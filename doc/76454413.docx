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93" w:lineRule="exact" w:before="0"/>
        <w:ind w:left="507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9.039555pt;margin-top:9.661003pt;width:213.25pt;height:127.75pt;mso-position-horizontal-relative:page;mso-position-vertical-relative:paragraph;z-index:-59056" type="#_x0000_t202" filled="false" stroked="false">
            <v:textbox inset="0,0,0,0">
              <w:txbxContent>
                <w:p>
                  <w:pPr>
                    <w:spacing w:line="2555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239"/>
                      <w:szCs w:val="239"/>
                    </w:rPr>
                  </w:pP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spacing w:val="-4"/>
                      <w:w w:val="5"/>
                      <w:position w:val="-15"/>
                      <w:sz w:val="239"/>
                    </w:rPr>
                    <w:t>U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spacing w:val="-57"/>
                      <w:w w:val="5"/>
                      <w:position w:val="-14"/>
                      <w:sz w:val="239"/>
                    </w:rPr>
                    <w:t>U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TT</w:t>
                  </w:r>
                  <w:r>
                    <w:rPr>
                      <w:rFonts w:ascii="宋体"/>
                      <w:spacing w:val="-4"/>
                      <w:w w:val="5"/>
                      <w:position w:val="-15"/>
                      <w:sz w:val="239"/>
                    </w:rPr>
                    <w:t>U</w:t>
                  </w:r>
                  <w:r>
                    <w:rPr>
                      <w:rFonts w:ascii="宋体"/>
                      <w:spacing w:val="-5"/>
                      <w:w w:val="5"/>
                      <w:position w:val="-14"/>
                      <w:sz w:val="239"/>
                    </w:rPr>
                    <w:t>U</w:t>
                  </w:r>
                  <w:r>
                    <w:rPr>
                      <w:rFonts w:ascii="宋体"/>
                      <w:spacing w:val="-4"/>
                      <w:w w:val="5"/>
                      <w:position w:val="-15"/>
                      <w:sz w:val="239"/>
                    </w:rPr>
                    <w:t>T</w:t>
                  </w:r>
                  <w:r>
                    <w:rPr>
                      <w:rFonts w:ascii="宋体"/>
                      <w:spacing w:val="-4"/>
                      <w:w w:val="5"/>
                      <w:position w:val="-14"/>
                      <w:sz w:val="239"/>
                    </w:rPr>
                    <w:t>T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spacing w:val="-57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spacing w:val="-4"/>
                      <w:w w:val="5"/>
                      <w:position w:val="-15"/>
                      <w:sz w:val="239"/>
                    </w:rPr>
                    <w:t>T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  <w:position w:val="-14"/>
                      <w:sz w:val="239"/>
                    </w:rPr>
                    <w:t>T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_</w:t>
                  </w:r>
                  <w:r>
                    <w:rPr>
                      <w:rFonts w:ascii="宋体"/>
                      <w:spacing w:val="-4"/>
                      <w:w w:val="5"/>
                      <w:position w:val="-14"/>
                      <w:sz w:val="239"/>
                    </w:rPr>
                    <w:t>O</w:t>
                  </w:r>
                  <w:r>
                    <w:rPr>
                      <w:rFonts w:ascii="宋体"/>
                      <w:spacing w:val="-4"/>
                      <w:w w:val="5"/>
                      <w:position w:val="-15"/>
                      <w:sz w:val="239"/>
                    </w:rPr>
                    <w:t>O</w:t>
                  </w:r>
                  <w:r>
                    <w:rPr>
                      <w:rFonts w:ascii="宋体"/>
                      <w:spacing w:val="-57"/>
                      <w:w w:val="5"/>
                      <w:sz w:val="239"/>
                    </w:rPr>
                    <w:t>_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_</w:t>
                  </w:r>
                  <w:r>
                    <w:rPr>
                      <w:rFonts w:ascii="宋体"/>
                      <w:spacing w:val="-4"/>
                      <w:w w:val="5"/>
                      <w:position w:val="-14"/>
                      <w:sz w:val="239"/>
                    </w:rPr>
                    <w:t>O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_</w:t>
                  </w:r>
                  <w:r>
                    <w:rPr>
                      <w:rFonts w:ascii="宋体"/>
                      <w:spacing w:val="-6"/>
                      <w:w w:val="5"/>
                      <w:position w:val="-15"/>
                      <w:sz w:val="239"/>
                    </w:rPr>
                    <w:t>O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spacing w:val="-4"/>
                      <w:w w:val="5"/>
                      <w:position w:val="-14"/>
                      <w:sz w:val="239"/>
                    </w:rPr>
                    <w:t>_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spacing w:val="-57"/>
                      <w:w w:val="5"/>
                      <w:position w:val="-15"/>
                      <w:sz w:val="239"/>
                    </w:rPr>
                    <w:t>_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spacing w:val="-4"/>
                      <w:w w:val="5"/>
                      <w:position w:val="-14"/>
                      <w:sz w:val="239"/>
                    </w:rPr>
                    <w:t>_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  <w:position w:val="-15"/>
                      <w:sz w:val="239"/>
                    </w:rPr>
                    <w:t>_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EE</w:t>
                  </w:r>
                  <w:r>
                    <w:rPr>
                      <w:rFonts w:ascii="宋体"/>
                      <w:spacing w:val="-4"/>
                      <w:w w:val="5"/>
                      <w:position w:val="-14"/>
                      <w:sz w:val="239"/>
                    </w:rPr>
                    <w:t>I</w:t>
                  </w:r>
                  <w:r>
                    <w:rPr>
                      <w:rFonts w:ascii="宋体"/>
                      <w:spacing w:val="-57"/>
                      <w:w w:val="5"/>
                      <w:position w:val="-15"/>
                      <w:sz w:val="239"/>
                    </w:rPr>
                    <w:t>I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E</w:t>
                  </w:r>
                  <w:r>
                    <w:rPr>
                      <w:rFonts w:ascii="宋体"/>
                      <w:spacing w:val="-4"/>
                      <w:w w:val="5"/>
                      <w:position w:val="-15"/>
                      <w:sz w:val="239"/>
                    </w:rPr>
                    <w:t>I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-14"/>
                      <w:sz w:val="239"/>
                    </w:rPr>
                    <w:t>I</w:t>
                  </w:r>
                  <w:r>
                    <w:rPr>
                      <w:rFonts w:ascii="宋体"/>
                      <w:spacing w:val="-4"/>
                      <w:w w:val="5"/>
                      <w:position w:val="-14"/>
                      <w:sz w:val="239"/>
                    </w:rPr>
                    <w:t>N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S</w:t>
                  </w:r>
                  <w:r>
                    <w:rPr>
                      <w:rFonts w:ascii="宋体"/>
                      <w:spacing w:val="-4"/>
                      <w:w w:val="5"/>
                      <w:position w:val="-15"/>
                      <w:sz w:val="239"/>
                    </w:rPr>
                    <w:t>N</w:t>
                  </w:r>
                  <w:r>
                    <w:rPr>
                      <w:rFonts w:ascii="宋体"/>
                      <w:spacing w:val="-57"/>
                      <w:w w:val="5"/>
                      <w:sz w:val="239"/>
                    </w:rPr>
                    <w:t>S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SS</w:t>
                  </w:r>
                  <w:r>
                    <w:rPr>
                      <w:rFonts w:ascii="宋体"/>
                      <w:spacing w:val="-4"/>
                      <w:w w:val="5"/>
                      <w:position w:val="-15"/>
                      <w:sz w:val="239"/>
                    </w:rPr>
                    <w:t>N</w:t>
                  </w:r>
                  <w:r>
                    <w:rPr>
                      <w:rFonts w:ascii="宋体"/>
                      <w:spacing w:val="-6"/>
                      <w:w w:val="5"/>
                      <w:position w:val="-14"/>
                      <w:sz w:val="239"/>
                    </w:rPr>
                    <w:t>N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spacing w:val="-4"/>
                      <w:w w:val="5"/>
                      <w:position w:val="-15"/>
                      <w:sz w:val="239"/>
                    </w:rPr>
                    <w:t>D</w:t>
                  </w:r>
                  <w:r>
                    <w:rPr>
                      <w:rFonts w:ascii="宋体"/>
                      <w:spacing w:val="-4"/>
                      <w:w w:val="5"/>
                      <w:position w:val="-14"/>
                      <w:sz w:val="239"/>
                    </w:rPr>
                    <w:t>D</w:t>
                  </w:r>
                  <w:r>
                    <w:rPr>
                      <w:rFonts w:ascii="宋体"/>
                      <w:spacing w:val="-57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TT</w:t>
                  </w:r>
                  <w:r>
                    <w:rPr>
                      <w:rFonts w:ascii="宋体"/>
                      <w:spacing w:val="-4"/>
                      <w:w w:val="5"/>
                      <w:position w:val="-15"/>
                      <w:sz w:val="239"/>
                    </w:rPr>
                    <w:t>D</w:t>
                  </w:r>
                  <w:r>
                    <w:rPr>
                      <w:rFonts w:ascii="宋体"/>
                      <w:spacing w:val="40"/>
                      <w:w w:val="5"/>
                      <w:position w:val="-14"/>
                      <w:sz w:val="239"/>
                    </w:rPr>
                    <w:t>D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C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C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: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:</w:t>
                  </w:r>
                  <w:r>
                    <w:rPr>
                      <w:rFonts w:ascii="宋体"/>
                      <w:spacing w:val="38"/>
                      <w:w w:val="5"/>
                      <w:position w:val="-14"/>
                      <w:sz w:val="239"/>
                    </w:rPr>
                    <w:t> </w:t>
                  </w:r>
                  <w:r>
                    <w:rPr>
                      <w:rFonts w:ascii="宋体"/>
                      <w:spacing w:val="38"/>
                      <w:w w:val="5"/>
                      <w:sz w:val="239"/>
                    </w:rPr>
                  </w:r>
                  <w:r>
                    <w:rPr>
                      <w:rFonts w:ascii="宋体"/>
                      <w:spacing w:val="38"/>
                      <w:w w:val="5"/>
                      <w:position w:val="-14"/>
                      <w:sz w:val="239"/>
                    </w:rPr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S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a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h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u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o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t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r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o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m</w:t>
                  </w:r>
                  <w:r>
                    <w:rPr>
                      <w:rFonts w:ascii="宋体"/>
                      <w:w w:val="5"/>
                      <w:sz w:val="239"/>
                    </w:rPr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.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P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/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r</w:t>
                  </w:r>
                  <w:r>
                    <w:rPr>
                      <w:rFonts w:ascii="宋体"/>
                      <w:spacing w:val="38"/>
                      <w:w w:val="5"/>
                      <w:sz w:val="239"/>
                    </w:rPr>
                    <w:t> </w:t>
                  </w:r>
                  <w:r>
                    <w:rPr>
                      <w:rFonts w:ascii="宋体"/>
                      <w:spacing w:val="38"/>
                      <w:w w:val="5"/>
                      <w:position w:val="-14"/>
                      <w:sz w:val="239"/>
                    </w:rPr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o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i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d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n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.</w:t>
                  </w:r>
                  <w:r>
                    <w:rPr>
                      <w:rFonts w:ascii="宋体"/>
                      <w:spacing w:val="-3"/>
                      <w:w w:val="5"/>
                      <w:position w:val="-14"/>
                      <w:sz w:val="239"/>
                    </w:rPr>
                    <w:t>d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</w:r>
                  <w:r>
                    <w:rPr>
                      <w:rFonts w:ascii="宋体"/>
                      <w:spacing w:val="-3"/>
                      <w:w w:val="5"/>
                      <w:position w:val="-14"/>
                      <w:sz w:val="239"/>
                    </w:rPr>
                    <w:t>u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s</w:t>
                  </w:r>
                  <w:r>
                    <w:rPr>
                      <w:rFonts w:ascii="宋体"/>
                      <w:spacing w:val="-3"/>
                      <w:w w:val="5"/>
                      <w:position w:val="-14"/>
                      <w:sz w:val="239"/>
                    </w:rPr>
                    <w:t>t</w:t>
                  </w:r>
                  <w:r>
                    <w:rPr>
                      <w:rFonts w:ascii="宋体"/>
                      <w:w w:val="5"/>
                      <w:sz w:val="239"/>
                    </w:rPr>
                    <w:t>e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s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.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spacing w:val="38"/>
                      <w:w w:val="5"/>
                      <w:sz w:val="239"/>
                    </w:rPr>
                    <w:t> </w:t>
                  </w:r>
                  <w:r>
                    <w:rPr>
                      <w:rFonts w:ascii="宋体"/>
                      <w:spacing w:val="38"/>
                      <w:w w:val="5"/>
                      <w:position w:val="-14"/>
                      <w:sz w:val="239"/>
                    </w:rPr>
                  </w:r>
                  <w:r>
                    <w:rPr>
                      <w:rFonts w:ascii="宋体"/>
                      <w:spacing w:val="38"/>
                      <w:w w:val="5"/>
                      <w:sz w:val="239"/>
                    </w:rPr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A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S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p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e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p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q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l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.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i</w:t>
                  </w:r>
                  <w:r>
                    <w:rPr>
                      <w:rFonts w:ascii="宋体"/>
                      <w:w w:val="5"/>
                      <w:sz w:val="239"/>
                    </w:rPr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c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N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a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a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t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m</w:t>
                  </w:r>
                  <w:r>
                    <w:rPr>
                      <w:rFonts w:ascii="宋体"/>
                      <w:spacing w:val="-3"/>
                      <w:w w:val="5"/>
                      <w:position w:val="-14"/>
                      <w:sz w:val="239"/>
                    </w:rPr>
                    <w:t>i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e</w:t>
                  </w:r>
                  <w:r>
                    <w:rPr>
                      <w:rFonts w:ascii="宋体"/>
                      <w:spacing w:val="-3"/>
                      <w:w w:val="5"/>
                      <w:position w:val="-14"/>
                      <w:sz w:val="239"/>
                    </w:rPr>
                    <w:t>o</w:t>
                  </w:r>
                  <w:r>
                    <w:rPr>
                      <w:rFonts w:ascii="宋体"/>
                      <w:spacing w:val="141"/>
                      <w:w w:val="5"/>
                      <w:position w:val="-14"/>
                      <w:sz w:val="239"/>
                    </w:rPr>
                    <w:t>n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-</w:t>
                  </w:r>
                  <w:r>
                    <w:rPr>
                      <w:rFonts w:ascii="宋体"/>
                      <w:spacing w:val="69"/>
                      <w:w w:val="5"/>
                      <w:position w:val="-14"/>
                      <w:sz w:val="239"/>
                    </w:rPr>
                    <w:t>-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A</w:t>
                  </w:r>
                  <w:r>
                    <w:rPr>
                      <w:rFonts w:ascii="宋体"/>
                      <w:spacing w:val="-5"/>
                      <w:w w:val="5"/>
                      <w:sz w:val="239"/>
                    </w:rPr>
                    <w:t>F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1</w:t>
                  </w:r>
                  <w:r>
                    <w:rPr>
                      <w:rFonts w:ascii="宋体"/>
                      <w:sz w:val="23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spacing w:val="-209"/>
          <w:w w:val="20"/>
          <w:position w:val="-47"/>
          <w:sz w:val="240"/>
        </w:rPr>
        <w:t>F</w:t>
      </w:r>
      <w:r>
        <w:rPr>
          <w:rFonts w:ascii="Times New Roman"/>
          <w:i/>
          <w:spacing w:val="-33"/>
          <w:w w:val="20"/>
          <w:sz w:val="32"/>
        </w:rPr>
        <w:t>A</w:t>
      </w:r>
      <w:r>
        <w:rPr>
          <w:rFonts w:ascii="Times New Roman"/>
          <w:i/>
          <w:spacing w:val="-39"/>
          <w:w w:val="20"/>
          <w:sz w:val="32"/>
        </w:rPr>
        <w:t>A</w:t>
      </w:r>
      <w:r>
        <w:rPr>
          <w:rFonts w:ascii="Times New Roman"/>
          <w:i/>
          <w:spacing w:val="-33"/>
          <w:w w:val="20"/>
          <w:sz w:val="32"/>
        </w:rPr>
        <w:t>A</w:t>
      </w:r>
      <w:r>
        <w:rPr>
          <w:rFonts w:ascii="Times New Roman"/>
          <w:i/>
          <w:spacing w:val="-18"/>
          <w:w w:val="20"/>
          <w:sz w:val="32"/>
        </w:rPr>
        <w:t>A</w:t>
      </w:r>
      <w:r>
        <w:rPr>
          <w:rFonts w:ascii="宋体"/>
          <w:spacing w:val="-114"/>
          <w:w w:val="20"/>
          <w:position w:val="-47"/>
          <w:sz w:val="240"/>
        </w:rPr>
        <w:t>i</w:t>
      </w:r>
      <w:r>
        <w:rPr>
          <w:rFonts w:ascii="Times New Roman"/>
          <w:i/>
          <w:spacing w:val="-33"/>
          <w:w w:val="20"/>
          <w:sz w:val="32"/>
        </w:rPr>
        <w:t>F</w:t>
      </w:r>
      <w:r>
        <w:rPr>
          <w:rFonts w:ascii="Times New Roman"/>
          <w:i/>
          <w:spacing w:val="-39"/>
          <w:w w:val="20"/>
          <w:sz w:val="32"/>
        </w:rPr>
        <w:t>F</w:t>
      </w:r>
      <w:r>
        <w:rPr>
          <w:rFonts w:ascii="Times New Roman"/>
          <w:i/>
          <w:spacing w:val="-33"/>
          <w:w w:val="20"/>
          <w:sz w:val="32"/>
        </w:rPr>
        <w:t>F</w:t>
      </w:r>
      <w:r>
        <w:rPr>
          <w:rFonts w:ascii="Times New Roman"/>
          <w:i/>
          <w:spacing w:val="-28"/>
          <w:w w:val="20"/>
          <w:sz w:val="32"/>
        </w:rPr>
        <w:t>F</w:t>
      </w:r>
      <w:r>
        <w:rPr>
          <w:rFonts w:ascii="宋体"/>
          <w:spacing w:val="-18"/>
          <w:w w:val="20"/>
          <w:position w:val="-47"/>
          <w:sz w:val="240"/>
        </w:rPr>
        <w:t>n</w:t>
      </w:r>
      <w:r>
        <w:rPr>
          <w:rFonts w:ascii="Times New Roman"/>
          <w:i/>
          <w:spacing w:val="-33"/>
          <w:w w:val="20"/>
          <w:sz w:val="32"/>
        </w:rPr>
        <w:t>T</w:t>
      </w:r>
      <w:r>
        <w:rPr>
          <w:rFonts w:ascii="Times New Roman"/>
          <w:i/>
          <w:spacing w:val="-35"/>
          <w:w w:val="20"/>
          <w:sz w:val="32"/>
        </w:rPr>
        <w:t>T</w:t>
      </w:r>
      <w:r>
        <w:rPr>
          <w:rFonts w:ascii="Times New Roman"/>
          <w:i/>
          <w:spacing w:val="-33"/>
          <w:w w:val="20"/>
          <w:sz w:val="32"/>
        </w:rPr>
        <w:t>T</w:t>
      </w:r>
      <w:r>
        <w:rPr>
          <w:rFonts w:ascii="Times New Roman"/>
          <w:i/>
          <w:spacing w:val="-35"/>
          <w:w w:val="20"/>
          <w:sz w:val="32"/>
        </w:rPr>
        <w:t>T</w:t>
      </w:r>
      <w:r>
        <w:rPr>
          <w:rFonts w:ascii="宋体"/>
          <w:spacing w:val="4"/>
          <w:w w:val="20"/>
          <w:position w:val="-47"/>
          <w:sz w:val="240"/>
        </w:rPr>
        <w:t>a</w:t>
      </w:r>
      <w:r>
        <w:rPr>
          <w:rFonts w:ascii="宋体"/>
          <w:spacing w:val="-187"/>
          <w:w w:val="20"/>
          <w:position w:val="-47"/>
          <w:sz w:val="240"/>
        </w:rPr>
        <w:t>l</w:t>
      </w:r>
      <w:r>
        <w:rPr>
          <w:rFonts w:ascii="Times New Roman"/>
          <w:i/>
          <w:spacing w:val="-32"/>
          <w:w w:val="20"/>
          <w:sz w:val="32"/>
        </w:rPr>
        <w:t>___</w:t>
      </w:r>
      <w:r>
        <w:rPr>
          <w:rFonts w:ascii="Times New Roman"/>
          <w:i/>
          <w:spacing w:val="-16"/>
          <w:w w:val="20"/>
          <w:sz w:val="32"/>
        </w:rPr>
        <w:t>_</w:t>
      </w:r>
      <w:r>
        <w:rPr>
          <w:rFonts w:ascii="Times New Roman"/>
          <w:i/>
          <w:spacing w:val="19"/>
          <w:w w:val="20"/>
          <w:sz w:val="32"/>
        </w:rPr>
        <w:t> </w:t>
      </w:r>
      <w:r>
        <w:rPr>
          <w:rFonts w:ascii="宋体"/>
          <w:spacing w:val="19"/>
          <w:w w:val="20"/>
          <w:position w:val="-47"/>
          <w:sz w:val="240"/>
        </w:rPr>
      </w:r>
      <w:r>
        <w:rPr>
          <w:rFonts w:ascii="Times New Roman"/>
          <w:i/>
          <w:spacing w:val="-32"/>
          <w:w w:val="20"/>
          <w:sz w:val="32"/>
        </w:rPr>
        <w:t>nnn</w:t>
      </w:r>
      <w:r>
        <w:rPr>
          <w:rFonts w:ascii="Times New Roman"/>
          <w:i/>
          <w:spacing w:val="-25"/>
          <w:w w:val="20"/>
          <w:sz w:val="32"/>
        </w:rPr>
        <w:t>n</w:t>
      </w:r>
      <w:r>
        <w:rPr>
          <w:rFonts w:ascii="宋体"/>
          <w:spacing w:val="4"/>
          <w:w w:val="20"/>
          <w:position w:val="-47"/>
          <w:sz w:val="240"/>
        </w:rPr>
        <w:t>T</w:t>
      </w:r>
      <w:r>
        <w:rPr>
          <w:rFonts w:ascii="宋体"/>
          <w:spacing w:val="-22"/>
          <w:w w:val="20"/>
          <w:position w:val="-47"/>
          <w:sz w:val="240"/>
        </w:rPr>
        <w:t>e</w:t>
      </w:r>
      <w:r>
        <w:rPr>
          <w:rFonts w:ascii="Times New Roman"/>
          <w:i/>
          <w:spacing w:val="-32"/>
          <w:w w:val="20"/>
          <w:sz w:val="32"/>
        </w:rPr>
        <w:t>e</w:t>
      </w:r>
      <w:r>
        <w:rPr>
          <w:rFonts w:ascii="Times New Roman"/>
          <w:i/>
          <w:spacing w:val="-28"/>
          <w:w w:val="20"/>
          <w:sz w:val="32"/>
        </w:rPr>
        <w:t>e</w:t>
      </w:r>
      <w:r>
        <w:rPr>
          <w:rFonts w:ascii="Times New Roman"/>
          <w:i/>
          <w:spacing w:val="-32"/>
          <w:w w:val="20"/>
          <w:sz w:val="32"/>
        </w:rPr>
        <w:t>e</w:t>
      </w:r>
      <w:r>
        <w:rPr>
          <w:rFonts w:ascii="Times New Roman"/>
          <w:i/>
          <w:spacing w:val="-9"/>
          <w:w w:val="20"/>
          <w:sz w:val="32"/>
        </w:rPr>
        <w:t>e</w:t>
      </w:r>
      <w:r>
        <w:rPr>
          <w:rFonts w:ascii="宋体"/>
          <w:spacing w:val="-167"/>
          <w:w w:val="20"/>
          <w:position w:val="-47"/>
          <w:sz w:val="240"/>
        </w:rPr>
        <w:t>s</w:t>
      </w:r>
      <w:r>
        <w:rPr>
          <w:rFonts w:ascii="Times New Roman"/>
          <w:i/>
          <w:spacing w:val="-32"/>
          <w:w w:val="20"/>
          <w:sz w:val="32"/>
        </w:rPr>
        <w:t>w</w:t>
      </w:r>
      <w:r>
        <w:rPr>
          <w:rFonts w:ascii="Times New Roman"/>
          <w:i/>
          <w:spacing w:val="-42"/>
          <w:w w:val="20"/>
          <w:sz w:val="32"/>
        </w:rPr>
        <w:t>w</w:t>
      </w:r>
      <w:r>
        <w:rPr>
          <w:rFonts w:ascii="Times New Roman"/>
          <w:i/>
          <w:spacing w:val="-32"/>
          <w:w w:val="20"/>
          <w:sz w:val="32"/>
        </w:rPr>
        <w:t>w</w:t>
      </w:r>
      <w:r>
        <w:rPr>
          <w:rFonts w:ascii="Times New Roman"/>
          <w:i/>
          <w:spacing w:val="-25"/>
          <w:w w:val="20"/>
          <w:sz w:val="32"/>
        </w:rPr>
        <w:t>w</w:t>
      </w:r>
      <w:r>
        <w:rPr>
          <w:rFonts w:ascii="宋体"/>
          <w:spacing w:val="4"/>
          <w:w w:val="20"/>
          <w:position w:val="-47"/>
          <w:sz w:val="240"/>
        </w:rPr>
        <w:t>t</w:t>
      </w:r>
      <w:r>
        <w:rPr>
          <w:rFonts w:ascii="宋体"/>
          <w:spacing w:val="-183"/>
          <w:w w:val="20"/>
          <w:position w:val="-47"/>
          <w:sz w:val="240"/>
        </w:rPr>
        <w:t> </w:t>
      </w:r>
      <w:r>
        <w:rPr>
          <w:rFonts w:ascii="宋体"/>
          <w:spacing w:val="-236"/>
          <w:w w:val="20"/>
          <w:position w:val="-47"/>
          <w:sz w:val="240"/>
        </w:rPr>
        <w:t>S</w:t>
      </w:r>
      <w:r>
        <w:rPr>
          <w:rFonts w:ascii="Times New Roman"/>
          <w:i/>
          <w:spacing w:val="-33"/>
          <w:w w:val="20"/>
          <w:sz w:val="32"/>
        </w:rPr>
        <w:t>T</w:t>
      </w:r>
      <w:r>
        <w:rPr>
          <w:rFonts w:ascii="Times New Roman"/>
          <w:i/>
          <w:spacing w:val="-35"/>
          <w:w w:val="20"/>
          <w:sz w:val="32"/>
        </w:rPr>
        <w:t>T</w:t>
      </w:r>
      <w:r>
        <w:rPr>
          <w:rFonts w:ascii="Times New Roman"/>
          <w:i/>
          <w:spacing w:val="-33"/>
          <w:w w:val="20"/>
          <w:sz w:val="32"/>
        </w:rPr>
        <w:t>T</w:t>
      </w:r>
      <w:r>
        <w:rPr>
          <w:rFonts w:ascii="Times New Roman"/>
          <w:i/>
          <w:spacing w:val="-13"/>
          <w:w w:val="20"/>
          <w:sz w:val="32"/>
        </w:rPr>
        <w:t>T</w:t>
      </w:r>
      <w:r>
        <w:rPr>
          <w:rFonts w:ascii="宋体"/>
          <w:spacing w:val="-140"/>
          <w:w w:val="20"/>
          <w:position w:val="-47"/>
          <w:sz w:val="240"/>
        </w:rPr>
        <w:t>t</w:t>
      </w:r>
      <w:r>
        <w:rPr>
          <w:rFonts w:ascii="Times New Roman"/>
          <w:i/>
          <w:spacing w:val="-32"/>
          <w:w w:val="20"/>
          <w:sz w:val="32"/>
        </w:rPr>
        <w:t>e</w:t>
      </w:r>
      <w:r>
        <w:rPr>
          <w:rFonts w:ascii="Times New Roman"/>
          <w:i/>
          <w:spacing w:val="-28"/>
          <w:w w:val="20"/>
          <w:sz w:val="32"/>
        </w:rPr>
        <w:t>e</w:t>
      </w:r>
      <w:r>
        <w:rPr>
          <w:rFonts w:ascii="Times New Roman"/>
          <w:i/>
          <w:spacing w:val="-32"/>
          <w:w w:val="20"/>
          <w:sz w:val="32"/>
        </w:rPr>
        <w:t>e</w:t>
      </w:r>
      <w:r>
        <w:rPr>
          <w:rFonts w:ascii="Times New Roman"/>
          <w:i/>
          <w:spacing w:val="-19"/>
          <w:w w:val="20"/>
          <w:sz w:val="32"/>
        </w:rPr>
        <w:t>e</w:t>
      </w:r>
      <w:r>
        <w:rPr>
          <w:rFonts w:ascii="宋体"/>
          <w:spacing w:val="-43"/>
          <w:w w:val="20"/>
          <w:position w:val="-47"/>
          <w:sz w:val="240"/>
        </w:rPr>
        <w:t>a</w:t>
      </w:r>
      <w:r>
        <w:rPr>
          <w:rFonts w:ascii="Times New Roman"/>
          <w:i/>
          <w:spacing w:val="-32"/>
          <w:w w:val="20"/>
          <w:sz w:val="32"/>
        </w:rPr>
        <w:t>s</w:t>
      </w:r>
      <w:r>
        <w:rPr>
          <w:rFonts w:ascii="Times New Roman"/>
          <w:i/>
          <w:spacing w:val="-25"/>
          <w:w w:val="20"/>
          <w:sz w:val="32"/>
        </w:rPr>
        <w:t>s</w:t>
      </w:r>
      <w:r>
        <w:rPr>
          <w:rFonts w:ascii="Times New Roman"/>
          <w:i/>
          <w:spacing w:val="-32"/>
          <w:w w:val="20"/>
          <w:sz w:val="32"/>
        </w:rPr>
        <w:t>s</w:t>
      </w:r>
      <w:r>
        <w:rPr>
          <w:rFonts w:ascii="Times New Roman"/>
          <w:i/>
          <w:spacing w:val="-23"/>
          <w:w w:val="20"/>
          <w:sz w:val="32"/>
        </w:rPr>
        <w:t>s</w:t>
      </w:r>
      <w:r>
        <w:rPr>
          <w:rFonts w:ascii="宋体"/>
          <w:spacing w:val="4"/>
          <w:w w:val="20"/>
          <w:position w:val="-47"/>
          <w:sz w:val="240"/>
        </w:rPr>
        <w:t>t</w:t>
      </w:r>
      <w:r>
        <w:rPr>
          <w:rFonts w:ascii="宋体"/>
          <w:spacing w:val="-214"/>
          <w:w w:val="20"/>
          <w:position w:val="-47"/>
          <w:sz w:val="240"/>
        </w:rPr>
        <w:t>u</w:t>
      </w:r>
      <w:r>
        <w:rPr>
          <w:rFonts w:ascii="Times New Roman"/>
          <w:i/>
          <w:spacing w:val="-33"/>
          <w:w w:val="20"/>
          <w:sz w:val="32"/>
        </w:rPr>
        <w:t>t</w:t>
      </w:r>
      <w:r>
        <w:rPr>
          <w:rFonts w:ascii="Times New Roman"/>
          <w:i/>
          <w:spacing w:val="-18"/>
          <w:w w:val="20"/>
          <w:sz w:val="32"/>
        </w:rPr>
        <w:t>t</w:t>
      </w:r>
      <w:r>
        <w:rPr>
          <w:rFonts w:ascii="Times New Roman"/>
          <w:i/>
          <w:spacing w:val="-33"/>
          <w:w w:val="20"/>
          <w:sz w:val="32"/>
        </w:rPr>
        <w:t>t</w:t>
      </w:r>
      <w:r>
        <w:rPr>
          <w:rFonts w:ascii="Times New Roman"/>
          <w:i/>
          <w:spacing w:val="-8"/>
          <w:w w:val="20"/>
          <w:sz w:val="32"/>
        </w:rPr>
        <w:t>t</w:t>
      </w:r>
      <w:r>
        <w:rPr>
          <w:rFonts w:ascii="宋体"/>
          <w:spacing w:val="4"/>
          <w:w w:val="20"/>
          <w:position w:val="-47"/>
          <w:sz w:val="240"/>
        </w:rPr>
        <w:t>s</w:t>
      </w:r>
      <w:r>
        <w:rPr>
          <w:rFonts w:ascii="宋体"/>
          <w:spacing w:val="-189"/>
          <w:w w:val="20"/>
          <w:position w:val="-47"/>
          <w:sz w:val="240"/>
        </w:rPr>
        <w:t> </w:t>
      </w:r>
      <w:r>
        <w:rPr>
          <w:rFonts w:ascii="Times New Roman"/>
          <w:i/>
          <w:spacing w:val="-32"/>
          <w:w w:val="20"/>
          <w:sz w:val="32"/>
        </w:rPr>
        <w:t>C</w:t>
      </w:r>
      <w:r>
        <w:rPr>
          <w:rFonts w:ascii="Times New Roman"/>
          <w:i/>
          <w:spacing w:val="-42"/>
          <w:w w:val="20"/>
          <w:sz w:val="32"/>
        </w:rPr>
        <w:t>C</w:t>
      </w:r>
      <w:r>
        <w:rPr>
          <w:rFonts w:ascii="Times New Roman"/>
          <w:i/>
          <w:spacing w:val="-32"/>
          <w:w w:val="20"/>
          <w:sz w:val="32"/>
        </w:rPr>
        <w:t>C</w:t>
      </w:r>
      <w:r>
        <w:rPr>
          <w:rFonts w:ascii="Times New Roman"/>
          <w:i/>
          <w:spacing w:val="-42"/>
          <w:w w:val="20"/>
          <w:sz w:val="32"/>
        </w:rPr>
        <w:t>C</w:t>
      </w:r>
      <w:r>
        <w:rPr>
          <w:rFonts w:ascii="宋体"/>
          <w:spacing w:val="80"/>
          <w:w w:val="20"/>
          <w:position w:val="-47"/>
          <w:sz w:val="240"/>
        </w:rPr>
        <w:t>:</w:t>
      </w:r>
      <w:r>
        <w:rPr>
          <w:rFonts w:ascii="Times New Roman"/>
          <w:i/>
          <w:spacing w:val="-32"/>
          <w:w w:val="20"/>
          <w:sz w:val="32"/>
        </w:rPr>
        <w:t>y</w:t>
      </w:r>
      <w:r>
        <w:rPr>
          <w:rFonts w:ascii="Times New Roman"/>
          <w:i/>
          <w:spacing w:val="-28"/>
          <w:w w:val="20"/>
          <w:sz w:val="32"/>
        </w:rPr>
        <w:t>y</w:t>
      </w:r>
      <w:r>
        <w:rPr>
          <w:rFonts w:ascii="Times New Roman"/>
          <w:i/>
          <w:spacing w:val="-32"/>
          <w:w w:val="20"/>
          <w:sz w:val="32"/>
        </w:rPr>
        <w:t>y</w:t>
      </w:r>
      <w:r>
        <w:rPr>
          <w:rFonts w:ascii="Times New Roman"/>
          <w:i/>
          <w:spacing w:val="-1"/>
          <w:w w:val="20"/>
          <w:sz w:val="32"/>
        </w:rPr>
        <w:t>y</w:t>
      </w:r>
      <w:r>
        <w:rPr>
          <w:rFonts w:ascii="Times New Roman"/>
          <w:i/>
          <w:spacing w:val="-32"/>
          <w:w w:val="20"/>
          <w:sz w:val="32"/>
        </w:rPr>
        <w:t>c</w:t>
      </w:r>
      <w:r>
        <w:rPr>
          <w:rFonts w:ascii="Times New Roman"/>
          <w:i/>
          <w:spacing w:val="-28"/>
          <w:w w:val="20"/>
          <w:sz w:val="32"/>
        </w:rPr>
        <w:t>c</w:t>
      </w:r>
      <w:r>
        <w:rPr>
          <w:rFonts w:ascii="Times New Roman"/>
          <w:i/>
          <w:spacing w:val="-32"/>
          <w:w w:val="20"/>
          <w:sz w:val="32"/>
        </w:rPr>
        <w:t>c</w:t>
      </w:r>
      <w:r>
        <w:rPr>
          <w:rFonts w:ascii="Times New Roman"/>
          <w:i/>
          <w:spacing w:val="-1"/>
          <w:w w:val="20"/>
          <w:sz w:val="32"/>
        </w:rPr>
        <w:t>c</w:t>
      </w:r>
      <w:r>
        <w:rPr>
          <w:rFonts w:ascii="Times New Roman"/>
          <w:i/>
          <w:spacing w:val="-33"/>
          <w:w w:val="20"/>
          <w:sz w:val="32"/>
        </w:rPr>
        <w:t>l</w:t>
      </w:r>
      <w:r>
        <w:rPr>
          <w:rFonts w:ascii="Times New Roman"/>
          <w:i/>
          <w:spacing w:val="-18"/>
          <w:w w:val="20"/>
          <w:sz w:val="32"/>
        </w:rPr>
        <w:t>l</w:t>
      </w:r>
      <w:r>
        <w:rPr>
          <w:rFonts w:ascii="Times New Roman"/>
          <w:i/>
          <w:spacing w:val="-33"/>
          <w:w w:val="20"/>
          <w:sz w:val="32"/>
        </w:rPr>
        <w:t>l</w:t>
      </w:r>
      <w:r>
        <w:rPr>
          <w:rFonts w:ascii="Times New Roman"/>
          <w:i/>
          <w:spacing w:val="-1"/>
          <w:w w:val="20"/>
          <w:sz w:val="32"/>
        </w:rPr>
        <w:t>l</w:t>
      </w:r>
      <w:r>
        <w:rPr>
          <w:rFonts w:ascii="Times New Roman"/>
          <w:i/>
          <w:spacing w:val="-32"/>
          <w:w w:val="20"/>
          <w:sz w:val="32"/>
        </w:rPr>
        <w:t>e</w:t>
      </w:r>
      <w:r>
        <w:rPr>
          <w:rFonts w:ascii="Times New Roman"/>
          <w:i/>
          <w:spacing w:val="-28"/>
          <w:w w:val="20"/>
          <w:sz w:val="32"/>
        </w:rPr>
        <w:t>e</w:t>
      </w:r>
      <w:r>
        <w:rPr>
          <w:rFonts w:ascii="Times New Roman"/>
          <w:i/>
          <w:spacing w:val="-32"/>
          <w:w w:val="20"/>
          <w:sz w:val="32"/>
        </w:rPr>
        <w:t>e</w:t>
      </w:r>
      <w:r>
        <w:rPr>
          <w:rFonts w:ascii="Times New Roman"/>
          <w:i/>
          <w:w w:val="20"/>
          <w:sz w:val="32"/>
        </w:rPr>
        <w:t>e</w:t>
      </w:r>
      <w:r>
        <w:rPr>
          <w:rFonts w:ascii="Times New Roman"/>
          <w:sz w:val="3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32"/>
          <w:szCs w:val="32"/>
        </w:rPr>
      </w:pPr>
      <w:r>
        <w:rPr/>
        <w:br w:type="column"/>
      </w:r>
      <w:r>
        <w:rPr>
          <w:rFonts w:ascii="Times New Roman"/>
          <w:i/>
          <w:sz w:val="3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32"/>
          <w:szCs w:val="32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34"/>
          <w:szCs w:val="34"/>
        </w:rPr>
      </w:pPr>
    </w:p>
    <w:p>
      <w:pPr>
        <w:spacing w:line="936" w:lineRule="atLeast" w:before="0"/>
        <w:ind w:left="121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pict>
          <v:shape style="position:absolute;margin-left:297pt;margin-top:61.078617pt;width:180.6pt;height:127.75pt;mso-position-horizontal-relative:page;mso-position-vertical-relative:paragraph;z-index:-59152" type="#_x0000_t202" filled="false" stroked="false">
            <v:textbox inset="0,0,0,0">
              <w:txbxContent>
                <w:p>
                  <w:pPr>
                    <w:spacing w:line="2555" w:lineRule="exact" w:before="0"/>
                    <w:ind w:left="59" w:right="0" w:firstLine="0"/>
                    <w:jc w:val="left"/>
                    <w:rPr>
                      <w:rFonts w:ascii="宋体" w:hAnsi="宋体" w:cs="宋体" w:eastAsia="宋体"/>
                      <w:sz w:val="239"/>
                      <w:szCs w:val="239"/>
                    </w:rPr>
                  </w:pPr>
                  <w:r>
                    <w:rPr>
                      <w:rFonts w:ascii="宋体"/>
                      <w:spacing w:val="-4"/>
                      <w:w w:val="5"/>
                      <w:position w:val="16"/>
                      <w:sz w:val="239"/>
                    </w:rPr>
                    <w:t>D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spacing w:val="-4"/>
                      <w:w w:val="5"/>
                      <w:position w:val="16"/>
                      <w:sz w:val="239"/>
                    </w:rPr>
                    <w:t>D</w:t>
                  </w:r>
                  <w:r>
                    <w:rPr>
                      <w:rFonts w:ascii="宋体"/>
                      <w:spacing w:val="-57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spacing w:val="-4"/>
                      <w:w w:val="5"/>
                      <w:position w:val="16"/>
                      <w:sz w:val="239"/>
                    </w:rPr>
                    <w:t>DD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I</w:t>
                  </w:r>
                  <w:r>
                    <w:rPr>
                      <w:rFonts w:ascii="宋体"/>
                      <w:spacing w:val="-4"/>
                      <w:w w:val="5"/>
                      <w:position w:val="16"/>
                      <w:sz w:val="239"/>
                    </w:rPr>
                    <w:t>AA</w:t>
                  </w:r>
                  <w:r>
                    <w:rPr>
                      <w:rFonts w:ascii="宋体"/>
                      <w:spacing w:val="-57"/>
                      <w:w w:val="5"/>
                      <w:sz w:val="239"/>
                    </w:rPr>
                    <w:t>I</w:t>
                  </w:r>
                  <w:r>
                    <w:rPr>
                      <w:rFonts w:ascii="宋体"/>
                      <w:spacing w:val="-4"/>
                      <w:w w:val="5"/>
                      <w:position w:val="16"/>
                      <w:sz w:val="239"/>
                    </w:rPr>
                    <w:t>A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I</w:t>
                  </w:r>
                  <w:r>
                    <w:rPr>
                      <w:rFonts w:ascii="宋体"/>
                      <w:spacing w:val="-4"/>
                      <w:w w:val="5"/>
                      <w:position w:val="16"/>
                      <w:sz w:val="239"/>
                    </w:rPr>
                    <w:t>A</w:t>
                  </w:r>
                  <w:r>
                    <w:rPr>
                      <w:rFonts w:ascii="宋体"/>
                      <w:spacing w:val="-6"/>
                      <w:w w:val="5"/>
                      <w:sz w:val="239"/>
                    </w:rPr>
                    <w:t>I</w:t>
                  </w:r>
                  <w:r>
                    <w:rPr>
                      <w:rFonts w:ascii="宋体"/>
                      <w:spacing w:val="-4"/>
                      <w:w w:val="5"/>
                      <w:position w:val="16"/>
                      <w:sz w:val="239"/>
                    </w:rPr>
                    <w:t>TT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M</w:t>
                  </w:r>
                  <w:r>
                    <w:rPr>
                      <w:rFonts w:ascii="宋体"/>
                      <w:spacing w:val="-57"/>
                      <w:w w:val="5"/>
                      <w:sz w:val="239"/>
                    </w:rPr>
                    <w:t>M</w:t>
                  </w:r>
                  <w:r>
                    <w:rPr>
                      <w:rFonts w:ascii="宋体"/>
                      <w:spacing w:val="-4"/>
                      <w:w w:val="5"/>
                      <w:position w:val="16"/>
                      <w:sz w:val="239"/>
                    </w:rPr>
                    <w:t>T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MM</w:t>
                  </w:r>
                  <w:r>
                    <w:rPr>
                      <w:rFonts w:ascii="宋体"/>
                      <w:spacing w:val="-6"/>
                      <w:w w:val="5"/>
                      <w:position w:val="16"/>
                      <w:sz w:val="239"/>
                    </w:rPr>
                    <w:t>T</w:t>
                  </w:r>
                  <w:r>
                    <w:rPr>
                      <w:rFonts w:ascii="宋体"/>
                      <w:spacing w:val="-4"/>
                      <w:w w:val="5"/>
                      <w:position w:val="16"/>
                      <w:sz w:val="239"/>
                    </w:rPr>
                    <w:t>EE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E</w:t>
                  </w:r>
                  <w:r>
                    <w:rPr>
                      <w:rFonts w:ascii="宋体"/>
                      <w:spacing w:val="-57"/>
                      <w:w w:val="5"/>
                      <w:sz w:val="239"/>
                    </w:rPr>
                    <w:t>E</w:t>
                  </w:r>
                  <w:r>
                    <w:rPr>
                      <w:rFonts w:ascii="宋体"/>
                      <w:spacing w:val="-4"/>
                      <w:w w:val="5"/>
                      <w:position w:val="16"/>
                      <w:sz w:val="239"/>
                    </w:rPr>
                    <w:t>EE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E</w:t>
                  </w:r>
                  <w:r>
                    <w:rPr>
                      <w:rFonts w:ascii="宋体"/>
                      <w:spacing w:val="47"/>
                      <w:w w:val="5"/>
                      <w:sz w:val="239"/>
                    </w:rPr>
                    <w:t>E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D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a</w:t>
                  </w:r>
                  <w:r>
                    <w:rPr>
                      <w:rFonts w:ascii="宋体"/>
                      <w:spacing w:val="-5"/>
                      <w:w w:val="5"/>
                      <w:sz w:val="239"/>
                    </w:rPr>
                    <w:t>i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t</w:t>
                  </w:r>
                  <w:r>
                    <w:rPr>
                      <w:rFonts w:ascii="宋体"/>
                      <w:spacing w:val="-8"/>
                      <w:w w:val="5"/>
                      <w:sz w:val="239"/>
                    </w:rPr>
                    <w:t>m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e</w:t>
                  </w:r>
                  <w:r>
                    <w:rPr>
                      <w:rFonts w:ascii="宋体"/>
                      <w:w w:val="5"/>
                      <w:sz w:val="239"/>
                    </w:rPr>
                    <w:t>e</w:t>
                  </w:r>
                  <w:r>
                    <w:rPr>
                      <w:rFonts w:ascii="宋体"/>
                      <w:spacing w:val="31"/>
                      <w:w w:val="5"/>
                      <w:sz w:val="239"/>
                    </w:rPr>
                    <w:t> </w:t>
                  </w:r>
                  <w:r>
                    <w:rPr>
                      <w:rFonts w:ascii="宋体"/>
                      <w:w w:val="5"/>
                      <w:sz w:val="239"/>
                    </w:rPr>
                    <w:t>of</w:t>
                  </w:r>
                  <w:r>
                    <w:rPr>
                      <w:rFonts w:ascii="宋体"/>
                      <w:spacing w:val="35"/>
                      <w:w w:val="5"/>
                      <w:sz w:val="239"/>
                    </w:rPr>
                    <w:t> </w:t>
                  </w:r>
                  <w:r>
                    <w:rPr>
                      <w:rFonts w:ascii="宋体"/>
                      <w:w w:val="5"/>
                      <w:sz w:val="239"/>
                    </w:rPr>
                    <w:t>d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a</w:t>
                  </w:r>
                  <w:r>
                    <w:rPr>
                      <w:rFonts w:ascii="宋体"/>
                      <w:spacing w:val="74"/>
                      <w:w w:val="5"/>
                      <w:sz w:val="239"/>
                    </w:rPr>
                    <w:t>y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y</w:t>
                  </w:r>
                  <w:r>
                    <w:rPr>
                      <w:rFonts w:ascii="宋体"/>
                      <w:w w:val="5"/>
                      <w:sz w:val="239"/>
                    </w:rPr>
                    <w:t>h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y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hm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y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m</w:t>
                  </w:r>
                  <w:r>
                    <w:rPr>
                      <w:rFonts w:ascii="宋体"/>
                      <w:spacing w:val="-5"/>
                      <w:w w:val="5"/>
                      <w:position w:val="16"/>
                      <w:sz w:val="239"/>
                    </w:rPr>
                    <w:t>y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s</w:t>
                  </w:r>
                  <w:r>
                    <w:rPr>
                      <w:rFonts w:ascii="宋体"/>
                      <w:spacing w:val="-5"/>
                      <w:w w:val="5"/>
                      <w:position w:val="16"/>
                      <w:sz w:val="239"/>
                    </w:rPr>
                    <w:t>m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s</w:t>
                  </w:r>
                  <w:r>
                    <w:rPr>
                      <w:rFonts w:ascii="宋体"/>
                      <w:w w:val="5"/>
                      <w:position w:val="16"/>
                      <w:sz w:val="239"/>
                    </w:rPr>
                    <w:t>m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d</w:t>
                  </w:r>
                  <w:r>
                    <w:rPr>
                      <w:rFonts w:ascii="宋体"/>
                      <w:spacing w:val="72"/>
                      <w:w w:val="5"/>
                      <w:position w:val="16"/>
                      <w:sz w:val="239"/>
                    </w:rPr>
                    <w:t>d</w:t>
                  </w:r>
                  <w:r>
                    <w:rPr>
                      <w:rFonts w:ascii="宋体"/>
                      <w:w w:val="5"/>
                      <w:position w:val="16"/>
                      <w:sz w:val="239"/>
                    </w:rPr>
                    <w:t>20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1</w:t>
                  </w:r>
                  <w:r>
                    <w:rPr>
                      <w:rFonts w:ascii="宋体"/>
                      <w:w w:val="5"/>
                      <w:position w:val="16"/>
                      <w:sz w:val="239"/>
                    </w:rPr>
                    <w:t>1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3</w:t>
                  </w:r>
                  <w:r>
                    <w:rPr>
                      <w:rFonts w:ascii="宋体"/>
                      <w:w w:val="5"/>
                      <w:position w:val="16"/>
                      <w:sz w:val="239"/>
                    </w:rPr>
                    <w:t>8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: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-1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12</w:t>
                  </w:r>
                  <w:r>
                    <w:rPr>
                      <w:rFonts w:ascii="宋体"/>
                      <w:w w:val="5"/>
                      <w:position w:val="16"/>
                      <w:sz w:val="239"/>
                    </w:rPr>
                    <w:t>2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:</w:t>
                  </w:r>
                  <w:r>
                    <w:rPr>
                      <w:rFonts w:ascii="宋体"/>
                      <w:w w:val="5"/>
                      <w:position w:val="16"/>
                      <w:sz w:val="239"/>
                    </w:rPr>
                    <w:t>-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5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1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9</w:t>
                  </w:r>
                  <w:r>
                    <w:rPr>
                      <w:rFonts w:ascii="宋体"/>
                      <w:w w:val="5"/>
                      <w:position w:val="16"/>
                      <w:sz w:val="239"/>
                    </w:rPr>
                    <w:t>4</w:t>
                  </w:r>
                  <w:r>
                    <w:rPr>
                      <w:rFonts w:ascii="宋体"/>
                      <w:sz w:val="23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3.519989pt;margin-top:-47.161339pt;width:232.35pt;height:143.5pt;mso-position-horizontal-relative:page;mso-position-vertical-relative:paragraph;z-index:-59080" type="#_x0000_t202" filled="false" stroked="false">
            <v:textbox inset="0,0,0,0">
              <w:txbxContent>
                <w:p>
                  <w:pPr>
                    <w:spacing w:line="2869" w:lineRule="exact" w:before="0"/>
                    <w:ind w:left="91" w:right="0" w:firstLine="0"/>
                    <w:jc w:val="left"/>
                    <w:rPr>
                      <w:rFonts w:ascii="宋体" w:hAnsi="宋体" w:cs="宋体" w:eastAsia="宋体"/>
                      <w:sz w:val="239"/>
                      <w:szCs w:val="239"/>
                    </w:rPr>
                  </w:pPr>
                  <w:r>
                    <w:rPr>
                      <w:rFonts w:ascii="宋体"/>
                      <w:spacing w:val="-4"/>
                      <w:w w:val="5"/>
                      <w:position w:val="-14"/>
                      <w:sz w:val="239"/>
                    </w:rPr>
                    <w:t>F</w:t>
                  </w:r>
                  <w:r>
                    <w:rPr>
                      <w:rFonts w:ascii="宋体"/>
                      <w:spacing w:val="-4"/>
                      <w:w w:val="5"/>
                      <w:position w:val="31"/>
                      <w:sz w:val="239"/>
                    </w:rPr>
                    <w:t>C</w:t>
                  </w:r>
                  <w:r>
                    <w:rPr>
                      <w:rFonts w:ascii="宋体"/>
                      <w:spacing w:val="-4"/>
                      <w:w w:val="5"/>
                      <w:position w:val="16"/>
                      <w:sz w:val="239"/>
                    </w:rPr>
                    <w:t>E</w:t>
                  </w:r>
                  <w:r>
                    <w:rPr>
                      <w:rFonts w:ascii="宋体"/>
                      <w:spacing w:val="-4"/>
                      <w:w w:val="5"/>
                      <w:position w:val="32"/>
                      <w:sz w:val="239"/>
                    </w:rPr>
                    <w:t>C</w:t>
                  </w:r>
                  <w:r>
                    <w:rPr>
                      <w:rFonts w:ascii="宋体"/>
                      <w:spacing w:val="-4"/>
                      <w:w w:val="5"/>
                      <w:position w:val="16"/>
                      <w:sz w:val="239"/>
                    </w:rPr>
                    <w:t>E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E</w:t>
                  </w:r>
                  <w:r>
                    <w:rPr>
                      <w:rFonts w:ascii="宋体"/>
                      <w:spacing w:val="-4"/>
                      <w:w w:val="5"/>
                      <w:position w:val="-15"/>
                      <w:sz w:val="239"/>
                    </w:rPr>
                    <w:t>F</w:t>
                  </w:r>
                  <w:r>
                    <w:rPr>
                      <w:rFonts w:ascii="宋体"/>
                      <w:spacing w:val="-57"/>
                      <w:w w:val="5"/>
                      <w:sz w:val="239"/>
                    </w:rPr>
                    <w:t>E</w:t>
                  </w:r>
                  <w:r>
                    <w:rPr>
                      <w:rFonts w:ascii="宋体"/>
                      <w:spacing w:val="-4"/>
                      <w:w w:val="5"/>
                      <w:position w:val="32"/>
                      <w:sz w:val="239"/>
                    </w:rPr>
                    <w:t>C</w:t>
                  </w:r>
                  <w:r>
                    <w:rPr>
                      <w:rFonts w:ascii="宋体"/>
                      <w:spacing w:val="-4"/>
                      <w:w w:val="5"/>
                      <w:position w:val="-15"/>
                      <w:sz w:val="239"/>
                    </w:rPr>
                    <w:t>F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E</w:t>
                  </w:r>
                  <w:r>
                    <w:rPr>
                      <w:rFonts w:ascii="宋体"/>
                      <w:spacing w:val="-4"/>
                      <w:w w:val="5"/>
                      <w:position w:val="16"/>
                      <w:sz w:val="239"/>
                    </w:rPr>
                    <w:t>E</w:t>
                  </w:r>
                  <w:r>
                    <w:rPr>
                      <w:rFonts w:ascii="宋体"/>
                      <w:spacing w:val="-4"/>
                      <w:w w:val="5"/>
                      <w:position w:val="-14"/>
                      <w:sz w:val="239"/>
                    </w:rPr>
                    <w:t>F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E</w:t>
                  </w:r>
                  <w:r>
                    <w:rPr>
                      <w:rFonts w:ascii="宋体"/>
                      <w:spacing w:val="-4"/>
                      <w:w w:val="5"/>
                      <w:position w:val="31"/>
                      <w:sz w:val="239"/>
                    </w:rPr>
                    <w:t>C</w:t>
                  </w:r>
                  <w:r>
                    <w:rPr>
                      <w:rFonts w:ascii="宋体"/>
                      <w:spacing w:val="-6"/>
                      <w:w w:val="5"/>
                      <w:position w:val="16"/>
                      <w:sz w:val="239"/>
                    </w:rPr>
                    <w:t>E</w:t>
                  </w:r>
                  <w:r>
                    <w:rPr>
                      <w:rFonts w:ascii="宋体"/>
                      <w:spacing w:val="-4"/>
                      <w:w w:val="5"/>
                      <w:position w:val="16"/>
                      <w:sz w:val="239"/>
                    </w:rPr>
                    <w:t>C</w:t>
                  </w:r>
                  <w:r>
                    <w:rPr>
                      <w:rFonts w:ascii="宋体"/>
                      <w:spacing w:val="-4"/>
                      <w:w w:val="5"/>
                      <w:position w:val="31"/>
                      <w:sz w:val="239"/>
                    </w:rPr>
                    <w:t>P</w:t>
                  </w:r>
                  <w:r>
                    <w:rPr>
                      <w:rFonts w:ascii="宋体"/>
                      <w:spacing w:val="-4"/>
                      <w:w w:val="5"/>
                      <w:position w:val="32"/>
                      <w:sz w:val="239"/>
                    </w:rPr>
                    <w:t>P</w:t>
                  </w:r>
                  <w:r>
                    <w:rPr>
                      <w:rFonts w:ascii="宋体"/>
                      <w:spacing w:val="-59"/>
                      <w:w w:val="5"/>
                      <w:position w:val="16"/>
                      <w:sz w:val="239"/>
                    </w:rPr>
                    <w:t>C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N</w:t>
                  </w:r>
                  <w:r>
                    <w:rPr>
                      <w:rFonts w:ascii="宋体"/>
                      <w:spacing w:val="-4"/>
                      <w:w w:val="5"/>
                      <w:position w:val="-14"/>
                      <w:sz w:val="239"/>
                    </w:rPr>
                    <w:t>P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N</w:t>
                  </w:r>
                  <w:r>
                    <w:rPr>
                      <w:rFonts w:ascii="宋体"/>
                      <w:spacing w:val="-59"/>
                      <w:w w:val="5"/>
                      <w:position w:val="-15"/>
                      <w:sz w:val="239"/>
                    </w:rPr>
                    <w:t>P</w:t>
                  </w:r>
                  <w:r>
                    <w:rPr>
                      <w:rFonts w:ascii="宋体"/>
                      <w:spacing w:val="-4"/>
                      <w:w w:val="5"/>
                      <w:position w:val="32"/>
                      <w:sz w:val="239"/>
                    </w:rPr>
                    <w:t>P</w:t>
                  </w:r>
                  <w:r>
                    <w:rPr>
                      <w:rFonts w:ascii="宋体"/>
                      <w:spacing w:val="-4"/>
                      <w:w w:val="5"/>
                      <w:position w:val="16"/>
                      <w:sz w:val="239"/>
                    </w:rPr>
                    <w:t>C</w:t>
                  </w:r>
                  <w:r>
                    <w:rPr>
                      <w:rFonts w:ascii="宋体"/>
                      <w:spacing w:val="-4"/>
                      <w:w w:val="5"/>
                      <w:position w:val="31"/>
                      <w:sz w:val="239"/>
                    </w:rPr>
                    <w:t>P</w:t>
                  </w:r>
                  <w:r>
                    <w:rPr>
                      <w:rFonts w:ascii="宋体"/>
                      <w:spacing w:val="-59"/>
                      <w:w w:val="5"/>
                      <w:position w:val="16"/>
                      <w:sz w:val="239"/>
                    </w:rPr>
                    <w:t>C</w:t>
                  </w:r>
                  <w:r>
                    <w:rPr>
                      <w:rFonts w:ascii="宋体"/>
                      <w:spacing w:val="-4"/>
                      <w:w w:val="5"/>
                      <w:position w:val="-15"/>
                      <w:sz w:val="239"/>
                    </w:rPr>
                    <w:t>P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NN</w:t>
                  </w:r>
                  <w:r>
                    <w:rPr>
                      <w:rFonts w:ascii="宋体"/>
                      <w:spacing w:val="-10"/>
                      <w:w w:val="5"/>
                      <w:position w:val="-14"/>
                      <w:sz w:val="239"/>
                    </w:rPr>
                    <w:t>P</w:t>
                  </w:r>
                  <w:r>
                    <w:rPr>
                      <w:rFonts w:ascii="宋体"/>
                      <w:spacing w:val="-4"/>
                      <w:w w:val="5"/>
                      <w:position w:val="31"/>
                      <w:sz w:val="239"/>
                    </w:rPr>
                    <w:t>L</w:t>
                  </w:r>
                  <w:r>
                    <w:rPr>
                      <w:rFonts w:ascii="宋体"/>
                      <w:spacing w:val="-4"/>
                      <w:w w:val="5"/>
                      <w:position w:val="16"/>
                      <w:sz w:val="239"/>
                    </w:rPr>
                    <w:t>M</w:t>
                  </w:r>
                  <w:r>
                    <w:rPr>
                      <w:rFonts w:ascii="宋体"/>
                      <w:spacing w:val="-4"/>
                      <w:w w:val="5"/>
                      <w:position w:val="32"/>
                      <w:sz w:val="239"/>
                    </w:rPr>
                    <w:t>L</w:t>
                  </w:r>
                  <w:r>
                    <w:rPr>
                      <w:rFonts w:ascii="宋体"/>
                      <w:spacing w:val="-57"/>
                      <w:w w:val="5"/>
                      <w:position w:val="16"/>
                      <w:sz w:val="239"/>
                    </w:rPr>
                    <w:t>M</w:t>
                  </w:r>
                  <w:r>
                    <w:rPr>
                      <w:rFonts w:ascii="宋体"/>
                      <w:spacing w:val="-4"/>
                      <w:w w:val="5"/>
                      <w:position w:val="32"/>
                      <w:sz w:val="239"/>
                    </w:rPr>
                    <w:t>L</w:t>
                  </w:r>
                  <w:r>
                    <w:rPr>
                      <w:rFonts w:ascii="宋体"/>
                      <w:spacing w:val="-4"/>
                      <w:w w:val="5"/>
                      <w:position w:val="16"/>
                      <w:sz w:val="239"/>
                    </w:rPr>
                    <w:t>MM</w:t>
                  </w:r>
                  <w:r>
                    <w:rPr>
                      <w:rFonts w:ascii="宋体"/>
                      <w:spacing w:val="-4"/>
                      <w:w w:val="5"/>
                      <w:position w:val="31"/>
                      <w:sz w:val="239"/>
                    </w:rPr>
                    <w:t>L</w:t>
                  </w:r>
                  <w:r>
                    <w:rPr>
                      <w:rFonts w:ascii="宋体"/>
                      <w:spacing w:val="-4"/>
                      <w:w w:val="5"/>
                      <w:position w:val="-14"/>
                      <w:sz w:val="239"/>
                    </w:rPr>
                    <w:t>_</w:t>
                  </w:r>
                  <w:r>
                    <w:rPr>
                      <w:rFonts w:ascii="宋体"/>
                      <w:spacing w:val="-59"/>
                      <w:w w:val="5"/>
                      <w:position w:val="-15"/>
                      <w:sz w:val="239"/>
                    </w:rPr>
                    <w:t>_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G</w:t>
                  </w:r>
                  <w:r>
                    <w:rPr>
                      <w:rFonts w:ascii="宋体"/>
                      <w:spacing w:val="-59"/>
                      <w:w w:val="5"/>
                      <w:sz w:val="239"/>
                    </w:rPr>
                    <w:t>G</w:t>
                  </w:r>
                  <w:r>
                    <w:rPr>
                      <w:rFonts w:ascii="宋体"/>
                      <w:spacing w:val="-4"/>
                      <w:w w:val="5"/>
                      <w:position w:val="-15"/>
                      <w:sz w:val="239"/>
                    </w:rPr>
                    <w:t>_</w:t>
                  </w:r>
                  <w:r>
                    <w:rPr>
                      <w:rFonts w:ascii="宋体"/>
                      <w:spacing w:val="-59"/>
                      <w:w w:val="5"/>
                      <w:position w:val="-14"/>
                      <w:sz w:val="239"/>
                    </w:rPr>
                    <w:t>_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G</w:t>
                  </w:r>
                  <w:r>
                    <w:rPr>
                      <w:rFonts w:ascii="宋体"/>
                      <w:spacing w:val="-6"/>
                      <w:w w:val="5"/>
                      <w:sz w:val="239"/>
                    </w:rPr>
                    <w:t>G</w:t>
                  </w:r>
                  <w:r>
                    <w:rPr>
                      <w:rFonts w:ascii="宋体"/>
                      <w:spacing w:val="-4"/>
                      <w:w w:val="5"/>
                      <w:position w:val="-15"/>
                      <w:sz w:val="239"/>
                    </w:rPr>
                    <w:t>T</w:t>
                  </w:r>
                  <w:r>
                    <w:rPr>
                      <w:rFonts w:ascii="宋体"/>
                      <w:spacing w:val="-59"/>
                      <w:w w:val="5"/>
                      <w:position w:val="-14"/>
                      <w:sz w:val="239"/>
                    </w:rPr>
                    <w:t>T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O</w:t>
                  </w:r>
                  <w:r>
                    <w:rPr>
                      <w:rFonts w:ascii="宋体"/>
                      <w:spacing w:val="-59"/>
                      <w:w w:val="5"/>
                      <w:sz w:val="239"/>
                    </w:rPr>
                    <w:t>O</w:t>
                  </w:r>
                  <w:r>
                    <w:rPr>
                      <w:rFonts w:ascii="宋体"/>
                      <w:spacing w:val="-4"/>
                      <w:w w:val="5"/>
                      <w:position w:val="-15"/>
                      <w:sz w:val="239"/>
                    </w:rPr>
                    <w:t>T</w:t>
                  </w:r>
                  <w:r>
                    <w:rPr>
                      <w:rFonts w:ascii="宋体"/>
                      <w:spacing w:val="-59"/>
                      <w:w w:val="5"/>
                      <w:position w:val="-14"/>
                      <w:sz w:val="239"/>
                    </w:rPr>
                    <w:t>T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O</w:t>
                  </w:r>
                  <w:r>
                    <w:rPr>
                      <w:rFonts w:ascii="宋体"/>
                      <w:spacing w:val="-9"/>
                      <w:w w:val="5"/>
                      <w:sz w:val="239"/>
                    </w:rPr>
                    <w:t>O</w:t>
                  </w:r>
                  <w:r>
                    <w:rPr>
                      <w:rFonts w:ascii="宋体"/>
                      <w:spacing w:val="-4"/>
                      <w:w w:val="5"/>
                      <w:position w:val="-15"/>
                      <w:sz w:val="239"/>
                    </w:rPr>
                    <w:t>Y</w:t>
                  </w:r>
                  <w:r>
                    <w:rPr>
                      <w:rFonts w:ascii="宋体"/>
                      <w:spacing w:val="-59"/>
                      <w:w w:val="5"/>
                      <w:position w:val="-14"/>
                      <w:sz w:val="239"/>
                    </w:rPr>
                    <w:t>Y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R</w:t>
                  </w:r>
                  <w:r>
                    <w:rPr>
                      <w:rFonts w:ascii="宋体"/>
                      <w:spacing w:val="-59"/>
                      <w:w w:val="5"/>
                      <w:sz w:val="239"/>
                    </w:rPr>
                    <w:t>R</w:t>
                  </w:r>
                  <w:r>
                    <w:rPr>
                      <w:rFonts w:ascii="宋体"/>
                      <w:spacing w:val="-4"/>
                      <w:w w:val="5"/>
                      <w:position w:val="-14"/>
                      <w:sz w:val="239"/>
                    </w:rPr>
                    <w:t>Y</w:t>
                  </w:r>
                  <w:r>
                    <w:rPr>
                      <w:rFonts w:ascii="宋体"/>
                      <w:spacing w:val="-59"/>
                      <w:w w:val="5"/>
                      <w:position w:val="-15"/>
                      <w:sz w:val="239"/>
                    </w:rPr>
                    <w:t>Y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R</w:t>
                  </w:r>
                  <w:r>
                    <w:rPr>
                      <w:rFonts w:ascii="宋体"/>
                      <w:spacing w:val="-6"/>
                      <w:w w:val="5"/>
                      <w:sz w:val="239"/>
                    </w:rPr>
                    <w:t>R</w:t>
                  </w:r>
                  <w:r>
                    <w:rPr>
                      <w:rFonts w:ascii="宋体"/>
                      <w:spacing w:val="-4"/>
                      <w:w w:val="5"/>
                      <w:position w:val="-15"/>
                      <w:sz w:val="239"/>
                    </w:rPr>
                    <w:t>P</w:t>
                  </w:r>
                  <w:r>
                    <w:rPr>
                      <w:rFonts w:ascii="宋体"/>
                      <w:spacing w:val="-59"/>
                      <w:w w:val="5"/>
                      <w:position w:val="-14"/>
                      <w:sz w:val="239"/>
                    </w:rPr>
                    <w:t>P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P</w:t>
                  </w:r>
                  <w:r>
                    <w:rPr>
                      <w:rFonts w:ascii="宋体"/>
                      <w:spacing w:val="-59"/>
                      <w:w w:val="5"/>
                      <w:sz w:val="239"/>
                    </w:rPr>
                    <w:t>P</w:t>
                  </w:r>
                  <w:r>
                    <w:rPr>
                      <w:rFonts w:ascii="宋体"/>
                      <w:spacing w:val="-4"/>
                      <w:w w:val="5"/>
                      <w:position w:val="-14"/>
                      <w:sz w:val="239"/>
                    </w:rPr>
                    <w:t>P</w:t>
                  </w:r>
                  <w:r>
                    <w:rPr>
                      <w:rFonts w:ascii="宋体"/>
                      <w:spacing w:val="-59"/>
                      <w:w w:val="5"/>
                      <w:position w:val="-15"/>
                      <w:sz w:val="239"/>
                    </w:rPr>
                    <w:t>P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P</w:t>
                  </w:r>
                  <w:r>
                    <w:rPr>
                      <w:rFonts w:ascii="宋体"/>
                      <w:spacing w:val="-9"/>
                      <w:w w:val="5"/>
                      <w:sz w:val="239"/>
                    </w:rPr>
                    <w:t>P</w:t>
                  </w:r>
                  <w:r>
                    <w:rPr>
                      <w:rFonts w:ascii="宋体"/>
                      <w:spacing w:val="-4"/>
                      <w:w w:val="5"/>
                      <w:position w:val="-15"/>
                      <w:sz w:val="239"/>
                    </w:rPr>
                    <w:t>E</w:t>
                  </w:r>
                  <w:r>
                    <w:rPr>
                      <w:rFonts w:ascii="宋体"/>
                      <w:spacing w:val="-57"/>
                      <w:w w:val="5"/>
                      <w:position w:val="-14"/>
                      <w:sz w:val="239"/>
                    </w:rPr>
                    <w:t>E</w:t>
                  </w:r>
                  <w:r>
                    <w:rPr>
                      <w:rFonts w:ascii="宋体"/>
                      <w:spacing w:val="-4"/>
                      <w:w w:val="5"/>
                      <w:position w:val="-14"/>
                      <w:sz w:val="239"/>
                    </w:rPr>
                    <w:t>E</w:t>
                  </w:r>
                  <w:r>
                    <w:rPr>
                      <w:rFonts w:ascii="宋体"/>
                      <w:spacing w:val="-4"/>
                      <w:w w:val="5"/>
                      <w:position w:val="-15"/>
                      <w:sz w:val="239"/>
                    </w:rPr>
                    <w:t>E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R</w:t>
                  </w:r>
                  <w:r>
                    <w:rPr>
                      <w:rFonts w:ascii="宋体"/>
                      <w:spacing w:val="-57"/>
                      <w:w w:val="5"/>
                      <w:sz w:val="239"/>
                    </w:rPr>
                    <w:t>R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R</w:t>
                  </w:r>
                  <w:r>
                    <w:rPr>
                      <w:rFonts w:ascii="宋体"/>
                      <w:spacing w:val="-6"/>
                      <w:w w:val="5"/>
                      <w:sz w:val="239"/>
                    </w:rPr>
                    <w:t>R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O</w:t>
                  </w:r>
                  <w:r>
                    <w:rPr>
                      <w:rFonts w:ascii="宋体"/>
                      <w:spacing w:val="-57"/>
                      <w:w w:val="5"/>
                      <w:sz w:val="239"/>
                    </w:rPr>
                    <w:t>O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O</w:t>
                  </w:r>
                  <w:r>
                    <w:rPr>
                      <w:rFonts w:ascii="宋体"/>
                      <w:spacing w:val="40"/>
                      <w:w w:val="5"/>
                      <w:sz w:val="239"/>
                    </w:rPr>
                    <w:t>O</w:t>
                  </w:r>
                  <w:r>
                    <w:rPr>
                      <w:rFonts w:ascii="宋体"/>
                      <w:spacing w:val="-3"/>
                      <w:w w:val="5"/>
                      <w:position w:val="-14"/>
                      <w:sz w:val="239"/>
                    </w:rPr>
                    <w:t>C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C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C</w:t>
                  </w:r>
                  <w:r>
                    <w:rPr>
                      <w:rFonts w:ascii="宋体"/>
                      <w:w w:val="5"/>
                      <w:position w:val="16"/>
                      <w:sz w:val="239"/>
                    </w:rPr>
                    <w:t>C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: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: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: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:</w:t>
                  </w:r>
                  <w:r>
                    <w:rPr>
                      <w:rFonts w:ascii="宋体"/>
                      <w:spacing w:val="14"/>
                      <w:w w:val="5"/>
                      <w:position w:val="-14"/>
                      <w:sz w:val="239"/>
                    </w:rPr>
                    <w:t> </w:t>
                  </w:r>
                  <w:r>
                    <w:rPr>
                      <w:rFonts w:ascii="宋体"/>
                      <w:spacing w:val="14"/>
                      <w:w w:val="5"/>
                      <w:position w:val="16"/>
                      <w:sz w:val="239"/>
                    </w:rPr>
                  </w:r>
                  <w:r>
                    <w:rPr>
                      <w:rFonts w:ascii="宋体"/>
                      <w:spacing w:val="14"/>
                      <w:w w:val="5"/>
                      <w:position w:val="32"/>
                      <w:sz w:val="239"/>
                    </w:rPr>
                  </w:r>
                  <w:r>
                    <w:rPr>
                      <w:rFonts w:ascii="宋体"/>
                      <w:spacing w:val="14"/>
                      <w:w w:val="5"/>
                      <w:sz w:val="239"/>
                    </w:rPr>
                  </w:r>
                  <w:r>
                    <w:rPr>
                      <w:rFonts w:ascii="宋体"/>
                      <w:spacing w:val="14"/>
                      <w:w w:val="5"/>
                      <w:position w:val="-14"/>
                      <w:sz w:val="239"/>
                    </w:rPr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C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M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F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e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r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a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u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c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i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r</w:t>
                  </w:r>
                  <w:r>
                    <w:rPr>
                      <w:rFonts w:ascii="宋体"/>
                      <w:spacing w:val="-3"/>
                      <w:w w:val="5"/>
                      <w:position w:val="-14"/>
                      <w:sz w:val="239"/>
                    </w:rPr>
                    <w:t>el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h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g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t</w:t>
                  </w:r>
                  <w:r>
                    <w:rPr>
                      <w:rFonts w:ascii="宋体"/>
                      <w:spacing w:val="-3"/>
                      <w:w w:val="5"/>
                      <w:position w:val="-14"/>
                      <w:sz w:val="239"/>
                    </w:rPr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a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e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i</w:t>
                  </w:r>
                  <w:r>
                    <w:rPr>
                      <w:rFonts w:ascii="宋体"/>
                      <w:spacing w:val="-3"/>
                      <w:w w:val="5"/>
                      <w:position w:val="-14"/>
                      <w:sz w:val="239"/>
                    </w:rPr>
                    <w:t>p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c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n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spacing w:val="-3"/>
                      <w:w w:val="5"/>
                      <w:position w:val="-14"/>
                      <w:sz w:val="239"/>
                    </w:rPr>
                    <w:t>u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i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a</w:t>
                  </w:r>
                  <w:r>
                    <w:rPr>
                      <w:rFonts w:ascii="宋体"/>
                      <w:spacing w:val="-3"/>
                      <w:w w:val="5"/>
                      <w:position w:val="-14"/>
                      <w:sz w:val="239"/>
                    </w:rPr>
                    <w:t>m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c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l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D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a</w:t>
                  </w:r>
                  <w:r>
                    <w:rPr>
                      <w:rFonts w:ascii="宋体"/>
                      <w:spacing w:val="-3"/>
                      <w:w w:val="5"/>
                      <w:position w:val="-14"/>
                      <w:sz w:val="239"/>
                    </w:rPr>
                    <w:t>p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a</w:t>
                  </w:r>
                  <w:r>
                    <w:rPr>
                      <w:rFonts w:ascii="宋体"/>
                      <w:spacing w:val="8"/>
                      <w:w w:val="5"/>
                      <w:sz w:val="239"/>
                    </w:rPr>
                    <w:t> </w:t>
                  </w:r>
                  <w:r>
                    <w:rPr>
                      <w:rFonts w:ascii="宋体"/>
                      <w:spacing w:val="8"/>
                      <w:w w:val="5"/>
                      <w:position w:val="32"/>
                      <w:sz w:val="239"/>
                    </w:rPr>
                  </w:r>
                  <w:r>
                    <w:rPr>
                      <w:rFonts w:ascii="宋体"/>
                      <w:spacing w:val="8"/>
                      <w:w w:val="5"/>
                      <w:position w:val="-14"/>
                      <w:sz w:val="239"/>
                    </w:rPr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l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  <w:position w:val="32"/>
                      <w:sz w:val="239"/>
                    </w:rPr>
                    <w:t>p</w:t>
                  </w:r>
                  <w:r>
                    <w:rPr>
                      <w:rFonts w:ascii="宋体"/>
                      <w:spacing w:val="-3"/>
                      <w:w w:val="5"/>
                      <w:position w:val="-14"/>
                      <w:sz w:val="239"/>
                    </w:rPr>
                    <w:t>t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=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a</w:t>
                  </w:r>
                  <w:r>
                    <w:rPr>
                      <w:rFonts w:ascii="宋体"/>
                      <w:spacing w:val="-5"/>
                      <w:w w:val="5"/>
                      <w:sz w:val="239"/>
                    </w:rPr>
                    <w:t>a</w:t>
                  </w:r>
                  <w:r>
                    <w:rPr>
                      <w:rFonts w:ascii="宋体"/>
                      <w:spacing w:val="-3"/>
                      <w:w w:val="5"/>
                      <w:position w:val="-14"/>
                      <w:sz w:val="239"/>
                    </w:rPr>
                    <w:t>y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0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  <w:sz w:val="239"/>
                    </w:rPr>
                    <w:t>b</w:t>
                  </w:r>
                  <w:r>
                    <w:rPr>
                      <w:rFonts w:ascii="宋体"/>
                      <w:spacing w:val="-3"/>
                      <w:w w:val="5"/>
                      <w:position w:val="-14"/>
                      <w:sz w:val="239"/>
                    </w:rPr>
                    <w:t>p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a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t</w:t>
                  </w:r>
                  <w:r>
                    <w:rPr>
                      <w:rFonts w:ascii="宋体"/>
                      <w:spacing w:val="-3"/>
                      <w:w w:val="5"/>
                      <w:position w:val="-14"/>
                      <w:sz w:val="239"/>
                    </w:rPr>
                    <w:t>e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e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s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s</w:t>
                  </w:r>
                  <w:r>
                    <w:rPr>
                      <w:rFonts w:ascii="宋体"/>
                      <w:spacing w:val="-3"/>
                      <w:w w:val="5"/>
                      <w:position w:val="-14"/>
                      <w:sz w:val="239"/>
                    </w:rPr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l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e</w:t>
                  </w:r>
                  <w:r>
                    <w:rPr>
                      <w:rFonts w:ascii="宋体"/>
                      <w:spacing w:val="8"/>
                      <w:w w:val="5"/>
                      <w:sz w:val="239"/>
                    </w:rPr>
                    <w:t> </w:t>
                  </w:r>
                  <w:r>
                    <w:rPr>
                      <w:rFonts w:ascii="宋体"/>
                      <w:spacing w:val="8"/>
                      <w:w w:val="5"/>
                      <w:position w:val="32"/>
                      <w:sz w:val="239"/>
                    </w:rPr>
                  </w:r>
                  <w:r>
                    <w:rPr>
                      <w:rFonts w:ascii="宋体"/>
                      <w:spacing w:val="-3"/>
                      <w:w w:val="5"/>
                      <w:position w:val="-14"/>
                      <w:sz w:val="239"/>
                    </w:rPr>
                    <w:t>#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e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L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c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P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i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t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R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s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r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O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t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o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=</w:t>
                  </w:r>
                  <w:r>
                    <w:rPr>
                      <w:rFonts w:ascii="宋体"/>
                      <w:spacing w:val="11"/>
                      <w:w w:val="5"/>
                      <w:sz w:val="239"/>
                    </w:rPr>
                    <w:t> </w:t>
                  </w:r>
                  <w:r>
                    <w:rPr>
                      <w:rFonts w:ascii="宋体"/>
                      <w:spacing w:val="11"/>
                      <w:w w:val="5"/>
                      <w:position w:val="32"/>
                      <w:sz w:val="239"/>
                    </w:rPr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n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1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n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i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|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u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c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E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m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=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b</w:t>
                  </w:r>
                  <w:r>
                    <w:rPr>
                      <w:rFonts w:ascii="宋体"/>
                      <w:spacing w:val="-5"/>
                      <w:w w:val="5"/>
                      <w:sz w:val="239"/>
                    </w:rPr>
                    <w:t>N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1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G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er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=</w:t>
                  </w:r>
                  <w:r>
                    <w:rPr>
                      <w:rFonts w:ascii="宋体"/>
                      <w:spacing w:val="74"/>
                      <w:w w:val="5"/>
                      <w:sz w:val="239"/>
                    </w:rPr>
                    <w:t>2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-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-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-</w:t>
                  </w:r>
                  <w:r>
                    <w:rPr>
                      <w:rFonts w:ascii="宋体"/>
                      <w:w w:val="5"/>
                      <w:position w:val="-14"/>
                      <w:sz w:val="239"/>
                    </w:rPr>
                    <w:t>-      </w:t>
                  </w:r>
                  <w:r>
                    <w:rPr>
                      <w:rFonts w:ascii="宋体"/>
                      <w:spacing w:val="14"/>
                      <w:w w:val="5"/>
                      <w:position w:val="-14"/>
                      <w:sz w:val="239"/>
                    </w:rPr>
                    <w:t> 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448</w:t>
                  </w:r>
                  <w:r>
                    <w:rPr>
                      <w:rFonts w:ascii="宋体"/>
                      <w:spacing w:val="-8"/>
                      <w:w w:val="5"/>
                      <w:position w:val="-14"/>
                      <w:sz w:val="239"/>
                    </w:rPr>
                    <w:t>*</w:t>
                  </w:r>
                  <w:r>
                    <w:rPr>
                      <w:rFonts w:ascii="宋体"/>
                      <w:spacing w:val="-3"/>
                      <w:w w:val="5"/>
                      <w:position w:val="-14"/>
                      <w:sz w:val="239"/>
                    </w:rPr>
                    <w:t>*</w:t>
                  </w:r>
                  <w:r>
                    <w:rPr>
                      <w:rFonts w:ascii="宋体"/>
                      <w:spacing w:val="-3"/>
                      <w:w w:val="5"/>
                      <w:position w:val="32"/>
                      <w:sz w:val="239"/>
                    </w:rPr>
                    <w:t>0</w:t>
                  </w:r>
                  <w:r>
                    <w:rPr>
                      <w:rFonts w:ascii="宋体"/>
                      <w:spacing w:val="-3"/>
                      <w:w w:val="5"/>
                      <w:position w:val="16"/>
                      <w:sz w:val="239"/>
                    </w:rPr>
                    <w:t>1</w:t>
                  </w:r>
                  <w:r>
                    <w:rPr>
                      <w:rFonts w:ascii="宋体"/>
                      <w:w w:val="5"/>
                      <w:sz w:val="239"/>
                    </w:rPr>
                    <w:t>1</w:t>
                  </w:r>
                  <w:r>
                    <w:rPr>
                      <w:rFonts w:ascii="宋体"/>
                      <w:sz w:val="23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96.279999pt;margin-top:64.977676pt;width:177.25pt;height:42.25pt;mso-position-horizontal-relative:page;mso-position-vertical-relative:paragraph;z-index:-59008" coordorigin="5926,1300" coordsize="3545,845">
            <v:group style="position:absolute;left:5928;top:1302;width:3543;height:843" coordorigin="5928,1302" coordsize="3543,843">
              <v:shape style="position:absolute;left:5928;top:1302;width:3543;height:843" coordorigin="5928,1302" coordsize="3543,843" path="m5928,2144l9470,2144,9470,1302,5928,1302,5928,2144xe" filled="true" fillcolor="#ffffff" stroked="false">
                <v:path arrowok="t"/>
                <v:fill type="solid"/>
              </v:shape>
            </v:group>
            <v:group style="position:absolute;left:5928;top:1302;width:622;height:176" coordorigin="5928,1302" coordsize="622,176">
              <v:shape style="position:absolute;left:5928;top:1302;width:622;height:176" coordorigin="5928,1302" coordsize="622,176" path="m5928,1477l6550,1477,6550,1302,5928,1302,5928,1477xe" filled="true" fillcolor="#ffffff" stroked="false">
                <v:path arrowok="t"/>
                <v:fill type="solid"/>
              </v:shape>
            </v:group>
            <v:group style="position:absolute;left:5928;top:1302;width:622;height:176" coordorigin="5928,1302" coordsize="622,176">
              <v:shape style="position:absolute;left:5928;top:1302;width:622;height:176" coordorigin="5928,1302" coordsize="622,176" path="m5928,1477l6550,1477,6550,1302,5928,1302,5928,1477xe" filled="false" stroked="true" strokeweight=".24pt" strokecolor="#ffffff">
                <v:path arrowok="t"/>
              </v:shape>
            </v:group>
            <v:group style="position:absolute;left:6552;top:1302;width:2153;height:176" coordorigin="6552,1302" coordsize="2153,176">
              <v:shape style="position:absolute;left:6552;top:1302;width:2153;height:176" coordorigin="6552,1302" coordsize="2153,176" path="m6552,1477l8705,1477,8705,1302,6552,1302,6552,1477xe" filled="true" fillcolor="#ffffff" stroked="false">
                <v:path arrowok="t"/>
                <v:fill type="solid"/>
              </v:shape>
            </v:group>
            <v:group style="position:absolute;left:6552;top:1302;width:2153;height:176" coordorigin="6552,1302" coordsize="2153,176">
              <v:shape style="position:absolute;left:6552;top:1302;width:2153;height:176" coordorigin="6552,1302" coordsize="2153,176" path="m6552,1477l8705,1477,8705,1302,6552,1302,6552,1477xe" filled="false" stroked="true" strokeweight=".24pt" strokecolor="#ffffff">
                <v:path arrowok="t"/>
              </v:shape>
            </v:group>
            <v:group style="position:absolute;left:8707;top:1302;width:137;height:176" coordorigin="8707,1302" coordsize="137,176">
              <v:shape style="position:absolute;left:8707;top:1302;width:137;height:176" coordorigin="8707,1302" coordsize="137,176" path="m8707,1477l8844,1477,8844,1302,8707,1302,8707,1477xe" filled="true" fillcolor="#ffffff" stroked="false">
                <v:path arrowok="t"/>
                <v:fill type="solid"/>
              </v:shape>
            </v:group>
            <v:group style="position:absolute;left:8707;top:1302;width:137;height:176" coordorigin="8707,1302" coordsize="137,176">
              <v:shape style="position:absolute;left:8707;top:1302;width:137;height:176" coordorigin="8707,1302" coordsize="137,176" path="m8707,1477l8844,1477,8844,1302,8707,1302,8707,1477xe" filled="false" stroked="true" strokeweight=".24pt" strokecolor="#ffffff">
                <v:path arrowok="t"/>
              </v:shape>
            </v:group>
            <v:group style="position:absolute;left:8846;top:1302;width:622;height:176" coordorigin="8846,1302" coordsize="622,176">
              <v:shape style="position:absolute;left:8846;top:1302;width:622;height:176" coordorigin="8846,1302" coordsize="622,176" path="m8846,1477l9468,1477,9468,1302,8846,1302,8846,1477xe" filled="true" fillcolor="#ffffff" stroked="false">
                <v:path arrowok="t"/>
                <v:fill type="solid"/>
              </v:shape>
            </v:group>
            <v:group style="position:absolute;left:8846;top:1302;width:622;height:176" coordorigin="8846,1302" coordsize="622,176">
              <v:shape style="position:absolute;left:8846;top:1302;width:622;height:176" coordorigin="8846,1302" coordsize="622,176" path="m8846,1477l9468,1477,9468,1302,8846,1302,8846,1477xe" filled="false" stroked="true" strokeweight=".24pt" strokecolor="#ffffff">
                <v:path arrowok="t"/>
              </v:shape>
            </v:group>
            <v:group style="position:absolute;left:5928;top:1480;width:622;height:156" coordorigin="5928,1480" coordsize="622,156">
              <v:shape style="position:absolute;left:5928;top:1480;width:622;height:156" coordorigin="5928,1480" coordsize="622,156" path="m5928,1636l6550,1636,6550,1480,5928,1480,5928,1636xe" filled="true" fillcolor="#ffffff" stroked="false">
                <v:path arrowok="t"/>
                <v:fill type="solid"/>
              </v:shape>
            </v:group>
            <v:group style="position:absolute;left:5928;top:1480;width:622;height:156" coordorigin="5928,1480" coordsize="622,156">
              <v:shape style="position:absolute;left:5928;top:1480;width:622;height:156" coordorigin="5928,1480" coordsize="622,156" path="m5928,1636l6550,1636,6550,1480,5928,1480,5928,1636xe" filled="false" stroked="true" strokeweight=".24pt" strokecolor="#ffffff">
                <v:path arrowok="t"/>
              </v:shape>
            </v:group>
            <v:group style="position:absolute;left:6552;top:1480;width:2153;height:156" coordorigin="6552,1480" coordsize="2153,156">
              <v:shape style="position:absolute;left:6552;top:1480;width:2153;height:156" coordorigin="6552,1480" coordsize="2153,156" path="m6552,1636l8705,1636,8705,1480,6552,1480,6552,1636xe" filled="true" fillcolor="#ffffff" stroked="false">
                <v:path arrowok="t"/>
                <v:fill type="solid"/>
              </v:shape>
            </v:group>
            <v:group style="position:absolute;left:6552;top:1480;width:2153;height:156" coordorigin="6552,1480" coordsize="2153,156">
              <v:shape style="position:absolute;left:6552;top:1480;width:2153;height:156" coordorigin="6552,1480" coordsize="2153,156" path="m6552,1636l8705,1636,8705,1480,6552,1480,6552,1636xe" filled="false" stroked="true" strokeweight=".24pt" strokecolor="#ffffff">
                <v:path arrowok="t"/>
              </v:shape>
            </v:group>
            <v:group style="position:absolute;left:8707;top:1480;width:137;height:156" coordorigin="8707,1480" coordsize="137,156">
              <v:shape style="position:absolute;left:8707;top:1480;width:137;height:156" coordorigin="8707,1480" coordsize="137,156" path="m8707,1636l8844,1636,8844,1480,8707,1480,8707,1636xe" filled="true" fillcolor="#ffffff" stroked="false">
                <v:path arrowok="t"/>
                <v:fill type="solid"/>
              </v:shape>
            </v:group>
            <v:group style="position:absolute;left:8707;top:1480;width:137;height:156" coordorigin="8707,1480" coordsize="137,156">
              <v:shape style="position:absolute;left:8707;top:1480;width:137;height:156" coordorigin="8707,1480" coordsize="137,156" path="m8707,1636l8844,1636,8844,1480,8707,1480,8707,1636xe" filled="false" stroked="true" strokeweight=".24pt" strokecolor="#ffffff">
                <v:path arrowok="t"/>
              </v:shape>
            </v:group>
            <v:group style="position:absolute;left:8846;top:1480;width:622;height:156" coordorigin="8846,1480" coordsize="622,156">
              <v:shape style="position:absolute;left:8846;top:1480;width:622;height:156" coordorigin="8846,1480" coordsize="622,156" path="m8846,1636l9468,1636,9468,1480,8846,1480,8846,1636xe" filled="true" fillcolor="#ffffff" stroked="false">
                <v:path arrowok="t"/>
                <v:fill type="solid"/>
              </v:shape>
            </v:group>
            <v:group style="position:absolute;left:8846;top:1480;width:622;height:156" coordorigin="8846,1480" coordsize="622,156">
              <v:shape style="position:absolute;left:8846;top:1480;width:622;height:156" coordorigin="8846,1480" coordsize="622,156" path="m8846,1636l9468,1636,9468,1480,8846,1480,8846,1636xe" filled="false" stroked="true" strokeweight=".24pt" strokecolor="#ffffff">
                <v:path arrowok="t"/>
              </v:shape>
            </v:group>
            <v:group style="position:absolute;left:5928;top:1638;width:622;height:154" coordorigin="5928,1638" coordsize="622,154">
              <v:shape style="position:absolute;left:5928;top:1638;width:622;height:154" coordorigin="5928,1638" coordsize="622,154" path="m5928,1792l6550,1792,6550,1638,5928,1638,5928,1792xe" filled="true" fillcolor="#ffffff" stroked="false">
                <v:path arrowok="t"/>
                <v:fill type="solid"/>
              </v:shape>
            </v:group>
            <v:group style="position:absolute;left:5928;top:1638;width:622;height:154" coordorigin="5928,1638" coordsize="622,154">
              <v:shape style="position:absolute;left:5928;top:1638;width:622;height:154" coordorigin="5928,1638" coordsize="622,154" path="m5928,1792l6550,1792,6550,1638,5928,1638,5928,1792xe" filled="false" stroked="true" strokeweight=".24pt" strokecolor="#ffffff">
                <v:path arrowok="t"/>
              </v:shape>
            </v:group>
            <v:group style="position:absolute;left:6552;top:1638;width:2153;height:154" coordorigin="6552,1638" coordsize="2153,154">
              <v:shape style="position:absolute;left:6552;top:1638;width:2153;height:154" coordorigin="6552,1638" coordsize="2153,154" path="m6552,1792l8705,1792,8705,1638,6552,1638,6552,1792xe" filled="true" fillcolor="#ffffff" stroked="false">
                <v:path arrowok="t"/>
                <v:fill type="solid"/>
              </v:shape>
            </v:group>
            <v:group style="position:absolute;left:6552;top:1638;width:2153;height:154" coordorigin="6552,1638" coordsize="2153,154">
              <v:shape style="position:absolute;left:6552;top:1638;width:2153;height:154" coordorigin="6552,1638" coordsize="2153,154" path="m6552,1792l8705,1792,8705,1638,6552,1638,6552,1792xe" filled="false" stroked="true" strokeweight=".24pt" strokecolor="#ffffff">
                <v:path arrowok="t"/>
              </v:shape>
            </v:group>
            <v:group style="position:absolute;left:8707;top:1638;width:137;height:154" coordorigin="8707,1638" coordsize="137,154">
              <v:shape style="position:absolute;left:8707;top:1638;width:137;height:154" coordorigin="8707,1638" coordsize="137,154" path="m8707,1792l8844,1792,8844,1638,8707,1638,8707,1792xe" filled="true" fillcolor="#ffffff" stroked="false">
                <v:path arrowok="t"/>
                <v:fill type="solid"/>
              </v:shape>
            </v:group>
            <v:group style="position:absolute;left:8707;top:1638;width:137;height:154" coordorigin="8707,1638" coordsize="137,154">
              <v:shape style="position:absolute;left:8707;top:1638;width:137;height:154" coordorigin="8707,1638" coordsize="137,154" path="m8707,1792l8844,1792,8844,1638,8707,1638,8707,1792xe" filled="false" stroked="true" strokeweight=".24pt" strokecolor="#ffffff">
                <v:path arrowok="t"/>
              </v:shape>
            </v:group>
            <v:group style="position:absolute;left:8846;top:1638;width:622;height:154" coordorigin="8846,1638" coordsize="622,154">
              <v:shape style="position:absolute;left:8846;top:1638;width:622;height:154" coordorigin="8846,1638" coordsize="622,154" path="m8846,1792l9468,1792,9468,1638,8846,1638,8846,1792xe" filled="true" fillcolor="#ffffff" stroked="false">
                <v:path arrowok="t"/>
                <v:fill type="solid"/>
              </v:shape>
            </v:group>
            <v:group style="position:absolute;left:8846;top:1638;width:622;height:154" coordorigin="8846,1638" coordsize="622,154">
              <v:shape style="position:absolute;left:8846;top:1638;width:622;height:154" coordorigin="8846,1638" coordsize="622,154" path="m8846,1792l9468,1792,9468,1638,8846,1638,8846,1792xe" filled="false" stroked="true" strokeweight=".24pt" strokecolor="#ffffff">
                <v:path arrowok="t"/>
              </v:shape>
            </v:group>
            <v:group style="position:absolute;left:5928;top:1794;width:622;height:178" coordorigin="5928,1794" coordsize="622,178">
              <v:shape style="position:absolute;left:5928;top:1794;width:622;height:178" coordorigin="5928,1794" coordsize="622,178" path="m5928,1972l6550,1972,6550,1794,5928,1794,5928,1972xe" filled="true" fillcolor="#ffffff" stroked="false">
                <v:path arrowok="t"/>
                <v:fill type="solid"/>
              </v:shape>
            </v:group>
            <v:group style="position:absolute;left:5928;top:1794;width:622;height:178" coordorigin="5928,1794" coordsize="622,178">
              <v:shape style="position:absolute;left:5928;top:1794;width:622;height:178" coordorigin="5928,1794" coordsize="622,178" path="m5928,1972l6550,1972,6550,1794,5928,1794,5928,1972xe" filled="false" stroked="true" strokeweight=".24pt" strokecolor="#ffffff">
                <v:path arrowok="t"/>
              </v:shape>
            </v:group>
            <v:group style="position:absolute;left:6552;top:1794;width:2153;height:178" coordorigin="6552,1794" coordsize="2153,178">
              <v:shape style="position:absolute;left:6552;top:1794;width:2153;height:178" coordorigin="6552,1794" coordsize="2153,178" path="m6552,1972l8705,1972,8705,1794,6552,1794,6552,1972xe" filled="true" fillcolor="#ffffff" stroked="false">
                <v:path arrowok="t"/>
                <v:fill type="solid"/>
              </v:shape>
            </v:group>
            <v:group style="position:absolute;left:6552;top:1794;width:2153;height:178" coordorigin="6552,1794" coordsize="2153,178">
              <v:shape style="position:absolute;left:6552;top:1794;width:2153;height:178" coordorigin="6552,1794" coordsize="2153,178" path="m6552,1972l8705,1972,8705,1794,6552,1794,6552,1972xe" filled="false" stroked="true" strokeweight=".24pt" strokecolor="#ffffff">
                <v:path arrowok="t"/>
              </v:shape>
            </v:group>
            <v:group style="position:absolute;left:8707;top:1794;width:137;height:178" coordorigin="8707,1794" coordsize="137,178">
              <v:shape style="position:absolute;left:8707;top:1794;width:137;height:178" coordorigin="8707,1794" coordsize="137,178" path="m8707,1972l8844,1972,8844,1794,8707,1794,8707,1972xe" filled="true" fillcolor="#ffffff" stroked="false">
                <v:path arrowok="t"/>
                <v:fill type="solid"/>
              </v:shape>
            </v:group>
            <v:group style="position:absolute;left:8707;top:1794;width:137;height:178" coordorigin="8707,1794" coordsize="137,178">
              <v:shape style="position:absolute;left:8707;top:1794;width:137;height:178" coordorigin="8707,1794" coordsize="137,178" path="m8707,1972l8844,1972,8844,1794,8707,1794,8707,1972xe" filled="false" stroked="true" strokeweight=".24pt" strokecolor="#ffffff">
                <v:path arrowok="t"/>
              </v:shape>
            </v:group>
            <v:group style="position:absolute;left:8846;top:1794;width:622;height:178" coordorigin="8846,1794" coordsize="622,178">
              <v:shape style="position:absolute;left:8846;top:1794;width:622;height:178" coordorigin="8846,1794" coordsize="622,178" path="m8846,1972l9468,1972,9468,1794,8846,1794,8846,1972xe" filled="true" fillcolor="#ffffff" stroked="false">
                <v:path arrowok="t"/>
                <v:fill type="solid"/>
              </v:shape>
            </v:group>
            <v:group style="position:absolute;left:8846;top:1794;width:622;height:178" coordorigin="8846,1794" coordsize="622,178">
              <v:shape style="position:absolute;left:8846;top:1794;width:622;height:178" coordorigin="8846,1794" coordsize="622,178" path="m8846,1972l9468,1972,9468,1794,8846,1794,8846,1972xe" filled="false" stroked="true" strokeweight=".2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96.880005pt;margin-top:3.238642pt;width:180.75pt;height:145.9pt;mso-position-horizontal-relative:page;mso-position-vertical-relative:paragraph;z-index:-58960" coordorigin="5938,65" coordsize="3615,2918">
            <v:group style="position:absolute;left:5940;top:2310;width:3612;height:672" coordorigin="5940,2310" coordsize="3612,672">
              <v:shape style="position:absolute;left:5940;top:2310;width:3612;height:672" coordorigin="5940,2310" coordsize="3612,672" path="m5940,2982l9552,2982,9552,2310,5940,2310,5940,2982xe" filled="true" fillcolor="#ffffff" stroked="false">
                <v:path arrowok="t"/>
                <v:fill type="solid"/>
              </v:shape>
            </v:group>
            <v:group style="position:absolute;left:5940;top:2310;width:552;height:176" coordorigin="5940,2310" coordsize="552,176">
              <v:shape style="position:absolute;left:5940;top:2310;width:552;height:176" coordorigin="5940,2310" coordsize="552,176" path="m5940,2485l6492,2485,6492,2310,5940,2310,5940,2485xe" filled="true" fillcolor="#ffffff" stroked="false">
                <v:path arrowok="t"/>
                <v:fill type="solid"/>
              </v:shape>
            </v:group>
            <v:group style="position:absolute;left:5940;top:2310;width:552;height:176" coordorigin="5940,2310" coordsize="552,176">
              <v:shape style="position:absolute;left:5940;top:2310;width:552;height:176" coordorigin="5940,2310" coordsize="552,176" path="m5940,2485l6492,2485,6492,2310,5940,2310,5940,2485xe" filled="false" stroked="true" strokeweight=".24pt" strokecolor="#ffffff">
                <v:path arrowok="t"/>
              </v:shape>
            </v:group>
            <v:group style="position:absolute;left:6494;top:2310;width:2153;height:176" coordorigin="6494,2310" coordsize="2153,176">
              <v:shape style="position:absolute;left:6494;top:2310;width:2153;height:176" coordorigin="6494,2310" coordsize="2153,176" path="m6494,2485l8647,2485,8647,2310,6494,2310,6494,2485xe" filled="true" fillcolor="#ffffff" stroked="false">
                <v:path arrowok="t"/>
                <v:fill type="solid"/>
              </v:shape>
            </v:group>
            <v:group style="position:absolute;left:6494;top:2310;width:2153;height:176" coordorigin="6494,2310" coordsize="2153,176">
              <v:shape style="position:absolute;left:6494;top:2310;width:2153;height:176" coordorigin="6494,2310" coordsize="2153,176" path="m6494,2485l8647,2485,8647,2310,6494,2310,6494,2485xe" filled="false" stroked="true" strokeweight=".24pt" strokecolor="#ffffff">
                <v:path arrowok="t"/>
              </v:shape>
            </v:group>
            <v:group style="position:absolute;left:8650;top:2310;width:137;height:176" coordorigin="8650,2310" coordsize="137,176">
              <v:shape style="position:absolute;left:8650;top:2310;width:137;height:176" coordorigin="8650,2310" coordsize="137,176" path="m8650,2485l8786,2485,8786,2310,8650,2310,8650,2485xe" filled="true" fillcolor="#ffffff" stroked="false">
                <v:path arrowok="t"/>
                <v:fill type="solid"/>
              </v:shape>
            </v:group>
            <v:group style="position:absolute;left:8650;top:2310;width:137;height:176" coordorigin="8650,2310" coordsize="137,176">
              <v:shape style="position:absolute;left:8650;top:2310;width:137;height:176" coordorigin="8650,2310" coordsize="137,176" path="m8650,2485l8786,2485,8786,2310,8650,2310,8650,2485xe" filled="false" stroked="true" strokeweight=".24pt" strokecolor="#ffffff">
                <v:path arrowok="t"/>
              </v:shape>
            </v:group>
            <v:group style="position:absolute;left:8789;top:2310;width:761;height:176" coordorigin="8789,2310" coordsize="761,176">
              <v:shape style="position:absolute;left:8789;top:2310;width:761;height:176" coordorigin="8789,2310" coordsize="761,176" path="m8789,2485l9550,2485,9550,2310,8789,2310,8789,2485xe" filled="true" fillcolor="#ffffff" stroked="false">
                <v:path arrowok="t"/>
                <v:fill type="solid"/>
              </v:shape>
            </v:group>
            <v:group style="position:absolute;left:8789;top:2310;width:761;height:176" coordorigin="8789,2310" coordsize="761,176">
              <v:shape style="position:absolute;left:8789;top:2310;width:761;height:176" coordorigin="8789,2310" coordsize="761,176" path="m8789,2485l9550,2485,9550,2310,8789,2310,8789,2485xe" filled="false" stroked="true" strokeweight=".24pt" strokecolor="#ffffff">
                <v:path arrowok="t"/>
              </v:shape>
            </v:group>
            <v:group style="position:absolute;left:5940;top:2488;width:552;height:156" coordorigin="5940,2488" coordsize="552,156">
              <v:shape style="position:absolute;left:5940;top:2488;width:552;height:156" coordorigin="5940,2488" coordsize="552,156" path="m5940,2644l6492,2644,6492,2488,5940,2488,5940,2644xe" filled="true" fillcolor="#ffffff" stroked="false">
                <v:path arrowok="t"/>
                <v:fill type="solid"/>
              </v:shape>
            </v:group>
            <v:group style="position:absolute;left:5940;top:2488;width:552;height:156" coordorigin="5940,2488" coordsize="552,156">
              <v:shape style="position:absolute;left:5940;top:2488;width:552;height:156" coordorigin="5940,2488" coordsize="552,156" path="m5940,2644l6492,2644,6492,2488,5940,2488,5940,2644xe" filled="false" stroked="true" strokeweight=".24pt" strokecolor="#ffffff">
                <v:path arrowok="t"/>
              </v:shape>
            </v:group>
            <v:group style="position:absolute;left:6494;top:2488;width:2153;height:156" coordorigin="6494,2488" coordsize="2153,156">
              <v:shape style="position:absolute;left:6494;top:2488;width:2153;height:156" coordorigin="6494,2488" coordsize="2153,156" path="m6494,2644l8647,2644,8647,2488,6494,2488,6494,2644xe" filled="true" fillcolor="#ffffff" stroked="false">
                <v:path arrowok="t"/>
                <v:fill type="solid"/>
              </v:shape>
            </v:group>
            <v:group style="position:absolute;left:6494;top:2488;width:2153;height:156" coordorigin="6494,2488" coordsize="2153,156">
              <v:shape style="position:absolute;left:6494;top:2488;width:2153;height:156" coordorigin="6494,2488" coordsize="2153,156" path="m6494,2644l8647,2644,8647,2488,6494,2488,6494,2644xe" filled="false" stroked="true" strokeweight=".24pt" strokecolor="#ffffff">
                <v:path arrowok="t"/>
              </v:shape>
            </v:group>
            <v:group style="position:absolute;left:8650;top:2488;width:137;height:156" coordorigin="8650,2488" coordsize="137,156">
              <v:shape style="position:absolute;left:8650;top:2488;width:137;height:156" coordorigin="8650,2488" coordsize="137,156" path="m8650,2644l8786,2644,8786,2488,8650,2488,8650,2644xe" filled="true" fillcolor="#ffffff" stroked="false">
                <v:path arrowok="t"/>
                <v:fill type="solid"/>
              </v:shape>
            </v:group>
            <v:group style="position:absolute;left:8650;top:2488;width:137;height:156" coordorigin="8650,2488" coordsize="137,156">
              <v:shape style="position:absolute;left:8650;top:2488;width:137;height:156" coordorigin="8650,2488" coordsize="137,156" path="m8650,2644l8786,2644,8786,2488,8650,2488,8650,2644xe" filled="false" stroked="true" strokeweight=".24pt" strokecolor="#ffffff">
                <v:path arrowok="t"/>
              </v:shape>
            </v:group>
            <v:group style="position:absolute;left:8789;top:2488;width:761;height:156" coordorigin="8789,2488" coordsize="761,156">
              <v:shape style="position:absolute;left:8789;top:2488;width:761;height:156" coordorigin="8789,2488" coordsize="761,156" path="m8789,2644l9550,2644,9550,2488,8789,2488,8789,2644xe" filled="true" fillcolor="#ffffff" stroked="false">
                <v:path arrowok="t"/>
                <v:fill type="solid"/>
              </v:shape>
            </v:group>
            <v:group style="position:absolute;left:8789;top:2488;width:761;height:156" coordorigin="8789,2488" coordsize="761,156">
              <v:shape style="position:absolute;left:8789;top:2488;width:761;height:156" coordorigin="8789,2488" coordsize="761,156" path="m8789,2644l9550,2644,9550,2488,8789,2488,8789,2644xe" filled="false" stroked="true" strokeweight=".24pt" strokecolor="#ffffff">
                <v:path arrowok="t"/>
              </v:shape>
            </v:group>
            <v:group style="position:absolute;left:5940;top:2646;width:552;height:154" coordorigin="5940,2646" coordsize="552,154">
              <v:shape style="position:absolute;left:5940;top:2646;width:552;height:154" coordorigin="5940,2646" coordsize="552,154" path="m5940,2800l6492,2800,6492,2646,5940,2646,5940,2800xe" filled="true" fillcolor="#ffffff" stroked="false">
                <v:path arrowok="t"/>
                <v:fill type="solid"/>
              </v:shape>
            </v:group>
            <v:group style="position:absolute;left:5940;top:2646;width:552;height:154" coordorigin="5940,2646" coordsize="552,154">
              <v:shape style="position:absolute;left:5940;top:2646;width:552;height:154" coordorigin="5940,2646" coordsize="552,154" path="m5940,2800l6492,2800,6492,2646,5940,2646,5940,2800xe" filled="false" stroked="true" strokeweight=".24pt" strokecolor="#ffffff">
                <v:path arrowok="t"/>
              </v:shape>
            </v:group>
            <v:group style="position:absolute;left:6494;top:2646;width:2153;height:154" coordorigin="6494,2646" coordsize="2153,154">
              <v:shape style="position:absolute;left:6494;top:2646;width:2153;height:154" coordorigin="6494,2646" coordsize="2153,154" path="m6494,2800l8647,2800,8647,2646,6494,2646,6494,2800xe" filled="true" fillcolor="#ffffff" stroked="false">
                <v:path arrowok="t"/>
                <v:fill type="solid"/>
              </v:shape>
            </v:group>
            <v:group style="position:absolute;left:6494;top:2646;width:2153;height:154" coordorigin="6494,2646" coordsize="2153,154">
              <v:shape style="position:absolute;left:6494;top:2646;width:2153;height:154" coordorigin="6494,2646" coordsize="2153,154" path="m6494,2800l8647,2800,8647,2646,6494,2646,6494,2800xe" filled="false" stroked="true" strokeweight=".24pt" strokecolor="#ffffff">
                <v:path arrowok="t"/>
              </v:shape>
            </v:group>
            <v:group style="position:absolute;left:8650;top:2646;width:137;height:154" coordorigin="8650,2646" coordsize="137,154">
              <v:shape style="position:absolute;left:8650;top:2646;width:137;height:154" coordorigin="8650,2646" coordsize="137,154" path="m8650,2800l8786,2800,8786,2646,8650,2646,8650,2800xe" filled="true" fillcolor="#ffffff" stroked="false">
                <v:path arrowok="t"/>
                <v:fill type="solid"/>
              </v:shape>
            </v:group>
            <v:group style="position:absolute;left:8650;top:2646;width:137;height:154" coordorigin="8650,2646" coordsize="137,154">
              <v:shape style="position:absolute;left:8650;top:2646;width:137;height:154" coordorigin="8650,2646" coordsize="137,154" path="m8650,2800l8786,2800,8786,2646,8650,2646,8650,2800xe" filled="false" stroked="true" strokeweight=".24pt" strokecolor="#ffffff">
                <v:path arrowok="t"/>
              </v:shape>
            </v:group>
            <v:group style="position:absolute;left:8789;top:2646;width:761;height:154" coordorigin="8789,2646" coordsize="761,154">
              <v:shape style="position:absolute;left:8789;top:2646;width:761;height:154" coordorigin="8789,2646" coordsize="761,154" path="m8789,2800l9550,2800,9550,2646,8789,2646,8789,2800xe" filled="true" fillcolor="#ffffff" stroked="false">
                <v:path arrowok="t"/>
                <v:fill type="solid"/>
              </v:shape>
            </v:group>
            <v:group style="position:absolute;left:8789;top:2646;width:761;height:154" coordorigin="8789,2646" coordsize="761,154">
              <v:shape style="position:absolute;left:8789;top:2646;width:761;height:154" coordorigin="8789,2646" coordsize="761,154" path="m8789,2800l9550,2800,9550,2646,8789,2646,8789,2800xe" filled="false" stroked="true" strokeweight=".24pt" strokecolor="#ffffff">
                <v:path arrowok="t"/>
              </v:shape>
            </v:group>
            <v:group style="position:absolute;left:5940;top:2802;width:552;height:178" coordorigin="5940,2802" coordsize="552,178">
              <v:shape style="position:absolute;left:5940;top:2802;width:552;height:178" coordorigin="5940,2802" coordsize="552,178" path="m5940,2980l6492,2980,6492,2802,5940,2802,5940,2980xe" filled="true" fillcolor="#ffffff" stroked="false">
                <v:path arrowok="t"/>
                <v:fill type="solid"/>
              </v:shape>
            </v:group>
            <v:group style="position:absolute;left:5940;top:2802;width:552;height:178" coordorigin="5940,2802" coordsize="552,178">
              <v:shape style="position:absolute;left:5940;top:2802;width:552;height:178" coordorigin="5940,2802" coordsize="552,178" path="m5940,2980l6492,2980,6492,2802,5940,2802,5940,2980xe" filled="false" stroked="true" strokeweight=".24pt" strokecolor="#ffffff">
                <v:path arrowok="t"/>
              </v:shape>
            </v:group>
            <v:group style="position:absolute;left:6494;top:2802;width:2153;height:178" coordorigin="6494,2802" coordsize="2153,178">
              <v:shape style="position:absolute;left:6494;top:2802;width:2153;height:178" coordorigin="6494,2802" coordsize="2153,178" path="m6494,2980l8647,2980,8647,2802,6494,2802,6494,2980xe" filled="true" fillcolor="#ffffff" stroked="false">
                <v:path arrowok="t"/>
                <v:fill type="solid"/>
              </v:shape>
            </v:group>
            <v:group style="position:absolute;left:6494;top:2802;width:2153;height:178" coordorigin="6494,2802" coordsize="2153,178">
              <v:shape style="position:absolute;left:6494;top:2802;width:2153;height:178" coordorigin="6494,2802" coordsize="2153,178" path="m6494,2980l8647,2980,8647,2802,6494,2802,6494,2980xe" filled="false" stroked="true" strokeweight=".24pt" strokecolor="#ffffff">
                <v:path arrowok="t"/>
              </v:shape>
            </v:group>
            <v:group style="position:absolute;left:8650;top:2802;width:137;height:178" coordorigin="8650,2802" coordsize="137,178">
              <v:shape style="position:absolute;left:8650;top:2802;width:137;height:178" coordorigin="8650,2802" coordsize="137,178" path="m8650,2980l8786,2980,8786,2802,8650,2802,8650,2980xe" filled="true" fillcolor="#ffffff" stroked="false">
                <v:path arrowok="t"/>
                <v:fill type="solid"/>
              </v:shape>
            </v:group>
            <v:group style="position:absolute;left:8650;top:2802;width:137;height:178" coordorigin="8650,2802" coordsize="137,178">
              <v:shape style="position:absolute;left:8650;top:2802;width:137;height:178" coordorigin="8650,2802" coordsize="137,178" path="m8650,2980l8786,2980,8786,2802,8650,2802,8650,2980xe" filled="false" stroked="true" strokeweight=".24pt" strokecolor="#ffffff">
                <v:path arrowok="t"/>
              </v:shape>
            </v:group>
            <v:group style="position:absolute;left:8789;top:2802;width:761;height:178" coordorigin="8789,2802" coordsize="761,178">
              <v:shape style="position:absolute;left:8789;top:2802;width:761;height:178" coordorigin="8789,2802" coordsize="761,178" path="m8789,2980l9550,2980,9550,2802,8789,2802,8789,2980xe" filled="true" fillcolor="#ffffff" stroked="false">
                <v:path arrowok="t"/>
                <v:fill type="solid"/>
              </v:shape>
            </v:group>
            <v:group style="position:absolute;left:8789;top:2802;width:761;height:178" coordorigin="8789,2802" coordsize="761,178">
              <v:shape style="position:absolute;left:8789;top:2802;width:761;height:178" coordorigin="8789,2802" coordsize="761,178" path="m8789,2980l9550,2980,9550,2802,8789,2802,8789,2980xe" filled="false" stroked="true" strokeweight=".24pt" strokecolor="#ffffff">
                <v:path arrowok="t"/>
              </v:shape>
              <v:shape style="position:absolute;left:5938;top:65;width:3615;height:2918" type="#_x0000_t202" filled="false" stroked="false">
                <v:textbox inset="0,0,0,0">
                  <w:txbxContent>
                    <w:p>
                      <w:pPr>
                        <w:spacing w:line="2917" w:lineRule="exact" w:before="0"/>
                        <w:ind w:left="35" w:right="0" w:firstLine="0"/>
                        <w:jc w:val="left"/>
                        <w:rPr>
                          <w:rFonts w:ascii="宋体" w:hAnsi="宋体" w:cs="宋体" w:eastAsia="宋体"/>
                          <w:sz w:val="239"/>
                          <w:szCs w:val="239"/>
                        </w:rPr>
                      </w:pPr>
                      <w:r>
                        <w:rPr>
                          <w:rFonts w:ascii="宋体"/>
                          <w:spacing w:val="-4"/>
                          <w:w w:val="5"/>
                          <w:position w:val="16"/>
                          <w:sz w:val="239"/>
                        </w:rPr>
                        <w:t>P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39"/>
                        </w:rPr>
                        <w:t>S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14"/>
                          <w:sz w:val="239"/>
                        </w:rPr>
                        <w:t>S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16"/>
                          <w:sz w:val="239"/>
                        </w:rPr>
                        <w:t>P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15"/>
                          <w:sz w:val="239"/>
                        </w:rPr>
                        <w:t>S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39"/>
                        </w:rPr>
                        <w:t>S</w:t>
                      </w:r>
                      <w:r>
                        <w:rPr>
                          <w:rFonts w:ascii="宋体"/>
                          <w:spacing w:val="-57"/>
                          <w:w w:val="5"/>
                          <w:position w:val="-30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16"/>
                          <w:sz w:val="239"/>
                        </w:rPr>
                        <w:t>P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14"/>
                          <w:sz w:val="239"/>
                        </w:rPr>
                        <w:t>S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16"/>
                          <w:sz w:val="239"/>
                        </w:rPr>
                        <w:t>P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15"/>
                          <w:sz w:val="239"/>
                        </w:rPr>
                        <w:t>S</w:t>
                      </w:r>
                      <w:r>
                        <w:rPr>
                          <w:rFonts w:ascii="宋体"/>
                          <w:spacing w:val="-6"/>
                          <w:w w:val="5"/>
                          <w:sz w:val="239"/>
                        </w:rPr>
                        <w:t>S</w:t>
                      </w:r>
                      <w:r>
                        <w:rPr>
                          <w:rFonts w:ascii="宋体"/>
                          <w:spacing w:val="-59"/>
                          <w:w w:val="5"/>
                          <w:position w:val="-30"/>
                          <w:sz w:val="239"/>
                        </w:rPr>
                        <w:t>S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16"/>
                          <w:sz w:val="239"/>
                        </w:rPr>
                        <w:t>R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39"/>
                        </w:rPr>
                        <w:t>H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14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39"/>
                        </w:rPr>
                        <w:t>H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16"/>
                          <w:sz w:val="239"/>
                        </w:rPr>
                        <w:t>R</w:t>
                      </w:r>
                      <w:r>
                        <w:rPr>
                          <w:rFonts w:ascii="宋体"/>
                          <w:spacing w:val="-57"/>
                          <w:w w:val="5"/>
                          <w:position w:val="-15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16"/>
                          <w:sz w:val="239"/>
                        </w:rPr>
                        <w:t>R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39"/>
                        </w:rPr>
                        <w:t>H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15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10"/>
                          <w:w w:val="5"/>
                          <w:sz w:val="239"/>
                        </w:rPr>
                        <w:t>H</w:t>
                      </w:r>
                      <w:r>
                        <w:rPr>
                          <w:rFonts w:ascii="宋体"/>
                          <w:spacing w:val="-56"/>
                          <w:w w:val="5"/>
                          <w:position w:val="-30"/>
                          <w:sz w:val="239"/>
                        </w:rPr>
                        <w:t>N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39"/>
                        </w:rPr>
                        <w:t>U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16"/>
                          <w:sz w:val="239"/>
                        </w:rPr>
                        <w:t>O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39"/>
                        </w:rPr>
                        <w:t>U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14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7"/>
                          <w:w w:val="5"/>
                          <w:position w:val="16"/>
                          <w:sz w:val="239"/>
                        </w:rPr>
                        <w:t>O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39"/>
                        </w:rPr>
                        <w:t>U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16"/>
                          <w:sz w:val="239"/>
                        </w:rPr>
                        <w:t>O</w:t>
                      </w:r>
                      <w:r>
                        <w:rPr>
                          <w:rFonts w:ascii="宋体"/>
                          <w:spacing w:val="-6"/>
                          <w:w w:val="5"/>
                          <w:position w:val="-15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9"/>
                          <w:w w:val="5"/>
                          <w:position w:val="-14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9"/>
                          <w:w w:val="5"/>
                          <w:position w:val="16"/>
                          <w:sz w:val="239"/>
                        </w:rPr>
                        <w:t>D</w:t>
                      </w:r>
                      <w:r>
                        <w:rPr>
                          <w:rFonts w:ascii="宋体"/>
                          <w:spacing w:val="-59"/>
                          <w:w w:val="5"/>
                          <w:position w:val="-15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16"/>
                          <w:sz w:val="239"/>
                        </w:rPr>
                        <w:t>D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6"/>
                          <w:w w:val="5"/>
                          <w:position w:val="16"/>
                          <w:sz w:val="239"/>
                        </w:rPr>
                        <w:t>D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39"/>
                        </w:rPr>
                        <w:t>O</w:t>
                      </w:r>
                      <w:r>
                        <w:rPr>
                          <w:rFonts w:ascii="宋体"/>
                          <w:spacing w:val="-57"/>
                          <w:w w:val="5"/>
                          <w:position w:val="16"/>
                          <w:sz w:val="239"/>
                        </w:rPr>
                        <w:t>_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39"/>
                        </w:rPr>
                        <w:t>O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16"/>
                          <w:sz w:val="239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O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16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57"/>
                          <w:w w:val="5"/>
                          <w:sz w:val="239"/>
                        </w:rPr>
                        <w:t>F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39"/>
                        </w:rPr>
                        <w:t>F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16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39"/>
                        </w:rPr>
                        <w:t>F</w:t>
                      </w:r>
                      <w:r>
                        <w:rPr>
                          <w:rFonts w:ascii="宋体"/>
                          <w:spacing w:val="-6"/>
                          <w:w w:val="5"/>
                          <w:position w:val="16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16"/>
                          <w:sz w:val="239"/>
                        </w:rPr>
                        <w:t>D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39"/>
                        </w:rPr>
                        <w:t>F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16"/>
                          <w:sz w:val="239"/>
                        </w:rPr>
                        <w:t>D</w:t>
                      </w:r>
                      <w:r>
                        <w:rPr>
                          <w:rFonts w:ascii="宋体"/>
                          <w:spacing w:val="-57"/>
                          <w:w w:val="5"/>
                          <w:sz w:val="239"/>
                        </w:rPr>
                        <w:t>F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16"/>
                          <w:sz w:val="239"/>
                        </w:rPr>
                        <w:t>D</w:t>
                      </w:r>
                      <w:r>
                        <w:rPr>
                          <w:rFonts w:ascii="宋体"/>
                          <w:spacing w:val="44"/>
                          <w:w w:val="5"/>
                          <w:sz w:val="239"/>
                        </w:rPr>
                        <w:t>F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16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w w:val="5"/>
                          <w:position w:val="-14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39"/>
                        </w:rPr>
                        <w:t>: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16"/>
                          <w:sz w:val="239"/>
                        </w:rPr>
                        <w:t>: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:</w:t>
                      </w:r>
                      <w:r>
                        <w:rPr>
                          <w:rFonts w:ascii="宋体"/>
                          <w:w w:val="5"/>
                          <w:position w:val="-30"/>
                          <w:sz w:val="239"/>
                        </w:rPr>
                        <w:t>:</w:t>
                      </w:r>
                      <w:r>
                        <w:rPr>
                          <w:rFonts w:ascii="宋体"/>
                          <w:spacing w:val="19"/>
                          <w:w w:val="5"/>
                          <w:position w:val="-30"/>
                          <w:sz w:val="239"/>
                        </w:rPr>
                        <w:t> </w:t>
                      </w:r>
                      <w:r>
                        <w:rPr>
                          <w:rFonts w:ascii="宋体"/>
                          <w:spacing w:val="19"/>
                          <w:w w:val="5"/>
                          <w:sz w:val="239"/>
                        </w:rPr>
                      </w:r>
                      <w:r>
                        <w:rPr>
                          <w:rFonts w:ascii="宋体"/>
                          <w:spacing w:val="19"/>
                          <w:w w:val="5"/>
                          <w:position w:val="16"/>
                          <w:sz w:val="239"/>
                        </w:rPr>
                      </w:r>
                      <w:r>
                        <w:rPr>
                          <w:rFonts w:ascii="宋体"/>
                          <w:spacing w:val="19"/>
                          <w:w w:val="5"/>
                          <w:position w:val="-14"/>
                          <w:sz w:val="239"/>
                        </w:rPr>
                      </w:r>
                      <w:r>
                        <w:rPr>
                          <w:rFonts w:ascii="宋体"/>
                          <w:spacing w:val="19"/>
                          <w:w w:val="5"/>
                          <w:position w:val="-30"/>
                          <w:sz w:val="239"/>
                        </w:rPr>
                      </w:r>
                      <w:r>
                        <w:rPr>
                          <w:rFonts w:ascii="宋体"/>
                          <w:spacing w:val="-3"/>
                          <w:w w:val="5"/>
                          <w:sz w:val="239"/>
                        </w:rPr>
                        <w:t>S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16"/>
                          <w:sz w:val="239"/>
                        </w:rPr>
                        <w:t>P</w:t>
                      </w:r>
                      <w:r>
                        <w:rPr>
                          <w:rFonts w:ascii="宋体"/>
                          <w:w w:val="5"/>
                          <w:position w:val="-30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u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39"/>
                        </w:rPr>
                        <w:t>h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16"/>
                          <w:sz w:val="239"/>
                        </w:rPr>
                        <w:t>r</w:t>
                      </w:r>
                      <w:r>
                        <w:rPr>
                          <w:rFonts w:ascii="宋体"/>
                          <w:w w:val="5"/>
                          <w:position w:val="-30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m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39"/>
                        </w:rPr>
                        <w:t>u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16"/>
                          <w:sz w:val="239"/>
                        </w:rPr>
                        <w:t>o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s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16"/>
                          <w:sz w:val="239"/>
                        </w:rPr>
                        <w:t>d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m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16"/>
                          <w:sz w:val="239"/>
                        </w:rPr>
                        <w:t>u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39"/>
                        </w:rPr>
                        <w:t>o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16"/>
                          <w:w w:val="5"/>
                          <w:position w:val="-14"/>
                          <w:sz w:val="239"/>
                        </w:rPr>
                        <w:t> </w:t>
                      </w:r>
                      <w:r>
                        <w:rPr>
                          <w:rFonts w:ascii="宋体"/>
                          <w:spacing w:val="16"/>
                          <w:w w:val="5"/>
                          <w:position w:val="-30"/>
                          <w:sz w:val="239"/>
                        </w:rPr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16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n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39"/>
                        </w:rPr>
                        <w:t>f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S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16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p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s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39"/>
                        </w:rPr>
                        <w:t>f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16"/>
                          <w:sz w:val="239"/>
                        </w:rPr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15"/>
                          <w:w w:val="5"/>
                          <w:position w:val="-30"/>
                          <w:sz w:val="239"/>
                        </w:rPr>
                        <w:t> </w:t>
                      </w:r>
                      <w:r>
                        <w:rPr>
                          <w:rFonts w:ascii="宋体"/>
                          <w:spacing w:val="15"/>
                          <w:w w:val="5"/>
                          <w:position w:val="-14"/>
                          <w:sz w:val="239"/>
                        </w:rPr>
                      </w:r>
                      <w:r>
                        <w:rPr>
                          <w:rFonts w:ascii="宋体"/>
                          <w:spacing w:val="15"/>
                          <w:w w:val="5"/>
                          <w:sz w:val="239"/>
                        </w:rPr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16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16"/>
                          <w:sz w:val="239"/>
                        </w:rPr>
                        <w:t>D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n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39"/>
                        </w:rPr>
                        <w:t>y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f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39"/>
                        </w:rPr>
                        <w:t>pe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w w:val="5"/>
                          <w:sz w:val="239"/>
                        </w:rPr>
                        <w:t>: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a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y</w:t>
                      </w:r>
                      <w:r>
                        <w:rPr>
                          <w:rFonts w:ascii="宋体"/>
                          <w:spacing w:val="20"/>
                          <w:w w:val="5"/>
                          <w:position w:val="-14"/>
                          <w:sz w:val="239"/>
                        </w:rPr>
                        <w:t> </w:t>
                      </w:r>
                      <w:r>
                        <w:rPr>
                          <w:rFonts w:ascii="宋体"/>
                          <w:spacing w:val="20"/>
                          <w:w w:val="5"/>
                          <w:sz w:val="239"/>
                        </w:rPr>
                      </w:r>
                      <w:r>
                        <w:rPr>
                          <w:rFonts w:ascii="宋体"/>
                          <w:spacing w:val="20"/>
                          <w:w w:val="5"/>
                          <w:position w:val="-14"/>
                          <w:sz w:val="239"/>
                        </w:rPr>
                      </w:r>
                      <w:r>
                        <w:rPr>
                          <w:rFonts w:ascii="宋体"/>
                          <w:spacing w:val="-3"/>
                          <w:w w:val="5"/>
                          <w:sz w:val="239"/>
                        </w:rPr>
                        <w:t>0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ti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A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39"/>
                        </w:rPr>
                        <w:t>/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o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39"/>
                        </w:rPr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b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n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b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39"/>
                        </w:rPr>
                        <w:t>1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</w:r>
                      <w:r>
                        <w:rPr>
                          <w:rFonts w:ascii="宋体"/>
                          <w:spacing w:val="-3"/>
                          <w:w w:val="5"/>
                          <w:sz w:val="239"/>
                        </w:rPr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r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N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39"/>
                        </w:rPr>
                        <w:t>/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u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39"/>
                        </w:rPr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v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m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39"/>
                        </w:rPr>
                        <w:t>2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b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a</w:t>
                      </w:r>
                      <w:r>
                        <w:rPr>
                          <w:rFonts w:ascii="宋体"/>
                          <w:spacing w:val="16"/>
                          <w:w w:val="5"/>
                          <w:position w:val="-14"/>
                          <w:sz w:val="239"/>
                        </w:rPr>
                        <w:t> </w:t>
                      </w:r>
                      <w:r>
                        <w:rPr>
                          <w:rFonts w:ascii="宋体"/>
                          <w:spacing w:val="16"/>
                          <w:w w:val="5"/>
                          <w:sz w:val="239"/>
                        </w:rPr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39"/>
                        </w:rPr>
                        <w:t>/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4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r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15"/>
                          <w:w w:val="5"/>
                          <w:position w:val="-14"/>
                          <w:sz w:val="239"/>
                        </w:rPr>
                        <w:t> </w:t>
                      </w:r>
                      <w:r>
                        <w:rPr>
                          <w:rFonts w:ascii="宋体"/>
                          <w:spacing w:val="15"/>
                          <w:w w:val="5"/>
                          <w:sz w:val="239"/>
                        </w:rPr>
                      </w:r>
                      <w:r>
                        <w:rPr>
                          <w:rFonts w:ascii="宋体"/>
                          <w:spacing w:val="-3"/>
                          <w:w w:val="5"/>
                          <w:sz w:val="239"/>
                        </w:rPr>
                        <w:t>3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o</w:t>
                      </w:r>
                      <w:r>
                        <w:rPr>
                          <w:rFonts w:ascii="宋体"/>
                          <w:spacing w:val="72"/>
                          <w:w w:val="5"/>
                          <w:position w:val="-14"/>
                          <w:sz w:val="239"/>
                        </w:rPr>
                        <w:t>n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16"/>
                          <w:sz w:val="239"/>
                        </w:rPr>
                        <w:t>-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-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39"/>
                        </w:rPr>
                        <w:t>-</w:t>
                      </w:r>
                      <w:r>
                        <w:rPr>
                          <w:rFonts w:ascii="宋体"/>
                          <w:spacing w:val="72"/>
                          <w:w w:val="5"/>
                          <w:position w:val="-30"/>
                          <w:sz w:val="239"/>
                        </w:rPr>
                        <w:t>-</w:t>
                      </w:r>
                      <w:r>
                        <w:rPr>
                          <w:rFonts w:ascii="宋体"/>
                          <w:w w:val="5"/>
                          <w:position w:val="-30"/>
                          <w:sz w:val="239"/>
                        </w:rPr>
                        <w:t>9506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39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B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2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FC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3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6"/>
                          <w:sz w:val="239"/>
                        </w:rPr>
                        <w:t>B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16"/>
                          <w:sz w:val="239"/>
                        </w:rPr>
                        <w:t>F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30"/>
                          <w:sz w:val="239"/>
                        </w:rPr>
                        <w:t>3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16"/>
                          <w:sz w:val="239"/>
                        </w:rPr>
                        <w:t>G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14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30"/>
                          <w:sz w:val="239"/>
                        </w:rPr>
                        <w:t>6</w:t>
                      </w:r>
                      <w:r>
                        <w:rPr>
                          <w:rFonts w:ascii="宋体"/>
                          <w:w w:val="5"/>
                          <w:sz w:val="239"/>
                        </w:rPr>
                        <w:t>3</w:t>
                      </w:r>
                      <w:r>
                        <w:rPr>
                          <w:rFonts w:ascii="宋体"/>
                          <w:sz w:val="23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293.399994pt;margin-top:-112.67215pt;width:232.45pt;height:165.45pt;mso-position-horizontal-relative:page;mso-position-vertical-relative:paragraph;z-index:-58864" coordorigin="5868,-2253" coordsize="4649,3309">
            <v:group style="position:absolute;left:5870;top:-49;width:4647;height:1104" coordorigin="5870,-49" coordsize="4647,1104">
              <v:shape style="position:absolute;left:5870;top:-49;width:4647;height:1104" coordorigin="5870,-49" coordsize="4647,1104" path="m5870,1055l10517,1055,10517,-49,5870,-49,5870,1055xe" filled="true" fillcolor="#ffffff" stroked="false">
                <v:path arrowok="t"/>
                <v:fill type="solid"/>
              </v:shape>
            </v:group>
            <v:group style="position:absolute;left:5870;top:-49;width:3003;height:236" coordorigin="5870,-49" coordsize="3003,236">
              <v:shape style="position:absolute;left:5870;top:-49;width:3003;height:236" coordorigin="5870,-49" coordsize="3003,236" path="m5870,186l8873,186,8873,-49,5870,-49,5870,186xe" filled="true" fillcolor="#ffffff" stroked="false">
                <v:path arrowok="t"/>
                <v:fill type="solid"/>
              </v:shape>
            </v:group>
            <v:group style="position:absolute;left:5870;top:-49;width:3003;height:236" coordorigin="5870,-49" coordsize="3003,236">
              <v:shape style="position:absolute;left:5870;top:-49;width:3003;height:236" coordorigin="5870,-49" coordsize="3003,236" path="m5870,186l8873,186,8873,-49,5870,-49,5870,186xe" filled="false" stroked="true" strokeweight=".24pt" strokecolor="#ffffff">
                <v:path arrowok="t"/>
              </v:shape>
            </v:group>
            <v:group style="position:absolute;left:8875;top:-49;width:996;height:236" coordorigin="8875,-49" coordsize="996,236">
              <v:shape style="position:absolute;left:8875;top:-49;width:996;height:236" coordorigin="8875,-49" coordsize="996,236" path="m8875,186l9871,186,9871,-49,8875,-49,8875,186xe" filled="true" fillcolor="#ffffff" stroked="false">
                <v:path arrowok="t"/>
                <v:fill type="solid"/>
              </v:shape>
            </v:group>
            <v:group style="position:absolute;left:8875;top:-49;width:996;height:236" coordorigin="8875,-49" coordsize="996,236">
              <v:shape style="position:absolute;left:8875;top:-49;width:996;height:236" coordorigin="8875,-49" coordsize="996,236" path="m8875,186l9871,186,9871,-49,8875,-49,8875,186xe" filled="false" stroked="true" strokeweight=".24pt" strokecolor="#ffffff">
                <v:path arrowok="t"/>
              </v:shape>
            </v:group>
            <v:group style="position:absolute;left:5870;top:188;width:3003;height:209" coordorigin="5870,188" coordsize="3003,209">
              <v:shape style="position:absolute;left:5870;top:188;width:3003;height:209" coordorigin="5870,188" coordsize="3003,209" path="m5870,397l8873,397,8873,188,5870,188,5870,397xe" filled="true" fillcolor="#ffffff" stroked="false">
                <v:path arrowok="t"/>
                <v:fill type="solid"/>
              </v:shape>
            </v:group>
            <v:group style="position:absolute;left:5870;top:188;width:3003;height:209" coordorigin="5870,188" coordsize="3003,209">
              <v:shape style="position:absolute;left:5870;top:188;width:3003;height:209" coordorigin="5870,188" coordsize="3003,209" path="m5870,397l8873,397,8873,188,5870,188,5870,397xe" filled="false" stroked="true" strokeweight=".24pt" strokecolor="#ffffff">
                <v:path arrowok="t"/>
              </v:shape>
            </v:group>
            <v:group style="position:absolute;left:8875;top:188;width:996;height:209" coordorigin="8875,188" coordsize="996,209">
              <v:shape style="position:absolute;left:8875;top:188;width:996;height:209" coordorigin="8875,188" coordsize="996,209" path="m8875,397l9871,397,9871,188,8875,188,8875,397xe" filled="true" fillcolor="#ffffff" stroked="false">
                <v:path arrowok="t"/>
                <v:fill type="solid"/>
              </v:shape>
            </v:group>
            <v:group style="position:absolute;left:8875;top:188;width:996;height:209" coordorigin="8875,188" coordsize="996,209">
              <v:shape style="position:absolute;left:8875;top:188;width:996;height:209" coordorigin="8875,188" coordsize="996,209" path="m8875,397l9871,397,9871,188,8875,188,8875,397xe" filled="false" stroked="true" strokeweight=".24pt" strokecolor="#ffffff">
                <v:path arrowok="t"/>
              </v:shape>
            </v:group>
            <v:group style="position:absolute;left:5870;top:400;width:3003;height:207" coordorigin="5870,400" coordsize="3003,207">
              <v:shape style="position:absolute;left:5870;top:400;width:3003;height:207" coordorigin="5870,400" coordsize="3003,207" path="m5870,606l8873,606,8873,400,5870,400,5870,606xe" filled="true" fillcolor="#ffffff" stroked="false">
                <v:path arrowok="t"/>
                <v:fill type="solid"/>
              </v:shape>
            </v:group>
            <v:group style="position:absolute;left:5870;top:400;width:3003;height:207" coordorigin="5870,400" coordsize="3003,207">
              <v:shape style="position:absolute;left:5870;top:400;width:3003;height:207" coordorigin="5870,400" coordsize="3003,207" path="m5870,606l8873,606,8873,400,5870,400,5870,606xe" filled="false" stroked="true" strokeweight=".24pt" strokecolor="#ffffff">
                <v:path arrowok="t"/>
              </v:shape>
            </v:group>
            <v:group style="position:absolute;left:8875;top:400;width:996;height:207" coordorigin="8875,400" coordsize="996,207">
              <v:shape style="position:absolute;left:8875;top:400;width:996;height:207" coordorigin="8875,400" coordsize="996,207" path="m8875,606l9871,606,9871,400,8875,400,8875,606xe" filled="true" fillcolor="#ffffff" stroked="false">
                <v:path arrowok="t"/>
                <v:fill type="solid"/>
              </v:shape>
            </v:group>
            <v:group style="position:absolute;left:8875;top:400;width:996;height:207" coordorigin="8875,400" coordsize="996,207">
              <v:shape style="position:absolute;left:8875;top:400;width:996;height:207" coordorigin="8875,400" coordsize="996,207" path="m8875,606l9871,606,9871,400,8875,400,8875,606xe" filled="false" stroked="true" strokeweight=".24pt" strokecolor="#ffffff">
                <v:path arrowok="t"/>
              </v:shape>
            </v:group>
            <v:group style="position:absolute;left:5870;top:608;width:3003;height:207" coordorigin="5870,608" coordsize="3003,207">
              <v:shape style="position:absolute;left:5870;top:608;width:3003;height:207" coordorigin="5870,608" coordsize="3003,207" path="m5870,815l8873,815,8873,608,5870,608,5870,815xe" filled="true" fillcolor="#ffffff" stroked="false">
                <v:path arrowok="t"/>
                <v:fill type="solid"/>
              </v:shape>
            </v:group>
            <v:group style="position:absolute;left:5870;top:608;width:3003;height:207" coordorigin="5870,608" coordsize="3003,207">
              <v:shape style="position:absolute;left:5870;top:608;width:3003;height:207" coordorigin="5870,608" coordsize="3003,207" path="m5870,815l8873,815,8873,608,5870,608,5870,815xe" filled="false" stroked="true" strokeweight=".24pt" strokecolor="#ffffff">
                <v:path arrowok="t"/>
              </v:shape>
            </v:group>
            <v:group style="position:absolute;left:8875;top:608;width:996;height:207" coordorigin="8875,608" coordsize="996,207">
              <v:shape style="position:absolute;left:8875;top:608;width:996;height:207" coordorigin="8875,608" coordsize="996,207" path="m8875,815l9871,815,9871,608,8875,608,8875,815xe" filled="true" fillcolor="#ffffff" stroked="false">
                <v:path arrowok="t"/>
                <v:fill type="solid"/>
              </v:shape>
            </v:group>
            <v:group style="position:absolute;left:8875;top:608;width:996;height:207" coordorigin="8875,608" coordsize="996,207">
              <v:shape style="position:absolute;left:8875;top:608;width:996;height:207" coordorigin="8875,608" coordsize="996,207" path="m8875,815l9871,815,9871,608,8875,608,8875,815xe" filled="false" stroked="true" strokeweight=".24pt" strokecolor="#ffffff">
                <v:path arrowok="t"/>
              </v:shape>
            </v:group>
            <v:group style="position:absolute;left:5870;top:817;width:3003;height:236" coordorigin="5870,817" coordsize="3003,236">
              <v:shape style="position:absolute;left:5870;top:817;width:3003;height:236" coordorigin="5870,817" coordsize="3003,236" path="m5870,1052l8873,1052,8873,817,5870,817,5870,1052xe" filled="true" fillcolor="#ffffff" stroked="false">
                <v:path arrowok="t"/>
                <v:fill type="solid"/>
              </v:shape>
            </v:group>
            <v:group style="position:absolute;left:5870;top:817;width:3003;height:236" coordorigin="5870,817" coordsize="3003,236">
              <v:shape style="position:absolute;left:5870;top:817;width:3003;height:236" coordorigin="5870,817" coordsize="3003,236" path="m5870,1052l8873,1052,8873,817,5870,817,5870,1052xe" filled="false" stroked="true" strokeweight=".24pt" strokecolor="#ffffff">
                <v:path arrowok="t"/>
              </v:shape>
            </v:group>
            <v:group style="position:absolute;left:8875;top:817;width:996;height:236" coordorigin="8875,817" coordsize="996,236">
              <v:shape style="position:absolute;left:8875;top:817;width:996;height:236" coordorigin="8875,817" coordsize="996,236" path="m8875,1052l9871,1052,9871,817,8875,817,8875,1052xe" filled="true" fillcolor="#ffffff" stroked="false">
                <v:path arrowok="t"/>
                <v:fill type="solid"/>
              </v:shape>
            </v:group>
            <v:group style="position:absolute;left:8875;top:817;width:996;height:236" coordorigin="8875,817" coordsize="996,236">
              <v:shape style="position:absolute;left:8875;top:817;width:996;height:236" coordorigin="8875,817" coordsize="996,236" path="m8875,1052l9871,1052,9871,817,8875,817,8875,1052xe" filled="false" stroked="true" strokeweight=".24pt" strokecolor="#ffffff">
                <v:path arrowok="t"/>
              </v:shape>
              <v:shape style="position:absolute;left:5868;top:-2253;width:4649;height:3309" type="#_x0000_t202" filled="false" stroked="false">
                <v:textbox inset="0,0,0,0">
                  <w:txbxContent>
                    <w:p>
                      <w:pPr>
                        <w:spacing w:line="3308" w:lineRule="exact" w:before="0"/>
                        <w:ind w:left="43" w:right="0" w:firstLine="0"/>
                        <w:jc w:val="left"/>
                        <w:rPr>
                          <w:rFonts w:ascii="宋体" w:hAnsi="宋体" w:cs="宋体" w:eastAsia="宋体"/>
                          <w:sz w:val="240"/>
                          <w:szCs w:val="240"/>
                        </w:rPr>
                      </w:pP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42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42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19"/>
                          <w:sz w:val="240"/>
                        </w:rPr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21"/>
                          <w:sz w:val="240"/>
                        </w:rPr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42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w w:val="5"/>
                          <w:position w:val="63"/>
                          <w:sz w:val="240"/>
                        </w:rPr>
                        <w:t>  </w:t>
                      </w:r>
                      <w:r>
                        <w:rPr>
                          <w:rFonts w:ascii="宋体"/>
                          <w:spacing w:val="39"/>
                          <w:w w:val="5"/>
                          <w:position w:val="63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39"/>
                          <w:w w:val="5"/>
                          <w:position w:val="42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63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</w:r>
                      <w:r>
                        <w:rPr>
                          <w:rFonts w:ascii="宋体"/>
                          <w:spacing w:val="-4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g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g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g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g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21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f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f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f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63"/>
                          <w:sz w:val="240"/>
                        </w:rPr>
                        <w:t>f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20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w w:val="5"/>
                          <w:position w:val="42"/>
                          <w:sz w:val="240"/>
                        </w:rPr>
                        <w:t>  </w:t>
                      </w:r>
                      <w:r>
                        <w:rPr>
                          <w:rFonts w:ascii="宋体"/>
                          <w:spacing w:val="39"/>
                          <w:w w:val="5"/>
                          <w:position w:val="42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39"/>
                          <w:w w:val="5"/>
                          <w:sz w:val="240"/>
                        </w:rPr>
                      </w:r>
                      <w:r>
                        <w:rPr>
                          <w:rFonts w:ascii="宋体"/>
                          <w:spacing w:val="39"/>
                          <w:w w:val="5"/>
                          <w:position w:val="63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63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63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</w:r>
                      <w:r>
                        <w:rPr>
                          <w:rFonts w:ascii="宋体"/>
                          <w:spacing w:val="-4"/>
                          <w:w w:val="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21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f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f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f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40"/>
                        </w:rPr>
                        <w:t>f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63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20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63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</w:r>
                      <w:r>
                        <w:rPr>
                          <w:rFonts w:ascii="宋体"/>
                          <w:spacing w:val="-4"/>
                          <w:w w:val="5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42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42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w w:val="5"/>
                          <w:position w:val="42"/>
                          <w:sz w:val="240"/>
                        </w:rPr>
                        <w:t>  </w:t>
                      </w:r>
                      <w:r>
                        <w:rPr>
                          <w:rFonts w:ascii="宋体"/>
                          <w:spacing w:val="45"/>
                          <w:w w:val="5"/>
                          <w:position w:val="42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45"/>
                          <w:w w:val="5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1"/>
                          <w:w w:val="5"/>
                          <w:sz w:val="240"/>
                        </w:rPr>
                        <w:t>umber</w:t>
                      </w:r>
                      <w:r>
                        <w:rPr>
                          <w:rFonts w:ascii="宋体"/>
                          <w:w w:val="5"/>
                          <w:sz w:val="240"/>
                        </w:rPr>
                        <w:t>               </w:t>
                      </w:r>
                      <w:r>
                        <w:rPr>
                          <w:rFonts w:ascii="宋体"/>
                          <w:spacing w:val="35"/>
                          <w:w w:val="5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1"/>
                          <w:w w:val="5"/>
                          <w:sz w:val="240"/>
                        </w:rPr>
                        <w:t>95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0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7</w:t>
                      </w:r>
                      <w:r>
                        <w:rPr>
                          <w:rFonts w:ascii="宋体"/>
                          <w:spacing w:val="1"/>
                          <w:w w:val="5"/>
                          <w:position w:val="21"/>
                          <w:sz w:val="240"/>
                        </w:rPr>
                        <w:t>7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6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6</w:t>
                      </w:r>
                      <w:r>
                        <w:rPr>
                          <w:rFonts w:ascii="宋体"/>
                          <w:spacing w:val="1"/>
                          <w:w w:val="5"/>
                          <w:position w:val="21"/>
                          <w:sz w:val="240"/>
                        </w:rPr>
                        <w:t>6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3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4</w:t>
                      </w:r>
                      <w:r>
                        <w:rPr>
                          <w:rFonts w:ascii="宋体"/>
                          <w:spacing w:val="1"/>
                          <w:w w:val="5"/>
                          <w:position w:val="21"/>
                          <w:sz w:val="240"/>
                        </w:rPr>
                        <w:t>4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9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5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5</w:t>
                      </w:r>
                      <w:r>
                        <w:rPr>
                          <w:rFonts w:ascii="宋体"/>
                          <w:w w:val="5"/>
                          <w:position w:val="63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2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4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4</w:t>
                      </w:r>
                      <w:r>
                        <w:rPr>
                          <w:rFonts w:ascii="宋体"/>
                          <w:w w:val="5"/>
                          <w:position w:val="63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3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4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4</w:t>
                      </w:r>
                      <w:r>
                        <w:rPr>
                          <w:rFonts w:ascii="宋体"/>
                          <w:w w:val="5"/>
                          <w:position w:val="63"/>
                          <w:sz w:val="240"/>
                        </w:rPr>
                        <w:t>-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3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1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1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0</w:t>
                      </w:r>
                      <w:r>
                        <w:rPr>
                          <w:rFonts w:ascii="宋体"/>
                          <w:w w:val="5"/>
                          <w:position w:val="-19"/>
                          <w:sz w:val="240"/>
                        </w:rPr>
                        <w:t>1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6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3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3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5</w:t>
                      </w:r>
                      <w:r>
                        <w:rPr>
                          <w:rFonts w:ascii="宋体"/>
                          <w:w w:val="5"/>
                          <w:position w:val="63"/>
                          <w:sz w:val="240"/>
                        </w:rPr>
                        <w:t>5</w:t>
                      </w:r>
                      <w:r>
                        <w:rPr>
                          <w:rFonts w:ascii="宋体"/>
                          <w:sz w:val="24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i/>
          <w:spacing w:val="-177"/>
          <w:w w:val="110"/>
          <w:sz w:val="32"/>
        </w:rPr>
        <w:t>R</w:t>
      </w:r>
      <w:r>
        <w:rPr>
          <w:rFonts w:ascii="Times New Roman"/>
          <w:i/>
          <w:spacing w:val="-210"/>
          <w:w w:val="110"/>
          <w:sz w:val="32"/>
        </w:rPr>
        <w:t>R</w:t>
      </w:r>
      <w:r>
        <w:rPr>
          <w:rFonts w:ascii="Times New Roman"/>
          <w:i/>
          <w:spacing w:val="-177"/>
          <w:w w:val="110"/>
          <w:sz w:val="32"/>
        </w:rPr>
        <w:t>R</w:t>
      </w:r>
      <w:r>
        <w:rPr>
          <w:rFonts w:ascii="Times New Roman"/>
          <w:i/>
          <w:spacing w:val="-4"/>
          <w:w w:val="110"/>
          <w:sz w:val="32"/>
        </w:rPr>
        <w:t>R</w:t>
      </w:r>
      <w:r>
        <w:rPr>
          <w:rFonts w:ascii="Times New Roman"/>
          <w:i/>
          <w:spacing w:val="-176"/>
          <w:w w:val="110"/>
          <w:sz w:val="32"/>
        </w:rPr>
        <w:t>e</w:t>
      </w:r>
      <w:r>
        <w:rPr>
          <w:rFonts w:ascii="Times New Roman"/>
          <w:i/>
          <w:spacing w:val="-154"/>
          <w:w w:val="110"/>
          <w:sz w:val="32"/>
        </w:rPr>
        <w:t>e</w:t>
      </w:r>
      <w:r>
        <w:rPr>
          <w:rFonts w:ascii="Times New Roman"/>
          <w:i/>
          <w:spacing w:val="-176"/>
          <w:w w:val="110"/>
          <w:sz w:val="32"/>
        </w:rPr>
        <w:t>e</w:t>
      </w:r>
      <w:r>
        <w:rPr>
          <w:rFonts w:ascii="Times New Roman"/>
          <w:i/>
          <w:spacing w:val="-3"/>
          <w:w w:val="110"/>
          <w:sz w:val="32"/>
        </w:rPr>
        <w:t>e</w:t>
      </w:r>
      <w:r>
        <w:rPr>
          <w:rFonts w:ascii="Times New Roman"/>
          <w:i/>
          <w:spacing w:val="-176"/>
          <w:w w:val="110"/>
          <w:sz w:val="32"/>
        </w:rPr>
        <w:t>p</w:t>
      </w:r>
      <w:r>
        <w:rPr>
          <w:rFonts w:ascii="Times New Roman"/>
          <w:i/>
          <w:spacing w:val="-172"/>
          <w:w w:val="110"/>
          <w:sz w:val="32"/>
        </w:rPr>
        <w:t>p</w:t>
      </w:r>
      <w:r>
        <w:rPr>
          <w:rFonts w:ascii="Times New Roman"/>
          <w:i/>
          <w:spacing w:val="-176"/>
          <w:w w:val="110"/>
          <w:sz w:val="32"/>
        </w:rPr>
        <w:t>p</w:t>
      </w:r>
      <w:r>
        <w:rPr>
          <w:rFonts w:ascii="Times New Roman"/>
          <w:i/>
          <w:spacing w:val="-4"/>
          <w:w w:val="110"/>
          <w:sz w:val="32"/>
        </w:rPr>
        <w:t>p</w:t>
      </w:r>
      <w:r>
        <w:rPr>
          <w:rFonts w:ascii="Times New Roman"/>
          <w:i/>
          <w:spacing w:val="-176"/>
          <w:w w:val="110"/>
          <w:sz w:val="32"/>
        </w:rPr>
        <w:t>o</w:t>
      </w:r>
      <w:r>
        <w:rPr>
          <w:rFonts w:ascii="Times New Roman"/>
          <w:i/>
          <w:spacing w:val="-172"/>
          <w:w w:val="110"/>
          <w:sz w:val="32"/>
        </w:rPr>
        <w:t>o</w:t>
      </w:r>
      <w:r>
        <w:rPr>
          <w:rFonts w:ascii="Times New Roman"/>
          <w:i/>
          <w:spacing w:val="-176"/>
          <w:w w:val="110"/>
          <w:sz w:val="32"/>
        </w:rPr>
        <w:t>o</w:t>
      </w:r>
      <w:r>
        <w:rPr>
          <w:rFonts w:ascii="Times New Roman"/>
          <w:i/>
          <w:spacing w:val="-4"/>
          <w:w w:val="110"/>
          <w:sz w:val="32"/>
        </w:rPr>
        <w:t>o</w:t>
      </w:r>
      <w:r>
        <w:rPr>
          <w:rFonts w:ascii="Times New Roman"/>
          <w:i/>
          <w:spacing w:val="-176"/>
          <w:w w:val="110"/>
          <w:sz w:val="32"/>
        </w:rPr>
        <w:t>r</w:t>
      </w:r>
      <w:r>
        <w:rPr>
          <w:rFonts w:ascii="Times New Roman"/>
          <w:i/>
          <w:spacing w:val="-135"/>
          <w:w w:val="110"/>
          <w:sz w:val="32"/>
        </w:rPr>
        <w:t>r</w:t>
      </w:r>
      <w:r>
        <w:rPr>
          <w:rFonts w:ascii="Times New Roman"/>
          <w:i/>
          <w:spacing w:val="-176"/>
          <w:w w:val="110"/>
          <w:sz w:val="32"/>
        </w:rPr>
        <w:t>r</w:t>
      </w:r>
      <w:r>
        <w:rPr>
          <w:rFonts w:ascii="Times New Roman"/>
          <w:i/>
          <w:spacing w:val="-5"/>
          <w:w w:val="110"/>
          <w:sz w:val="32"/>
        </w:rPr>
        <w:t>r</w:t>
      </w:r>
      <w:r>
        <w:rPr>
          <w:rFonts w:ascii="Times New Roman"/>
          <w:i/>
          <w:spacing w:val="-177"/>
          <w:w w:val="110"/>
          <w:sz w:val="32"/>
        </w:rPr>
        <w:t>t</w:t>
      </w:r>
      <w:r>
        <w:rPr>
          <w:rFonts w:ascii="Times New Roman"/>
          <w:i/>
          <w:spacing w:val="-96"/>
          <w:w w:val="110"/>
          <w:sz w:val="32"/>
        </w:rPr>
        <w:t>t</w:t>
      </w:r>
      <w:r>
        <w:rPr>
          <w:rFonts w:ascii="Times New Roman"/>
          <w:i/>
          <w:spacing w:val="-177"/>
          <w:w w:val="110"/>
          <w:sz w:val="32"/>
        </w:rPr>
        <w:t>t</w:t>
      </w:r>
      <w:r>
        <w:rPr>
          <w:rFonts w:ascii="Times New Roman"/>
          <w:i/>
          <w:w w:val="110"/>
          <w:sz w:val="32"/>
        </w:rPr>
        <w:t>t</w:t>
      </w:r>
      <w:r>
        <w:rPr>
          <w:rFonts w:ascii="Times New Roman"/>
          <w:sz w:val="32"/>
        </w:rPr>
      </w:r>
    </w:p>
    <w:p>
      <w:pPr>
        <w:spacing w:after="0" w:line="936" w:lineRule="atLeast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2240" w:h="15840"/>
          <w:pgMar w:top="0" w:bottom="280" w:left="740" w:right="1360"/>
          <w:cols w:num="2" w:equalWidth="0">
            <w:col w:w="3473" w:space="40"/>
            <w:col w:w="6627"/>
          </w:cols>
        </w:sectPr>
      </w:pPr>
    </w:p>
    <w:p>
      <w:pPr>
        <w:spacing w:line="102" w:lineRule="atLeast" w:before="0"/>
        <w:ind w:left="344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/>
        <w:pict>
          <v:shape style="position:absolute;margin-left:59.039555pt;margin-top:35.433487pt;width:121.45pt;height:119.95pt;mso-position-horizontal-relative:page;mso-position-vertical-relative:paragraph;z-index:-59128" type="#_x0000_t202" filled="false" stroked="false">
            <v:textbox inset="0,0,0,0">
              <w:txbxContent>
                <w:p>
                  <w:pPr>
                    <w:spacing w:line="2399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239"/>
                      <w:szCs w:val="239"/>
                    </w:rPr>
                  </w:pP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H</w:t>
                  </w:r>
                  <w:r>
                    <w:rPr>
                      <w:rFonts w:ascii="宋体"/>
                      <w:spacing w:val="-57"/>
                      <w:w w:val="5"/>
                      <w:sz w:val="239"/>
                    </w:rPr>
                    <w:t>H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H</w:t>
                  </w:r>
                  <w:r>
                    <w:rPr>
                      <w:rFonts w:ascii="宋体"/>
                      <w:spacing w:val="-5"/>
                      <w:w w:val="5"/>
                      <w:sz w:val="239"/>
                    </w:rPr>
                    <w:t>H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A</w:t>
                  </w:r>
                  <w:r>
                    <w:rPr>
                      <w:rFonts w:ascii="宋体"/>
                      <w:spacing w:val="-57"/>
                      <w:w w:val="5"/>
                      <w:sz w:val="239"/>
                    </w:rPr>
                    <w:t>A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A</w:t>
                  </w:r>
                  <w:r>
                    <w:rPr>
                      <w:rFonts w:ascii="宋体"/>
                      <w:spacing w:val="-5"/>
                      <w:w w:val="5"/>
                      <w:sz w:val="239"/>
                    </w:rPr>
                    <w:t>A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R</w:t>
                  </w:r>
                  <w:r>
                    <w:rPr>
                      <w:rFonts w:ascii="宋体"/>
                      <w:spacing w:val="-57"/>
                      <w:w w:val="5"/>
                      <w:sz w:val="239"/>
                    </w:rPr>
                    <w:t>R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R</w:t>
                  </w:r>
                  <w:r>
                    <w:rPr>
                      <w:rFonts w:ascii="宋体"/>
                      <w:spacing w:val="-6"/>
                      <w:w w:val="5"/>
                      <w:sz w:val="239"/>
                    </w:rPr>
                    <w:t>R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G</w:t>
                  </w:r>
                  <w:r>
                    <w:rPr>
                      <w:rFonts w:ascii="宋体"/>
                      <w:spacing w:val="-57"/>
                      <w:w w:val="5"/>
                      <w:sz w:val="239"/>
                    </w:rPr>
                    <w:t>G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G</w:t>
                  </w:r>
                  <w:r>
                    <w:rPr>
                      <w:rFonts w:ascii="宋体"/>
                      <w:spacing w:val="-5"/>
                      <w:w w:val="5"/>
                      <w:sz w:val="239"/>
                    </w:rPr>
                    <w:t>G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E</w:t>
                  </w:r>
                  <w:r>
                    <w:rPr>
                      <w:rFonts w:ascii="宋体"/>
                      <w:spacing w:val="-57"/>
                      <w:w w:val="5"/>
                      <w:sz w:val="239"/>
                    </w:rPr>
                    <w:t>E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sz w:val="239"/>
                    </w:rPr>
                    <w:t>E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_</w:t>
                  </w:r>
                  <w:r>
                    <w:rPr>
                      <w:rFonts w:ascii="宋体"/>
                      <w:spacing w:val="-57"/>
                      <w:w w:val="5"/>
                      <w:sz w:val="239"/>
                    </w:rPr>
                    <w:t>_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_</w:t>
                  </w:r>
                  <w:r>
                    <w:rPr>
                      <w:rFonts w:ascii="宋体"/>
                      <w:spacing w:val="-6"/>
                      <w:w w:val="5"/>
                      <w:sz w:val="239"/>
                    </w:rPr>
                    <w:t>_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A</w:t>
                  </w:r>
                  <w:r>
                    <w:rPr>
                      <w:rFonts w:ascii="宋体"/>
                      <w:spacing w:val="-57"/>
                      <w:w w:val="5"/>
                      <w:sz w:val="239"/>
                    </w:rPr>
                    <w:t>A</w:t>
                  </w:r>
                  <w:r>
                    <w:rPr>
                      <w:rFonts w:ascii="宋体"/>
                      <w:spacing w:val="-4"/>
                      <w:w w:val="5"/>
                      <w:sz w:val="239"/>
                    </w:rPr>
                    <w:t>A</w:t>
                  </w:r>
                  <w:r>
                    <w:rPr>
                      <w:rFonts w:ascii="宋体"/>
                      <w:spacing w:val="40"/>
                      <w:w w:val="5"/>
                      <w:sz w:val="239"/>
                    </w:rPr>
                    <w:t>A</w:t>
                  </w:r>
                  <w:r>
                    <w:rPr>
                      <w:rFonts w:ascii="宋体"/>
                      <w:w w:val="5"/>
                      <w:sz w:val="239"/>
                    </w:rPr>
                    <w:t>C:</w:t>
                  </w:r>
                  <w:r>
                    <w:rPr>
                      <w:rFonts w:ascii="宋体"/>
                      <w:spacing w:val="102"/>
                      <w:w w:val="5"/>
                      <w:sz w:val="239"/>
                    </w:rPr>
                    <w:t> </w:t>
                  </w:r>
                  <w:r>
                    <w:rPr>
                      <w:rFonts w:ascii="宋体"/>
                      <w:w w:val="5"/>
                      <w:sz w:val="239"/>
                    </w:rPr>
                    <w:t>Nat=0/T=1/T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+</w:t>
                  </w:r>
                  <w:r>
                    <w:rPr>
                      <w:rFonts w:ascii="宋体"/>
                      <w:w w:val="5"/>
                      <w:sz w:val="239"/>
                    </w:rPr>
                    <w:t>IntC=2/T+A2A</w:t>
                  </w:r>
                  <w:r>
                    <w:rPr>
                      <w:rFonts w:ascii="宋体"/>
                      <w:sz w:val="23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399994pt;margin-top:35.433487pt;width:45.25pt;height:119.7pt;mso-position-horizontal-relative:page;mso-position-vertical-relative:paragraph;z-index:-59104" type="#_x0000_t202" filled="false" stroked="false">
            <v:textbox inset="0,0,0,0">
              <w:txbxContent>
                <w:p>
                  <w:pPr>
                    <w:spacing w:line="2394" w:lineRule="exact" w:before="0"/>
                    <w:ind w:left="381" w:right="0" w:firstLine="0"/>
                    <w:jc w:val="left"/>
                    <w:rPr>
                      <w:rFonts w:ascii="宋体" w:hAnsi="宋体" w:cs="宋体" w:eastAsia="宋体"/>
                      <w:sz w:val="239"/>
                      <w:szCs w:val="239"/>
                    </w:rPr>
                  </w:pPr>
                  <w:r>
                    <w:rPr>
                      <w:rFonts w:ascii="宋体"/>
                      <w:w w:val="5"/>
                      <w:sz w:val="239"/>
                    </w:rPr>
                    <w:t>-C</w:t>
                  </w:r>
                  <w:r>
                    <w:rPr>
                      <w:rFonts w:ascii="宋体"/>
                      <w:spacing w:val="-3"/>
                      <w:w w:val="5"/>
                      <w:sz w:val="239"/>
                    </w:rPr>
                    <w:t>=</w:t>
                  </w:r>
                  <w:r>
                    <w:rPr>
                      <w:rFonts w:ascii="宋体"/>
                      <w:spacing w:val="72"/>
                      <w:w w:val="5"/>
                      <w:sz w:val="239"/>
                    </w:rPr>
                    <w:t>3</w:t>
                  </w:r>
                  <w:r>
                    <w:rPr>
                      <w:rFonts w:ascii="宋体"/>
                      <w:w w:val="5"/>
                      <w:sz w:val="239"/>
                    </w:rPr>
                    <w:t>-</w:t>
                  </w:r>
                  <w:r>
                    <w:rPr>
                      <w:rFonts w:ascii="宋体"/>
                      <w:sz w:val="23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9.51952pt;margin-top:92.012505pt;width:147.15pt;height:19.45pt;mso-position-horizontal-relative:page;mso-position-vertical-relative:paragraph;z-index:-58912" coordorigin="1190,1840" coordsize="2943,389">
            <v:group style="position:absolute;left:1190;top:1840;width:2038;height:375" coordorigin="1190,1840" coordsize="2038,375">
              <v:shape style="position:absolute;left:1190;top:1840;width:2038;height:375" coordorigin="1190,1840" coordsize="2038,375" path="m1190,2215l3228,2215,3228,1840,1190,1840,1190,2215xe" filled="true" fillcolor="#ffffff" stroked="false">
                <v:path arrowok="t"/>
                <v:fill type="solid"/>
              </v:shape>
            </v:group>
            <v:group style="position:absolute;left:4130;top:1840;width:3;height:389" coordorigin="4130,1840" coordsize="3,389">
              <v:shape style="position:absolute;left:4130;top:1840;width:3;height:389" coordorigin="4130,1840" coordsize="3,389" path="m4130,2229l4133,2229,4133,1840,4130,1840,4130,2229xe" filled="true" fillcolor="#ffffff" stroked="false">
                <v:path arrowok="t"/>
                <v:fill type="solid"/>
              </v:shape>
            </v:group>
            <v:group style="position:absolute;left:3228;top:1840;width:903;height:387" coordorigin="3228,1840" coordsize="903,387">
              <v:shape style="position:absolute;left:3228;top:1840;width:903;height:387" coordorigin="3228,1840" coordsize="903,387" path="m3228,2227l4130,2227,4130,1840,3228,1840,3228,2227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59.51952pt;margin-top:63.692505pt;width:212.8pt;height:24.6pt;mso-position-horizontal-relative:page;mso-position-vertical-relative:paragraph;z-index:-58840" coordorigin="1190,1274" coordsize="4256,492">
            <v:shape style="position:absolute;left:1190;top:1274;width:4256;height:492" coordorigin="1190,1274" coordsize="4256,492" path="m1190,1766l5446,1766,5446,1274,1190,1274,1190,1766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7.87952pt;margin-top:57.932507pt;width:482.3pt;height:227.2pt;mso-position-horizontal-relative:page;mso-position-vertical-relative:paragraph;z-index: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79"/>
                    <w:gridCol w:w="4759"/>
                  </w:tblGrid>
                  <w:tr>
                    <w:trPr>
                      <w:trHeight w:val="1348" w:hRule="exact"/>
                    </w:trPr>
                    <w:tc>
                      <w:tcPr>
                        <w:tcW w:w="487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11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16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33" w:hRule="exact"/>
                    </w:trPr>
                    <w:tc>
                      <w:tcPr>
                        <w:tcW w:w="4879" w:type="dxa"/>
                        <w:tcBorders>
                          <w:top w:val="single" w:sz="11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59" w:type="dxa"/>
                        <w:tcBorders>
                          <w:top w:val="single" w:sz="1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135" w:hRule="exact"/>
                    </w:trPr>
                    <w:tc>
                      <w:tcPr>
                        <w:tcW w:w="487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2" w:hRule="exact"/>
                    </w:trPr>
                    <w:tc>
                      <w:tcPr>
                        <w:tcW w:w="487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/>
          <w:spacing w:val="-40"/>
          <w:w w:val="5"/>
          <w:position w:val="32"/>
          <w:sz w:val="239"/>
        </w:rPr>
        <w:t>G</w:t>
      </w:r>
      <w:r>
        <w:rPr>
          <w:rFonts w:ascii="宋体"/>
          <w:spacing w:val="-4"/>
          <w:w w:val="5"/>
          <w:position w:val="120"/>
          <w:sz w:val="239"/>
        </w:rPr>
        <w:t>A</w:t>
      </w:r>
      <w:r>
        <w:rPr>
          <w:rFonts w:ascii="宋体"/>
          <w:spacing w:val="-4"/>
          <w:w w:val="5"/>
          <w:position w:val="136"/>
          <w:sz w:val="239"/>
        </w:rPr>
        <w:t>A</w:t>
      </w:r>
      <w:r>
        <w:rPr>
          <w:rFonts w:ascii="宋体"/>
          <w:spacing w:val="-4"/>
          <w:w w:val="5"/>
          <w:position w:val="121"/>
          <w:sz w:val="239"/>
        </w:rPr>
        <w:t>A</w:t>
      </w:r>
      <w:r>
        <w:rPr>
          <w:rFonts w:ascii="宋体"/>
          <w:spacing w:val="-57"/>
          <w:w w:val="5"/>
          <w:position w:val="105"/>
          <w:sz w:val="239"/>
        </w:rPr>
        <w:t>C</w:t>
      </w:r>
      <w:r>
        <w:rPr>
          <w:rFonts w:ascii="宋体"/>
          <w:spacing w:val="-4"/>
          <w:w w:val="5"/>
          <w:position w:val="136"/>
          <w:sz w:val="239"/>
        </w:rPr>
        <w:t>A</w:t>
      </w:r>
      <w:r>
        <w:rPr>
          <w:rFonts w:ascii="宋体"/>
          <w:spacing w:val="-4"/>
          <w:w w:val="5"/>
          <w:position w:val="121"/>
          <w:sz w:val="239"/>
        </w:rPr>
        <w:t>A</w:t>
      </w:r>
      <w:r>
        <w:rPr>
          <w:rFonts w:ascii="宋体"/>
          <w:spacing w:val="-4"/>
          <w:w w:val="5"/>
          <w:position w:val="136"/>
          <w:sz w:val="239"/>
        </w:rPr>
        <w:t>A</w:t>
      </w:r>
      <w:r>
        <w:rPr>
          <w:rFonts w:ascii="宋体"/>
          <w:spacing w:val="-4"/>
          <w:w w:val="5"/>
          <w:position w:val="120"/>
          <w:sz w:val="239"/>
        </w:rPr>
        <w:t>A</w:t>
      </w:r>
      <w:r>
        <w:rPr>
          <w:rFonts w:ascii="宋体"/>
          <w:spacing w:val="-25"/>
          <w:w w:val="5"/>
          <w:position w:val="104"/>
          <w:sz w:val="239"/>
        </w:rPr>
        <w:t>C</w:t>
      </w:r>
      <w:r>
        <w:rPr>
          <w:rFonts w:ascii="宋体"/>
          <w:spacing w:val="-3"/>
          <w:w w:val="5"/>
          <w:position w:val="32"/>
          <w:sz w:val="239"/>
        </w:rPr>
        <w:t>T</w:t>
      </w:r>
      <w:r>
        <w:rPr>
          <w:rFonts w:ascii="宋体"/>
          <w:spacing w:val="-4"/>
          <w:w w:val="5"/>
          <w:position w:val="32"/>
          <w:sz w:val="239"/>
        </w:rPr>
        <w:t>I</w:t>
      </w:r>
      <w:r>
        <w:rPr>
          <w:rFonts w:ascii="宋体"/>
          <w:spacing w:val="-59"/>
          <w:w w:val="5"/>
          <w:position w:val="-14"/>
          <w:sz w:val="239"/>
        </w:rPr>
        <w:t>D</w:t>
      </w:r>
      <w:r>
        <w:rPr>
          <w:rFonts w:ascii="宋体"/>
          <w:spacing w:val="-4"/>
          <w:w w:val="5"/>
          <w:position w:val="16"/>
          <w:sz w:val="239"/>
        </w:rPr>
        <w:t>C</w:t>
      </w:r>
      <w:r>
        <w:rPr>
          <w:rFonts w:ascii="宋体"/>
          <w:spacing w:val="-59"/>
          <w:w w:val="5"/>
          <w:sz w:val="239"/>
        </w:rPr>
        <w:t>D</w:t>
      </w:r>
      <w:r>
        <w:rPr>
          <w:rFonts w:ascii="宋体"/>
          <w:spacing w:val="-4"/>
          <w:w w:val="5"/>
          <w:position w:val="31"/>
          <w:sz w:val="239"/>
        </w:rPr>
        <w:t>I</w:t>
      </w:r>
      <w:r>
        <w:rPr>
          <w:rFonts w:ascii="宋体"/>
          <w:spacing w:val="-59"/>
          <w:w w:val="5"/>
          <w:position w:val="-15"/>
          <w:sz w:val="239"/>
        </w:rPr>
        <w:t>D</w:t>
      </w:r>
      <w:r>
        <w:rPr>
          <w:rFonts w:ascii="宋体"/>
          <w:spacing w:val="-4"/>
          <w:w w:val="5"/>
          <w:position w:val="16"/>
          <w:sz w:val="239"/>
        </w:rPr>
        <w:t>C</w:t>
      </w:r>
      <w:r>
        <w:rPr>
          <w:rFonts w:ascii="宋体"/>
          <w:spacing w:val="-9"/>
          <w:w w:val="5"/>
          <w:sz w:val="239"/>
        </w:rPr>
        <w:t>D</w:t>
      </w:r>
      <w:r>
        <w:rPr>
          <w:rFonts w:ascii="宋体"/>
          <w:spacing w:val="-4"/>
          <w:w w:val="5"/>
          <w:position w:val="32"/>
          <w:sz w:val="239"/>
        </w:rPr>
        <w:t>S</w:t>
      </w:r>
      <w:r>
        <w:rPr>
          <w:rFonts w:ascii="宋体"/>
          <w:spacing w:val="-57"/>
          <w:w w:val="5"/>
          <w:position w:val="-14"/>
          <w:sz w:val="239"/>
        </w:rPr>
        <w:t>E</w:t>
      </w:r>
      <w:r>
        <w:rPr>
          <w:rFonts w:ascii="宋体"/>
          <w:spacing w:val="-4"/>
          <w:w w:val="5"/>
          <w:position w:val="31"/>
          <w:sz w:val="239"/>
        </w:rPr>
        <w:t>S</w:t>
      </w:r>
      <w:r>
        <w:rPr>
          <w:rFonts w:ascii="宋体"/>
          <w:spacing w:val="-4"/>
          <w:w w:val="5"/>
          <w:position w:val="-15"/>
          <w:sz w:val="239"/>
        </w:rPr>
        <w:t>E</w:t>
      </w:r>
      <w:r>
        <w:rPr>
          <w:rFonts w:ascii="宋体"/>
          <w:spacing w:val="-4"/>
          <w:w w:val="5"/>
          <w:sz w:val="239"/>
        </w:rPr>
        <w:t>_</w:t>
      </w:r>
      <w:r>
        <w:rPr>
          <w:rFonts w:ascii="宋体"/>
          <w:spacing w:val="-4"/>
          <w:w w:val="5"/>
          <w:position w:val="16"/>
          <w:sz w:val="239"/>
        </w:rPr>
        <w:t>A</w:t>
      </w:r>
      <w:r>
        <w:rPr>
          <w:rFonts w:ascii="宋体"/>
          <w:spacing w:val="-4"/>
          <w:w w:val="5"/>
          <w:sz w:val="239"/>
        </w:rPr>
        <w:t>_</w:t>
      </w:r>
      <w:r>
        <w:rPr>
          <w:rFonts w:ascii="宋体"/>
          <w:spacing w:val="-57"/>
          <w:w w:val="5"/>
          <w:position w:val="16"/>
          <w:sz w:val="239"/>
        </w:rPr>
        <w:t>A</w:t>
      </w:r>
      <w:r>
        <w:rPr>
          <w:rFonts w:ascii="宋体"/>
          <w:spacing w:val="-10"/>
          <w:w w:val="5"/>
          <w:sz w:val="239"/>
        </w:rPr>
        <w:t>_</w:t>
      </w:r>
      <w:r>
        <w:rPr>
          <w:rFonts w:ascii="宋体"/>
          <w:spacing w:val="-56"/>
          <w:w w:val="5"/>
          <w:position w:val="-14"/>
          <w:sz w:val="239"/>
        </w:rPr>
        <w:t>L</w:t>
      </w:r>
      <w:r>
        <w:rPr>
          <w:rFonts w:ascii="宋体"/>
          <w:spacing w:val="-4"/>
          <w:w w:val="5"/>
          <w:sz w:val="239"/>
        </w:rPr>
        <w:t>T</w:t>
      </w:r>
      <w:r>
        <w:rPr>
          <w:rFonts w:ascii="宋体"/>
          <w:spacing w:val="-57"/>
          <w:w w:val="5"/>
          <w:position w:val="16"/>
          <w:sz w:val="239"/>
        </w:rPr>
        <w:t>T</w:t>
      </w:r>
      <w:r>
        <w:rPr>
          <w:rFonts w:ascii="宋体"/>
          <w:spacing w:val="-5"/>
          <w:w w:val="5"/>
          <w:sz w:val="239"/>
        </w:rPr>
        <w:t>T</w:t>
      </w:r>
      <w:r>
        <w:rPr>
          <w:rFonts w:ascii="宋体"/>
          <w:spacing w:val="-4"/>
          <w:w w:val="5"/>
          <w:position w:val="16"/>
          <w:sz w:val="239"/>
        </w:rPr>
        <w:t>I</w:t>
      </w:r>
      <w:r>
        <w:rPr>
          <w:rFonts w:ascii="宋体"/>
          <w:spacing w:val="-57"/>
          <w:w w:val="5"/>
          <w:sz w:val="239"/>
        </w:rPr>
        <w:t>Y</w:t>
      </w:r>
      <w:r>
        <w:rPr>
          <w:rFonts w:ascii="宋体"/>
          <w:spacing w:val="-4"/>
          <w:w w:val="5"/>
          <w:position w:val="16"/>
          <w:sz w:val="239"/>
        </w:rPr>
        <w:t>I</w:t>
      </w:r>
      <w:r>
        <w:rPr>
          <w:rFonts w:ascii="宋体"/>
          <w:spacing w:val="-5"/>
          <w:w w:val="5"/>
          <w:sz w:val="239"/>
        </w:rPr>
        <w:t>Y</w:t>
      </w:r>
      <w:r>
        <w:rPr>
          <w:rFonts w:ascii="宋体"/>
          <w:spacing w:val="-4"/>
          <w:w w:val="5"/>
          <w:sz w:val="239"/>
        </w:rPr>
        <w:t>P</w:t>
      </w:r>
      <w:r>
        <w:rPr>
          <w:rFonts w:ascii="宋体"/>
          <w:spacing w:val="-4"/>
          <w:w w:val="5"/>
          <w:position w:val="16"/>
          <w:sz w:val="239"/>
        </w:rPr>
        <w:t>O</w:t>
      </w:r>
      <w:r>
        <w:rPr>
          <w:rFonts w:ascii="宋体"/>
          <w:spacing w:val="-57"/>
          <w:w w:val="5"/>
          <w:sz w:val="239"/>
        </w:rPr>
        <w:t>P</w:t>
      </w:r>
      <w:r>
        <w:rPr>
          <w:rFonts w:ascii="宋体"/>
          <w:spacing w:val="-4"/>
          <w:w w:val="5"/>
          <w:position w:val="16"/>
          <w:sz w:val="239"/>
        </w:rPr>
        <w:t>O</w:t>
      </w:r>
      <w:r>
        <w:rPr>
          <w:rFonts w:ascii="宋体"/>
          <w:spacing w:val="-6"/>
          <w:w w:val="5"/>
          <w:sz w:val="239"/>
        </w:rPr>
        <w:t>P</w:t>
      </w:r>
      <w:r>
        <w:rPr>
          <w:rFonts w:ascii="宋体"/>
          <w:spacing w:val="-4"/>
          <w:w w:val="5"/>
          <w:sz w:val="239"/>
        </w:rPr>
        <w:t>E</w:t>
      </w:r>
      <w:r>
        <w:rPr>
          <w:rFonts w:ascii="宋体"/>
          <w:spacing w:val="-57"/>
          <w:w w:val="5"/>
          <w:position w:val="16"/>
          <w:sz w:val="239"/>
        </w:rPr>
        <w:t>N</w:t>
      </w:r>
      <w:r>
        <w:rPr>
          <w:rFonts w:ascii="宋体"/>
          <w:spacing w:val="-4"/>
          <w:w w:val="5"/>
          <w:sz w:val="239"/>
        </w:rPr>
        <w:t>E</w:t>
      </w:r>
      <w:r>
        <w:rPr>
          <w:rFonts w:ascii="宋体"/>
          <w:spacing w:val="-4"/>
          <w:w w:val="5"/>
          <w:position w:val="16"/>
          <w:sz w:val="239"/>
        </w:rPr>
        <w:t>N</w:t>
      </w:r>
      <w:r>
        <w:rPr>
          <w:rFonts w:ascii="宋体"/>
          <w:spacing w:val="-4"/>
          <w:w w:val="5"/>
          <w:sz w:val="239"/>
        </w:rPr>
        <w:t>E</w:t>
      </w:r>
      <w:r>
        <w:rPr>
          <w:rFonts w:ascii="宋体"/>
          <w:spacing w:val="40"/>
          <w:w w:val="5"/>
          <w:position w:val="16"/>
          <w:sz w:val="239"/>
        </w:rPr>
        <w:t>N</w:t>
      </w:r>
      <w:r>
        <w:rPr>
          <w:rFonts w:ascii="宋体"/>
          <w:spacing w:val="-3"/>
          <w:w w:val="5"/>
          <w:position w:val="-14"/>
          <w:sz w:val="239"/>
        </w:rPr>
        <w:t>C</w:t>
      </w:r>
      <w:r>
        <w:rPr>
          <w:rFonts w:ascii="宋体"/>
          <w:spacing w:val="-3"/>
          <w:w w:val="5"/>
          <w:position w:val="16"/>
          <w:sz w:val="239"/>
        </w:rPr>
        <w:t>C</w:t>
      </w:r>
      <w:r>
        <w:rPr>
          <w:rFonts w:ascii="宋体"/>
          <w:spacing w:val="-3"/>
          <w:w w:val="5"/>
          <w:sz w:val="239"/>
        </w:rPr>
        <w:t>C</w:t>
      </w:r>
      <w:r>
        <w:rPr>
          <w:rFonts w:ascii="宋体"/>
          <w:w w:val="5"/>
          <w:position w:val="32"/>
          <w:sz w:val="239"/>
        </w:rPr>
        <w:t>C</w:t>
      </w:r>
      <w:r>
        <w:rPr>
          <w:rFonts w:ascii="宋体"/>
          <w:spacing w:val="-3"/>
          <w:w w:val="5"/>
          <w:position w:val="-14"/>
          <w:sz w:val="239"/>
        </w:rPr>
        <w:t>:</w:t>
      </w:r>
      <w:r>
        <w:rPr>
          <w:rFonts w:ascii="宋体"/>
          <w:spacing w:val="-3"/>
          <w:w w:val="5"/>
          <w:position w:val="16"/>
          <w:sz w:val="239"/>
        </w:rPr>
        <w:t>:</w:t>
      </w:r>
      <w:r>
        <w:rPr>
          <w:rFonts w:ascii="宋体"/>
          <w:spacing w:val="-3"/>
          <w:w w:val="5"/>
          <w:position w:val="32"/>
          <w:sz w:val="239"/>
        </w:rPr>
        <w:t>:</w:t>
      </w:r>
      <w:r>
        <w:rPr>
          <w:rFonts w:ascii="宋体"/>
          <w:w w:val="5"/>
          <w:sz w:val="239"/>
        </w:rPr>
        <w:t>:</w:t>
      </w:r>
      <w:r>
        <w:rPr>
          <w:rFonts w:ascii="宋体"/>
          <w:spacing w:val="62"/>
          <w:w w:val="5"/>
          <w:sz w:val="239"/>
        </w:rPr>
        <w:t> </w:t>
      </w:r>
      <w:r>
        <w:rPr>
          <w:rFonts w:ascii="宋体"/>
          <w:spacing w:val="62"/>
          <w:w w:val="5"/>
          <w:position w:val="-14"/>
          <w:sz w:val="239"/>
        </w:rPr>
      </w:r>
      <w:r>
        <w:rPr>
          <w:rFonts w:ascii="宋体"/>
          <w:spacing w:val="62"/>
          <w:w w:val="5"/>
          <w:position w:val="16"/>
          <w:sz w:val="239"/>
        </w:rPr>
      </w:r>
      <w:r>
        <w:rPr>
          <w:rFonts w:ascii="宋体"/>
          <w:spacing w:val="62"/>
          <w:w w:val="5"/>
          <w:position w:val="32"/>
          <w:sz w:val="239"/>
        </w:rPr>
      </w:r>
      <w:r>
        <w:rPr>
          <w:rFonts w:ascii="宋体"/>
          <w:spacing w:val="62"/>
          <w:w w:val="5"/>
          <w:sz w:val="239"/>
        </w:rPr>
      </w:r>
      <w:r>
        <w:rPr>
          <w:rFonts w:ascii="宋体"/>
          <w:spacing w:val="-3"/>
          <w:w w:val="5"/>
          <w:position w:val="16"/>
          <w:sz w:val="239"/>
        </w:rPr>
        <w:t>H</w:t>
      </w:r>
      <w:r>
        <w:rPr>
          <w:rFonts w:ascii="宋体"/>
          <w:spacing w:val="-3"/>
          <w:w w:val="5"/>
          <w:position w:val="32"/>
          <w:sz w:val="239"/>
        </w:rPr>
        <w:t>G</w:t>
      </w:r>
      <w:r>
        <w:rPr>
          <w:rFonts w:ascii="宋体"/>
          <w:spacing w:val="-3"/>
          <w:w w:val="5"/>
          <w:sz w:val="239"/>
        </w:rPr>
        <w:t>E</w:t>
      </w:r>
      <w:r>
        <w:rPr>
          <w:rFonts w:ascii="宋体"/>
          <w:w w:val="5"/>
          <w:position w:val="-14"/>
          <w:sz w:val="239"/>
        </w:rPr>
        <w:t>E</w:t>
      </w:r>
      <w:r>
        <w:rPr>
          <w:rFonts w:ascii="宋体"/>
          <w:spacing w:val="-3"/>
          <w:w w:val="5"/>
          <w:position w:val="16"/>
          <w:sz w:val="239"/>
        </w:rPr>
        <w:t>O</w:t>
      </w:r>
      <w:r>
        <w:rPr>
          <w:rFonts w:ascii="宋体"/>
          <w:spacing w:val="-3"/>
          <w:w w:val="5"/>
          <w:position w:val="32"/>
          <w:sz w:val="239"/>
        </w:rPr>
        <w:t>T</w:t>
      </w:r>
      <w:r>
        <w:rPr>
          <w:rFonts w:ascii="宋体"/>
          <w:spacing w:val="-3"/>
          <w:w w:val="5"/>
          <w:sz w:val="239"/>
        </w:rPr>
        <w:t>C</w:t>
      </w:r>
      <w:r>
        <w:rPr>
          <w:rFonts w:ascii="宋体"/>
          <w:spacing w:val="-3"/>
          <w:w w:val="5"/>
          <w:position w:val="-14"/>
          <w:sz w:val="239"/>
        </w:rPr>
        <w:t>n</w:t>
      </w:r>
      <w:r>
        <w:rPr>
          <w:rFonts w:ascii="宋体"/>
          <w:spacing w:val="-3"/>
          <w:w w:val="5"/>
          <w:position w:val="16"/>
          <w:sz w:val="239"/>
        </w:rPr>
        <w:t>T</w:t>
      </w:r>
      <w:r>
        <w:rPr>
          <w:rFonts w:ascii="宋体"/>
          <w:spacing w:val="-3"/>
          <w:w w:val="5"/>
          <w:position w:val="32"/>
          <w:sz w:val="239"/>
        </w:rPr>
        <w:t>I</w:t>
      </w:r>
      <w:r>
        <w:rPr>
          <w:rFonts w:ascii="宋体"/>
          <w:spacing w:val="-3"/>
          <w:w w:val="5"/>
          <w:sz w:val="239"/>
        </w:rPr>
        <w:t>M</w:t>
      </w:r>
      <w:r>
        <w:rPr>
          <w:rFonts w:ascii="宋体"/>
          <w:spacing w:val="-3"/>
          <w:w w:val="5"/>
          <w:position w:val="-14"/>
          <w:sz w:val="239"/>
        </w:rPr>
        <w:t>g</w:t>
      </w:r>
      <w:r>
        <w:rPr>
          <w:rFonts w:ascii="宋体"/>
          <w:spacing w:val="-3"/>
          <w:w w:val="5"/>
          <w:position w:val="16"/>
          <w:sz w:val="239"/>
        </w:rPr>
      </w:r>
      <w:r>
        <w:rPr>
          <w:rFonts w:ascii="宋体"/>
          <w:spacing w:val="-3"/>
          <w:w w:val="5"/>
          <w:position w:val="32"/>
          <w:sz w:val="239"/>
        </w:rPr>
        <w:t>S</w:t>
      </w:r>
      <w:r>
        <w:rPr>
          <w:rFonts w:ascii="宋体"/>
          <w:spacing w:val="-3"/>
          <w:w w:val="5"/>
          <w:sz w:val="239"/>
        </w:rPr>
      </w:r>
      <w:r>
        <w:rPr>
          <w:rFonts w:ascii="宋体"/>
          <w:spacing w:val="-3"/>
          <w:w w:val="5"/>
          <w:position w:val="-14"/>
          <w:sz w:val="239"/>
        </w:rPr>
        <w:t>i</w:t>
      </w:r>
      <w:r>
        <w:rPr>
          <w:rFonts w:ascii="宋体"/>
          <w:spacing w:val="-3"/>
          <w:w w:val="5"/>
          <w:position w:val="16"/>
          <w:sz w:val="239"/>
        </w:rPr>
        <w:t>T</w:t>
      </w:r>
      <w:r>
        <w:rPr>
          <w:rFonts w:ascii="宋体"/>
          <w:spacing w:val="-3"/>
          <w:w w:val="5"/>
          <w:position w:val="32"/>
          <w:sz w:val="239"/>
        </w:rPr>
      </w:r>
      <w:r>
        <w:rPr>
          <w:rFonts w:ascii="宋体"/>
          <w:spacing w:val="-3"/>
          <w:w w:val="5"/>
          <w:position w:val="-14"/>
          <w:sz w:val="239"/>
        </w:rPr>
        <w:t>n</w:t>
      </w:r>
      <w:r>
        <w:rPr>
          <w:rFonts w:ascii="宋体"/>
          <w:spacing w:val="-3"/>
          <w:w w:val="5"/>
          <w:sz w:val="239"/>
        </w:rPr>
        <w:t>M</w:t>
      </w:r>
      <w:r>
        <w:rPr>
          <w:rFonts w:ascii="宋体"/>
          <w:spacing w:val="-3"/>
          <w:w w:val="5"/>
          <w:position w:val="-14"/>
          <w:sz w:val="239"/>
        </w:rPr>
        <w:t>e</w:t>
      </w:r>
      <w:r>
        <w:rPr>
          <w:rFonts w:ascii="宋体"/>
          <w:spacing w:val="-3"/>
          <w:w w:val="5"/>
          <w:position w:val="32"/>
          <w:sz w:val="239"/>
        </w:rPr>
        <w:t>v</w:t>
      </w:r>
      <w:r>
        <w:rPr>
          <w:rFonts w:ascii="宋体"/>
          <w:spacing w:val="-3"/>
          <w:w w:val="5"/>
          <w:position w:val="16"/>
          <w:sz w:val="239"/>
        </w:rPr>
        <w:t>E</w:t>
      </w:r>
      <w:r>
        <w:rPr>
          <w:rFonts w:ascii="宋体"/>
          <w:spacing w:val="-3"/>
          <w:w w:val="5"/>
          <w:sz w:val="239"/>
        </w:rPr>
        <w:t>od</w:t>
      </w:r>
      <w:r>
        <w:rPr>
          <w:rFonts w:ascii="宋体"/>
          <w:spacing w:val="-3"/>
          <w:w w:val="5"/>
          <w:position w:val="-14"/>
          <w:sz w:val="239"/>
        </w:rPr>
      </w:r>
      <w:r>
        <w:rPr>
          <w:rFonts w:ascii="宋体"/>
          <w:spacing w:val="-3"/>
          <w:w w:val="5"/>
          <w:position w:val="16"/>
          <w:sz w:val="239"/>
        </w:rPr>
        <w:t>S</w:t>
      </w:r>
      <w:r>
        <w:rPr>
          <w:rFonts w:ascii="宋体"/>
          <w:spacing w:val="-3"/>
          <w:w w:val="5"/>
          <w:position w:val="32"/>
          <w:sz w:val="239"/>
        </w:rPr>
        <w:t>e</w:t>
      </w:r>
      <w:r>
        <w:rPr>
          <w:rFonts w:ascii="宋体"/>
          <w:spacing w:val="-3"/>
          <w:w w:val="5"/>
          <w:position w:val="16"/>
          <w:sz w:val="239"/>
        </w:rPr>
        <w:t>T</w:t>
      </w:r>
      <w:r>
        <w:rPr>
          <w:rFonts w:ascii="宋体"/>
          <w:spacing w:val="-3"/>
          <w:w w:val="5"/>
          <w:position w:val="32"/>
          <w:sz w:val="239"/>
        </w:rPr>
        <w:t>r</w:t>
      </w:r>
      <w:r>
        <w:rPr>
          <w:rFonts w:ascii="宋体"/>
          <w:spacing w:val="-3"/>
          <w:w w:val="5"/>
          <w:position w:val="-14"/>
          <w:sz w:val="239"/>
        </w:rPr>
        <w:t>M</w:t>
      </w:r>
      <w:r>
        <w:rPr>
          <w:rFonts w:ascii="宋体"/>
          <w:w w:val="5"/>
          <w:sz w:val="239"/>
        </w:rPr>
        <w:t>u</w:t>
      </w:r>
      <w:r>
        <w:rPr>
          <w:rFonts w:ascii="宋体"/>
          <w:spacing w:val="-3"/>
          <w:w w:val="5"/>
          <w:position w:val="32"/>
          <w:sz w:val="239"/>
        </w:rPr>
        <w:t>s</w:t>
      </w:r>
      <w:r>
        <w:rPr>
          <w:rFonts w:ascii="宋体"/>
          <w:spacing w:val="-3"/>
          <w:w w:val="5"/>
          <w:position w:val="-14"/>
          <w:sz w:val="239"/>
        </w:rPr>
        <w:t>o</w:t>
      </w:r>
      <w:r>
        <w:rPr>
          <w:rFonts w:ascii="宋体"/>
          <w:w w:val="5"/>
          <w:sz w:val="239"/>
        </w:rPr>
        <w:t>l</w:t>
      </w:r>
      <w:r>
        <w:rPr>
          <w:rFonts w:ascii="宋体"/>
          <w:spacing w:val="-3"/>
          <w:w w:val="5"/>
          <w:position w:val="32"/>
          <w:sz w:val="239"/>
        </w:rPr>
        <w:t>i</w:t>
      </w:r>
      <w:r>
        <w:rPr>
          <w:rFonts w:ascii="宋体"/>
          <w:spacing w:val="-3"/>
          <w:w w:val="5"/>
          <w:position w:val="-14"/>
          <w:sz w:val="239"/>
        </w:rPr>
        <w:t>d</w:t>
      </w:r>
      <w:r>
        <w:rPr>
          <w:rFonts w:ascii="宋体"/>
          <w:w w:val="5"/>
          <w:sz w:val="239"/>
        </w:rPr>
        <w:t>e</w:t>
      </w:r>
      <w:r>
        <w:rPr>
          <w:rFonts w:ascii="宋体"/>
          <w:spacing w:val="-3"/>
          <w:w w:val="5"/>
          <w:position w:val="32"/>
          <w:sz w:val="239"/>
        </w:rPr>
        <w:t>o</w:t>
      </w:r>
      <w:r>
        <w:rPr>
          <w:rFonts w:ascii="宋体"/>
          <w:spacing w:val="-3"/>
          <w:w w:val="5"/>
          <w:position w:val="-14"/>
          <w:sz w:val="239"/>
        </w:rPr>
        <w:t>e</w:t>
      </w:r>
      <w:r>
        <w:rPr>
          <w:rFonts w:ascii="宋体"/>
          <w:spacing w:val="56"/>
          <w:w w:val="5"/>
          <w:position w:val="-14"/>
          <w:sz w:val="239"/>
        </w:rPr>
        <w:t> </w:t>
      </w:r>
      <w:r>
        <w:rPr>
          <w:rFonts w:ascii="宋体"/>
          <w:spacing w:val="56"/>
          <w:w w:val="5"/>
          <w:sz w:val="239"/>
        </w:rPr>
      </w:r>
      <w:r>
        <w:rPr>
          <w:rFonts w:ascii="宋体"/>
          <w:spacing w:val="-3"/>
          <w:w w:val="5"/>
          <w:position w:val="32"/>
          <w:sz w:val="239"/>
        </w:rPr>
        <w:t>n</w:t>
      </w:r>
      <w:r>
        <w:rPr>
          <w:rFonts w:ascii="宋体"/>
          <w:spacing w:val="-3"/>
          <w:w w:val="5"/>
          <w:position w:val="-14"/>
          <w:sz w:val="239"/>
        </w:rPr>
        <w:t>l</w:t>
      </w:r>
      <w:r>
        <w:rPr>
          <w:rFonts w:ascii="宋体"/>
          <w:w w:val="5"/>
          <w:sz w:val="239"/>
        </w:rPr>
        <w:t>Ty</w:t>
      </w:r>
      <w:r>
        <w:rPr>
          <w:rFonts w:ascii="宋体"/>
          <w:spacing w:val="-3"/>
          <w:w w:val="5"/>
          <w:sz w:val="239"/>
        </w:rPr>
        <w:t>p</w:t>
      </w:r>
      <w:r>
        <w:rPr>
          <w:rFonts w:ascii="宋体"/>
          <w:spacing w:val="74"/>
          <w:w w:val="5"/>
          <w:sz w:val="239"/>
        </w:rPr>
        <w:t>e</w:t>
      </w:r>
      <w:r>
        <w:rPr>
          <w:rFonts w:ascii="宋体"/>
          <w:spacing w:val="-3"/>
          <w:w w:val="5"/>
          <w:sz w:val="239"/>
        </w:rPr>
        <w:t>-</w:t>
      </w:r>
      <w:r>
        <w:rPr>
          <w:rFonts w:ascii="宋体"/>
          <w:spacing w:val="-3"/>
          <w:w w:val="5"/>
          <w:position w:val="32"/>
          <w:sz w:val="239"/>
        </w:rPr>
        <w:t>-</w:t>
      </w:r>
      <w:r>
        <w:rPr>
          <w:rFonts w:ascii="宋体"/>
          <w:spacing w:val="-3"/>
          <w:w w:val="5"/>
          <w:position w:val="-14"/>
          <w:sz w:val="239"/>
        </w:rPr>
        <w:t>-</w:t>
      </w:r>
      <w:r>
        <w:rPr>
          <w:rFonts w:ascii="宋体"/>
          <w:w w:val="5"/>
          <w:position w:val="16"/>
          <w:sz w:val="239"/>
        </w:rPr>
        <w:t>-</w:t>
      </w:r>
      <w:r>
        <w:rPr>
          <w:rFonts w:ascii="宋体"/>
          <w:sz w:val="239"/>
        </w:rPr>
      </w:r>
    </w:p>
    <w:p>
      <w:pPr>
        <w:spacing w:line="102" w:lineRule="atLeast" w:before="0"/>
        <w:ind w:left="149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10"/>
        </w:rPr>
        <w:br w:type="column"/>
      </w:r>
      <w:r>
        <w:rPr>
          <w:rFonts w:ascii="宋体"/>
          <w:spacing w:val="-12"/>
          <w:w w:val="10"/>
          <w:sz w:val="26"/>
        </w:rPr>
        <w:t>F</w:t>
      </w:r>
      <w:r>
        <w:rPr>
          <w:rFonts w:ascii="宋体"/>
          <w:w w:val="10"/>
          <w:position w:val="-201"/>
          <w:sz w:val="239"/>
        </w:rPr>
        <w:t>C</w:t>
      </w:r>
      <w:r>
        <w:rPr>
          <w:rFonts w:ascii="宋体"/>
          <w:spacing w:val="-58"/>
          <w:w w:val="10"/>
          <w:position w:val="-201"/>
          <w:sz w:val="239"/>
        </w:rPr>
        <w:t>M</w:t>
      </w:r>
      <w:r>
        <w:rPr>
          <w:rFonts w:ascii="宋体"/>
          <w:spacing w:val="-11"/>
          <w:w w:val="10"/>
          <w:sz w:val="26"/>
        </w:rPr>
        <w:t>A</w:t>
      </w:r>
      <w:r>
        <w:rPr>
          <w:rFonts w:ascii="宋体"/>
          <w:w w:val="10"/>
          <w:position w:val="-201"/>
          <w:sz w:val="239"/>
        </w:rPr>
        <w:t>2</w:t>
      </w:r>
      <w:r>
        <w:rPr>
          <w:rFonts w:ascii="宋体"/>
          <w:spacing w:val="-6"/>
          <w:w w:val="10"/>
          <w:position w:val="-201"/>
          <w:sz w:val="239"/>
        </w:rPr>
        <w:t>8</w:t>
      </w:r>
      <w:r>
        <w:rPr>
          <w:rFonts w:ascii="宋体"/>
          <w:spacing w:val="-6"/>
          <w:w w:val="10"/>
          <w:position w:val="-217"/>
          <w:sz w:val="239"/>
        </w:rPr>
        <w:t>Q</w:t>
      </w:r>
      <w:r>
        <w:rPr>
          <w:rFonts w:ascii="宋体"/>
          <w:spacing w:val="-6"/>
          <w:w w:val="10"/>
          <w:position w:val="-170"/>
          <w:sz w:val="239"/>
        </w:rPr>
        <w:t>4</w:t>
      </w:r>
      <w:r>
        <w:rPr>
          <w:rFonts w:ascii="宋体"/>
          <w:spacing w:val="-82"/>
          <w:w w:val="10"/>
          <w:position w:val="-186"/>
          <w:sz w:val="239"/>
        </w:rPr>
        <w:t>A</w:t>
      </w:r>
      <w:r>
        <w:rPr>
          <w:rFonts w:ascii="宋体"/>
          <w:spacing w:val="-10"/>
          <w:w w:val="10"/>
          <w:sz w:val="26"/>
        </w:rPr>
        <w:t>I</w:t>
      </w:r>
      <w:r>
        <w:rPr>
          <w:rFonts w:ascii="宋体"/>
          <w:spacing w:val="-6"/>
          <w:w w:val="10"/>
          <w:position w:val="-201"/>
          <w:sz w:val="239"/>
        </w:rPr>
        <w:t>8</w:t>
      </w:r>
      <w:r>
        <w:rPr>
          <w:rFonts w:ascii="宋体"/>
          <w:spacing w:val="-6"/>
          <w:w w:val="10"/>
          <w:position w:val="-217"/>
          <w:sz w:val="239"/>
        </w:rPr>
        <w:t>S</w:t>
      </w:r>
      <w:r>
        <w:rPr>
          <w:rFonts w:ascii="宋体"/>
          <w:spacing w:val="-6"/>
          <w:w w:val="10"/>
          <w:position w:val="-170"/>
          <w:sz w:val="239"/>
        </w:rPr>
        <w:t>.</w:t>
      </w:r>
      <w:r>
        <w:rPr>
          <w:rFonts w:ascii="宋体"/>
          <w:spacing w:val="-16"/>
          <w:w w:val="10"/>
          <w:position w:val="-186"/>
          <w:sz w:val="239"/>
        </w:rPr>
        <w:t>F</w:t>
      </w:r>
      <w:r>
        <w:rPr>
          <w:rFonts w:ascii="宋体"/>
          <w:spacing w:val="-6"/>
          <w:w w:val="10"/>
          <w:position w:val="-201"/>
          <w:sz w:val="239"/>
        </w:rPr>
        <w:t>0</w:t>
      </w:r>
      <w:r>
        <w:rPr>
          <w:rFonts w:ascii="宋体"/>
          <w:spacing w:val="-6"/>
          <w:w w:val="10"/>
          <w:position w:val="-170"/>
          <w:sz w:val="239"/>
        </w:rPr>
        <w:t>5</w:t>
      </w:r>
      <w:r>
        <w:rPr>
          <w:rFonts w:ascii="宋体"/>
          <w:spacing w:val="-6"/>
          <w:w w:val="10"/>
          <w:position w:val="-186"/>
          <w:sz w:val="239"/>
        </w:rPr>
        <w:t>T</w:t>
      </w:r>
      <w:r>
        <w:rPr>
          <w:rFonts w:ascii="宋体"/>
          <w:spacing w:val="-88"/>
          <w:w w:val="10"/>
          <w:position w:val="-217"/>
          <w:sz w:val="239"/>
        </w:rPr>
        <w:t>F</w:t>
      </w:r>
      <w:r>
        <w:rPr>
          <w:rFonts w:ascii="宋体"/>
          <w:w w:val="10"/>
          <w:sz w:val="26"/>
        </w:rPr>
        <w:t>L</w:t>
      </w:r>
      <w:r>
        <w:rPr>
          <w:rFonts w:ascii="宋体"/>
          <w:spacing w:val="-1"/>
          <w:w w:val="10"/>
          <w:sz w:val="26"/>
        </w:rPr>
        <w:t>E</w:t>
      </w:r>
      <w:r>
        <w:rPr>
          <w:rFonts w:ascii="宋体"/>
          <w:w w:val="10"/>
          <w:sz w:val="26"/>
        </w:rPr>
        <w:t>D                     </w:t>
      </w:r>
      <w:r>
        <w:rPr>
          <w:rFonts w:ascii="宋体"/>
          <w:spacing w:val="1"/>
          <w:w w:val="10"/>
          <w:sz w:val="26"/>
        </w:rPr>
        <w:t> </w:t>
      </w:r>
      <w:r>
        <w:rPr>
          <w:rFonts w:ascii="宋体"/>
          <w:w w:val="10"/>
          <w:position w:val="-97"/>
          <w:sz w:val="239"/>
        </w:rPr>
        <w:t>3</w:t>
      </w:r>
      <w:r>
        <w:rPr>
          <w:rFonts w:ascii="宋体"/>
          <w:sz w:val="239"/>
        </w:rPr>
      </w:r>
    </w:p>
    <w:p>
      <w:pPr>
        <w:spacing w:after="0" w:line="102" w:lineRule="atLeast"/>
        <w:jc w:val="left"/>
        <w:rPr>
          <w:rFonts w:ascii="宋体" w:hAnsi="宋体" w:cs="宋体" w:eastAsia="宋体"/>
          <w:sz w:val="239"/>
          <w:szCs w:val="239"/>
        </w:rPr>
        <w:sectPr>
          <w:type w:val="continuous"/>
          <w:pgSz w:w="12240" w:h="15840"/>
          <w:pgMar w:top="0" w:bottom="280" w:left="740" w:right="1360"/>
          <w:cols w:num="2" w:equalWidth="0">
            <w:col w:w="2361" w:space="40"/>
            <w:col w:w="7739"/>
          </w:cols>
        </w:sectPr>
      </w:pPr>
    </w:p>
    <w:p>
      <w:pPr>
        <w:spacing w:line="847" w:lineRule="exact" w:before="0"/>
        <w:ind w:left="344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/>
        <w:pict>
          <v:group style="position:absolute;margin-left:53.51952pt;margin-top:6.99555pt;width:180.85pt;height:41.55pt;mso-position-horizontal-relative:page;mso-position-vertical-relative:paragraph;z-index:-58936" coordorigin="1070,140" coordsize="3617,831">
            <v:group style="position:absolute;left:1073;top:142;width:3615;height:828" coordorigin="1073,142" coordsize="3615,828">
              <v:shape style="position:absolute;left:1073;top:142;width:3615;height:828" coordorigin="1073,142" coordsize="3615,828" path="m1073,970l4687,970,4687,142,1073,142,1073,970xe" filled="true" fillcolor="#ffffff" stroked="false">
                <v:path arrowok="t"/>
                <v:fill type="solid"/>
              </v:shape>
            </v:group>
            <v:group style="position:absolute;left:1073;top:142;width:622;height:176" coordorigin="1073,142" coordsize="622,176">
              <v:shape style="position:absolute;left:1073;top:142;width:622;height:176" coordorigin="1073,142" coordsize="622,176" path="m1073,318l1694,318,1694,142,1073,142,1073,318xe" filled="true" fillcolor="#ffffff" stroked="false">
                <v:path arrowok="t"/>
                <v:fill type="solid"/>
              </v:shape>
            </v:group>
            <v:group style="position:absolute;left:1073;top:142;width:622;height:176" coordorigin="1073,142" coordsize="622,176">
              <v:shape style="position:absolute;left:1073;top:142;width:622;height:176" coordorigin="1073,142" coordsize="622,176" path="m1073,318l1694,318,1694,142,1073,142,1073,318xe" filled="false" stroked="true" strokeweight=".24pt" strokecolor="#ffffff">
                <v:path arrowok="t"/>
              </v:shape>
            </v:group>
            <v:group style="position:absolute;left:1697;top:142;width:2225;height:176" coordorigin="1697,142" coordsize="2225,176">
              <v:shape style="position:absolute;left:1697;top:142;width:2225;height:176" coordorigin="1697,142" coordsize="2225,176" path="m1697,318l3922,318,3922,142,1697,142,1697,318xe" filled="true" fillcolor="#ffffff" stroked="false">
                <v:path arrowok="t"/>
                <v:fill type="solid"/>
              </v:shape>
            </v:group>
            <v:group style="position:absolute;left:1697;top:142;width:2225;height:176" coordorigin="1697,142" coordsize="2225,176">
              <v:shape style="position:absolute;left:1697;top:142;width:2225;height:176" coordorigin="1697,142" coordsize="2225,176" path="m1697,318l3922,318,3922,142,1697,142,1697,318xe" filled="false" stroked="true" strokeweight=".24pt" strokecolor="#ffffff">
                <v:path arrowok="t"/>
              </v:shape>
            </v:group>
            <v:group style="position:absolute;left:3924;top:142;width:137;height:176" coordorigin="3924,142" coordsize="137,176">
              <v:shape style="position:absolute;left:3924;top:142;width:137;height:176" coordorigin="3924,142" coordsize="137,176" path="m3924,318l4061,318,4061,142,3924,142,3924,318xe" filled="true" fillcolor="#ffffff" stroked="false">
                <v:path arrowok="t"/>
                <v:fill type="solid"/>
              </v:shape>
            </v:group>
            <v:group style="position:absolute;left:3924;top:142;width:137;height:176" coordorigin="3924,142" coordsize="137,176">
              <v:shape style="position:absolute;left:3924;top:142;width:137;height:176" coordorigin="3924,142" coordsize="137,176" path="m3924,318l4061,318,4061,142,3924,142,3924,318xe" filled="false" stroked="true" strokeweight=".24pt" strokecolor="#ffffff">
                <v:path arrowok="t"/>
              </v:shape>
            </v:group>
            <v:group style="position:absolute;left:4063;top:142;width:622;height:176" coordorigin="4063,142" coordsize="622,176">
              <v:shape style="position:absolute;left:4063;top:142;width:622;height:176" coordorigin="4063,142" coordsize="622,176" path="m4063,318l4685,318,4685,142,4063,142,4063,318xe" filled="true" fillcolor="#ffffff" stroked="false">
                <v:path arrowok="t"/>
                <v:fill type="solid"/>
              </v:shape>
            </v:group>
            <v:group style="position:absolute;left:4063;top:142;width:622;height:176" coordorigin="4063,142" coordsize="622,176">
              <v:shape style="position:absolute;left:4063;top:142;width:622;height:176" coordorigin="4063,142" coordsize="622,176" path="m4063,318l4685,318,4685,142,4063,142,4063,318xe" filled="false" stroked="true" strokeweight=".24pt" strokecolor="#ffffff">
                <v:path arrowok="t"/>
              </v:shape>
            </v:group>
            <v:group style="position:absolute;left:1073;top:320;width:622;height:156" coordorigin="1073,320" coordsize="622,156">
              <v:shape style="position:absolute;left:1073;top:320;width:622;height:156" coordorigin="1073,320" coordsize="622,156" path="m1073,476l1694,476,1694,320,1073,320,1073,476xe" filled="true" fillcolor="#ffffff" stroked="false">
                <v:path arrowok="t"/>
                <v:fill type="solid"/>
              </v:shape>
            </v:group>
            <v:group style="position:absolute;left:1073;top:320;width:622;height:156" coordorigin="1073,320" coordsize="622,156">
              <v:shape style="position:absolute;left:1073;top:320;width:622;height:156" coordorigin="1073,320" coordsize="622,156" path="m1073,476l1694,476,1694,320,1073,320,1073,476xe" filled="false" stroked="true" strokeweight=".24pt" strokecolor="#ffffff">
                <v:path arrowok="t"/>
              </v:shape>
            </v:group>
            <v:group style="position:absolute;left:1697;top:320;width:2225;height:156" coordorigin="1697,320" coordsize="2225,156">
              <v:shape style="position:absolute;left:1697;top:320;width:2225;height:156" coordorigin="1697,320" coordsize="2225,156" path="m1697,476l3922,476,3922,320,1697,320,1697,476xe" filled="true" fillcolor="#ffffff" stroked="false">
                <v:path arrowok="t"/>
                <v:fill type="solid"/>
              </v:shape>
            </v:group>
            <v:group style="position:absolute;left:1697;top:320;width:2225;height:156" coordorigin="1697,320" coordsize="2225,156">
              <v:shape style="position:absolute;left:1697;top:320;width:2225;height:156" coordorigin="1697,320" coordsize="2225,156" path="m1697,476l3922,476,3922,320,1697,320,1697,476xe" filled="false" stroked="true" strokeweight=".24pt" strokecolor="#ffffff">
                <v:path arrowok="t"/>
              </v:shape>
            </v:group>
            <v:group style="position:absolute;left:3924;top:320;width:137;height:156" coordorigin="3924,320" coordsize="137,156">
              <v:shape style="position:absolute;left:3924;top:320;width:137;height:156" coordorigin="3924,320" coordsize="137,156" path="m3924,476l4061,476,4061,320,3924,320,3924,476xe" filled="true" fillcolor="#ffffff" stroked="false">
                <v:path arrowok="t"/>
                <v:fill type="solid"/>
              </v:shape>
            </v:group>
            <v:group style="position:absolute;left:3924;top:320;width:137;height:156" coordorigin="3924,320" coordsize="137,156">
              <v:shape style="position:absolute;left:3924;top:320;width:137;height:156" coordorigin="3924,320" coordsize="137,156" path="m3924,476l4061,476,4061,320,3924,320,3924,476xe" filled="false" stroked="true" strokeweight=".24pt" strokecolor="#ffffff">
                <v:path arrowok="t"/>
              </v:shape>
            </v:group>
            <v:group style="position:absolute;left:4063;top:320;width:622;height:156" coordorigin="4063,320" coordsize="622,156">
              <v:shape style="position:absolute;left:4063;top:320;width:622;height:156" coordorigin="4063,320" coordsize="622,156" path="m4063,476l4685,476,4685,320,4063,320,4063,476xe" filled="true" fillcolor="#ffffff" stroked="false">
                <v:path arrowok="t"/>
                <v:fill type="solid"/>
              </v:shape>
            </v:group>
            <v:group style="position:absolute;left:4063;top:320;width:622;height:156" coordorigin="4063,320" coordsize="622,156">
              <v:shape style="position:absolute;left:4063;top:320;width:622;height:156" coordorigin="4063,320" coordsize="622,156" path="m4063,476l4685,476,4685,320,4063,320,4063,476xe" filled="false" stroked="true" strokeweight=".24pt" strokecolor="#ffffff">
                <v:path arrowok="t"/>
              </v:shape>
            </v:group>
            <v:group style="position:absolute;left:1073;top:478;width:622;height:154" coordorigin="1073,478" coordsize="622,154">
              <v:shape style="position:absolute;left:1073;top:478;width:622;height:154" coordorigin="1073,478" coordsize="622,154" path="m1073,632l1694,632,1694,478,1073,478,1073,632xe" filled="true" fillcolor="#ffffff" stroked="false">
                <v:path arrowok="t"/>
                <v:fill type="solid"/>
              </v:shape>
            </v:group>
            <v:group style="position:absolute;left:1073;top:478;width:622;height:154" coordorigin="1073,478" coordsize="622,154">
              <v:shape style="position:absolute;left:1073;top:478;width:622;height:154" coordorigin="1073,478" coordsize="622,154" path="m1073,632l1694,632,1694,478,1073,478,1073,632xe" filled="false" stroked="true" strokeweight=".24pt" strokecolor="#ffffff">
                <v:path arrowok="t"/>
              </v:shape>
            </v:group>
            <v:group style="position:absolute;left:1697;top:478;width:2225;height:154" coordorigin="1697,478" coordsize="2225,154">
              <v:shape style="position:absolute;left:1697;top:478;width:2225;height:154" coordorigin="1697,478" coordsize="2225,154" path="m1697,632l3922,632,3922,478,1697,478,1697,632xe" filled="true" fillcolor="#ffffff" stroked="false">
                <v:path arrowok="t"/>
                <v:fill type="solid"/>
              </v:shape>
            </v:group>
            <v:group style="position:absolute;left:1697;top:478;width:2225;height:154" coordorigin="1697,478" coordsize="2225,154">
              <v:shape style="position:absolute;left:1697;top:478;width:2225;height:154" coordorigin="1697,478" coordsize="2225,154" path="m1697,632l3922,632,3922,478,1697,478,1697,632xe" filled="false" stroked="true" strokeweight=".24pt" strokecolor="#ffffff">
                <v:path arrowok="t"/>
              </v:shape>
            </v:group>
            <v:group style="position:absolute;left:3924;top:478;width:137;height:154" coordorigin="3924,478" coordsize="137,154">
              <v:shape style="position:absolute;left:3924;top:478;width:137;height:154" coordorigin="3924,478" coordsize="137,154" path="m3924,632l4061,632,4061,478,3924,478,3924,632xe" filled="true" fillcolor="#ffffff" stroked="false">
                <v:path arrowok="t"/>
                <v:fill type="solid"/>
              </v:shape>
            </v:group>
            <v:group style="position:absolute;left:3924;top:478;width:137;height:154" coordorigin="3924,478" coordsize="137,154">
              <v:shape style="position:absolute;left:3924;top:478;width:137;height:154" coordorigin="3924,478" coordsize="137,154" path="m3924,632l4061,632,4061,478,3924,478,3924,632xe" filled="false" stroked="true" strokeweight=".24pt" strokecolor="#ffffff">
                <v:path arrowok="t"/>
              </v:shape>
            </v:group>
            <v:group style="position:absolute;left:4063;top:478;width:622;height:154" coordorigin="4063,478" coordsize="622,154">
              <v:shape style="position:absolute;left:4063;top:478;width:622;height:154" coordorigin="4063,478" coordsize="622,154" path="m4063,632l4685,632,4685,478,4063,478,4063,632xe" filled="true" fillcolor="#ffffff" stroked="false">
                <v:path arrowok="t"/>
                <v:fill type="solid"/>
              </v:shape>
            </v:group>
            <v:group style="position:absolute;left:4063;top:478;width:622;height:154" coordorigin="4063,478" coordsize="622,154">
              <v:shape style="position:absolute;left:4063;top:478;width:622;height:154" coordorigin="4063,478" coordsize="622,154" path="m4063,632l4685,632,4685,478,4063,478,4063,632xe" filled="false" stroked="true" strokeweight=".24pt" strokecolor="#ffffff">
                <v:path arrowok="t"/>
              </v:shape>
            </v:group>
            <v:group style="position:absolute;left:1073;top:634;width:622;height:154" coordorigin="1073,634" coordsize="622,154">
              <v:shape style="position:absolute;left:1073;top:634;width:622;height:154" coordorigin="1073,634" coordsize="622,154" path="m1073,788l1694,788,1694,634,1073,634,1073,788xe" filled="true" fillcolor="#ffffff" stroked="false">
                <v:path arrowok="t"/>
                <v:fill type="solid"/>
              </v:shape>
            </v:group>
            <v:group style="position:absolute;left:1073;top:634;width:622;height:154" coordorigin="1073,634" coordsize="622,154">
              <v:shape style="position:absolute;left:1073;top:634;width:622;height:154" coordorigin="1073,634" coordsize="622,154" path="m1073,788l1694,788,1694,634,1073,634,1073,788xe" filled="false" stroked="true" strokeweight=".24pt" strokecolor="#ffffff">
                <v:path arrowok="t"/>
              </v:shape>
            </v:group>
            <v:group style="position:absolute;left:1697;top:634;width:2225;height:154" coordorigin="1697,634" coordsize="2225,154">
              <v:shape style="position:absolute;left:1697;top:634;width:2225;height:154" coordorigin="1697,634" coordsize="2225,154" path="m1697,788l3922,788,3922,634,1697,634,1697,788xe" filled="true" fillcolor="#ffffff" stroked="false">
                <v:path arrowok="t"/>
                <v:fill type="solid"/>
              </v:shape>
            </v:group>
            <v:group style="position:absolute;left:1697;top:634;width:2225;height:154" coordorigin="1697,634" coordsize="2225,154">
              <v:shape style="position:absolute;left:1697;top:634;width:2225;height:154" coordorigin="1697,634" coordsize="2225,154" path="m1697,788l3922,788,3922,634,1697,634,1697,788xe" filled="false" stroked="true" strokeweight=".24pt" strokecolor="#ffffff">
                <v:path arrowok="t"/>
              </v:shape>
            </v:group>
            <v:group style="position:absolute;left:3924;top:634;width:137;height:154" coordorigin="3924,634" coordsize="137,154">
              <v:shape style="position:absolute;left:3924;top:634;width:137;height:154" coordorigin="3924,634" coordsize="137,154" path="m3924,788l4061,788,4061,634,3924,634,3924,788xe" filled="true" fillcolor="#ffffff" stroked="false">
                <v:path arrowok="t"/>
                <v:fill type="solid"/>
              </v:shape>
            </v:group>
            <v:group style="position:absolute;left:3924;top:634;width:137;height:154" coordorigin="3924,634" coordsize="137,154">
              <v:shape style="position:absolute;left:3924;top:634;width:137;height:154" coordorigin="3924,634" coordsize="137,154" path="m3924,788l4061,788,4061,634,3924,634,3924,788xe" filled="false" stroked="true" strokeweight=".24pt" strokecolor="#ffffff">
                <v:path arrowok="t"/>
              </v:shape>
            </v:group>
            <v:group style="position:absolute;left:4063;top:634;width:622;height:154" coordorigin="4063,634" coordsize="622,154">
              <v:shape style="position:absolute;left:4063;top:634;width:622;height:154" coordorigin="4063,634" coordsize="622,154" path="m4063,788l4685,788,4685,634,4063,634,4063,788xe" filled="true" fillcolor="#ffffff" stroked="false">
                <v:path arrowok="t"/>
                <v:fill type="solid"/>
              </v:shape>
            </v:group>
            <v:group style="position:absolute;left:4063;top:634;width:622;height:154" coordorigin="4063,634" coordsize="622,154">
              <v:shape style="position:absolute;left:4063;top:634;width:622;height:154" coordorigin="4063,634" coordsize="622,154" path="m4063,788l4685,788,4685,634,4063,634,4063,788xe" filled="false" stroked="true" strokeweight=".24pt" strokecolor="#ffffff">
                <v:path arrowok="t"/>
              </v:shape>
            </v:group>
            <v:group style="position:absolute;left:1073;top:790;width:622;height:178" coordorigin="1073,790" coordsize="622,178">
              <v:shape style="position:absolute;left:1073;top:790;width:622;height:178" coordorigin="1073,790" coordsize="622,178" path="m1073,968l1694,968,1694,790,1073,790,1073,968xe" filled="true" fillcolor="#ffffff" stroked="false">
                <v:path arrowok="t"/>
                <v:fill type="solid"/>
              </v:shape>
            </v:group>
            <v:group style="position:absolute;left:1073;top:790;width:622;height:178" coordorigin="1073,790" coordsize="622,178">
              <v:shape style="position:absolute;left:1073;top:790;width:622;height:178" coordorigin="1073,790" coordsize="622,178" path="m1073,968l1694,968,1694,790,1073,790,1073,968xe" filled="false" stroked="true" strokeweight=".24pt" strokecolor="#ffffff">
                <v:path arrowok="t"/>
              </v:shape>
            </v:group>
            <v:group style="position:absolute;left:1697;top:790;width:2225;height:178" coordorigin="1697,790" coordsize="2225,178">
              <v:shape style="position:absolute;left:1697;top:790;width:2225;height:178" coordorigin="1697,790" coordsize="2225,178" path="m1697,968l3922,968,3922,790,1697,790,1697,968xe" filled="true" fillcolor="#ffffff" stroked="false">
                <v:path arrowok="t"/>
                <v:fill type="solid"/>
              </v:shape>
            </v:group>
            <v:group style="position:absolute;left:1697;top:790;width:2225;height:178" coordorigin="1697,790" coordsize="2225,178">
              <v:shape style="position:absolute;left:1697;top:790;width:2225;height:178" coordorigin="1697,790" coordsize="2225,178" path="m1697,968l3922,968,3922,790,1697,790,1697,968xe" filled="false" stroked="true" strokeweight=".24pt" strokecolor="#ffffff">
                <v:path arrowok="t"/>
              </v:shape>
            </v:group>
            <v:group style="position:absolute;left:3924;top:790;width:137;height:178" coordorigin="3924,790" coordsize="137,178">
              <v:shape style="position:absolute;left:3924;top:790;width:137;height:178" coordorigin="3924,790" coordsize="137,178" path="m3924,968l4061,968,4061,790,3924,790,3924,968xe" filled="true" fillcolor="#ffffff" stroked="false">
                <v:path arrowok="t"/>
                <v:fill type="solid"/>
              </v:shape>
            </v:group>
            <v:group style="position:absolute;left:3924;top:790;width:137;height:178" coordorigin="3924,790" coordsize="137,178">
              <v:shape style="position:absolute;left:3924;top:790;width:137;height:178" coordorigin="3924,790" coordsize="137,178" path="m3924,968l4061,968,4061,790,3924,790,3924,968xe" filled="false" stroked="true" strokeweight=".24pt" strokecolor="#ffffff">
                <v:path arrowok="t"/>
              </v:shape>
            </v:group>
            <v:group style="position:absolute;left:4063;top:790;width:622;height:178" coordorigin="4063,790" coordsize="622,178">
              <v:shape style="position:absolute;left:4063;top:790;width:622;height:178" coordorigin="4063,790" coordsize="622,178" path="m4063,968l4685,968,4685,790,4063,790,4063,968xe" filled="true" fillcolor="#ffffff" stroked="false">
                <v:path arrowok="t"/>
                <v:fill type="solid"/>
              </v:shape>
            </v:group>
            <v:group style="position:absolute;left:4063;top:790;width:622;height:178" coordorigin="4063,790" coordsize="622,178">
              <v:shape style="position:absolute;left:4063;top:790;width:622;height:178" coordorigin="4063,790" coordsize="622,178" path="m4063,968l4685,968,4685,790,4063,790,4063,968xe" filled="false" stroked="true" strokeweight=".24pt" strokecolor="#ffffff">
                <v:path arrowok="t"/>
              </v:shape>
            </v:group>
            <w10:wrap type="none"/>
          </v:group>
        </w:pict>
      </w:r>
      <w:r>
        <w:rPr>
          <w:rFonts w:ascii="宋体"/>
          <w:spacing w:val="-4"/>
          <w:w w:val="5"/>
          <w:position w:val="111"/>
          <w:sz w:val="239"/>
        </w:rPr>
        <w:t>M</w:t>
      </w:r>
      <w:r>
        <w:rPr>
          <w:rFonts w:ascii="宋体"/>
          <w:spacing w:val="-4"/>
          <w:w w:val="5"/>
          <w:position w:val="126"/>
          <w:sz w:val="239"/>
        </w:rPr>
        <w:t>L</w:t>
      </w:r>
      <w:r>
        <w:rPr>
          <w:rFonts w:ascii="宋体"/>
          <w:spacing w:val="-4"/>
          <w:w w:val="5"/>
          <w:position w:val="79"/>
          <w:sz w:val="239"/>
        </w:rPr>
        <w:t>E</w:t>
      </w:r>
      <w:r>
        <w:rPr>
          <w:rFonts w:ascii="宋体"/>
          <w:spacing w:val="-4"/>
          <w:w w:val="5"/>
          <w:position w:val="95"/>
          <w:sz w:val="239"/>
        </w:rPr>
        <w:t>M</w:t>
      </w:r>
      <w:r>
        <w:rPr>
          <w:rFonts w:ascii="宋体"/>
          <w:spacing w:val="-4"/>
          <w:w w:val="5"/>
          <w:position w:val="126"/>
          <w:sz w:val="239"/>
        </w:rPr>
        <w:t>L</w:t>
      </w:r>
      <w:r>
        <w:rPr>
          <w:rFonts w:ascii="宋体"/>
          <w:spacing w:val="-4"/>
          <w:w w:val="5"/>
          <w:position w:val="110"/>
          <w:sz w:val="239"/>
        </w:rPr>
        <w:t>M</w:t>
      </w:r>
      <w:r>
        <w:rPr>
          <w:rFonts w:ascii="宋体"/>
          <w:spacing w:val="-57"/>
          <w:w w:val="5"/>
          <w:position w:val="79"/>
          <w:sz w:val="239"/>
        </w:rPr>
        <w:t>E</w:t>
      </w:r>
      <w:r>
        <w:rPr>
          <w:rFonts w:ascii="宋体"/>
          <w:spacing w:val="-4"/>
          <w:w w:val="5"/>
          <w:position w:val="95"/>
          <w:sz w:val="239"/>
        </w:rPr>
        <w:t>M</w:t>
      </w:r>
      <w:r>
        <w:rPr>
          <w:rFonts w:ascii="宋体"/>
          <w:spacing w:val="-4"/>
          <w:w w:val="5"/>
          <w:position w:val="126"/>
          <w:sz w:val="239"/>
        </w:rPr>
        <w:t>L</w:t>
      </w:r>
      <w:r>
        <w:rPr>
          <w:rFonts w:ascii="宋体"/>
          <w:spacing w:val="-4"/>
          <w:w w:val="5"/>
          <w:position w:val="111"/>
          <w:sz w:val="239"/>
        </w:rPr>
        <w:t>M</w:t>
      </w:r>
      <w:r>
        <w:rPr>
          <w:rFonts w:ascii="宋体"/>
          <w:spacing w:val="-4"/>
          <w:w w:val="5"/>
          <w:position w:val="79"/>
          <w:sz w:val="239"/>
        </w:rPr>
        <w:t>E</w:t>
      </w:r>
      <w:r>
        <w:rPr>
          <w:rFonts w:ascii="宋体"/>
          <w:spacing w:val="-4"/>
          <w:w w:val="5"/>
          <w:position w:val="110"/>
          <w:sz w:val="239"/>
        </w:rPr>
        <w:t>M</w:t>
      </w:r>
      <w:r>
        <w:rPr>
          <w:rFonts w:ascii="宋体"/>
          <w:spacing w:val="-4"/>
          <w:w w:val="5"/>
          <w:position w:val="95"/>
          <w:sz w:val="239"/>
        </w:rPr>
        <w:t>M</w:t>
      </w:r>
      <w:r>
        <w:rPr>
          <w:rFonts w:ascii="宋体"/>
          <w:spacing w:val="-45"/>
          <w:w w:val="5"/>
          <w:position w:val="79"/>
          <w:sz w:val="239"/>
        </w:rPr>
        <w:t>E</w:t>
      </w:r>
      <w:r>
        <w:rPr>
          <w:rFonts w:ascii="宋体"/>
          <w:spacing w:val="-4"/>
          <w:w w:val="5"/>
          <w:position w:val="16"/>
          <w:sz w:val="239"/>
        </w:rPr>
        <w:t>T</w:t>
      </w:r>
      <w:r>
        <w:rPr>
          <w:rFonts w:ascii="宋体"/>
          <w:spacing w:val="-4"/>
          <w:w w:val="5"/>
          <w:position w:val="32"/>
          <w:sz w:val="239"/>
        </w:rPr>
        <w:t>T</w:t>
      </w:r>
      <w:r>
        <w:rPr>
          <w:rFonts w:ascii="宋体"/>
          <w:spacing w:val="-4"/>
          <w:w w:val="5"/>
          <w:position w:val="-30"/>
          <w:sz w:val="239"/>
        </w:rPr>
        <w:t>H</w:t>
      </w:r>
      <w:r>
        <w:rPr>
          <w:rFonts w:ascii="宋体"/>
          <w:spacing w:val="-4"/>
          <w:w w:val="5"/>
          <w:sz w:val="239"/>
        </w:rPr>
        <w:t>V</w:t>
      </w:r>
      <w:r>
        <w:rPr>
          <w:rFonts w:ascii="宋体"/>
          <w:spacing w:val="-4"/>
          <w:w w:val="5"/>
          <w:position w:val="-15"/>
          <w:sz w:val="239"/>
        </w:rPr>
        <w:t>T</w:t>
      </w:r>
      <w:r>
        <w:rPr>
          <w:rFonts w:ascii="宋体"/>
          <w:spacing w:val="-4"/>
          <w:w w:val="5"/>
          <w:sz w:val="239"/>
        </w:rPr>
        <w:t>V</w:t>
      </w:r>
      <w:r>
        <w:rPr>
          <w:rFonts w:ascii="宋体"/>
          <w:spacing w:val="-57"/>
          <w:w w:val="5"/>
          <w:position w:val="-14"/>
          <w:sz w:val="239"/>
        </w:rPr>
        <w:t>T</w:t>
      </w:r>
      <w:r>
        <w:rPr>
          <w:rFonts w:ascii="宋体"/>
          <w:spacing w:val="-4"/>
          <w:w w:val="5"/>
          <w:position w:val="16"/>
          <w:sz w:val="239"/>
        </w:rPr>
        <w:t>T</w:t>
      </w:r>
      <w:r>
        <w:rPr>
          <w:rFonts w:ascii="宋体"/>
          <w:spacing w:val="-4"/>
          <w:w w:val="5"/>
          <w:position w:val="31"/>
          <w:sz w:val="239"/>
        </w:rPr>
        <w:t>T</w:t>
      </w:r>
      <w:r>
        <w:rPr>
          <w:rFonts w:ascii="宋体"/>
          <w:spacing w:val="-4"/>
          <w:w w:val="5"/>
          <w:sz w:val="239"/>
        </w:rPr>
        <w:t>V</w:t>
      </w:r>
      <w:r>
        <w:rPr>
          <w:rFonts w:ascii="宋体"/>
          <w:spacing w:val="-4"/>
          <w:w w:val="5"/>
          <w:position w:val="-30"/>
          <w:sz w:val="239"/>
        </w:rPr>
        <w:t>H</w:t>
      </w:r>
      <w:r>
        <w:rPr>
          <w:rFonts w:ascii="宋体"/>
          <w:spacing w:val="-4"/>
          <w:w w:val="5"/>
          <w:position w:val="-15"/>
          <w:sz w:val="239"/>
        </w:rPr>
        <w:t>T</w:t>
      </w:r>
      <w:r>
        <w:rPr>
          <w:rFonts w:ascii="宋体"/>
          <w:spacing w:val="-25"/>
          <w:w w:val="5"/>
          <w:position w:val="-30"/>
          <w:sz w:val="239"/>
        </w:rPr>
        <w:t>H</w:t>
      </w:r>
      <w:r>
        <w:rPr>
          <w:rFonts w:ascii="宋体"/>
          <w:spacing w:val="-4"/>
          <w:w w:val="5"/>
          <w:position w:val="126"/>
          <w:sz w:val="239"/>
        </w:rPr>
        <w:t>O</w:t>
      </w:r>
      <w:r>
        <w:rPr>
          <w:rFonts w:ascii="宋体"/>
          <w:spacing w:val="-4"/>
          <w:w w:val="5"/>
          <w:position w:val="95"/>
          <w:sz w:val="239"/>
        </w:rPr>
        <w:t>O</w:t>
      </w:r>
      <w:r>
        <w:rPr>
          <w:rFonts w:ascii="宋体"/>
          <w:spacing w:val="-4"/>
          <w:w w:val="5"/>
          <w:position w:val="126"/>
          <w:sz w:val="239"/>
        </w:rPr>
        <w:t>O</w:t>
      </w:r>
      <w:r>
        <w:rPr>
          <w:rFonts w:ascii="宋体"/>
          <w:spacing w:val="-4"/>
          <w:w w:val="5"/>
          <w:position w:val="111"/>
          <w:sz w:val="239"/>
        </w:rPr>
        <w:t>O</w:t>
      </w:r>
      <w:r>
        <w:rPr>
          <w:rFonts w:ascii="宋体"/>
          <w:spacing w:val="-4"/>
          <w:w w:val="5"/>
          <w:position w:val="95"/>
          <w:sz w:val="239"/>
        </w:rPr>
        <w:t>O</w:t>
      </w:r>
      <w:r>
        <w:rPr>
          <w:rFonts w:ascii="宋体"/>
          <w:spacing w:val="-4"/>
          <w:w w:val="5"/>
          <w:position w:val="79"/>
          <w:sz w:val="239"/>
        </w:rPr>
        <w:t>_</w:t>
      </w:r>
      <w:r>
        <w:rPr>
          <w:rFonts w:ascii="宋体"/>
          <w:spacing w:val="-57"/>
          <w:w w:val="5"/>
          <w:position w:val="110"/>
          <w:sz w:val="239"/>
        </w:rPr>
        <w:t>O</w:t>
      </w:r>
      <w:r>
        <w:rPr>
          <w:rFonts w:ascii="宋体"/>
          <w:spacing w:val="-4"/>
          <w:w w:val="5"/>
          <w:position w:val="126"/>
          <w:sz w:val="239"/>
        </w:rPr>
        <w:t>O</w:t>
      </w:r>
      <w:r>
        <w:rPr>
          <w:rFonts w:ascii="宋体"/>
          <w:spacing w:val="-4"/>
          <w:w w:val="5"/>
          <w:position w:val="110"/>
          <w:sz w:val="239"/>
        </w:rPr>
        <w:t>O</w:t>
      </w:r>
      <w:r>
        <w:rPr>
          <w:rFonts w:ascii="宋体"/>
          <w:spacing w:val="-4"/>
          <w:w w:val="5"/>
          <w:position w:val="95"/>
          <w:sz w:val="239"/>
        </w:rPr>
        <w:t>O</w:t>
      </w:r>
      <w:r>
        <w:rPr>
          <w:rFonts w:ascii="宋体"/>
          <w:spacing w:val="-45"/>
          <w:w w:val="5"/>
          <w:position w:val="79"/>
          <w:sz w:val="239"/>
        </w:rPr>
        <w:t>_</w:t>
      </w:r>
      <w:r>
        <w:rPr>
          <w:rFonts w:ascii="宋体"/>
          <w:spacing w:val="-4"/>
          <w:w w:val="5"/>
          <w:sz w:val="239"/>
        </w:rPr>
        <w:t>O</w:t>
      </w:r>
      <w:r>
        <w:rPr>
          <w:rFonts w:ascii="宋体"/>
          <w:spacing w:val="-4"/>
          <w:w w:val="5"/>
          <w:position w:val="-30"/>
          <w:sz w:val="239"/>
        </w:rPr>
        <w:t>O</w:t>
      </w:r>
      <w:r>
        <w:rPr>
          <w:rFonts w:ascii="宋体"/>
          <w:spacing w:val="-4"/>
          <w:w w:val="5"/>
          <w:sz w:val="239"/>
        </w:rPr>
        <w:t>O</w:t>
      </w:r>
      <w:r>
        <w:rPr>
          <w:rFonts w:ascii="宋体"/>
          <w:spacing w:val="-4"/>
          <w:w w:val="5"/>
          <w:position w:val="-14"/>
          <w:sz w:val="239"/>
        </w:rPr>
        <w:t>S</w:t>
      </w:r>
      <w:r>
        <w:rPr>
          <w:rFonts w:ascii="宋体"/>
          <w:spacing w:val="-4"/>
          <w:w w:val="5"/>
          <w:position w:val="32"/>
          <w:sz w:val="239"/>
        </w:rPr>
        <w:t>S</w:t>
      </w:r>
      <w:r>
        <w:rPr>
          <w:rFonts w:ascii="宋体"/>
          <w:spacing w:val="-4"/>
          <w:w w:val="5"/>
          <w:position w:val="16"/>
          <w:sz w:val="239"/>
        </w:rPr>
        <w:t>S</w:t>
      </w:r>
      <w:r>
        <w:rPr>
          <w:rFonts w:ascii="宋体"/>
          <w:spacing w:val="-4"/>
          <w:w w:val="5"/>
          <w:position w:val="31"/>
          <w:sz w:val="239"/>
        </w:rPr>
        <w:t>S</w:t>
      </w:r>
      <w:r>
        <w:rPr>
          <w:rFonts w:ascii="宋体"/>
          <w:spacing w:val="-4"/>
          <w:w w:val="5"/>
          <w:position w:val="16"/>
          <w:sz w:val="239"/>
        </w:rPr>
        <w:t>S</w:t>
      </w:r>
      <w:r>
        <w:rPr>
          <w:rFonts w:ascii="宋体"/>
          <w:spacing w:val="-57"/>
          <w:w w:val="5"/>
          <w:position w:val="-30"/>
          <w:sz w:val="239"/>
        </w:rPr>
        <w:t>O</w:t>
      </w:r>
      <w:r>
        <w:rPr>
          <w:rFonts w:ascii="宋体"/>
          <w:spacing w:val="-4"/>
          <w:w w:val="5"/>
          <w:position w:val="-30"/>
          <w:sz w:val="239"/>
        </w:rPr>
        <w:t>O</w:t>
      </w:r>
      <w:r>
        <w:rPr>
          <w:rFonts w:ascii="宋体"/>
          <w:spacing w:val="-4"/>
          <w:w w:val="5"/>
          <w:position w:val="-15"/>
          <w:sz w:val="239"/>
        </w:rPr>
        <w:t>S</w:t>
      </w:r>
      <w:r>
        <w:rPr>
          <w:rFonts w:ascii="宋体"/>
          <w:spacing w:val="-4"/>
          <w:w w:val="5"/>
          <w:position w:val="-30"/>
          <w:sz w:val="239"/>
        </w:rPr>
        <w:t>O</w:t>
      </w:r>
      <w:r>
        <w:rPr>
          <w:rFonts w:ascii="宋体"/>
          <w:spacing w:val="-4"/>
          <w:w w:val="5"/>
          <w:sz w:val="239"/>
        </w:rPr>
        <w:t>O</w:t>
      </w:r>
      <w:r>
        <w:rPr>
          <w:rFonts w:ascii="宋体"/>
          <w:spacing w:val="-4"/>
          <w:w w:val="5"/>
          <w:position w:val="-14"/>
          <w:sz w:val="239"/>
        </w:rPr>
        <w:t>S</w:t>
      </w:r>
      <w:r>
        <w:rPr>
          <w:rFonts w:ascii="宋体"/>
          <w:spacing w:val="-4"/>
          <w:w w:val="5"/>
          <w:sz w:val="239"/>
        </w:rPr>
        <w:t>O</w:t>
      </w:r>
      <w:r>
        <w:rPr>
          <w:rFonts w:ascii="宋体"/>
          <w:spacing w:val="-4"/>
          <w:w w:val="5"/>
          <w:position w:val="16"/>
          <w:sz w:val="239"/>
        </w:rPr>
        <w:t>S</w:t>
      </w:r>
      <w:r>
        <w:rPr>
          <w:rFonts w:ascii="宋体"/>
          <w:spacing w:val="-25"/>
          <w:w w:val="5"/>
          <w:position w:val="31"/>
          <w:sz w:val="239"/>
        </w:rPr>
        <w:t>S</w:t>
      </w:r>
      <w:r>
        <w:rPr>
          <w:rFonts w:ascii="宋体"/>
          <w:spacing w:val="-43"/>
          <w:w w:val="5"/>
          <w:position w:val="79"/>
          <w:sz w:val="239"/>
        </w:rPr>
        <w:t>E</w:t>
      </w:r>
      <w:r>
        <w:rPr>
          <w:rFonts w:ascii="宋体"/>
          <w:spacing w:val="-4"/>
          <w:w w:val="5"/>
          <w:position w:val="-14"/>
          <w:sz w:val="239"/>
        </w:rPr>
        <w:t>T</w:t>
      </w:r>
      <w:r>
        <w:rPr>
          <w:rFonts w:ascii="宋体"/>
          <w:spacing w:val="-4"/>
          <w:w w:val="5"/>
          <w:sz w:val="239"/>
        </w:rPr>
        <w:t>L</w:t>
      </w:r>
      <w:r>
        <w:rPr>
          <w:rFonts w:ascii="宋体"/>
          <w:spacing w:val="-59"/>
          <w:w w:val="5"/>
          <w:position w:val="32"/>
          <w:sz w:val="239"/>
        </w:rPr>
        <w:t>N</w:t>
      </w:r>
      <w:r>
        <w:rPr>
          <w:rFonts w:ascii="宋体"/>
          <w:spacing w:val="-4"/>
          <w:w w:val="5"/>
          <w:position w:val="16"/>
          <w:sz w:val="239"/>
        </w:rPr>
        <w:t>T</w:t>
      </w:r>
      <w:r>
        <w:rPr>
          <w:rFonts w:ascii="宋体"/>
          <w:spacing w:val="-59"/>
          <w:w w:val="5"/>
          <w:position w:val="-30"/>
          <w:sz w:val="239"/>
        </w:rPr>
        <w:t>S</w:t>
      </w:r>
      <w:r>
        <w:rPr>
          <w:rFonts w:ascii="宋体"/>
          <w:spacing w:val="-4"/>
          <w:w w:val="5"/>
          <w:position w:val="31"/>
          <w:sz w:val="239"/>
        </w:rPr>
        <w:t>N</w:t>
      </w:r>
      <w:r>
        <w:rPr>
          <w:rFonts w:ascii="宋体"/>
          <w:spacing w:val="-4"/>
          <w:w w:val="5"/>
          <w:sz w:val="239"/>
        </w:rPr>
        <w:t>L</w:t>
      </w:r>
      <w:r>
        <w:rPr>
          <w:rFonts w:ascii="宋体"/>
          <w:spacing w:val="-4"/>
          <w:w w:val="5"/>
          <w:position w:val="-14"/>
          <w:sz w:val="239"/>
        </w:rPr>
        <w:t>T</w:t>
      </w:r>
      <w:r>
        <w:rPr>
          <w:rFonts w:ascii="宋体"/>
          <w:spacing w:val="-4"/>
          <w:w w:val="5"/>
          <w:sz w:val="239"/>
        </w:rPr>
        <w:t>L</w:t>
      </w:r>
      <w:r>
        <w:rPr>
          <w:rFonts w:ascii="宋体"/>
          <w:spacing w:val="-59"/>
          <w:w w:val="5"/>
          <w:position w:val="-15"/>
          <w:sz w:val="239"/>
        </w:rPr>
        <w:t>T</w:t>
      </w:r>
      <w:r>
        <w:rPr>
          <w:rFonts w:ascii="宋体"/>
          <w:spacing w:val="-4"/>
          <w:w w:val="5"/>
          <w:position w:val="16"/>
          <w:sz w:val="239"/>
        </w:rPr>
        <w:t>T</w:t>
      </w:r>
      <w:r>
        <w:rPr>
          <w:rFonts w:ascii="宋体"/>
          <w:spacing w:val="-25"/>
          <w:w w:val="5"/>
          <w:position w:val="-30"/>
          <w:sz w:val="239"/>
        </w:rPr>
        <w:t>S</w:t>
      </w:r>
      <w:r>
        <w:rPr>
          <w:rFonts w:ascii="宋体"/>
          <w:spacing w:val="-43"/>
          <w:w w:val="5"/>
          <w:position w:val="79"/>
          <w:sz w:val="239"/>
        </w:rPr>
        <w:t>C</w:t>
      </w:r>
      <w:r>
        <w:rPr>
          <w:rFonts w:ascii="宋体"/>
          <w:spacing w:val="-4"/>
          <w:w w:val="5"/>
          <w:position w:val="32"/>
          <w:sz w:val="239"/>
        </w:rPr>
        <w:t>_</w:t>
      </w:r>
      <w:r>
        <w:rPr>
          <w:rFonts w:ascii="宋体"/>
          <w:spacing w:val="-4"/>
          <w:w w:val="5"/>
          <w:position w:val="-14"/>
          <w:sz w:val="239"/>
        </w:rPr>
        <w:t>_</w:t>
      </w:r>
      <w:r>
        <w:rPr>
          <w:rFonts w:ascii="宋体"/>
          <w:spacing w:val="-59"/>
          <w:w w:val="5"/>
          <w:sz w:val="239"/>
        </w:rPr>
        <w:t>T</w:t>
      </w:r>
      <w:r>
        <w:rPr>
          <w:rFonts w:ascii="宋体"/>
          <w:spacing w:val="-4"/>
          <w:w w:val="5"/>
          <w:position w:val="16"/>
          <w:sz w:val="239"/>
        </w:rPr>
        <w:t>_</w:t>
      </w:r>
      <w:r>
        <w:rPr>
          <w:rFonts w:ascii="宋体"/>
          <w:spacing w:val="-59"/>
          <w:w w:val="5"/>
          <w:position w:val="-30"/>
          <w:sz w:val="239"/>
        </w:rPr>
        <w:t>T</w:t>
      </w:r>
      <w:r>
        <w:rPr>
          <w:rFonts w:ascii="宋体"/>
          <w:spacing w:val="-4"/>
          <w:w w:val="5"/>
          <w:position w:val="31"/>
          <w:sz w:val="239"/>
        </w:rPr>
        <w:t>_</w:t>
      </w:r>
      <w:r>
        <w:rPr>
          <w:rFonts w:ascii="宋体"/>
          <w:spacing w:val="-4"/>
          <w:w w:val="5"/>
          <w:sz w:val="239"/>
        </w:rPr>
        <w:t>T</w:t>
      </w:r>
      <w:r>
        <w:rPr>
          <w:rFonts w:ascii="宋体"/>
          <w:spacing w:val="-4"/>
          <w:w w:val="5"/>
          <w:position w:val="-14"/>
          <w:sz w:val="239"/>
        </w:rPr>
        <w:t>_</w:t>
      </w:r>
      <w:r>
        <w:rPr>
          <w:rFonts w:ascii="宋体"/>
          <w:spacing w:val="-4"/>
          <w:w w:val="5"/>
          <w:position w:val="-15"/>
          <w:sz w:val="239"/>
        </w:rPr>
        <w:t>_</w:t>
      </w:r>
      <w:r>
        <w:rPr>
          <w:rFonts w:ascii="宋体"/>
          <w:spacing w:val="-59"/>
          <w:w w:val="5"/>
          <w:sz w:val="239"/>
        </w:rPr>
        <w:t>T</w:t>
      </w:r>
      <w:r>
        <w:rPr>
          <w:rFonts w:ascii="宋体"/>
          <w:spacing w:val="-4"/>
          <w:w w:val="5"/>
          <w:position w:val="16"/>
          <w:sz w:val="239"/>
        </w:rPr>
        <w:t>_</w:t>
      </w:r>
      <w:r>
        <w:rPr>
          <w:rFonts w:ascii="宋体"/>
          <w:spacing w:val="-26"/>
          <w:w w:val="5"/>
          <w:position w:val="-30"/>
          <w:sz w:val="239"/>
        </w:rPr>
        <w:t>T</w:t>
      </w:r>
      <w:r>
        <w:rPr>
          <w:rFonts w:ascii="宋体"/>
          <w:spacing w:val="-43"/>
          <w:w w:val="5"/>
          <w:position w:val="79"/>
          <w:sz w:val="239"/>
        </w:rPr>
        <w:t>M</w:t>
      </w:r>
      <w:r>
        <w:rPr>
          <w:rFonts w:ascii="宋体"/>
          <w:spacing w:val="-4"/>
          <w:w w:val="5"/>
          <w:position w:val="32"/>
          <w:sz w:val="239"/>
        </w:rPr>
        <w:t>R</w:t>
      </w:r>
      <w:r>
        <w:rPr>
          <w:rFonts w:ascii="宋体"/>
          <w:spacing w:val="-4"/>
          <w:w w:val="5"/>
          <w:position w:val="-14"/>
          <w:sz w:val="239"/>
        </w:rPr>
        <w:t>N</w:t>
      </w:r>
      <w:r>
        <w:rPr>
          <w:rFonts w:ascii="宋体"/>
          <w:spacing w:val="-59"/>
          <w:w w:val="5"/>
          <w:sz w:val="239"/>
        </w:rPr>
        <w:t>A</w:t>
      </w:r>
      <w:r>
        <w:rPr>
          <w:rFonts w:ascii="宋体"/>
          <w:spacing w:val="-4"/>
          <w:w w:val="5"/>
          <w:position w:val="16"/>
          <w:sz w:val="239"/>
        </w:rPr>
        <w:t>T</w:t>
      </w:r>
      <w:r>
        <w:rPr>
          <w:rFonts w:ascii="宋体"/>
          <w:spacing w:val="-59"/>
          <w:w w:val="5"/>
          <w:position w:val="-30"/>
          <w:sz w:val="239"/>
        </w:rPr>
        <w:t>A</w:t>
      </w:r>
      <w:r>
        <w:rPr>
          <w:rFonts w:ascii="宋体"/>
          <w:spacing w:val="-4"/>
          <w:w w:val="5"/>
          <w:position w:val="31"/>
          <w:sz w:val="239"/>
        </w:rPr>
        <w:t>R</w:t>
      </w:r>
      <w:r>
        <w:rPr>
          <w:rFonts w:ascii="宋体"/>
          <w:spacing w:val="-4"/>
          <w:w w:val="5"/>
          <w:position w:val="-15"/>
          <w:sz w:val="239"/>
        </w:rPr>
        <w:t>N</w:t>
      </w:r>
      <w:r>
        <w:rPr>
          <w:rFonts w:ascii="宋体"/>
          <w:spacing w:val="-59"/>
          <w:w w:val="5"/>
          <w:sz w:val="239"/>
        </w:rPr>
        <w:t>A</w:t>
      </w:r>
      <w:r>
        <w:rPr>
          <w:rFonts w:ascii="宋体"/>
          <w:spacing w:val="-4"/>
          <w:w w:val="5"/>
          <w:position w:val="16"/>
          <w:sz w:val="239"/>
        </w:rPr>
        <w:t>T</w:t>
      </w:r>
      <w:r>
        <w:rPr>
          <w:rFonts w:ascii="宋体"/>
          <w:spacing w:val="-25"/>
          <w:w w:val="5"/>
          <w:position w:val="-30"/>
          <w:sz w:val="239"/>
        </w:rPr>
        <w:t>A</w:t>
      </w:r>
      <w:r>
        <w:rPr>
          <w:rFonts w:ascii="宋体"/>
          <w:spacing w:val="-43"/>
          <w:w w:val="5"/>
          <w:position w:val="79"/>
          <w:sz w:val="239"/>
        </w:rPr>
        <w:t>_</w:t>
      </w:r>
      <w:r>
        <w:rPr>
          <w:rFonts w:ascii="宋体"/>
          <w:spacing w:val="-4"/>
          <w:w w:val="5"/>
          <w:position w:val="32"/>
          <w:sz w:val="239"/>
        </w:rPr>
        <w:t>E</w:t>
      </w:r>
      <w:r>
        <w:rPr>
          <w:rFonts w:ascii="宋体"/>
          <w:spacing w:val="-4"/>
          <w:w w:val="5"/>
          <w:sz w:val="239"/>
        </w:rPr>
        <w:t>G</w:t>
      </w:r>
      <w:r>
        <w:rPr>
          <w:rFonts w:ascii="宋体"/>
          <w:spacing w:val="-59"/>
          <w:w w:val="5"/>
          <w:position w:val="-14"/>
          <w:sz w:val="239"/>
        </w:rPr>
        <w:t>E</w:t>
      </w:r>
      <w:r>
        <w:rPr>
          <w:rFonts w:ascii="宋体"/>
          <w:spacing w:val="-4"/>
          <w:w w:val="5"/>
          <w:position w:val="16"/>
          <w:sz w:val="239"/>
        </w:rPr>
        <w:t>Y</w:t>
      </w:r>
      <w:r>
        <w:rPr>
          <w:rFonts w:ascii="宋体"/>
          <w:spacing w:val="-59"/>
          <w:w w:val="5"/>
          <w:position w:val="-30"/>
          <w:sz w:val="239"/>
        </w:rPr>
        <w:t>C</w:t>
      </w:r>
      <w:r>
        <w:rPr>
          <w:rFonts w:ascii="宋体"/>
          <w:spacing w:val="-4"/>
          <w:w w:val="5"/>
          <w:position w:val="31"/>
          <w:sz w:val="239"/>
        </w:rPr>
        <w:t>E</w:t>
      </w:r>
      <w:r>
        <w:rPr>
          <w:rFonts w:ascii="宋体"/>
          <w:spacing w:val="-4"/>
          <w:w w:val="5"/>
          <w:position w:val="-15"/>
          <w:sz w:val="239"/>
        </w:rPr>
        <w:t>E</w:t>
      </w:r>
      <w:r>
        <w:rPr>
          <w:rFonts w:ascii="宋体"/>
          <w:spacing w:val="-4"/>
          <w:w w:val="5"/>
          <w:sz w:val="239"/>
        </w:rPr>
        <w:t>G</w:t>
      </w:r>
      <w:r>
        <w:rPr>
          <w:rFonts w:ascii="宋体"/>
          <w:spacing w:val="-59"/>
          <w:w w:val="5"/>
          <w:sz w:val="239"/>
        </w:rPr>
        <w:t>G</w:t>
      </w:r>
      <w:r>
        <w:rPr>
          <w:rFonts w:ascii="宋体"/>
          <w:spacing w:val="-4"/>
          <w:w w:val="5"/>
          <w:position w:val="16"/>
          <w:sz w:val="239"/>
        </w:rPr>
        <w:t>Y</w:t>
      </w:r>
      <w:r>
        <w:rPr>
          <w:rFonts w:ascii="宋体"/>
          <w:spacing w:val="-25"/>
          <w:w w:val="5"/>
          <w:position w:val="-30"/>
          <w:sz w:val="239"/>
        </w:rPr>
        <w:t>C</w:t>
      </w:r>
      <w:r>
        <w:rPr>
          <w:rFonts w:ascii="宋体"/>
          <w:spacing w:val="-45"/>
          <w:w w:val="5"/>
          <w:position w:val="79"/>
          <w:sz w:val="239"/>
        </w:rPr>
        <w:t>S</w:t>
      </w:r>
      <w:r>
        <w:rPr>
          <w:rFonts w:ascii="宋体"/>
          <w:spacing w:val="-4"/>
          <w:w w:val="5"/>
          <w:position w:val="32"/>
          <w:sz w:val="239"/>
        </w:rPr>
        <w:t>V</w:t>
      </w:r>
      <w:r>
        <w:rPr>
          <w:rFonts w:ascii="宋体"/>
          <w:spacing w:val="-4"/>
          <w:w w:val="5"/>
          <w:sz w:val="239"/>
        </w:rPr>
        <w:t>E</w:t>
      </w:r>
      <w:r>
        <w:rPr>
          <w:rFonts w:ascii="宋体"/>
          <w:spacing w:val="-4"/>
          <w:w w:val="5"/>
          <w:position w:val="-14"/>
          <w:sz w:val="239"/>
        </w:rPr>
        <w:t>W</w:t>
      </w:r>
      <w:r>
        <w:rPr>
          <w:rFonts w:ascii="宋体"/>
          <w:spacing w:val="-57"/>
          <w:w w:val="5"/>
          <w:sz w:val="239"/>
        </w:rPr>
        <w:t>E</w:t>
      </w:r>
      <w:r>
        <w:rPr>
          <w:rFonts w:ascii="宋体"/>
          <w:spacing w:val="-4"/>
          <w:w w:val="5"/>
          <w:sz w:val="239"/>
        </w:rPr>
        <w:t>E</w:t>
      </w:r>
      <w:r>
        <w:rPr>
          <w:rFonts w:ascii="宋体"/>
          <w:spacing w:val="-4"/>
          <w:w w:val="5"/>
          <w:position w:val="-15"/>
          <w:sz w:val="239"/>
        </w:rPr>
        <w:t>W</w:t>
      </w:r>
      <w:r>
        <w:rPr>
          <w:rFonts w:ascii="宋体"/>
          <w:spacing w:val="-4"/>
          <w:w w:val="5"/>
          <w:position w:val="16"/>
          <w:sz w:val="239"/>
        </w:rPr>
        <w:t>P</w:t>
      </w:r>
      <w:r>
        <w:rPr>
          <w:rFonts w:ascii="宋体"/>
          <w:spacing w:val="-23"/>
          <w:w w:val="5"/>
          <w:position w:val="-30"/>
          <w:sz w:val="239"/>
        </w:rPr>
        <w:t>T</w:t>
      </w:r>
      <w:r>
        <w:rPr>
          <w:rFonts w:ascii="宋体"/>
          <w:spacing w:val="-40"/>
          <w:w w:val="5"/>
          <w:position w:val="79"/>
          <w:sz w:val="239"/>
        </w:rPr>
        <w:t>N</w:t>
      </w:r>
      <w:r>
        <w:rPr>
          <w:rFonts w:ascii="宋体"/>
          <w:spacing w:val="-4"/>
          <w:w w:val="5"/>
          <w:position w:val="16"/>
          <w:sz w:val="239"/>
        </w:rPr>
        <w:t>E</w:t>
      </w:r>
      <w:r>
        <w:rPr>
          <w:rFonts w:ascii="宋体"/>
          <w:spacing w:val="23"/>
          <w:w w:val="5"/>
          <w:position w:val="-30"/>
          <w:sz w:val="239"/>
        </w:rPr>
        <w:t>V</w:t>
      </w:r>
      <w:r>
        <w:rPr>
          <w:rFonts w:ascii="宋体"/>
          <w:spacing w:val="-46"/>
          <w:w w:val="5"/>
          <w:position w:val="79"/>
          <w:sz w:val="239"/>
        </w:rPr>
        <w:t>C</w:t>
      </w:r>
      <w:r>
        <w:rPr>
          <w:rFonts w:ascii="宋体"/>
          <w:spacing w:val="-3"/>
          <w:w w:val="5"/>
          <w:position w:val="16"/>
          <w:sz w:val="239"/>
        </w:rPr>
        <w:t>C</w:t>
      </w:r>
      <w:r>
        <w:rPr>
          <w:rFonts w:ascii="宋体"/>
          <w:spacing w:val="-3"/>
          <w:w w:val="5"/>
          <w:position w:val="32"/>
          <w:sz w:val="239"/>
        </w:rPr>
        <w:t>C</w:t>
      </w:r>
      <w:r>
        <w:rPr>
          <w:rFonts w:ascii="宋体"/>
          <w:spacing w:val="-3"/>
          <w:w w:val="5"/>
          <w:position w:val="-30"/>
          <w:sz w:val="239"/>
        </w:rPr>
        <w:t>C</w:t>
      </w:r>
      <w:r>
        <w:rPr>
          <w:rFonts w:ascii="宋体"/>
          <w:spacing w:val="-3"/>
          <w:w w:val="5"/>
          <w:sz w:val="239"/>
        </w:rPr>
        <w:t>C</w:t>
      </w:r>
      <w:r>
        <w:rPr>
          <w:rFonts w:ascii="宋体"/>
          <w:spacing w:val="-24"/>
          <w:w w:val="5"/>
          <w:position w:val="-14"/>
          <w:sz w:val="239"/>
        </w:rPr>
        <w:t>C</w:t>
      </w:r>
      <w:r>
        <w:rPr>
          <w:rFonts w:ascii="宋体"/>
          <w:spacing w:val="-46"/>
          <w:w w:val="5"/>
          <w:position w:val="79"/>
          <w:sz w:val="239"/>
        </w:rPr>
        <w:t>:</w:t>
      </w:r>
      <w:r>
        <w:rPr>
          <w:rFonts w:ascii="宋体"/>
          <w:spacing w:val="-3"/>
          <w:w w:val="5"/>
          <w:position w:val="32"/>
          <w:sz w:val="239"/>
        </w:rPr>
        <w:t>:</w:t>
      </w:r>
      <w:r>
        <w:rPr>
          <w:rFonts w:ascii="宋体"/>
          <w:spacing w:val="-3"/>
          <w:w w:val="5"/>
          <w:position w:val="16"/>
          <w:sz w:val="239"/>
        </w:rPr>
        <w:t>:</w:t>
      </w:r>
      <w:r>
        <w:rPr>
          <w:rFonts w:ascii="宋体"/>
          <w:spacing w:val="-3"/>
          <w:w w:val="5"/>
          <w:sz w:val="239"/>
        </w:rPr>
        <w:t>:</w:t>
      </w:r>
      <w:r>
        <w:rPr>
          <w:rFonts w:ascii="宋体"/>
          <w:spacing w:val="-3"/>
          <w:w w:val="5"/>
          <w:position w:val="-14"/>
          <w:sz w:val="239"/>
        </w:rPr>
        <w:t>:</w:t>
      </w:r>
      <w:r>
        <w:rPr>
          <w:rFonts w:ascii="宋体"/>
          <w:spacing w:val="-24"/>
          <w:w w:val="5"/>
          <w:position w:val="-30"/>
          <w:sz w:val="239"/>
        </w:rPr>
        <w:t>:</w:t>
      </w:r>
      <w:r>
        <w:rPr>
          <w:rFonts w:ascii="宋体"/>
          <w:spacing w:val="30"/>
          <w:w w:val="5"/>
          <w:position w:val="-30"/>
          <w:sz w:val="239"/>
        </w:rPr>
        <w:t> </w:t>
      </w:r>
      <w:r>
        <w:rPr>
          <w:rFonts w:ascii="宋体"/>
          <w:spacing w:val="30"/>
          <w:w w:val="5"/>
          <w:position w:val="79"/>
          <w:sz w:val="239"/>
        </w:rPr>
      </w:r>
      <w:r>
        <w:rPr>
          <w:rFonts w:ascii="宋体"/>
          <w:spacing w:val="30"/>
          <w:w w:val="5"/>
          <w:position w:val="16"/>
          <w:sz w:val="239"/>
        </w:rPr>
      </w:r>
      <w:r>
        <w:rPr>
          <w:rFonts w:ascii="宋体"/>
          <w:spacing w:val="30"/>
          <w:w w:val="5"/>
          <w:position w:val="32"/>
          <w:sz w:val="239"/>
        </w:rPr>
      </w:r>
      <w:r>
        <w:rPr>
          <w:rFonts w:ascii="宋体"/>
          <w:spacing w:val="30"/>
          <w:w w:val="5"/>
          <w:position w:val="-14"/>
          <w:sz w:val="239"/>
        </w:rPr>
      </w:r>
      <w:r>
        <w:rPr>
          <w:rFonts w:ascii="宋体"/>
          <w:spacing w:val="30"/>
          <w:w w:val="5"/>
          <w:sz w:val="239"/>
        </w:rPr>
      </w:r>
      <w:r>
        <w:rPr>
          <w:rFonts w:ascii="宋体"/>
          <w:spacing w:val="30"/>
          <w:w w:val="5"/>
          <w:position w:val="-30"/>
          <w:sz w:val="239"/>
        </w:rPr>
      </w:r>
      <w:r>
        <w:rPr>
          <w:rFonts w:ascii="宋体"/>
          <w:spacing w:val="-46"/>
          <w:w w:val="5"/>
          <w:position w:val="79"/>
          <w:sz w:val="239"/>
        </w:rPr>
        <w:t>E</w:t>
      </w:r>
      <w:r>
        <w:rPr>
          <w:rFonts w:ascii="宋体"/>
          <w:spacing w:val="-3"/>
          <w:w w:val="5"/>
          <w:position w:val="16"/>
          <w:sz w:val="239"/>
        </w:rPr>
        <w:t>T</w:t>
      </w:r>
      <w:r>
        <w:rPr>
          <w:rFonts w:ascii="宋体"/>
          <w:spacing w:val="-3"/>
          <w:w w:val="5"/>
          <w:position w:val="32"/>
          <w:sz w:val="239"/>
        </w:rPr>
        <w:t>T</w:t>
      </w:r>
      <w:r>
        <w:rPr>
          <w:rFonts w:ascii="宋体"/>
          <w:spacing w:val="-3"/>
          <w:w w:val="5"/>
          <w:sz w:val="239"/>
        </w:rPr>
        <w:t>B</w:t>
      </w:r>
      <w:r>
        <w:rPr>
          <w:rFonts w:ascii="宋体"/>
          <w:spacing w:val="-3"/>
          <w:w w:val="5"/>
          <w:position w:val="-14"/>
          <w:sz w:val="239"/>
        </w:rPr>
        <w:t>R</w:t>
      </w:r>
      <w:r>
        <w:rPr>
          <w:rFonts w:ascii="宋体"/>
          <w:spacing w:val="-24"/>
          <w:w w:val="5"/>
          <w:position w:val="-30"/>
          <w:sz w:val="239"/>
        </w:rPr>
        <w:t>H</w:t>
      </w:r>
      <w:r>
        <w:rPr>
          <w:rFonts w:ascii="宋体"/>
          <w:spacing w:val="-46"/>
          <w:w w:val="5"/>
          <w:position w:val="79"/>
          <w:sz w:val="239"/>
        </w:rPr>
        <w:t>C</w:t>
      </w:r>
      <w:r>
        <w:rPr>
          <w:rFonts w:ascii="宋体"/>
          <w:spacing w:val="-3"/>
          <w:w w:val="5"/>
          <w:position w:val="16"/>
          <w:sz w:val="239"/>
        </w:rPr>
        <w:t>e</w:t>
      </w:r>
      <w:r>
        <w:rPr>
          <w:rFonts w:ascii="宋体"/>
          <w:spacing w:val="-3"/>
          <w:w w:val="5"/>
          <w:position w:val="32"/>
          <w:sz w:val="239"/>
        </w:rPr>
        <w:t>e</w:t>
      </w:r>
      <w:r>
        <w:rPr>
          <w:rFonts w:ascii="宋体"/>
          <w:spacing w:val="-3"/>
          <w:w w:val="5"/>
          <w:position w:val="-14"/>
          <w:sz w:val="239"/>
        </w:rPr>
        <w:t>e</w:t>
      </w:r>
      <w:r>
        <w:rPr>
          <w:rFonts w:ascii="宋体"/>
          <w:spacing w:val="-3"/>
          <w:w w:val="5"/>
          <w:sz w:val="239"/>
        </w:rPr>
        <w:t>a</w:t>
      </w:r>
      <w:r>
        <w:rPr>
          <w:rFonts w:ascii="宋体"/>
          <w:spacing w:val="-24"/>
          <w:w w:val="5"/>
          <w:position w:val="-30"/>
          <w:sz w:val="239"/>
        </w:rPr>
        <w:t>o</w:t>
      </w:r>
      <w:r>
        <w:rPr>
          <w:rFonts w:ascii="宋体"/>
          <w:spacing w:val="-46"/>
          <w:w w:val="5"/>
          <w:position w:val="79"/>
          <w:sz w:val="239"/>
        </w:rPr>
        <w:t>M</w:t>
      </w:r>
      <w:r>
        <w:rPr>
          <w:rFonts w:ascii="宋体"/>
          <w:spacing w:val="-3"/>
          <w:w w:val="5"/>
          <w:position w:val="16"/>
          <w:sz w:val="239"/>
        </w:rPr>
        <w:t>s</w:t>
      </w:r>
      <w:r>
        <w:rPr>
          <w:rFonts w:ascii="宋体"/>
          <w:spacing w:val="-3"/>
          <w:w w:val="5"/>
          <w:position w:val="32"/>
          <w:sz w:val="239"/>
        </w:rPr>
        <w:t>s</w:t>
      </w:r>
      <w:r>
        <w:rPr>
          <w:rFonts w:ascii="宋体"/>
          <w:spacing w:val="-3"/>
          <w:w w:val="5"/>
          <w:position w:val="-14"/>
          <w:sz w:val="239"/>
        </w:rPr>
        <w:t>t</w:t>
      </w:r>
      <w:r>
        <w:rPr>
          <w:rFonts w:ascii="宋体"/>
          <w:spacing w:val="-3"/>
          <w:w w:val="5"/>
          <w:position w:val="-30"/>
          <w:sz w:val="239"/>
        </w:rPr>
        <w:t>s</w:t>
      </w:r>
      <w:r>
        <w:rPr>
          <w:rFonts w:ascii="宋体"/>
          <w:spacing w:val="-24"/>
          <w:w w:val="5"/>
          <w:sz w:val="239"/>
        </w:rPr>
        <w:t>t</w:t>
      </w:r>
      <w:r>
        <w:rPr>
          <w:rFonts w:ascii="宋体"/>
          <w:spacing w:val="-48"/>
          <w:w w:val="5"/>
          <w:position w:val="79"/>
          <w:sz w:val="239"/>
        </w:rPr>
        <w:t>S</w:t>
      </w:r>
      <w:r>
        <w:rPr>
          <w:rFonts w:ascii="宋体"/>
          <w:spacing w:val="-3"/>
          <w:w w:val="5"/>
          <w:position w:val="16"/>
          <w:sz w:val="239"/>
        </w:rPr>
        <w:t>t</w:t>
      </w:r>
      <w:r>
        <w:rPr>
          <w:rFonts w:ascii="宋体"/>
          <w:spacing w:val="-3"/>
          <w:w w:val="5"/>
          <w:sz w:val="239"/>
        </w:rPr>
        <w:t>t</w:t>
      </w:r>
      <w:r>
        <w:rPr>
          <w:rFonts w:ascii="宋体"/>
          <w:spacing w:val="-3"/>
          <w:w w:val="5"/>
          <w:position w:val="32"/>
          <w:sz w:val="239"/>
        </w:rPr>
        <w:t>t</w:t>
      </w:r>
      <w:r>
        <w:rPr>
          <w:rFonts w:ascii="宋体"/>
          <w:spacing w:val="-3"/>
          <w:w w:val="5"/>
          <w:position w:val="-30"/>
          <w:sz w:val="239"/>
        </w:rPr>
        <w:t>t</w:t>
      </w:r>
      <w:r>
        <w:rPr>
          <w:rFonts w:ascii="宋体"/>
          <w:spacing w:val="-24"/>
          <w:w w:val="5"/>
          <w:position w:val="-14"/>
          <w:sz w:val="239"/>
        </w:rPr>
        <w:t>e</w:t>
      </w:r>
      <w:r>
        <w:rPr>
          <w:rFonts w:ascii="宋体"/>
          <w:spacing w:val="-48"/>
          <w:w w:val="5"/>
          <w:position w:val="79"/>
          <w:sz w:val="239"/>
        </w:rPr>
        <w:t>e</w:t>
      </w:r>
      <w:r>
        <w:rPr>
          <w:rFonts w:ascii="宋体"/>
          <w:spacing w:val="-48"/>
          <w:w w:val="5"/>
          <w:position w:val="16"/>
          <w:sz w:val="239"/>
        </w:rPr>
      </w:r>
      <w:r>
        <w:rPr>
          <w:rFonts w:ascii="宋体"/>
          <w:spacing w:val="-48"/>
          <w:w w:val="5"/>
          <w:position w:val="-30"/>
          <w:sz w:val="239"/>
        </w:rPr>
      </w:r>
      <w:r>
        <w:rPr>
          <w:rFonts w:ascii="宋体"/>
          <w:spacing w:val="-3"/>
          <w:w w:val="5"/>
          <w:sz w:val="239"/>
        </w:rPr>
        <w:t>e</w:t>
      </w:r>
      <w:r>
        <w:rPr>
          <w:rFonts w:ascii="宋体"/>
          <w:spacing w:val="-3"/>
          <w:w w:val="5"/>
          <w:position w:val="-14"/>
          <w:sz w:val="239"/>
        </w:rPr>
        <w:t>s</w:t>
      </w:r>
      <w:r>
        <w:rPr>
          <w:rFonts w:ascii="宋体"/>
          <w:spacing w:val="5"/>
          <w:w w:val="5"/>
          <w:position w:val="-14"/>
          <w:sz w:val="239"/>
        </w:rPr>
        <w:t> </w:t>
      </w:r>
      <w:r>
        <w:rPr>
          <w:rFonts w:ascii="宋体"/>
          <w:spacing w:val="5"/>
          <w:w w:val="5"/>
          <w:position w:val="32"/>
          <w:sz w:val="239"/>
        </w:rPr>
      </w:r>
      <w:r>
        <w:rPr>
          <w:rFonts w:ascii="宋体"/>
          <w:spacing w:val="-48"/>
          <w:w w:val="5"/>
          <w:position w:val="79"/>
          <w:sz w:val="239"/>
        </w:rPr>
        <w:t>r</w:t>
      </w:r>
      <w:r>
        <w:rPr>
          <w:rFonts w:ascii="宋体"/>
          <w:spacing w:val="-3"/>
          <w:w w:val="5"/>
          <w:position w:val="16"/>
          <w:sz w:val="239"/>
        </w:rPr>
        <w:t>T</w:t>
      </w:r>
      <w:r>
        <w:rPr>
          <w:rFonts w:ascii="宋体"/>
          <w:spacing w:val="-3"/>
          <w:w w:val="5"/>
          <w:position w:val="-30"/>
          <w:sz w:val="239"/>
        </w:rPr>
        <w:t>D</w:t>
      </w:r>
      <w:r>
        <w:rPr>
          <w:rFonts w:ascii="宋体"/>
          <w:spacing w:val="-3"/>
          <w:w w:val="5"/>
          <w:position w:val="32"/>
          <w:sz w:val="239"/>
        </w:rPr>
        <w:t>S</w:t>
      </w:r>
      <w:r>
        <w:rPr>
          <w:rFonts w:ascii="宋体"/>
          <w:spacing w:val="-3"/>
          <w:w w:val="5"/>
          <w:sz w:val="239"/>
        </w:rPr>
        <w:t>r</w:t>
      </w:r>
      <w:r>
        <w:rPr>
          <w:rFonts w:ascii="宋体"/>
          <w:spacing w:val="-27"/>
          <w:w w:val="5"/>
          <w:position w:val="-14"/>
          <w:sz w:val="239"/>
        </w:rPr>
        <w:t>t</w:t>
      </w:r>
      <w:r>
        <w:rPr>
          <w:rFonts w:ascii="宋体"/>
          <w:spacing w:val="-46"/>
          <w:w w:val="5"/>
          <w:position w:val="79"/>
          <w:sz w:val="239"/>
        </w:rPr>
        <w:t>i</w:t>
      </w:r>
      <w:r>
        <w:rPr>
          <w:rFonts w:ascii="宋体"/>
          <w:spacing w:val="-3"/>
          <w:w w:val="5"/>
          <w:position w:val="16"/>
          <w:sz w:val="239"/>
        </w:rPr>
        <w:t>y</w:t>
      </w:r>
      <w:r>
        <w:rPr>
          <w:rFonts w:ascii="宋体"/>
          <w:spacing w:val="-3"/>
          <w:w w:val="5"/>
          <w:position w:val="-30"/>
          <w:sz w:val="239"/>
        </w:rPr>
        <w:t>a</w:t>
      </w:r>
      <w:r>
        <w:rPr>
          <w:rFonts w:ascii="宋体"/>
          <w:spacing w:val="-3"/>
          <w:w w:val="5"/>
          <w:position w:val="-14"/>
          <w:sz w:val="239"/>
        </w:rPr>
        <w:t>=</w:t>
      </w:r>
      <w:r>
        <w:rPr>
          <w:rFonts w:ascii="宋体"/>
          <w:spacing w:val="-3"/>
          <w:w w:val="5"/>
          <w:position w:val="32"/>
          <w:sz w:val="239"/>
        </w:rPr>
        <w:t>p</w:t>
      </w:r>
      <w:r>
        <w:rPr>
          <w:rFonts w:ascii="宋体"/>
          <w:spacing w:val="-27"/>
          <w:w w:val="5"/>
          <w:sz w:val="239"/>
        </w:rPr>
        <w:t>y</w:t>
      </w:r>
      <w:r>
        <w:rPr>
          <w:rFonts w:ascii="宋体"/>
          <w:spacing w:val="-46"/>
          <w:w w:val="5"/>
          <w:position w:val="79"/>
          <w:sz w:val="239"/>
        </w:rPr>
        <w:t>a</w:t>
      </w:r>
      <w:r>
        <w:rPr>
          <w:rFonts w:ascii="宋体"/>
          <w:spacing w:val="-3"/>
          <w:w w:val="5"/>
          <w:position w:val="16"/>
          <w:sz w:val="239"/>
        </w:rPr>
        <w:t>p</w:t>
      </w:r>
      <w:r>
        <w:rPr>
          <w:rFonts w:ascii="宋体"/>
          <w:spacing w:val="-3"/>
          <w:w w:val="5"/>
          <w:position w:val="-30"/>
          <w:sz w:val="239"/>
        </w:rPr>
        <w:t>t</w:t>
      </w:r>
      <w:r>
        <w:rPr>
          <w:rFonts w:ascii="宋体"/>
          <w:spacing w:val="-3"/>
          <w:w w:val="5"/>
          <w:position w:val="-14"/>
          <w:sz w:val="239"/>
        </w:rPr>
        <w:t>0</w:t>
      </w:r>
      <w:r>
        <w:rPr>
          <w:rFonts w:ascii="宋体"/>
          <w:spacing w:val="-3"/>
          <w:w w:val="5"/>
          <w:position w:val="32"/>
          <w:sz w:val="239"/>
        </w:rPr>
        <w:t>e</w:t>
      </w:r>
      <w:r>
        <w:rPr>
          <w:rFonts w:ascii="宋体"/>
          <w:w w:val="5"/>
          <w:position w:val="32"/>
          <w:sz w:val="239"/>
        </w:rPr>
        <w:t> </w:t>
      </w:r>
      <w:r>
        <w:rPr>
          <w:rFonts w:ascii="宋体"/>
          <w:w w:val="5"/>
          <w:sz w:val="239"/>
        </w:rPr>
      </w:r>
      <w:r>
        <w:rPr>
          <w:rFonts w:ascii="宋体"/>
          <w:spacing w:val="-48"/>
          <w:w w:val="5"/>
          <w:position w:val="79"/>
          <w:sz w:val="239"/>
        </w:rPr>
        <w:t>l</w:t>
      </w:r>
      <w:r>
        <w:rPr>
          <w:rFonts w:ascii="宋体"/>
          <w:spacing w:val="-3"/>
          <w:w w:val="5"/>
          <w:position w:val="16"/>
          <w:sz w:val="239"/>
        </w:rPr>
        <w:t>e</w:t>
      </w:r>
      <w:r>
        <w:rPr>
          <w:rFonts w:ascii="宋体"/>
          <w:spacing w:val="-3"/>
          <w:w w:val="5"/>
          <w:position w:val="-14"/>
          <w:sz w:val="239"/>
        </w:rPr>
      </w:r>
      <w:r>
        <w:rPr>
          <w:rFonts w:ascii="宋体"/>
          <w:spacing w:val="-3"/>
          <w:w w:val="5"/>
          <w:position w:val="-30"/>
          <w:sz w:val="239"/>
        </w:rPr>
        <w:t>a</w:t>
      </w:r>
      <w:r>
        <w:rPr>
          <w:rFonts w:ascii="宋体"/>
          <w:spacing w:val="-3"/>
          <w:w w:val="5"/>
          <w:position w:val="32"/>
          <w:sz w:val="239"/>
        </w:rPr>
        <w:t>c</w:t>
      </w:r>
      <w:r>
        <w:rPr>
          <w:rFonts w:ascii="宋体"/>
          <w:spacing w:val="-27"/>
          <w:w w:val="5"/>
          <w:sz w:val="239"/>
        </w:rPr>
        <w:t>V</w:t>
      </w:r>
      <w:r>
        <w:rPr>
          <w:rFonts w:ascii="宋体"/>
          <w:spacing w:val="-46"/>
          <w:w w:val="5"/>
          <w:position w:val="79"/>
          <w:sz w:val="239"/>
        </w:rPr>
        <w:t>N</w:t>
      </w:r>
      <w:r>
        <w:rPr>
          <w:rFonts w:ascii="宋体"/>
          <w:spacing w:val="-46"/>
          <w:w w:val="5"/>
          <w:position w:val="-14"/>
          <w:sz w:val="239"/>
        </w:rPr>
      </w:r>
      <w:r>
        <w:rPr>
          <w:rFonts w:ascii="宋体"/>
          <w:spacing w:val="-3"/>
          <w:w w:val="5"/>
          <w:position w:val="-30"/>
          <w:sz w:val="239"/>
        </w:rPr>
        <w:t>b</w:t>
      </w:r>
      <w:r>
        <w:rPr>
          <w:rFonts w:ascii="宋体"/>
          <w:spacing w:val="-3"/>
          <w:w w:val="5"/>
          <w:position w:val="32"/>
          <w:sz w:val="239"/>
        </w:rPr>
        <w:t>.</w:t>
      </w:r>
      <w:r>
        <w:rPr>
          <w:rFonts w:ascii="宋体"/>
          <w:spacing w:val="-27"/>
          <w:w w:val="5"/>
          <w:sz w:val="239"/>
        </w:rPr>
        <w:t>o</w:t>
      </w:r>
      <w:r>
        <w:rPr>
          <w:rFonts w:ascii="宋体"/>
          <w:spacing w:val="-46"/>
          <w:w w:val="5"/>
          <w:position w:val="79"/>
          <w:sz w:val="239"/>
        </w:rPr>
        <w:t>u</w:t>
      </w:r>
      <w:r>
        <w:rPr>
          <w:rFonts w:ascii="宋体"/>
          <w:spacing w:val="-3"/>
          <w:w w:val="5"/>
          <w:position w:val="-14"/>
          <w:sz w:val="239"/>
        </w:rPr>
        <w:t>n</w:t>
      </w:r>
      <w:r>
        <w:rPr>
          <w:rFonts w:ascii="宋体"/>
          <w:spacing w:val="-3"/>
          <w:w w:val="5"/>
          <w:position w:val="-30"/>
          <w:sz w:val="239"/>
        </w:rPr>
        <w:t>a</w:t>
      </w:r>
      <w:r>
        <w:rPr>
          <w:rFonts w:ascii="宋体"/>
          <w:spacing w:val="-3"/>
          <w:w w:val="5"/>
          <w:position w:val="32"/>
          <w:sz w:val="239"/>
        </w:rPr>
      </w:r>
      <w:r>
        <w:rPr>
          <w:rFonts w:ascii="宋体"/>
          <w:spacing w:val="-27"/>
          <w:w w:val="5"/>
          <w:sz w:val="239"/>
        </w:rPr>
        <w:t>l</w:t>
      </w:r>
      <w:r>
        <w:rPr>
          <w:rFonts w:ascii="宋体"/>
          <w:spacing w:val="-46"/>
          <w:w w:val="5"/>
          <w:position w:val="79"/>
          <w:sz w:val="239"/>
        </w:rPr>
        <w:t>m</w:t>
      </w:r>
      <w:r>
        <w:rPr>
          <w:rFonts w:ascii="宋体"/>
          <w:spacing w:val="-3"/>
          <w:w w:val="5"/>
          <w:position w:val="32"/>
          <w:sz w:val="239"/>
        </w:rPr>
        <w:t>N</w:t>
      </w:r>
      <w:r>
        <w:rPr>
          <w:rFonts w:ascii="宋体"/>
          <w:spacing w:val="-3"/>
          <w:w w:val="5"/>
          <w:position w:val="-14"/>
          <w:sz w:val="239"/>
        </w:rPr>
        <w:t>e</w:t>
      </w:r>
      <w:r>
        <w:rPr>
          <w:rFonts w:ascii="宋体"/>
          <w:spacing w:val="-3"/>
          <w:w w:val="5"/>
          <w:position w:val="-30"/>
          <w:sz w:val="239"/>
        </w:rPr>
        <w:t>s</w:t>
      </w:r>
      <w:r>
        <w:rPr>
          <w:rFonts w:ascii="宋体"/>
          <w:spacing w:val="-27"/>
          <w:w w:val="5"/>
          <w:sz w:val="239"/>
        </w:rPr>
        <w:t>t</w:t>
      </w:r>
      <w:r>
        <w:rPr>
          <w:rFonts w:ascii="宋体"/>
          <w:spacing w:val="-46"/>
          <w:w w:val="5"/>
          <w:position w:val="79"/>
          <w:sz w:val="239"/>
        </w:rPr>
        <w:t>b</w:t>
      </w:r>
      <w:r>
        <w:rPr>
          <w:rFonts w:ascii="宋体"/>
          <w:spacing w:val="-3"/>
          <w:w w:val="5"/>
          <w:position w:val="32"/>
          <w:sz w:val="239"/>
        </w:rPr>
        <w:t>u</w:t>
      </w:r>
      <w:r>
        <w:rPr>
          <w:rFonts w:ascii="宋体"/>
          <w:spacing w:val="-3"/>
          <w:w w:val="5"/>
          <w:sz w:val="239"/>
        </w:rPr>
        <w:t>.</w:t>
      </w:r>
      <w:r>
        <w:rPr>
          <w:rFonts w:ascii="宋体"/>
          <w:spacing w:val="-3"/>
          <w:w w:val="5"/>
          <w:position w:val="-14"/>
          <w:sz w:val="239"/>
        </w:rPr>
        <w:t>w</w:t>
      </w:r>
      <w:r>
        <w:rPr>
          <w:rFonts w:ascii="宋体"/>
          <w:spacing w:val="-24"/>
          <w:w w:val="5"/>
          <w:position w:val="-30"/>
          <w:sz w:val="239"/>
        </w:rPr>
        <w:t>e</w:t>
      </w:r>
      <w:r>
        <w:rPr>
          <w:rFonts w:ascii="宋体"/>
          <w:spacing w:val="-48"/>
          <w:w w:val="5"/>
          <w:position w:val="79"/>
          <w:sz w:val="239"/>
        </w:rPr>
        <w:t>e</w:t>
      </w:r>
      <w:r>
        <w:rPr>
          <w:rFonts w:ascii="宋体"/>
          <w:spacing w:val="-48"/>
          <w:w w:val="5"/>
          <w:position w:val="-30"/>
          <w:sz w:val="239"/>
        </w:rPr>
      </w:r>
      <w:r>
        <w:rPr>
          <w:rFonts w:ascii="宋体"/>
          <w:spacing w:val="-3"/>
          <w:w w:val="5"/>
          <w:position w:val="32"/>
          <w:sz w:val="239"/>
        </w:rPr>
        <w:t>m</w:t>
      </w:r>
      <w:r>
        <w:rPr>
          <w:rFonts w:ascii="宋体"/>
          <w:spacing w:val="-3"/>
          <w:w w:val="5"/>
          <w:sz w:val="239"/>
        </w:rPr>
      </w:r>
      <w:r>
        <w:rPr>
          <w:rFonts w:ascii="宋体"/>
          <w:spacing w:val="-27"/>
          <w:w w:val="5"/>
          <w:position w:val="-14"/>
          <w:sz w:val="239"/>
        </w:rPr>
        <w:t>=</w:t>
      </w:r>
      <w:r>
        <w:rPr>
          <w:rFonts w:ascii="宋体"/>
          <w:spacing w:val="-46"/>
          <w:w w:val="5"/>
          <w:position w:val="79"/>
          <w:sz w:val="239"/>
        </w:rPr>
        <w:t>r</w:t>
      </w:r>
      <w:r>
        <w:rPr>
          <w:rFonts w:ascii="宋体"/>
          <w:spacing w:val="-3"/>
          <w:w w:val="5"/>
          <w:position w:val="-30"/>
          <w:sz w:val="239"/>
        </w:rPr>
        <w:t>o</w:t>
      </w:r>
      <w:r>
        <w:rPr>
          <w:rFonts w:ascii="宋体"/>
          <w:spacing w:val="-3"/>
          <w:w w:val="5"/>
          <w:position w:val="-14"/>
          <w:sz w:val="239"/>
        </w:rPr>
        <w:t>1</w:t>
      </w:r>
      <w:r>
        <w:rPr>
          <w:rFonts w:ascii="宋体"/>
          <w:spacing w:val="-3"/>
          <w:w w:val="5"/>
          <w:position w:val="32"/>
          <w:sz w:val="239"/>
        </w:rPr>
        <w:t>b</w:t>
      </w:r>
      <w:r>
        <w:rPr>
          <w:rFonts w:ascii="宋体"/>
          <w:spacing w:val="-3"/>
          <w:w w:val="5"/>
          <w:sz w:val="239"/>
        </w:rPr>
        <w:t>(</w:t>
      </w:r>
      <w:r>
        <w:rPr>
          <w:rFonts w:ascii="宋体"/>
          <w:spacing w:val="-3"/>
          <w:w w:val="5"/>
          <w:position w:val="-30"/>
          <w:sz w:val="239"/>
        </w:rPr>
        <w:t>n</w:t>
      </w:r>
      <w:r>
        <w:rPr>
          <w:rFonts w:ascii="宋体"/>
          <w:spacing w:val="-3"/>
          <w:w w:val="5"/>
          <w:position w:val="32"/>
          <w:sz w:val="239"/>
        </w:rPr>
        <w:t>e</w:t>
      </w:r>
      <w:r>
        <w:rPr>
          <w:rFonts w:ascii="宋体"/>
          <w:spacing w:val="-22"/>
          <w:w w:val="5"/>
          <w:sz w:val="239"/>
        </w:rPr>
        <w:t>1</w:t>
      </w:r>
      <w:r>
        <w:rPr>
          <w:rFonts w:ascii="宋体"/>
          <w:spacing w:val="-51"/>
          <w:w w:val="5"/>
          <w:position w:val="79"/>
          <w:sz w:val="239"/>
        </w:rPr>
        <w:t>-</w:t>
      </w:r>
      <w:r>
        <w:rPr>
          <w:rFonts w:ascii="宋体"/>
          <w:spacing w:val="-3"/>
          <w:w w:val="5"/>
          <w:position w:val="-30"/>
          <w:sz w:val="239"/>
        </w:rPr>
        <w:t>l</w:t>
      </w:r>
      <w:r>
        <w:rPr>
          <w:rFonts w:ascii="宋体"/>
          <w:spacing w:val="-3"/>
          <w:w w:val="5"/>
          <w:position w:val="32"/>
          <w:sz w:val="239"/>
        </w:rPr>
        <w:t>r</w:t>
      </w:r>
      <w:r>
        <w:rPr>
          <w:rFonts w:ascii="宋体"/>
          <w:spacing w:val="-3"/>
          <w:w w:val="5"/>
          <w:sz w:val="239"/>
        </w:rPr>
        <w:t>3</w:t>
      </w:r>
      <w:r>
        <w:rPr>
          <w:rFonts w:ascii="宋体"/>
          <w:spacing w:val="-3"/>
          <w:w w:val="5"/>
          <w:position w:val="-30"/>
          <w:sz w:val="239"/>
        </w:rPr>
        <w:t>i</w:t>
      </w:r>
      <w:r>
        <w:rPr>
          <w:rFonts w:ascii="宋体"/>
          <w:spacing w:val="-3"/>
          <w:w w:val="5"/>
          <w:position w:val="32"/>
          <w:sz w:val="239"/>
        </w:rPr>
      </w:r>
      <w:r>
        <w:rPr>
          <w:rFonts w:ascii="宋体"/>
          <w:spacing w:val="-3"/>
          <w:w w:val="5"/>
          <w:sz w:val="239"/>
        </w:rPr>
        <w:t>.</w:t>
      </w:r>
      <w:r>
        <w:rPr>
          <w:rFonts w:ascii="宋体"/>
          <w:spacing w:val="-3"/>
          <w:w w:val="5"/>
          <w:position w:val="-30"/>
          <w:sz w:val="239"/>
        </w:rPr>
        <w:t>n</w:t>
      </w:r>
      <w:r>
        <w:rPr>
          <w:rFonts w:ascii="宋体"/>
          <w:spacing w:val="-3"/>
          <w:w w:val="5"/>
          <w:position w:val="32"/>
          <w:sz w:val="239"/>
        </w:rPr>
        <w:t>R</w:t>
      </w:r>
      <w:r>
        <w:rPr>
          <w:rFonts w:ascii="宋体"/>
          <w:spacing w:val="-22"/>
          <w:w w:val="5"/>
          <w:sz w:val="239"/>
        </w:rPr>
        <w:t>5</w:t>
      </w:r>
      <w:r>
        <w:rPr>
          <w:rFonts w:ascii="宋体"/>
          <w:spacing w:val="-51"/>
          <w:w w:val="5"/>
          <w:position w:val="79"/>
          <w:sz w:val="239"/>
        </w:rPr>
        <w:t>1</w:t>
      </w:r>
      <w:r>
        <w:rPr>
          <w:rFonts w:ascii="宋体"/>
          <w:spacing w:val="-3"/>
          <w:w w:val="5"/>
          <w:position w:val="-30"/>
          <w:sz w:val="239"/>
        </w:rPr>
        <w:t>e</w:t>
      </w:r>
      <w:r>
        <w:rPr>
          <w:rFonts w:ascii="宋体"/>
          <w:spacing w:val="-3"/>
          <w:w w:val="5"/>
          <w:position w:val="32"/>
          <w:sz w:val="239"/>
        </w:rPr>
        <w:t>e</w:t>
      </w:r>
      <w:r>
        <w:rPr>
          <w:rFonts w:ascii="宋体"/>
          <w:spacing w:val="9"/>
          <w:w w:val="5"/>
          <w:position w:val="32"/>
          <w:sz w:val="239"/>
        </w:rPr>
        <w:t> </w:t>
      </w:r>
      <w:r>
        <w:rPr>
          <w:rFonts w:ascii="宋体"/>
          <w:spacing w:val="9"/>
          <w:w w:val="5"/>
          <w:sz w:val="239"/>
        </w:rPr>
      </w:r>
      <w:r>
        <w:rPr>
          <w:rFonts w:ascii="宋体"/>
          <w:spacing w:val="-53"/>
          <w:w w:val="5"/>
          <w:position w:val="79"/>
          <w:sz w:val="239"/>
        </w:rPr>
        <w:t>6</w:t>
      </w:r>
      <w:r>
        <w:rPr>
          <w:rFonts w:ascii="宋体"/>
          <w:spacing w:val="-3"/>
          <w:w w:val="5"/>
          <w:position w:val="-30"/>
          <w:sz w:val="239"/>
        </w:rPr>
        <w:t>?</w:t>
      </w:r>
      <w:r>
        <w:rPr>
          <w:rFonts w:ascii="宋体"/>
          <w:spacing w:val="-3"/>
          <w:w w:val="5"/>
          <w:sz w:val="239"/>
        </w:rPr>
        <w:t>o</w:t>
      </w:r>
      <w:r>
        <w:rPr>
          <w:rFonts w:ascii="宋体"/>
          <w:spacing w:val="-24"/>
          <w:w w:val="5"/>
          <w:position w:val="32"/>
          <w:sz w:val="239"/>
        </w:rPr>
        <w:t>v</w:t>
      </w:r>
      <w:r>
        <w:rPr>
          <w:rFonts w:ascii="宋体"/>
          <w:spacing w:val="-46"/>
          <w:w w:val="5"/>
          <w:position w:val="79"/>
          <w:sz w:val="239"/>
        </w:rPr>
        <w:t>1</w:t>
      </w:r>
      <w:r>
        <w:rPr>
          <w:rFonts w:ascii="宋体"/>
          <w:spacing w:val="-3"/>
          <w:w w:val="5"/>
          <w:position w:val="32"/>
          <w:sz w:val="239"/>
        </w:rPr>
        <w:t>i</w:t>
      </w:r>
      <w:r>
        <w:rPr>
          <w:rFonts w:ascii="宋体"/>
          <w:spacing w:val="-24"/>
          <w:w w:val="5"/>
          <w:sz w:val="239"/>
        </w:rPr>
        <w:t>r</w:t>
      </w:r>
      <w:r>
        <w:rPr>
          <w:rFonts w:ascii="宋体"/>
          <w:spacing w:val="-46"/>
          <w:w w:val="5"/>
          <w:position w:val="79"/>
          <w:sz w:val="239"/>
        </w:rPr>
        <w:t>9</w:t>
      </w:r>
      <w:r>
        <w:rPr>
          <w:rFonts w:ascii="宋体"/>
          <w:spacing w:val="-3"/>
          <w:w w:val="5"/>
          <w:position w:val="32"/>
          <w:sz w:val="239"/>
        </w:rPr>
        <w:t>s</w:t>
      </w:r>
      <w:r>
        <w:rPr>
          <w:rFonts w:ascii="宋体"/>
          <w:w w:val="5"/>
          <w:position w:val="32"/>
          <w:sz w:val="239"/>
        </w:rPr>
        <w:t> </w:t>
      </w:r>
      <w:r>
        <w:rPr>
          <w:rFonts w:ascii="宋体"/>
          <w:w w:val="5"/>
          <w:sz w:val="239"/>
        </w:rPr>
      </w:r>
      <w:r>
        <w:rPr>
          <w:rFonts w:ascii="宋体"/>
          <w:spacing w:val="-44"/>
          <w:w w:val="5"/>
          <w:position w:val="79"/>
          <w:sz w:val="239"/>
        </w:rPr>
        <w:t>3</w:t>
      </w:r>
      <w:r>
        <w:rPr>
          <w:rFonts w:ascii="宋体"/>
          <w:spacing w:val="-3"/>
          <w:w w:val="5"/>
          <w:position w:val="32"/>
          <w:sz w:val="239"/>
        </w:rPr>
        <w:t>i</w:t>
      </w:r>
      <w:r>
        <w:rPr>
          <w:rFonts w:ascii="宋体"/>
          <w:spacing w:val="-27"/>
          <w:w w:val="5"/>
          <w:sz w:val="239"/>
        </w:rPr>
        <w:t>2</w:t>
      </w:r>
      <w:r>
        <w:rPr>
          <w:rFonts w:ascii="宋体"/>
          <w:spacing w:val="-44"/>
          <w:w w:val="5"/>
          <w:position w:val="79"/>
          <w:sz w:val="239"/>
        </w:rPr>
        <w:t>2</w:t>
      </w:r>
      <w:r>
        <w:rPr>
          <w:rFonts w:ascii="宋体"/>
          <w:spacing w:val="-3"/>
          <w:w w:val="5"/>
          <w:position w:val="32"/>
          <w:sz w:val="239"/>
        </w:rPr>
        <w:t>o</w:t>
      </w:r>
      <w:r>
        <w:rPr>
          <w:rFonts w:ascii="宋体"/>
          <w:spacing w:val="-29"/>
          <w:w w:val="5"/>
          <w:sz w:val="239"/>
        </w:rPr>
        <w:t>5</w:t>
      </w:r>
      <w:r>
        <w:rPr>
          <w:rFonts w:ascii="宋体"/>
          <w:spacing w:val="-44"/>
          <w:w w:val="5"/>
          <w:position w:val="79"/>
          <w:sz w:val="239"/>
        </w:rPr>
        <w:t>0</w:t>
      </w:r>
      <w:r>
        <w:rPr>
          <w:rFonts w:ascii="宋体"/>
          <w:spacing w:val="-3"/>
          <w:w w:val="5"/>
          <w:position w:val="32"/>
          <w:sz w:val="239"/>
        </w:rPr>
        <w:t>n</w:t>
      </w:r>
      <w:r>
        <w:rPr>
          <w:rFonts w:ascii="宋体"/>
          <w:w w:val="5"/>
          <w:sz w:val="239"/>
        </w:rPr>
        <w:t>.</w:t>
      </w:r>
      <w:r>
        <w:rPr>
          <w:rFonts w:ascii="宋体"/>
          <w:spacing w:val="-3"/>
          <w:w w:val="5"/>
          <w:sz w:val="239"/>
        </w:rPr>
        <w:t>5</w:t>
      </w:r>
      <w:r>
        <w:rPr>
          <w:rFonts w:ascii="宋体"/>
          <w:spacing w:val="72"/>
          <w:w w:val="5"/>
          <w:sz w:val="239"/>
        </w:rPr>
        <w:t>)</w:t>
      </w:r>
      <w:r>
        <w:rPr>
          <w:rFonts w:ascii="宋体"/>
          <w:spacing w:val="-3"/>
          <w:w w:val="5"/>
          <w:position w:val="16"/>
          <w:sz w:val="239"/>
        </w:rPr>
        <w:t>-</w:t>
      </w:r>
      <w:r>
        <w:rPr>
          <w:rFonts w:ascii="宋体"/>
          <w:spacing w:val="-3"/>
          <w:w w:val="5"/>
          <w:position w:val="32"/>
          <w:sz w:val="239"/>
        </w:rPr>
        <w:t>-</w:t>
      </w:r>
      <w:r>
        <w:rPr>
          <w:rFonts w:ascii="宋体"/>
          <w:spacing w:val="-3"/>
          <w:w w:val="5"/>
          <w:sz w:val="239"/>
        </w:rPr>
        <w:t>V</w:t>
      </w:r>
      <w:r>
        <w:rPr>
          <w:rFonts w:ascii="宋体"/>
          <w:spacing w:val="-3"/>
          <w:w w:val="5"/>
          <w:position w:val="-14"/>
          <w:sz w:val="239"/>
        </w:rPr>
        <w:t>-</w:t>
      </w:r>
      <w:r>
        <w:rPr>
          <w:rFonts w:ascii="宋体"/>
          <w:w w:val="5"/>
          <w:position w:val="-30"/>
          <w:sz w:val="239"/>
        </w:rPr>
        <w:t>-</w:t>
      </w:r>
      <w:r>
        <w:rPr>
          <w:rFonts w:ascii="宋体"/>
          <w:sz w:val="239"/>
        </w:rPr>
      </w:r>
    </w:p>
    <w:p>
      <w:pPr>
        <w:spacing w:line="847" w:lineRule="exact" w:before="0"/>
        <w:ind w:left="240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15"/>
        </w:rPr>
        <w:br w:type="column"/>
      </w:r>
      <w:r>
        <w:rPr>
          <w:rFonts w:ascii="宋体"/>
          <w:w w:val="15"/>
          <w:sz w:val="239"/>
        </w:rPr>
        <w:t>2</w:t>
      </w:r>
      <w:r>
        <w:rPr>
          <w:rFonts w:ascii="宋体"/>
          <w:spacing w:val="-9"/>
          <w:w w:val="15"/>
          <w:sz w:val="239"/>
        </w:rPr>
        <w:t>5.5</w:t>
      </w:r>
      <w:r>
        <w:rPr>
          <w:rFonts w:ascii="宋体"/>
          <w:spacing w:val="-24"/>
          <w:w w:val="15"/>
          <w:position w:val="31"/>
          <w:sz w:val="239"/>
        </w:rPr>
        <w:t>4</w:t>
      </w:r>
      <w:r>
        <w:rPr>
          <w:rFonts w:ascii="宋体"/>
          <w:spacing w:val="-9"/>
          <w:w w:val="15"/>
          <w:position w:val="31"/>
          <w:sz w:val="239"/>
        </w:rPr>
        <w:t>5</w:t>
      </w:r>
      <w:r>
        <w:rPr>
          <w:rFonts w:ascii="宋体"/>
          <w:spacing w:val="-9"/>
          <w:w w:val="15"/>
          <w:sz w:val="239"/>
        </w:rPr>
        <w:t>0</w:t>
      </w:r>
      <w:r>
        <w:rPr>
          <w:rFonts w:ascii="宋体"/>
          <w:spacing w:val="-9"/>
          <w:w w:val="15"/>
          <w:position w:val="16"/>
          <w:sz w:val="239"/>
        </w:rPr>
        <w:t>3</w:t>
      </w:r>
      <w:r>
        <w:rPr>
          <w:rFonts w:ascii="宋体"/>
          <w:spacing w:val="-9"/>
          <w:w w:val="15"/>
          <w:position w:val="-15"/>
          <w:sz w:val="239"/>
        </w:rPr>
        <w:t>1</w:t>
      </w:r>
      <w:r>
        <w:rPr>
          <w:rFonts w:ascii="宋体"/>
          <w:w w:val="15"/>
          <w:position w:val="-30"/>
          <w:sz w:val="239"/>
        </w:rPr>
        <w:t>0</w:t>
      </w:r>
      <w:r>
        <w:rPr>
          <w:rFonts w:ascii="宋体"/>
          <w:sz w:val="239"/>
        </w:rPr>
      </w:r>
    </w:p>
    <w:p>
      <w:pPr>
        <w:spacing w:after="0" w:line="847" w:lineRule="exact"/>
        <w:jc w:val="left"/>
        <w:rPr>
          <w:rFonts w:ascii="宋体" w:hAnsi="宋体" w:cs="宋体" w:eastAsia="宋体"/>
          <w:sz w:val="239"/>
          <w:szCs w:val="239"/>
        </w:rPr>
        <w:sectPr>
          <w:type w:val="continuous"/>
          <w:pgSz w:w="12240" w:h="15840"/>
          <w:pgMar w:top="0" w:bottom="280" w:left="740" w:right="1360"/>
          <w:cols w:num="2" w:equalWidth="0">
            <w:col w:w="3288" w:space="40"/>
            <w:col w:w="6812"/>
          </w:cols>
        </w:sectPr>
      </w:pPr>
    </w:p>
    <w:p>
      <w:pPr>
        <w:pStyle w:val="BodyText"/>
        <w:spacing w:line="3891" w:lineRule="exact"/>
        <w:ind w:left="344" w:right="0"/>
        <w:jc w:val="left"/>
        <w:rPr>
          <w:rFonts w:ascii="宋体" w:hAnsi="宋体" w:cs="宋体" w:eastAsia="宋体"/>
        </w:rPr>
      </w:pPr>
      <w:r>
        <w:rPr/>
        <w:pict>
          <v:group style="position:absolute;margin-left:89.279518pt;margin-top:80.030182pt;width:148.450pt;height:.1pt;mso-position-horizontal-relative:page;mso-position-vertical-relative:paragraph;z-index:-59032" coordorigin="1786,1601" coordsize="2969,2">
            <v:shape style="position:absolute;left:1786;top:1601;width:2969;height:2" coordorigin="1786,1601" coordsize="2969,0" path="m1786,1601l4754,1601e" filled="false" stroked="true" strokeweight=".699531pt" strokecolor="#000000">
              <v:path arrowok="t"/>
            </v:shape>
            <w10:wrap type="none"/>
          </v:group>
        </w:pict>
      </w:r>
      <w:r>
        <w:rPr/>
        <w:pict>
          <v:shape style="position:absolute;margin-left:51.959518pt;margin-top:110.209946pt;width:471.6pt;height:102.5pt;mso-position-horizontal-relative:page;mso-position-vertical-relative:paragraph;z-index: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13"/>
                    <w:gridCol w:w="2268"/>
                    <w:gridCol w:w="998"/>
                    <w:gridCol w:w="833"/>
                    <w:gridCol w:w="888"/>
                    <w:gridCol w:w="876"/>
                    <w:gridCol w:w="1008"/>
                    <w:gridCol w:w="941"/>
                  </w:tblGrid>
                  <w:tr>
                    <w:trPr>
                      <w:trHeight w:val="343" w:hRule="exact"/>
                    </w:trPr>
                    <w:tc>
                      <w:tcPr>
                        <w:tcW w:w="161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02" w:hRule="exact"/>
                    </w:trPr>
                    <w:tc>
                      <w:tcPr>
                        <w:tcW w:w="161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97" w:lineRule="exact"/>
                          <w:ind w:left="40" w:right="0"/>
                          <w:jc w:val="left"/>
                          <w:rPr>
                            <w:rFonts w:ascii="宋体" w:hAnsi="宋体" w:cs="宋体" w:eastAsia="宋体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/>
                            <w:spacing w:val="-5"/>
                            <w:w w:val="5"/>
                            <w:sz w:val="240"/>
                          </w:rPr>
                          <w:t>2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position w:val="-20"/>
                            <w:sz w:val="240"/>
                          </w:rPr>
                          <w:t>2</w:t>
                        </w:r>
                        <w:r>
                          <w:rPr>
                            <w:rFonts w:ascii="宋体"/>
                            <w:spacing w:val="1"/>
                            <w:w w:val="5"/>
                            <w:position w:val="-41"/>
                            <w:sz w:val="240"/>
                          </w:rPr>
                          <w:t>2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sz w:val="240"/>
                          </w:rPr>
                          <w:t>0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position w:val="-41"/>
                            <w:sz w:val="240"/>
                          </w:rPr>
                          <w:t>0</w:t>
                        </w:r>
                        <w:r>
                          <w:rPr>
                            <w:rFonts w:ascii="宋体"/>
                            <w:spacing w:val="1"/>
                            <w:w w:val="5"/>
                            <w:position w:val="-20"/>
                            <w:sz w:val="240"/>
                          </w:rPr>
                          <w:t>0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sz w:val="240"/>
                          </w:rPr>
                          <w:t>1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position w:val="-41"/>
                            <w:sz w:val="240"/>
                          </w:rPr>
                          <w:t>1</w:t>
                        </w:r>
                        <w:r>
                          <w:rPr>
                            <w:rFonts w:ascii="宋体"/>
                            <w:spacing w:val="1"/>
                            <w:w w:val="5"/>
                            <w:position w:val="-20"/>
                            <w:sz w:val="240"/>
                          </w:rPr>
                          <w:t>1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sz w:val="240"/>
                          </w:rPr>
                          <w:t>8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position w:val="-41"/>
                            <w:sz w:val="240"/>
                          </w:rPr>
                          <w:t>8</w:t>
                        </w:r>
                        <w:r>
                          <w:rPr>
                            <w:rFonts w:ascii="宋体"/>
                            <w:spacing w:val="1"/>
                            <w:w w:val="5"/>
                            <w:position w:val="-20"/>
                            <w:sz w:val="240"/>
                          </w:rPr>
                          <w:t>8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sz w:val="240"/>
                          </w:rPr>
                          <w:t>1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position w:val="-41"/>
                            <w:sz w:val="240"/>
                          </w:rPr>
                          <w:t>1</w:t>
                        </w:r>
                        <w:r>
                          <w:rPr>
                            <w:rFonts w:ascii="宋体"/>
                            <w:spacing w:val="1"/>
                            <w:w w:val="5"/>
                            <w:position w:val="-20"/>
                            <w:sz w:val="240"/>
                          </w:rPr>
                          <w:t>1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sz w:val="240"/>
                          </w:rPr>
                          <w:t>2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position w:val="-41"/>
                            <w:sz w:val="240"/>
                          </w:rPr>
                          <w:t>2</w:t>
                        </w:r>
                        <w:r>
                          <w:rPr>
                            <w:rFonts w:ascii="宋体"/>
                            <w:spacing w:val="1"/>
                            <w:w w:val="5"/>
                            <w:position w:val="-20"/>
                            <w:sz w:val="240"/>
                          </w:rPr>
                          <w:t>2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sz w:val="240"/>
                          </w:rPr>
                          <w:t>1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position w:val="-20"/>
                            <w:sz w:val="240"/>
                          </w:rPr>
                          <w:t>1</w:t>
                        </w:r>
                        <w:r>
                          <w:rPr>
                            <w:rFonts w:ascii="宋体"/>
                            <w:spacing w:val="1"/>
                            <w:w w:val="5"/>
                            <w:position w:val="-41"/>
                            <w:sz w:val="240"/>
                          </w:rPr>
                          <w:t>1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sz w:val="240"/>
                          </w:rPr>
                          <w:t>4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position w:val="-41"/>
                            <w:sz w:val="240"/>
                          </w:rPr>
                          <w:t>4</w:t>
                        </w:r>
                        <w:r>
                          <w:rPr>
                            <w:rFonts w:ascii="宋体"/>
                            <w:spacing w:val="1"/>
                            <w:w w:val="5"/>
                            <w:position w:val="-20"/>
                            <w:sz w:val="240"/>
                          </w:rPr>
                          <w:t>4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position w:val="-20"/>
                            <w:sz w:val="240"/>
                          </w:rPr>
                          <w:t>1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position w:val="-41"/>
                            <w:sz w:val="240"/>
                          </w:rPr>
                          <w:t>1</w:t>
                        </w:r>
                        <w:r>
                          <w:rPr>
                            <w:rFonts w:ascii="宋体"/>
                            <w:spacing w:val="1"/>
                            <w:w w:val="5"/>
                            <w:sz w:val="240"/>
                          </w:rPr>
                          <w:t>1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sz w:val="240"/>
                          </w:rPr>
                          <w:t>3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position w:val="-20"/>
                            <w:sz w:val="240"/>
                          </w:rPr>
                          <w:t>3</w:t>
                        </w:r>
                        <w:r>
                          <w:rPr>
                            <w:rFonts w:ascii="宋体"/>
                            <w:spacing w:val="1"/>
                            <w:w w:val="5"/>
                            <w:position w:val="-41"/>
                            <w:sz w:val="240"/>
                          </w:rPr>
                          <w:t>3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sz w:val="240"/>
                          </w:rPr>
                          <w:t>1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position w:val="-20"/>
                            <w:sz w:val="240"/>
                          </w:rPr>
                          <w:t>1</w:t>
                        </w:r>
                        <w:r>
                          <w:rPr>
                            <w:rFonts w:ascii="宋体"/>
                            <w:spacing w:val="1"/>
                            <w:w w:val="5"/>
                            <w:position w:val="-41"/>
                            <w:sz w:val="240"/>
                          </w:rPr>
                          <w:t>1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sz w:val="240"/>
                          </w:rPr>
                          <w:t>6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position w:val="-41"/>
                            <w:sz w:val="240"/>
                          </w:rPr>
                          <w:t>6</w:t>
                        </w:r>
                        <w:r>
                          <w:rPr>
                            <w:rFonts w:ascii="宋体"/>
                            <w:spacing w:val="1"/>
                            <w:w w:val="5"/>
                            <w:position w:val="-20"/>
                            <w:sz w:val="240"/>
                          </w:rPr>
                          <w:t>6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sz w:val="240"/>
                          </w:rPr>
                          <w:t>0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position w:val="-20"/>
                            <w:sz w:val="240"/>
                          </w:rPr>
                          <w:t>2</w:t>
                        </w:r>
                        <w:r>
                          <w:rPr>
                            <w:rFonts w:ascii="宋体"/>
                            <w:spacing w:val="1"/>
                            <w:w w:val="5"/>
                            <w:position w:val="-41"/>
                            <w:sz w:val="240"/>
                          </w:rPr>
                          <w:t>2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sz w:val="240"/>
                          </w:rPr>
                          <w:t>8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position w:val="-20"/>
                            <w:sz w:val="240"/>
                          </w:rPr>
                          <w:t>0</w:t>
                        </w:r>
                        <w:r>
                          <w:rPr>
                            <w:rFonts w:ascii="宋体"/>
                            <w:w w:val="5"/>
                            <w:position w:val="-41"/>
                            <w:sz w:val="240"/>
                          </w:rPr>
                          <w:t>9</w:t>
                        </w:r>
                        <w:r>
                          <w:rPr>
                            <w:rFonts w:ascii="宋体"/>
                            <w:sz w:val="240"/>
                          </w:rPr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97" w:lineRule="exact"/>
                          <w:ind w:left="40" w:right="0"/>
                          <w:jc w:val="left"/>
                          <w:rPr>
                            <w:rFonts w:ascii="宋体" w:hAnsi="宋体" w:cs="宋体" w:eastAsia="宋体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/>
                            <w:spacing w:val="-9"/>
                            <w:w w:val="10"/>
                            <w:position w:val="21"/>
                            <w:sz w:val="240"/>
                          </w:rPr>
                          <w:t>A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sz w:val="240"/>
                          </w:rPr>
                          <w:t>A</w:t>
                        </w:r>
                        <w:r>
                          <w:rPr>
                            <w:rFonts w:ascii="宋体"/>
                            <w:w w:val="10"/>
                            <w:position w:val="-20"/>
                            <w:sz w:val="240"/>
                          </w:rPr>
                          <w:t>F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position w:val="21"/>
                            <w:sz w:val="240"/>
                          </w:rPr>
                          <w:t>F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sz w:val="240"/>
                          </w:rPr>
                          <w:t>F</w:t>
                        </w:r>
                        <w:r>
                          <w:rPr>
                            <w:rFonts w:ascii="宋体"/>
                            <w:w w:val="10"/>
                            <w:position w:val="-20"/>
                            <w:sz w:val="240"/>
                          </w:rPr>
                          <w:t>I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position w:val="21"/>
                            <w:sz w:val="240"/>
                          </w:rPr>
                          <w:t>T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sz w:val="240"/>
                          </w:rPr>
                          <w:t>T</w:t>
                        </w:r>
                        <w:r>
                          <w:rPr>
                            <w:rFonts w:ascii="宋体"/>
                            <w:w w:val="10"/>
                            <w:position w:val="-20"/>
                            <w:sz w:val="240"/>
                          </w:rPr>
                          <w:t>N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position w:val="21"/>
                            <w:sz w:val="240"/>
                          </w:rPr>
                          <w:t>_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sz w:val="240"/>
                          </w:rPr>
                          <w:t>_</w:t>
                        </w:r>
                        <w:r>
                          <w:rPr>
                            <w:rFonts w:ascii="宋体"/>
                            <w:w w:val="10"/>
                            <w:position w:val="-20"/>
                            <w:sz w:val="240"/>
                          </w:rPr>
                          <w:t>A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position w:val="21"/>
                            <w:sz w:val="240"/>
                          </w:rPr>
                          <w:t>R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sz w:val="240"/>
                          </w:rPr>
                          <w:t>F</w:t>
                        </w:r>
                        <w:r>
                          <w:rPr>
                            <w:rFonts w:ascii="宋体"/>
                            <w:w w:val="10"/>
                            <w:position w:val="-20"/>
                            <w:sz w:val="240"/>
                          </w:rPr>
                          <w:t>L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position w:val="21"/>
                            <w:sz w:val="240"/>
                          </w:rPr>
                          <w:t>A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sz w:val="240"/>
                          </w:rPr>
                          <w:t>U</w:t>
                        </w:r>
                        <w:r>
                          <w:rPr>
                            <w:rFonts w:ascii="宋体"/>
                            <w:w w:val="10"/>
                            <w:position w:val="-20"/>
                            <w:sz w:val="240"/>
                          </w:rPr>
                          <w:t>_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position w:val="21"/>
                            <w:sz w:val="240"/>
                          </w:rPr>
                          <w:t>I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sz w:val="240"/>
                          </w:rPr>
                          <w:t>E</w:t>
                        </w:r>
                        <w:r>
                          <w:rPr>
                            <w:rFonts w:ascii="宋体"/>
                            <w:w w:val="10"/>
                            <w:position w:val="-20"/>
                            <w:sz w:val="240"/>
                          </w:rPr>
                          <w:t>S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position w:val="21"/>
                            <w:sz w:val="240"/>
                          </w:rPr>
                          <w:t>L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sz w:val="240"/>
                          </w:rPr>
                          <w:t>L</w:t>
                        </w:r>
                        <w:r>
                          <w:rPr>
                            <w:rFonts w:ascii="宋体"/>
                            <w:w w:val="10"/>
                            <w:position w:val="-20"/>
                            <w:sz w:val="240"/>
                          </w:rPr>
                          <w:t>T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position w:val="21"/>
                            <w:sz w:val="240"/>
                          </w:rPr>
                          <w:t>P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position w:val="-20"/>
                            <w:sz w:val="240"/>
                          </w:rPr>
                          <w:t>A</w:t>
                        </w:r>
                        <w:r>
                          <w:rPr>
                            <w:rFonts w:ascii="宋体"/>
                            <w:spacing w:val="2"/>
                            <w:w w:val="10"/>
                            <w:sz w:val="240"/>
                          </w:rPr>
                          <w:t>_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sz w:val="240"/>
                          </w:rPr>
                          <w:t>D</w:t>
                        </w:r>
                        <w:r>
                          <w:rPr>
                            <w:rFonts w:ascii="宋体"/>
                            <w:spacing w:val="2"/>
                            <w:w w:val="10"/>
                            <w:position w:val="-20"/>
                            <w:sz w:val="240"/>
                          </w:rPr>
                          <w:t>T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position w:val="-20"/>
                            <w:sz w:val="240"/>
                          </w:rPr>
                          <w:t>U</w:t>
                        </w:r>
                        <w:r>
                          <w:rPr>
                            <w:rFonts w:ascii="宋体"/>
                            <w:spacing w:val="2"/>
                            <w:w w:val="10"/>
                            <w:sz w:val="240"/>
                          </w:rPr>
                          <w:t>E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sz w:val="240"/>
                          </w:rPr>
                          <w:t>C</w:t>
                        </w:r>
                        <w:r>
                          <w:rPr>
                            <w:rFonts w:ascii="宋体"/>
                            <w:spacing w:val="2"/>
                            <w:w w:val="10"/>
                            <w:position w:val="-20"/>
                            <w:sz w:val="240"/>
                          </w:rPr>
                          <w:t>S</w:t>
                        </w:r>
                        <w:r>
                          <w:rPr>
                            <w:rFonts w:ascii="宋体"/>
                            <w:spacing w:val="2"/>
                            <w:w w:val="10"/>
                            <w:sz w:val="240"/>
                          </w:rPr>
                          <w:t>A</w:t>
                        </w:r>
                        <w:r>
                          <w:rPr>
                            <w:rFonts w:ascii="宋体"/>
                            <w:w w:val="10"/>
                            <w:sz w:val="240"/>
                          </w:rPr>
                          <w:t>Y</w:t>
                        </w:r>
                        <w:r>
                          <w:rPr>
                            <w:rFonts w:ascii="宋体"/>
                            <w:sz w:val="240"/>
                          </w:rPr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97" w:lineRule="exact"/>
                          <w:ind w:left="40" w:right="0"/>
                          <w:jc w:val="left"/>
                          <w:rPr>
                            <w:rFonts w:ascii="宋体" w:hAnsi="宋体" w:cs="宋体" w:eastAsia="宋体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/>
                            <w:spacing w:val="-9"/>
                            <w:w w:val="10"/>
                            <w:sz w:val="240"/>
                          </w:rPr>
                          <w:t>F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position w:val="-20"/>
                            <w:sz w:val="240"/>
                          </w:rPr>
                          <w:t>F</w:t>
                        </w:r>
                        <w:r>
                          <w:rPr>
                            <w:rFonts w:ascii="宋体"/>
                            <w:spacing w:val="2"/>
                            <w:w w:val="10"/>
                            <w:position w:val="-41"/>
                            <w:sz w:val="240"/>
                          </w:rPr>
                          <w:t>F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position w:val="-20"/>
                            <w:sz w:val="240"/>
                          </w:rPr>
                          <w:t>A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sz w:val="240"/>
                          </w:rPr>
                          <w:t>A</w:t>
                        </w:r>
                        <w:r>
                          <w:rPr>
                            <w:rFonts w:ascii="宋体"/>
                            <w:spacing w:val="2"/>
                            <w:w w:val="10"/>
                            <w:position w:val="-41"/>
                            <w:sz w:val="240"/>
                          </w:rPr>
                          <w:t>A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position w:val="-20"/>
                            <w:sz w:val="240"/>
                          </w:rPr>
                          <w:t>I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sz w:val="240"/>
                          </w:rPr>
                          <w:t>I</w:t>
                        </w:r>
                        <w:r>
                          <w:rPr>
                            <w:rFonts w:ascii="宋体"/>
                            <w:spacing w:val="2"/>
                            <w:w w:val="10"/>
                            <w:position w:val="-41"/>
                            <w:sz w:val="240"/>
                          </w:rPr>
                          <w:t>I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position w:val="-20"/>
                            <w:sz w:val="240"/>
                          </w:rPr>
                          <w:t>L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sz w:val="240"/>
                          </w:rPr>
                          <w:t>L</w:t>
                        </w:r>
                        <w:r>
                          <w:rPr>
                            <w:rFonts w:ascii="宋体"/>
                            <w:spacing w:val="2"/>
                            <w:w w:val="10"/>
                            <w:position w:val="-41"/>
                            <w:sz w:val="240"/>
                          </w:rPr>
                          <w:t>L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position w:val="-20"/>
                            <w:sz w:val="240"/>
                          </w:rPr>
                          <w:t>E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sz w:val="240"/>
                          </w:rPr>
                          <w:t>E</w:t>
                        </w:r>
                        <w:r>
                          <w:rPr>
                            <w:rFonts w:ascii="宋体"/>
                            <w:spacing w:val="2"/>
                            <w:w w:val="10"/>
                            <w:position w:val="-41"/>
                            <w:sz w:val="240"/>
                          </w:rPr>
                          <w:t>E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position w:val="-20"/>
                            <w:sz w:val="240"/>
                          </w:rPr>
                          <w:t>D</w:t>
                        </w:r>
                        <w:r>
                          <w:rPr>
                            <w:rFonts w:ascii="宋体"/>
                            <w:spacing w:val="-9"/>
                            <w:w w:val="10"/>
                            <w:sz w:val="240"/>
                          </w:rPr>
                          <w:t>D</w:t>
                        </w:r>
                        <w:r>
                          <w:rPr>
                            <w:rFonts w:ascii="宋体"/>
                            <w:w w:val="10"/>
                            <w:position w:val="-41"/>
                            <w:sz w:val="240"/>
                          </w:rPr>
                          <w:t>D</w:t>
                        </w:r>
                        <w:r>
                          <w:rPr>
                            <w:rFonts w:ascii="宋体"/>
                            <w:sz w:val="240"/>
                          </w:rPr>
                        </w:r>
                      </w:p>
                    </w:tc>
                    <w:tc>
                      <w:tcPr>
                        <w:tcW w:w="83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97" w:lineRule="exact"/>
                          <w:ind w:right="38"/>
                          <w:jc w:val="right"/>
                          <w:rPr>
                            <w:rFonts w:ascii="宋体" w:hAnsi="宋体" w:cs="宋体" w:eastAsia="宋体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/>
                            <w:spacing w:val="-5"/>
                            <w:w w:val="5"/>
                            <w:position w:val="-20"/>
                            <w:sz w:val="240"/>
                          </w:rPr>
                          <w:t>0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sz w:val="240"/>
                          </w:rPr>
                          <w:t>0</w:t>
                        </w:r>
                        <w:r>
                          <w:rPr>
                            <w:rFonts w:ascii="宋体"/>
                            <w:w w:val="5"/>
                            <w:position w:val="-41"/>
                            <w:sz w:val="240"/>
                          </w:rPr>
                          <w:t>0</w:t>
                        </w:r>
                        <w:r>
                          <w:rPr>
                            <w:rFonts w:ascii="宋体"/>
                            <w:sz w:val="240"/>
                          </w:rPr>
                        </w:r>
                      </w:p>
                    </w:tc>
                    <w:tc>
                      <w:tcPr>
                        <w:tcW w:w="88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97" w:lineRule="exact"/>
                          <w:ind w:right="38"/>
                          <w:jc w:val="right"/>
                          <w:rPr>
                            <w:rFonts w:ascii="宋体" w:hAnsi="宋体" w:cs="宋体" w:eastAsia="宋体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/>
                            <w:spacing w:val="-5"/>
                            <w:w w:val="5"/>
                            <w:position w:val="-20"/>
                            <w:sz w:val="240"/>
                          </w:rPr>
                          <w:t>0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sz w:val="240"/>
                          </w:rPr>
                          <w:t>0</w:t>
                        </w:r>
                        <w:r>
                          <w:rPr>
                            <w:rFonts w:ascii="宋体"/>
                            <w:w w:val="5"/>
                            <w:position w:val="-41"/>
                            <w:sz w:val="240"/>
                          </w:rPr>
                          <w:t>0</w:t>
                        </w:r>
                        <w:r>
                          <w:rPr>
                            <w:rFonts w:ascii="宋体"/>
                            <w:sz w:val="240"/>
                          </w:rPr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97" w:lineRule="exact"/>
                          <w:ind w:right="38"/>
                          <w:jc w:val="right"/>
                          <w:rPr>
                            <w:rFonts w:ascii="宋体" w:hAnsi="宋体" w:cs="宋体" w:eastAsia="宋体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/>
                            <w:spacing w:val="-5"/>
                            <w:w w:val="5"/>
                            <w:position w:val="-20"/>
                            <w:sz w:val="240"/>
                          </w:rPr>
                          <w:t>0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sz w:val="240"/>
                          </w:rPr>
                          <w:t>0</w:t>
                        </w:r>
                        <w:r>
                          <w:rPr>
                            <w:rFonts w:ascii="宋体"/>
                            <w:w w:val="5"/>
                            <w:position w:val="-41"/>
                            <w:sz w:val="240"/>
                          </w:rPr>
                          <w:t>0</w:t>
                        </w:r>
                        <w:r>
                          <w:rPr>
                            <w:rFonts w:ascii="宋体"/>
                            <w:sz w:val="240"/>
                          </w:rPr>
                        </w:r>
                      </w:p>
                    </w:tc>
                    <w:tc>
                      <w:tcPr>
                        <w:tcW w:w="10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97" w:lineRule="exact"/>
                          <w:ind w:right="38"/>
                          <w:jc w:val="right"/>
                          <w:rPr>
                            <w:rFonts w:ascii="宋体" w:hAnsi="宋体" w:cs="宋体" w:eastAsia="宋体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/>
                            <w:spacing w:val="-5"/>
                            <w:w w:val="5"/>
                            <w:position w:val="-20"/>
                            <w:sz w:val="240"/>
                          </w:rPr>
                          <w:t>0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sz w:val="240"/>
                          </w:rPr>
                          <w:t>0</w:t>
                        </w:r>
                        <w:r>
                          <w:rPr>
                            <w:rFonts w:ascii="宋体"/>
                            <w:w w:val="5"/>
                            <w:position w:val="-41"/>
                            <w:sz w:val="240"/>
                          </w:rPr>
                          <w:t>0</w:t>
                        </w:r>
                        <w:r>
                          <w:rPr>
                            <w:rFonts w:ascii="宋体"/>
                            <w:sz w:val="240"/>
                          </w:rPr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97" w:lineRule="exact"/>
                          <w:ind w:right="36"/>
                          <w:jc w:val="right"/>
                          <w:rPr>
                            <w:rFonts w:ascii="宋体" w:hAnsi="宋体" w:cs="宋体" w:eastAsia="宋体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/>
                            <w:spacing w:val="-5"/>
                            <w:w w:val="5"/>
                            <w:sz w:val="240"/>
                          </w:rPr>
                          <w:t>0</w:t>
                        </w:r>
                        <w:r>
                          <w:rPr>
                            <w:rFonts w:ascii="宋体"/>
                            <w:spacing w:val="-5"/>
                            <w:w w:val="5"/>
                            <w:position w:val="-20"/>
                            <w:sz w:val="240"/>
                          </w:rPr>
                          <w:t>0</w:t>
                        </w:r>
                        <w:r>
                          <w:rPr>
                            <w:rFonts w:ascii="宋体"/>
                            <w:w w:val="5"/>
                            <w:position w:val="-41"/>
                            <w:sz w:val="240"/>
                          </w:rPr>
                          <w:t>0</w:t>
                        </w:r>
                        <w:r>
                          <w:rPr>
                            <w:rFonts w:ascii="宋体"/>
                            <w:sz w:val="24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/>
          <w:spacing w:val="-5"/>
          <w:w w:val="5"/>
          <w:position w:val="-62"/>
        </w:rPr>
        <w:t>2</w:t>
      </w:r>
      <w:r>
        <w:rPr>
          <w:rFonts w:ascii="宋体"/>
          <w:spacing w:val="-5"/>
          <w:w w:val="5"/>
          <w:position w:val="31"/>
        </w:rPr>
        <w:t>T</w:t>
      </w:r>
      <w:r>
        <w:rPr>
          <w:rFonts w:ascii="宋体"/>
          <w:spacing w:val="-5"/>
          <w:w w:val="5"/>
          <w:position w:val="-20"/>
        </w:rPr>
        <w:t>2</w:t>
      </w:r>
      <w:r>
        <w:rPr>
          <w:rFonts w:ascii="宋体"/>
          <w:spacing w:val="-5"/>
          <w:w w:val="5"/>
          <w:position w:val="-41"/>
        </w:rPr>
        <w:t>2</w:t>
      </w:r>
      <w:r>
        <w:rPr>
          <w:rFonts w:ascii="宋体"/>
          <w:spacing w:val="-5"/>
          <w:w w:val="5"/>
          <w:position w:val="-83"/>
        </w:rPr>
        <w:t>2</w:t>
      </w:r>
      <w:r>
        <w:rPr>
          <w:rFonts w:ascii="宋体"/>
          <w:w w:val="5"/>
        </w:rPr>
        <w:t>2</w:t>
      </w:r>
      <w:r>
        <w:rPr>
          <w:rFonts w:ascii="宋体"/>
          <w:spacing w:val="-5"/>
          <w:w w:val="5"/>
          <w:position w:val="31"/>
        </w:rPr>
        <w:t>i</w:t>
      </w:r>
      <w:r>
        <w:rPr>
          <w:rFonts w:ascii="宋体"/>
          <w:spacing w:val="-5"/>
          <w:w w:val="5"/>
          <w:position w:val="-41"/>
        </w:rPr>
        <w:t>0</w:t>
      </w:r>
      <w:r>
        <w:rPr>
          <w:rFonts w:ascii="宋体"/>
          <w:spacing w:val="-5"/>
          <w:w w:val="5"/>
          <w:position w:val="-20"/>
        </w:rPr>
        <w:t>0</w:t>
      </w:r>
      <w:r>
        <w:rPr>
          <w:rFonts w:ascii="宋体"/>
          <w:spacing w:val="-5"/>
          <w:w w:val="5"/>
          <w:position w:val="-62"/>
        </w:rPr>
        <w:t>0</w:t>
      </w:r>
      <w:r>
        <w:rPr>
          <w:rFonts w:ascii="宋体"/>
          <w:spacing w:val="-5"/>
          <w:w w:val="5"/>
        </w:rPr>
        <w:t>0</w:t>
      </w:r>
      <w:r>
        <w:rPr>
          <w:rFonts w:ascii="宋体"/>
          <w:w w:val="5"/>
          <w:position w:val="-83"/>
        </w:rPr>
        <w:t>0</w:t>
      </w:r>
      <w:r>
        <w:rPr>
          <w:rFonts w:ascii="宋体"/>
          <w:spacing w:val="-5"/>
          <w:w w:val="5"/>
          <w:position w:val="31"/>
        </w:rPr>
        <w:t>m</w:t>
      </w:r>
      <w:r>
        <w:rPr>
          <w:rFonts w:ascii="宋体"/>
          <w:spacing w:val="-5"/>
          <w:w w:val="5"/>
          <w:position w:val="-41"/>
        </w:rPr>
        <w:t>1</w:t>
      </w:r>
      <w:r>
        <w:rPr>
          <w:rFonts w:ascii="宋体"/>
          <w:spacing w:val="-5"/>
          <w:w w:val="5"/>
          <w:position w:val="-20"/>
        </w:rPr>
        <w:t>1</w:t>
      </w:r>
      <w:r>
        <w:rPr>
          <w:rFonts w:ascii="宋体"/>
          <w:spacing w:val="-5"/>
          <w:w w:val="5"/>
          <w:position w:val="-62"/>
        </w:rPr>
        <w:t>1</w:t>
      </w:r>
      <w:r>
        <w:rPr>
          <w:rFonts w:ascii="宋体"/>
          <w:spacing w:val="-5"/>
          <w:w w:val="5"/>
        </w:rPr>
        <w:t>1</w:t>
      </w:r>
      <w:r>
        <w:rPr>
          <w:rFonts w:ascii="宋体"/>
          <w:w w:val="5"/>
          <w:position w:val="-83"/>
        </w:rPr>
        <w:t>1</w:t>
      </w:r>
      <w:r>
        <w:rPr>
          <w:rFonts w:ascii="宋体"/>
          <w:spacing w:val="-5"/>
          <w:w w:val="5"/>
          <w:position w:val="31"/>
        </w:rPr>
        <w:t>e</w:t>
      </w:r>
      <w:r>
        <w:rPr>
          <w:rFonts w:ascii="宋体"/>
          <w:spacing w:val="-5"/>
          <w:w w:val="5"/>
          <w:position w:val="-41"/>
        </w:rPr>
        <w:t>8</w:t>
      </w:r>
      <w:r>
        <w:rPr>
          <w:rFonts w:ascii="宋体"/>
          <w:spacing w:val="-5"/>
          <w:w w:val="5"/>
          <w:position w:val="-20"/>
        </w:rPr>
        <w:t>8</w:t>
      </w:r>
      <w:r>
        <w:rPr>
          <w:rFonts w:ascii="宋体"/>
          <w:spacing w:val="-5"/>
          <w:w w:val="5"/>
          <w:position w:val="-62"/>
        </w:rPr>
        <w:t>8</w:t>
      </w:r>
      <w:r>
        <w:rPr>
          <w:rFonts w:ascii="宋体"/>
          <w:spacing w:val="-5"/>
          <w:w w:val="5"/>
          <w:position w:val="-83"/>
        </w:rPr>
        <w:t>8</w:t>
      </w:r>
      <w:r>
        <w:rPr>
          <w:rFonts w:ascii="宋体"/>
          <w:w w:val="5"/>
        </w:rPr>
        <w:t>8</w:t>
      </w:r>
      <w:r>
        <w:rPr>
          <w:rFonts w:ascii="宋体"/>
          <w:spacing w:val="-5"/>
          <w:w w:val="5"/>
          <w:position w:val="31"/>
        </w:rPr>
        <w:t>s</w:t>
      </w:r>
      <w:r>
        <w:rPr>
          <w:rFonts w:ascii="宋体"/>
          <w:spacing w:val="-5"/>
          <w:w w:val="5"/>
          <w:position w:val="-20"/>
        </w:rPr>
        <w:t>1</w:t>
      </w:r>
      <w:r>
        <w:rPr>
          <w:rFonts w:ascii="宋体"/>
          <w:spacing w:val="-5"/>
          <w:w w:val="5"/>
          <w:position w:val="-62"/>
        </w:rPr>
        <w:t>1</w:t>
      </w:r>
      <w:r>
        <w:rPr>
          <w:rFonts w:ascii="宋体"/>
          <w:spacing w:val="-5"/>
          <w:w w:val="5"/>
        </w:rPr>
        <w:t>1</w:t>
      </w:r>
      <w:r>
        <w:rPr>
          <w:rFonts w:ascii="宋体"/>
          <w:spacing w:val="-5"/>
          <w:w w:val="5"/>
          <w:position w:val="-83"/>
        </w:rPr>
        <w:t>1</w:t>
      </w:r>
      <w:r>
        <w:rPr>
          <w:rFonts w:ascii="宋体"/>
          <w:w w:val="5"/>
          <w:position w:val="-41"/>
        </w:rPr>
        <w:t>1</w:t>
      </w:r>
      <w:r>
        <w:rPr>
          <w:rFonts w:ascii="宋体"/>
          <w:spacing w:val="-5"/>
          <w:w w:val="5"/>
          <w:position w:val="31"/>
        </w:rPr>
        <w:t>t</w:t>
      </w:r>
      <w:r>
        <w:rPr>
          <w:rFonts w:ascii="宋体"/>
          <w:spacing w:val="-5"/>
          <w:w w:val="5"/>
          <w:position w:val="-83"/>
        </w:rPr>
        <w:t>2</w:t>
      </w:r>
      <w:r>
        <w:rPr>
          <w:rFonts w:ascii="宋体"/>
          <w:spacing w:val="-5"/>
          <w:w w:val="5"/>
          <w:position w:val="-62"/>
        </w:rPr>
        <w:t>2</w:t>
      </w:r>
      <w:r>
        <w:rPr>
          <w:rFonts w:ascii="宋体"/>
          <w:spacing w:val="-5"/>
          <w:w w:val="5"/>
          <w:position w:val="-20"/>
        </w:rPr>
        <w:t>2</w:t>
      </w:r>
      <w:r>
        <w:rPr>
          <w:rFonts w:ascii="宋体"/>
          <w:spacing w:val="-5"/>
          <w:w w:val="5"/>
        </w:rPr>
        <w:t>2</w:t>
      </w:r>
      <w:r>
        <w:rPr>
          <w:rFonts w:ascii="宋体"/>
          <w:w w:val="5"/>
          <w:position w:val="-41"/>
        </w:rPr>
        <w:t>2</w:t>
      </w:r>
      <w:r>
        <w:rPr>
          <w:rFonts w:ascii="宋体"/>
          <w:spacing w:val="-5"/>
          <w:w w:val="5"/>
          <w:position w:val="31"/>
        </w:rPr>
        <w:t>a</w:t>
      </w:r>
      <w:r>
        <w:rPr>
          <w:rFonts w:ascii="宋体"/>
          <w:spacing w:val="-5"/>
          <w:w w:val="5"/>
          <w:position w:val="-62"/>
        </w:rPr>
        <w:t>1</w:t>
      </w:r>
      <w:r>
        <w:rPr>
          <w:rFonts w:ascii="宋体"/>
          <w:spacing w:val="-5"/>
          <w:w w:val="5"/>
        </w:rPr>
        <w:t>1</w:t>
      </w:r>
      <w:r>
        <w:rPr>
          <w:rFonts w:ascii="宋体"/>
          <w:spacing w:val="-5"/>
          <w:w w:val="5"/>
          <w:position w:val="-83"/>
        </w:rPr>
        <w:t>1</w:t>
      </w:r>
      <w:r>
        <w:rPr>
          <w:rFonts w:ascii="宋体"/>
          <w:spacing w:val="-5"/>
          <w:w w:val="5"/>
          <w:position w:val="-20"/>
        </w:rPr>
        <w:t>1</w:t>
      </w:r>
      <w:r>
        <w:rPr>
          <w:rFonts w:ascii="宋体"/>
          <w:w w:val="5"/>
          <w:position w:val="-41"/>
        </w:rPr>
        <w:t>1</w:t>
      </w:r>
      <w:r>
        <w:rPr>
          <w:rFonts w:ascii="宋体"/>
          <w:spacing w:val="-5"/>
          <w:w w:val="5"/>
          <w:position w:val="31"/>
        </w:rPr>
        <w:t>m</w:t>
      </w:r>
      <w:r>
        <w:rPr>
          <w:rFonts w:ascii="宋体"/>
          <w:spacing w:val="-5"/>
          <w:w w:val="5"/>
          <w:position w:val="-62"/>
        </w:rPr>
        <w:t>4</w:t>
      </w:r>
      <w:r>
        <w:rPr>
          <w:rFonts w:ascii="宋体"/>
          <w:spacing w:val="-5"/>
          <w:w w:val="5"/>
        </w:rPr>
        <w:t>4</w:t>
      </w:r>
      <w:r>
        <w:rPr>
          <w:rFonts w:ascii="宋体"/>
          <w:spacing w:val="-5"/>
          <w:w w:val="5"/>
          <w:position w:val="-41"/>
        </w:rPr>
        <w:t>4</w:t>
      </w:r>
      <w:r>
        <w:rPr>
          <w:rFonts w:ascii="宋体"/>
          <w:spacing w:val="-5"/>
          <w:w w:val="5"/>
          <w:position w:val="-20"/>
        </w:rPr>
        <w:t>4</w:t>
      </w:r>
      <w:r>
        <w:rPr>
          <w:rFonts w:ascii="宋体"/>
          <w:spacing w:val="-20"/>
          <w:w w:val="5"/>
          <w:position w:val="-83"/>
        </w:rPr>
        <w:t>4</w:t>
      </w:r>
      <w:r>
        <w:rPr>
          <w:rFonts w:ascii="Arial"/>
          <w:i/>
          <w:spacing w:val="-7"/>
          <w:w w:val="5"/>
          <w:position w:val="114"/>
          <w:sz w:val="27"/>
        </w:rPr>
        <w:t>T</w:t>
      </w:r>
      <w:r>
        <w:rPr>
          <w:rFonts w:ascii="宋体"/>
          <w:spacing w:val="-5"/>
          <w:w w:val="5"/>
          <w:position w:val="31"/>
        </w:rPr>
        <w:t>p</w:t>
      </w:r>
      <w:r>
        <w:rPr>
          <w:rFonts w:ascii="宋体"/>
          <w:spacing w:val="-5"/>
          <w:w w:val="5"/>
          <w:position w:val="-62"/>
        </w:rPr>
        <w:t>1</w:t>
      </w:r>
      <w:r>
        <w:rPr>
          <w:rFonts w:ascii="宋体"/>
          <w:spacing w:val="-5"/>
          <w:w w:val="5"/>
        </w:rPr>
        <w:t>1</w:t>
      </w:r>
      <w:r>
        <w:rPr>
          <w:rFonts w:ascii="宋体"/>
          <w:spacing w:val="-5"/>
          <w:w w:val="5"/>
          <w:position w:val="-41"/>
        </w:rPr>
        <w:t>1</w:t>
      </w:r>
      <w:r>
        <w:rPr>
          <w:rFonts w:ascii="宋体"/>
          <w:spacing w:val="-5"/>
          <w:w w:val="5"/>
          <w:position w:val="-20"/>
        </w:rPr>
        <w:t>1</w:t>
      </w:r>
      <w:r>
        <w:rPr>
          <w:rFonts w:ascii="宋体"/>
          <w:spacing w:val="1"/>
          <w:w w:val="5"/>
          <w:position w:val="-83"/>
        </w:rPr>
        <w:t>1</w:t>
      </w:r>
      <w:r>
        <w:rPr>
          <w:rFonts w:ascii="宋体"/>
          <w:spacing w:val="-5"/>
          <w:w w:val="5"/>
          <w:position w:val="-62"/>
        </w:rPr>
        <w:t>3</w:t>
      </w:r>
      <w:r>
        <w:rPr>
          <w:rFonts w:ascii="宋体"/>
          <w:spacing w:val="-5"/>
          <w:w w:val="5"/>
          <w:position w:val="-83"/>
        </w:rPr>
        <w:t>3</w:t>
      </w:r>
      <w:r>
        <w:rPr>
          <w:rFonts w:ascii="宋体"/>
          <w:spacing w:val="-5"/>
          <w:w w:val="5"/>
        </w:rPr>
        <w:t>3</w:t>
      </w:r>
      <w:r>
        <w:rPr>
          <w:rFonts w:ascii="宋体"/>
          <w:spacing w:val="-5"/>
          <w:w w:val="5"/>
          <w:position w:val="-41"/>
        </w:rPr>
        <w:t>3</w:t>
      </w:r>
      <w:r>
        <w:rPr>
          <w:rFonts w:ascii="宋体"/>
          <w:spacing w:val="-49"/>
          <w:w w:val="5"/>
          <w:position w:val="-20"/>
        </w:rPr>
        <w:t>3</w:t>
      </w:r>
      <w:r>
        <w:rPr>
          <w:rFonts w:ascii="Arial"/>
          <w:i/>
          <w:spacing w:val="-4"/>
          <w:w w:val="5"/>
          <w:position w:val="114"/>
          <w:sz w:val="27"/>
        </w:rPr>
        <w:t>e</w:t>
      </w:r>
      <w:r>
        <w:rPr>
          <w:rFonts w:ascii="宋体"/>
          <w:spacing w:val="-5"/>
          <w:w w:val="5"/>
          <w:position w:val="-83"/>
        </w:rPr>
        <w:t>1</w:t>
      </w:r>
      <w:r>
        <w:rPr>
          <w:rFonts w:ascii="宋体"/>
          <w:spacing w:val="-5"/>
          <w:w w:val="5"/>
        </w:rPr>
        <w:t>1</w:t>
      </w:r>
      <w:r>
        <w:rPr>
          <w:rFonts w:ascii="宋体"/>
          <w:spacing w:val="-5"/>
          <w:w w:val="5"/>
          <w:position w:val="-41"/>
        </w:rPr>
        <w:t>1</w:t>
      </w:r>
      <w:r>
        <w:rPr>
          <w:rFonts w:ascii="宋体"/>
          <w:spacing w:val="-5"/>
          <w:w w:val="5"/>
          <w:position w:val="-20"/>
        </w:rPr>
        <w:t>1</w:t>
      </w:r>
      <w:r>
        <w:rPr>
          <w:rFonts w:ascii="宋体"/>
          <w:spacing w:val="-13"/>
          <w:w w:val="5"/>
          <w:position w:val="-62"/>
        </w:rPr>
        <w:t>1</w:t>
      </w:r>
      <w:r>
        <w:rPr>
          <w:rFonts w:ascii="Arial"/>
          <w:i/>
          <w:spacing w:val="-6"/>
          <w:w w:val="5"/>
          <w:position w:val="114"/>
          <w:sz w:val="27"/>
        </w:rPr>
        <w:t>s</w:t>
      </w:r>
      <w:r>
        <w:rPr>
          <w:rFonts w:ascii="宋体"/>
          <w:spacing w:val="-5"/>
          <w:w w:val="5"/>
          <w:position w:val="-62"/>
        </w:rPr>
        <w:t>5</w:t>
      </w:r>
      <w:r>
        <w:rPr>
          <w:rFonts w:ascii="宋体"/>
          <w:spacing w:val="-5"/>
          <w:w w:val="5"/>
          <w:position w:val="-83"/>
        </w:rPr>
        <w:t>5</w:t>
      </w:r>
      <w:r>
        <w:rPr>
          <w:rFonts w:ascii="宋体"/>
          <w:spacing w:val="-5"/>
          <w:w w:val="5"/>
          <w:position w:val="-20"/>
        </w:rPr>
        <w:t>3</w:t>
      </w:r>
      <w:r>
        <w:rPr>
          <w:rFonts w:ascii="宋体"/>
          <w:spacing w:val="-5"/>
          <w:w w:val="5"/>
        </w:rPr>
        <w:t>2</w:t>
      </w:r>
      <w:r>
        <w:rPr>
          <w:rFonts w:ascii="宋体"/>
          <w:spacing w:val="1"/>
          <w:w w:val="5"/>
          <w:position w:val="-41"/>
        </w:rPr>
        <w:t>4</w:t>
      </w:r>
      <w:r>
        <w:rPr>
          <w:rFonts w:ascii="宋体"/>
          <w:spacing w:val="-5"/>
          <w:w w:val="5"/>
          <w:position w:val="-83"/>
        </w:rPr>
        <w:t>4</w:t>
      </w:r>
      <w:r>
        <w:rPr>
          <w:rFonts w:ascii="宋体"/>
          <w:spacing w:val="-5"/>
          <w:w w:val="5"/>
          <w:position w:val="-20"/>
        </w:rPr>
        <w:t>5</w:t>
      </w:r>
      <w:r>
        <w:rPr>
          <w:rFonts w:ascii="宋体"/>
          <w:spacing w:val="-5"/>
          <w:w w:val="5"/>
        </w:rPr>
        <w:t>5</w:t>
      </w:r>
      <w:r>
        <w:rPr>
          <w:rFonts w:ascii="宋体"/>
          <w:spacing w:val="-5"/>
          <w:w w:val="5"/>
          <w:position w:val="-41"/>
        </w:rPr>
        <w:t>0</w:t>
      </w:r>
      <w:r>
        <w:rPr>
          <w:rFonts w:ascii="宋体"/>
          <w:spacing w:val="-42"/>
          <w:w w:val="5"/>
          <w:position w:val="-62"/>
        </w:rPr>
        <w:t>0</w:t>
      </w:r>
      <w:r>
        <w:rPr>
          <w:rFonts w:ascii="Arial"/>
          <w:i/>
          <w:spacing w:val="-3"/>
          <w:w w:val="5"/>
          <w:position w:val="114"/>
          <w:sz w:val="27"/>
        </w:rPr>
        <w:t>t</w:t>
      </w:r>
      <w:r>
        <w:rPr>
          <w:rFonts w:ascii="宋体"/>
          <w:spacing w:val="-5"/>
          <w:w w:val="5"/>
          <w:position w:val="-62"/>
        </w:rPr>
        <w:t>5</w:t>
      </w:r>
      <w:r>
        <w:rPr>
          <w:rFonts w:ascii="宋体"/>
          <w:spacing w:val="-5"/>
          <w:w w:val="5"/>
          <w:position w:val="-20"/>
        </w:rPr>
        <w:t>9</w:t>
      </w:r>
      <w:r>
        <w:rPr>
          <w:rFonts w:ascii="宋体"/>
          <w:spacing w:val="-5"/>
          <w:w w:val="5"/>
        </w:rPr>
        <w:t>9</w:t>
      </w:r>
      <w:r>
        <w:rPr>
          <w:rFonts w:ascii="宋体"/>
          <w:spacing w:val="-5"/>
          <w:w w:val="5"/>
          <w:position w:val="-41"/>
        </w:rPr>
        <w:t>9</w:t>
      </w:r>
      <w:r>
        <w:rPr>
          <w:rFonts w:ascii="宋体"/>
          <w:w w:val="5"/>
          <w:position w:val="-83"/>
        </w:rPr>
        <w:t>9</w:t>
      </w:r>
      <w:r>
        <w:rPr>
          <w:rFonts w:ascii="宋体"/>
        </w:rPr>
      </w:r>
    </w:p>
    <w:p>
      <w:pPr>
        <w:spacing w:line="3888" w:lineRule="exact" w:before="0"/>
        <w:ind w:left="94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w w:val="15"/>
        </w:rPr>
        <w:br w:type="column"/>
      </w:r>
      <w:r>
        <w:rPr>
          <w:rFonts w:ascii="Arial"/>
          <w:i/>
          <w:w w:val="15"/>
          <w:position w:val="156"/>
          <w:sz w:val="27"/>
        </w:rPr>
        <w:t>s</w:t>
      </w:r>
      <w:r>
        <w:rPr>
          <w:rFonts w:ascii="Arial"/>
          <w:i/>
          <w:spacing w:val="-7"/>
          <w:w w:val="15"/>
          <w:position w:val="156"/>
          <w:sz w:val="27"/>
        </w:rPr>
        <w:t>t</w:t>
      </w:r>
      <w:r>
        <w:rPr>
          <w:rFonts w:ascii="宋体"/>
          <w:spacing w:val="-13"/>
          <w:w w:val="15"/>
          <w:position w:val="-20"/>
          <w:sz w:val="240"/>
        </w:rPr>
        <w:t>A</w:t>
      </w:r>
      <w:r>
        <w:rPr>
          <w:rFonts w:ascii="宋体"/>
          <w:spacing w:val="-13"/>
          <w:w w:val="15"/>
          <w:position w:val="42"/>
          <w:sz w:val="240"/>
        </w:rPr>
        <w:t>S</w:t>
      </w:r>
      <w:r>
        <w:rPr>
          <w:rFonts w:ascii="宋体"/>
          <w:spacing w:val="-13"/>
          <w:w w:val="15"/>
          <w:position w:val="73"/>
          <w:sz w:val="240"/>
        </w:rPr>
        <w:t>T</w:t>
      </w:r>
      <w:r>
        <w:rPr>
          <w:rFonts w:ascii="宋体"/>
          <w:spacing w:val="-13"/>
          <w:w w:val="15"/>
          <w:sz w:val="240"/>
        </w:rPr>
        <w:t>A</w:t>
      </w:r>
      <w:r>
        <w:rPr>
          <w:rFonts w:ascii="宋体"/>
          <w:spacing w:val="-13"/>
          <w:w w:val="15"/>
          <w:position w:val="21"/>
          <w:sz w:val="240"/>
        </w:rPr>
        <w:t>A</w:t>
      </w:r>
      <w:r>
        <w:rPr>
          <w:rFonts w:ascii="宋体"/>
          <w:spacing w:val="-22"/>
          <w:w w:val="15"/>
          <w:position w:val="-41"/>
          <w:sz w:val="240"/>
        </w:rPr>
        <w:t>A</w:t>
      </w:r>
      <w:r>
        <w:rPr>
          <w:rFonts w:ascii="Arial"/>
          <w:i/>
          <w:spacing w:val="-22"/>
          <w:w w:val="15"/>
          <w:position w:val="156"/>
          <w:sz w:val="27"/>
        </w:rPr>
        <w:t>a</w:t>
      </w:r>
      <w:r>
        <w:rPr>
          <w:rFonts w:ascii="宋体"/>
          <w:spacing w:val="-13"/>
          <w:w w:val="15"/>
          <w:position w:val="-20"/>
          <w:sz w:val="240"/>
        </w:rPr>
        <w:t>F</w:t>
      </w:r>
      <w:r>
        <w:rPr>
          <w:rFonts w:ascii="宋体"/>
          <w:spacing w:val="-13"/>
          <w:w w:val="15"/>
          <w:position w:val="73"/>
          <w:sz w:val="240"/>
        </w:rPr>
        <w:t>e</w:t>
      </w:r>
      <w:r>
        <w:rPr>
          <w:rFonts w:ascii="宋体"/>
          <w:spacing w:val="-13"/>
          <w:w w:val="15"/>
          <w:sz w:val="240"/>
        </w:rPr>
        <w:t>F</w:t>
      </w:r>
      <w:r>
        <w:rPr>
          <w:rFonts w:ascii="宋体"/>
          <w:spacing w:val="-13"/>
          <w:w w:val="15"/>
          <w:position w:val="-41"/>
          <w:sz w:val="240"/>
        </w:rPr>
        <w:t>F</w:t>
      </w:r>
      <w:r>
        <w:rPr>
          <w:rFonts w:ascii="宋体"/>
          <w:spacing w:val="-13"/>
          <w:w w:val="15"/>
          <w:position w:val="42"/>
          <w:sz w:val="240"/>
        </w:rPr>
        <w:t>E</w:t>
      </w:r>
      <w:r>
        <w:rPr>
          <w:rFonts w:ascii="宋体"/>
          <w:w w:val="15"/>
          <w:position w:val="21"/>
          <w:sz w:val="240"/>
        </w:rPr>
        <w:t>F</w:t>
      </w:r>
      <w:r>
        <w:rPr>
          <w:rFonts w:ascii="宋体"/>
          <w:spacing w:val="-13"/>
          <w:w w:val="15"/>
          <w:position w:val="73"/>
          <w:sz w:val="240"/>
        </w:rPr>
        <w:t>s</w:t>
      </w:r>
      <w:r>
        <w:rPr>
          <w:rFonts w:ascii="宋体"/>
          <w:spacing w:val="-13"/>
          <w:w w:val="15"/>
          <w:position w:val="-20"/>
          <w:sz w:val="240"/>
        </w:rPr>
        <w:t>T</w:t>
      </w:r>
      <w:r>
        <w:rPr>
          <w:rFonts w:ascii="宋体"/>
          <w:spacing w:val="-13"/>
          <w:w w:val="15"/>
          <w:sz w:val="240"/>
        </w:rPr>
        <w:t>T</w:t>
      </w:r>
      <w:r>
        <w:rPr>
          <w:rFonts w:ascii="宋体"/>
          <w:spacing w:val="-13"/>
          <w:w w:val="15"/>
          <w:position w:val="-41"/>
          <w:sz w:val="240"/>
        </w:rPr>
        <w:t>T</w:t>
      </w:r>
      <w:r>
        <w:rPr>
          <w:rFonts w:ascii="宋体"/>
          <w:spacing w:val="-13"/>
          <w:w w:val="15"/>
          <w:position w:val="21"/>
          <w:sz w:val="240"/>
        </w:rPr>
        <w:t>T</w:t>
      </w:r>
      <w:r>
        <w:rPr>
          <w:rFonts w:ascii="宋体"/>
          <w:spacing w:val="-110"/>
          <w:w w:val="15"/>
          <w:position w:val="42"/>
          <w:sz w:val="240"/>
        </w:rPr>
        <w:t>T</w:t>
      </w:r>
      <w:r>
        <w:rPr>
          <w:rFonts w:ascii="Arial"/>
          <w:i/>
          <w:spacing w:val="-8"/>
          <w:w w:val="15"/>
          <w:position w:val="156"/>
          <w:sz w:val="27"/>
        </w:rPr>
        <w:t>t</w:t>
      </w:r>
      <w:r>
        <w:rPr>
          <w:rFonts w:ascii="宋体"/>
          <w:spacing w:val="-13"/>
          <w:w w:val="15"/>
          <w:position w:val="73"/>
          <w:sz w:val="240"/>
        </w:rPr>
        <w:t>t</w:t>
      </w:r>
      <w:r>
        <w:rPr>
          <w:rFonts w:ascii="宋体"/>
          <w:spacing w:val="-13"/>
          <w:w w:val="15"/>
          <w:sz w:val="240"/>
        </w:rPr>
        <w:t>_</w:t>
      </w:r>
      <w:r>
        <w:rPr>
          <w:rFonts w:ascii="宋体"/>
          <w:spacing w:val="-13"/>
          <w:w w:val="15"/>
          <w:position w:val="-20"/>
          <w:sz w:val="240"/>
        </w:rPr>
        <w:t>_</w:t>
      </w:r>
      <w:r>
        <w:rPr>
          <w:rFonts w:ascii="宋体"/>
          <w:spacing w:val="-13"/>
          <w:w w:val="15"/>
          <w:position w:val="-41"/>
          <w:sz w:val="240"/>
        </w:rPr>
        <w:t>_</w:t>
      </w:r>
      <w:r>
        <w:rPr>
          <w:rFonts w:ascii="宋体"/>
          <w:spacing w:val="-13"/>
          <w:w w:val="15"/>
          <w:position w:val="21"/>
          <w:sz w:val="240"/>
        </w:rPr>
        <w:t>_</w:t>
      </w:r>
      <w:r>
        <w:rPr>
          <w:rFonts w:ascii="宋体"/>
          <w:w w:val="15"/>
          <w:position w:val="42"/>
          <w:sz w:val="240"/>
        </w:rPr>
        <w:t>U</w:t>
      </w:r>
      <w:r>
        <w:rPr>
          <w:rFonts w:ascii="宋体"/>
          <w:spacing w:val="-13"/>
          <w:w w:val="15"/>
          <w:sz w:val="240"/>
        </w:rPr>
        <w:t>P</w:t>
      </w:r>
      <w:r>
        <w:rPr>
          <w:rFonts w:ascii="宋体"/>
          <w:spacing w:val="-13"/>
          <w:w w:val="15"/>
          <w:position w:val="-20"/>
          <w:sz w:val="240"/>
        </w:rPr>
        <w:t>T</w:t>
      </w:r>
      <w:r>
        <w:rPr>
          <w:rFonts w:ascii="宋体"/>
          <w:spacing w:val="-13"/>
          <w:w w:val="15"/>
          <w:position w:val="73"/>
          <w:sz w:val="240"/>
        </w:rPr>
        <w:t>p</w:t>
      </w:r>
      <w:r>
        <w:rPr>
          <w:rFonts w:ascii="宋体"/>
          <w:spacing w:val="-13"/>
          <w:w w:val="15"/>
          <w:position w:val="-41"/>
          <w:sz w:val="240"/>
        </w:rPr>
        <w:t>R</w:t>
      </w:r>
      <w:r>
        <w:rPr>
          <w:rFonts w:ascii="Arial"/>
          <w:i/>
          <w:spacing w:val="-23"/>
          <w:w w:val="15"/>
          <w:position w:val="156"/>
          <w:sz w:val="27"/>
        </w:rPr>
        <w:t>u</w:t>
      </w:r>
      <w:r>
        <w:rPr>
          <w:rFonts w:ascii="宋体"/>
          <w:spacing w:val="-13"/>
          <w:w w:val="15"/>
          <w:position w:val="21"/>
          <w:sz w:val="240"/>
        </w:rPr>
        <w:t>I</w:t>
      </w:r>
      <w:r>
        <w:rPr>
          <w:rFonts w:ascii="宋体"/>
          <w:spacing w:val="-13"/>
          <w:w w:val="15"/>
          <w:position w:val="42"/>
          <w:sz w:val="240"/>
        </w:rPr>
        <w:t>P</w:t>
      </w:r>
      <w:r>
        <w:rPr>
          <w:rFonts w:ascii="Arial"/>
          <w:i/>
          <w:spacing w:val="-9"/>
          <w:w w:val="15"/>
          <w:position w:val="156"/>
          <w:sz w:val="27"/>
        </w:rPr>
        <w:t>u</w:t>
      </w:r>
      <w:r>
        <w:rPr>
          <w:rFonts w:ascii="宋体"/>
          <w:spacing w:val="-13"/>
          <w:w w:val="15"/>
          <w:sz w:val="240"/>
        </w:rPr>
        <w:t>O</w:t>
      </w:r>
      <w:r>
        <w:rPr>
          <w:rFonts w:ascii="宋体"/>
          <w:spacing w:val="-13"/>
          <w:w w:val="15"/>
          <w:position w:val="-20"/>
          <w:sz w:val="240"/>
        </w:rPr>
        <w:t>O</w:t>
      </w:r>
      <w:r>
        <w:rPr>
          <w:rFonts w:ascii="宋体"/>
          <w:spacing w:val="-13"/>
          <w:w w:val="15"/>
          <w:position w:val="73"/>
          <w:sz w:val="240"/>
        </w:rPr>
        <w:t>o</w:t>
      </w:r>
      <w:r>
        <w:rPr>
          <w:rFonts w:ascii="宋体"/>
          <w:spacing w:val="-13"/>
          <w:w w:val="15"/>
          <w:position w:val="-41"/>
          <w:sz w:val="240"/>
        </w:rPr>
        <w:t>A</w:t>
      </w:r>
      <w:r>
        <w:rPr>
          <w:rFonts w:ascii="宋体"/>
          <w:spacing w:val="-93"/>
          <w:w w:val="15"/>
          <w:position w:val="21"/>
          <w:sz w:val="240"/>
        </w:rPr>
        <w:t>D</w:t>
      </w:r>
      <w:r>
        <w:rPr>
          <w:rFonts w:ascii="Arial"/>
          <w:i/>
          <w:spacing w:val="-15"/>
          <w:w w:val="15"/>
          <w:position w:val="156"/>
          <w:sz w:val="27"/>
        </w:rPr>
        <w:t>s</w:t>
      </w:r>
      <w:r>
        <w:rPr>
          <w:rFonts w:ascii="宋体"/>
          <w:spacing w:val="-13"/>
          <w:w w:val="15"/>
          <w:position w:val="-20"/>
          <w:sz w:val="240"/>
        </w:rPr>
        <w:t>R</w:t>
      </w:r>
      <w:r>
        <w:rPr>
          <w:rFonts w:ascii="宋体"/>
          <w:spacing w:val="-13"/>
          <w:w w:val="15"/>
          <w:sz w:val="240"/>
        </w:rPr>
        <w:t>W</w:t>
      </w:r>
      <w:r>
        <w:rPr>
          <w:rFonts w:ascii="宋体"/>
          <w:spacing w:val="-13"/>
          <w:w w:val="15"/>
          <w:position w:val="73"/>
          <w:sz w:val="240"/>
        </w:rPr>
        <w:t>i</w:t>
      </w:r>
      <w:r>
        <w:rPr>
          <w:rFonts w:ascii="宋体"/>
          <w:spacing w:val="-13"/>
          <w:w w:val="15"/>
          <w:position w:val="-41"/>
          <w:sz w:val="240"/>
        </w:rPr>
        <w:t>T</w:t>
      </w:r>
      <w:r>
        <w:rPr>
          <w:rFonts w:ascii="宋体"/>
          <w:w w:val="15"/>
          <w:position w:val="21"/>
          <w:sz w:val="240"/>
        </w:rPr>
        <w:t>L</w:t>
      </w:r>
      <w:r>
        <w:rPr>
          <w:rFonts w:ascii="宋体"/>
          <w:spacing w:val="-13"/>
          <w:w w:val="15"/>
          <w:sz w:val="240"/>
        </w:rPr>
        <w:t>E</w:t>
      </w:r>
      <w:r>
        <w:rPr>
          <w:rFonts w:ascii="宋体"/>
          <w:spacing w:val="-13"/>
          <w:w w:val="15"/>
          <w:position w:val="73"/>
          <w:sz w:val="240"/>
        </w:rPr>
        <w:t>n</w:t>
      </w:r>
      <w:r>
        <w:rPr>
          <w:rFonts w:ascii="宋体"/>
          <w:spacing w:val="-13"/>
          <w:w w:val="15"/>
          <w:position w:val="-20"/>
          <w:sz w:val="240"/>
        </w:rPr>
        <w:t>Q</w:t>
      </w:r>
      <w:r>
        <w:rPr>
          <w:rFonts w:ascii="宋体"/>
          <w:spacing w:val="-13"/>
          <w:w w:val="15"/>
          <w:position w:val="-41"/>
          <w:sz w:val="240"/>
        </w:rPr>
        <w:t>E</w:t>
      </w:r>
      <w:r>
        <w:rPr>
          <w:rFonts w:ascii="宋体"/>
          <w:w w:val="15"/>
          <w:position w:val="21"/>
          <w:sz w:val="240"/>
        </w:rPr>
        <w:t>E</w:t>
      </w:r>
      <w:r>
        <w:rPr>
          <w:rFonts w:ascii="宋体"/>
          <w:spacing w:val="-13"/>
          <w:w w:val="15"/>
          <w:sz w:val="240"/>
        </w:rPr>
        <w:t>R</w:t>
      </w:r>
      <w:r>
        <w:rPr>
          <w:rFonts w:ascii="宋体"/>
          <w:spacing w:val="-13"/>
          <w:w w:val="15"/>
          <w:position w:val="-20"/>
          <w:sz w:val="240"/>
        </w:rPr>
        <w:t>U</w:t>
      </w:r>
      <w:r>
        <w:rPr>
          <w:rFonts w:ascii="宋体"/>
          <w:spacing w:val="-13"/>
          <w:w w:val="15"/>
          <w:position w:val="73"/>
          <w:sz w:val="240"/>
        </w:rPr>
        <w:t>t</w:t>
      </w:r>
      <w:r>
        <w:rPr>
          <w:rFonts w:ascii="宋体"/>
          <w:spacing w:val="-67"/>
          <w:w w:val="15"/>
          <w:position w:val="-41"/>
          <w:sz w:val="240"/>
        </w:rPr>
        <w:t>D</w:t>
      </w:r>
      <w:r>
        <w:rPr>
          <w:rFonts w:ascii="Arial"/>
          <w:i/>
          <w:spacing w:val="-18"/>
          <w:w w:val="15"/>
          <w:position w:val="156"/>
          <w:sz w:val="27"/>
        </w:rPr>
        <w:t>p</w:t>
      </w:r>
      <w:r>
        <w:rPr>
          <w:rFonts w:ascii="宋体"/>
          <w:spacing w:val="-13"/>
          <w:w w:val="15"/>
          <w:position w:val="-20"/>
          <w:sz w:val="240"/>
        </w:rPr>
        <w:t>E</w:t>
      </w:r>
      <w:r>
        <w:rPr>
          <w:rFonts w:ascii="宋体"/>
          <w:spacing w:val="4"/>
          <w:w w:val="15"/>
          <w:sz w:val="240"/>
        </w:rPr>
        <w:t>_</w:t>
      </w:r>
      <w:r>
        <w:rPr>
          <w:rFonts w:ascii="宋体"/>
          <w:spacing w:val="-13"/>
          <w:w w:val="15"/>
          <w:position w:val="-20"/>
          <w:sz w:val="240"/>
        </w:rPr>
        <w:t>_</w:t>
      </w:r>
      <w:r>
        <w:rPr>
          <w:rFonts w:ascii="宋体"/>
          <w:spacing w:val="-155"/>
          <w:w w:val="15"/>
          <w:sz w:val="240"/>
        </w:rPr>
        <w:t>A</w:t>
      </w:r>
      <w:r>
        <w:rPr>
          <w:rFonts w:ascii="Arial"/>
          <w:i/>
          <w:spacing w:val="-11"/>
          <w:w w:val="15"/>
          <w:position w:val="156"/>
          <w:sz w:val="27"/>
        </w:rPr>
        <w:t>e</w:t>
      </w:r>
      <w:r>
        <w:rPr>
          <w:rFonts w:ascii="宋体"/>
          <w:spacing w:val="-13"/>
          <w:w w:val="15"/>
          <w:sz w:val="240"/>
        </w:rPr>
        <w:t>C</w:t>
      </w:r>
      <w:r>
        <w:rPr>
          <w:rFonts w:ascii="宋体"/>
          <w:spacing w:val="-48"/>
          <w:w w:val="15"/>
          <w:position w:val="-20"/>
          <w:sz w:val="240"/>
        </w:rPr>
        <w:t>P</w:t>
      </w:r>
      <w:r>
        <w:rPr>
          <w:rFonts w:ascii="Arial"/>
          <w:i/>
          <w:spacing w:val="-12"/>
          <w:w w:val="15"/>
          <w:position w:val="156"/>
          <w:sz w:val="27"/>
        </w:rPr>
        <w:t>r</w:t>
      </w:r>
      <w:r>
        <w:rPr>
          <w:rFonts w:ascii="宋体"/>
          <w:spacing w:val="-13"/>
          <w:w w:val="15"/>
          <w:sz w:val="240"/>
        </w:rPr>
        <w:t>C</w:t>
      </w:r>
      <w:r>
        <w:rPr>
          <w:rFonts w:ascii="宋体"/>
          <w:spacing w:val="4"/>
          <w:w w:val="15"/>
          <w:position w:val="-20"/>
          <w:sz w:val="240"/>
        </w:rPr>
        <w:t>E</w:t>
      </w:r>
      <w:r>
        <w:rPr>
          <w:rFonts w:ascii="宋体"/>
          <w:spacing w:val="-13"/>
          <w:w w:val="15"/>
          <w:sz w:val="240"/>
        </w:rPr>
        <w:t>E</w:t>
      </w:r>
      <w:r>
        <w:rPr>
          <w:rFonts w:ascii="宋体"/>
          <w:spacing w:val="4"/>
          <w:w w:val="15"/>
          <w:position w:val="-20"/>
          <w:sz w:val="240"/>
        </w:rPr>
        <w:t>A</w:t>
      </w:r>
      <w:r>
        <w:rPr>
          <w:rFonts w:ascii="宋体"/>
          <w:spacing w:val="-13"/>
          <w:w w:val="15"/>
          <w:position w:val="-20"/>
          <w:sz w:val="240"/>
        </w:rPr>
        <w:t>K</w:t>
      </w:r>
      <w:r>
        <w:rPr>
          <w:rFonts w:ascii="宋体"/>
          <w:spacing w:val="-26"/>
          <w:w w:val="15"/>
          <w:sz w:val="240"/>
        </w:rPr>
        <w:t>L</w:t>
      </w:r>
      <w:r>
        <w:rPr>
          <w:rFonts w:ascii="Arial"/>
          <w:i/>
          <w:w w:val="15"/>
          <w:position w:val="156"/>
          <w:sz w:val="27"/>
        </w:rPr>
        <w:t>Phase</w:t>
      </w:r>
      <w:r>
        <w:rPr>
          <w:rFonts w:ascii="Arial"/>
          <w:sz w:val="27"/>
        </w:rPr>
      </w:r>
    </w:p>
    <w:p>
      <w:pPr>
        <w:pStyle w:val="BodyText"/>
        <w:spacing w:line="3886" w:lineRule="exact"/>
        <w:ind w:left="173" w:right="0"/>
        <w:jc w:val="left"/>
        <w:rPr>
          <w:rFonts w:ascii="宋体" w:hAnsi="宋体" w:cs="宋体" w:eastAsia="宋体"/>
        </w:rPr>
      </w:pPr>
      <w:r>
        <w:rPr>
          <w:w w:val="5"/>
        </w:rPr>
        <w:br w:type="column"/>
      </w:r>
      <w:r>
        <w:rPr>
          <w:rFonts w:ascii="宋体"/>
          <w:spacing w:val="-5"/>
          <w:w w:val="5"/>
          <w:position w:val="-51"/>
        </w:rPr>
        <w:t>P</w:t>
      </w:r>
      <w:r>
        <w:rPr>
          <w:rFonts w:ascii="宋体"/>
          <w:spacing w:val="-5"/>
          <w:w w:val="5"/>
          <w:position w:val="-72"/>
        </w:rPr>
        <w:t>P</w:t>
      </w:r>
      <w:r>
        <w:rPr>
          <w:rFonts w:ascii="宋体"/>
          <w:spacing w:val="-5"/>
          <w:w w:val="5"/>
          <w:position w:val="-93"/>
        </w:rPr>
        <w:t>P</w:t>
      </w:r>
      <w:r>
        <w:rPr>
          <w:rFonts w:ascii="宋体"/>
          <w:spacing w:val="-5"/>
          <w:w w:val="5"/>
          <w:position w:val="-30"/>
        </w:rPr>
        <w:t>P</w:t>
      </w:r>
      <w:r>
        <w:rPr>
          <w:rFonts w:ascii="宋体"/>
          <w:spacing w:val="-5"/>
          <w:w w:val="5"/>
        </w:rPr>
        <w:t>T</w:t>
      </w:r>
      <w:r>
        <w:rPr>
          <w:rFonts w:ascii="宋体"/>
          <w:spacing w:val="1"/>
          <w:w w:val="5"/>
          <w:position w:val="-114"/>
        </w:rPr>
        <w:t>F</w:t>
      </w:r>
      <w:r>
        <w:rPr>
          <w:rFonts w:ascii="宋体"/>
          <w:spacing w:val="-5"/>
          <w:w w:val="5"/>
          <w:position w:val="-30"/>
        </w:rPr>
        <w:t>A</w:t>
      </w:r>
      <w:r>
        <w:rPr>
          <w:rFonts w:ascii="宋体"/>
          <w:spacing w:val="-5"/>
          <w:w w:val="5"/>
          <w:position w:val="-51"/>
        </w:rPr>
        <w:t>A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72"/>
        </w:rPr>
        <w:t>A</w:t>
      </w:r>
      <w:r>
        <w:rPr>
          <w:rFonts w:ascii="宋体"/>
          <w:spacing w:val="-5"/>
          <w:w w:val="5"/>
          <w:position w:val="-93"/>
        </w:rPr>
        <w:t>A</w:t>
      </w:r>
      <w:r>
        <w:rPr>
          <w:rFonts w:ascii="宋体"/>
          <w:spacing w:val="1"/>
          <w:w w:val="5"/>
          <w:position w:val="-114"/>
        </w:rPr>
        <w:t>A</w:t>
      </w:r>
      <w:r>
        <w:rPr>
          <w:rFonts w:ascii="宋体"/>
          <w:spacing w:val="-5"/>
          <w:w w:val="5"/>
          <w:position w:val="-93"/>
        </w:rPr>
        <w:t>S</w:t>
      </w:r>
      <w:r>
        <w:rPr>
          <w:rFonts w:ascii="宋体"/>
          <w:spacing w:val="-5"/>
          <w:w w:val="5"/>
          <w:position w:val="-72"/>
        </w:rPr>
        <w:t>S</w:t>
      </w:r>
      <w:r>
        <w:rPr>
          <w:rFonts w:ascii="宋体"/>
          <w:spacing w:val="-5"/>
          <w:w w:val="5"/>
          <w:position w:val="-30"/>
        </w:rPr>
        <w:t>S</w:t>
      </w:r>
      <w:r>
        <w:rPr>
          <w:rFonts w:ascii="宋体"/>
          <w:spacing w:val="-5"/>
          <w:w w:val="5"/>
        </w:rPr>
        <w:t>s</w:t>
      </w:r>
      <w:r>
        <w:rPr>
          <w:rFonts w:ascii="宋体"/>
          <w:spacing w:val="-5"/>
          <w:w w:val="5"/>
          <w:position w:val="-51"/>
        </w:rPr>
        <w:t>S</w:t>
      </w:r>
      <w:r>
        <w:rPr>
          <w:rFonts w:ascii="宋体"/>
          <w:spacing w:val="1"/>
          <w:w w:val="5"/>
          <w:position w:val="-114"/>
        </w:rPr>
        <w:t>I</w:t>
      </w:r>
      <w:r>
        <w:rPr>
          <w:rFonts w:ascii="宋体"/>
          <w:spacing w:val="-5"/>
          <w:w w:val="5"/>
          <w:position w:val="-51"/>
        </w:rPr>
        <w:t>S</w:t>
      </w:r>
      <w:r>
        <w:rPr>
          <w:rFonts w:ascii="宋体"/>
          <w:spacing w:val="-5"/>
          <w:w w:val="5"/>
          <w:position w:val="-30"/>
        </w:rPr>
        <w:t>S</w:t>
      </w:r>
      <w:r>
        <w:rPr>
          <w:rFonts w:ascii="宋体"/>
          <w:spacing w:val="-5"/>
          <w:w w:val="5"/>
          <w:position w:val="-72"/>
        </w:rPr>
        <w:t>S</w:t>
      </w:r>
      <w:r>
        <w:rPr>
          <w:rFonts w:ascii="宋体"/>
          <w:spacing w:val="-5"/>
          <w:w w:val="5"/>
          <w:position w:val="-93"/>
        </w:rPr>
        <w:t>S</w:t>
      </w:r>
      <w:r>
        <w:rPr>
          <w:rFonts w:ascii="宋体"/>
          <w:spacing w:val="-5"/>
          <w:w w:val="5"/>
        </w:rPr>
        <w:t>t</w:t>
      </w:r>
      <w:r>
        <w:rPr>
          <w:rFonts w:ascii="宋体"/>
          <w:spacing w:val="1"/>
          <w:w w:val="5"/>
          <w:position w:val="-114"/>
        </w:rPr>
        <w:t>L</w:t>
      </w:r>
      <w:r>
        <w:rPr>
          <w:rFonts w:ascii="宋体"/>
          <w:spacing w:val="-5"/>
          <w:w w:val="5"/>
          <w:position w:val="-72"/>
        </w:rPr>
        <w:t>E</w:t>
      </w:r>
      <w:r>
        <w:rPr>
          <w:rFonts w:ascii="宋体"/>
          <w:spacing w:val="-5"/>
          <w:w w:val="5"/>
          <w:position w:val="-114"/>
        </w:rPr>
        <w:t>E</w:t>
      </w:r>
      <w:r>
        <w:rPr>
          <w:rFonts w:ascii="宋体"/>
          <w:spacing w:val="-5"/>
          <w:w w:val="5"/>
          <w:position w:val="-30"/>
        </w:rPr>
        <w:t>E</w:t>
      </w:r>
      <w:r>
        <w:rPr>
          <w:rFonts w:ascii="宋体"/>
          <w:spacing w:val="-5"/>
          <w:w w:val="5"/>
        </w:rPr>
        <w:t>s</w:t>
      </w:r>
      <w:r>
        <w:rPr>
          <w:rFonts w:ascii="宋体"/>
          <w:spacing w:val="-5"/>
          <w:w w:val="5"/>
          <w:position w:val="-51"/>
        </w:rPr>
        <w:t>E</w:t>
      </w:r>
      <w:r>
        <w:rPr>
          <w:rFonts w:ascii="宋体"/>
          <w:spacing w:val="1"/>
          <w:w w:val="5"/>
          <w:position w:val="-93"/>
        </w:rPr>
        <w:t>E</w:t>
      </w:r>
      <w:r>
        <w:rPr>
          <w:rFonts w:ascii="宋体"/>
          <w:spacing w:val="-5"/>
          <w:w w:val="5"/>
          <w:position w:val="-72"/>
        </w:rPr>
        <w:t>D</w:t>
      </w:r>
      <w:r>
        <w:rPr>
          <w:rFonts w:ascii="宋体"/>
          <w:spacing w:val="-5"/>
          <w:w w:val="5"/>
          <w:position w:val="-93"/>
        </w:rPr>
        <w:t>D</w:t>
      </w:r>
      <w:r>
        <w:rPr>
          <w:rFonts w:ascii="宋体"/>
          <w:spacing w:val="-5"/>
          <w:w w:val="5"/>
        </w:rPr>
        <w:t>t</w:t>
      </w:r>
      <w:r>
        <w:rPr>
          <w:rFonts w:ascii="宋体"/>
          <w:spacing w:val="-5"/>
          <w:w w:val="5"/>
          <w:position w:val="-51"/>
        </w:rPr>
        <w:t>D</w:t>
      </w:r>
      <w:r>
        <w:rPr>
          <w:rFonts w:ascii="宋体"/>
          <w:spacing w:val="-5"/>
          <w:w w:val="5"/>
          <w:position w:val="-114"/>
        </w:rPr>
        <w:t>D</w:t>
      </w:r>
      <w:r>
        <w:rPr>
          <w:rFonts w:ascii="宋体"/>
          <w:spacing w:val="1"/>
          <w:w w:val="5"/>
          <w:position w:val="-30"/>
        </w:rPr>
        <w:t>D</w:t>
      </w:r>
      <w:r>
        <w:rPr>
          <w:rFonts w:ascii="宋体"/>
          <w:spacing w:val="1"/>
          <w:w w:val="5"/>
        </w:rPr>
        <w:t>atu</w:t>
      </w:r>
      <w:r>
        <w:rPr>
          <w:rFonts w:ascii="宋体"/>
          <w:spacing w:val="75"/>
          <w:w w:val="5"/>
        </w:rPr>
        <w:t>s</w:t>
      </w:r>
      <w:r>
        <w:rPr>
          <w:rFonts w:ascii="宋体"/>
          <w:spacing w:val="1"/>
          <w:w w:val="5"/>
        </w:rPr>
        <w:t>Operato</w:t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-5"/>
          <w:w w:val="5"/>
          <w:position w:val="-30"/>
        </w:rPr>
        <w:t>0</w:t>
      </w:r>
      <w:r>
        <w:rPr>
          <w:rFonts w:ascii="宋体"/>
          <w:spacing w:val="-5"/>
          <w:w w:val="5"/>
          <w:position w:val="-72"/>
        </w:rPr>
        <w:t>0</w:t>
      </w:r>
      <w:r>
        <w:rPr>
          <w:rFonts w:ascii="宋体"/>
          <w:spacing w:val="-5"/>
          <w:w w:val="5"/>
          <w:position w:val="-93"/>
        </w:rPr>
        <w:t>0</w:t>
      </w:r>
      <w:r>
        <w:rPr>
          <w:rFonts w:ascii="宋体"/>
          <w:spacing w:val="-5"/>
          <w:w w:val="5"/>
          <w:position w:val="-51"/>
        </w:rPr>
        <w:t>0</w:t>
      </w:r>
      <w:r>
        <w:rPr>
          <w:rFonts w:ascii="宋体"/>
          <w:spacing w:val="49"/>
          <w:w w:val="5"/>
          <w:position w:val="-114"/>
        </w:rPr>
        <w:t>0</w:t>
      </w:r>
      <w:r>
        <w:rPr>
          <w:rFonts w:ascii="宋体"/>
          <w:w w:val="5"/>
        </w:rPr>
        <w:t>P</w:t>
      </w:r>
      <w:r>
        <w:rPr>
          <w:rFonts w:ascii="宋体"/>
          <w:spacing w:val="1"/>
          <w:w w:val="5"/>
        </w:rPr>
        <w:t>LC-Erro</w:t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-5"/>
          <w:w w:val="5"/>
          <w:position w:val="-51"/>
        </w:rPr>
        <w:t>0</w:t>
      </w:r>
      <w:r>
        <w:rPr>
          <w:rFonts w:ascii="宋体"/>
          <w:spacing w:val="-5"/>
          <w:w w:val="5"/>
          <w:position w:val="-93"/>
        </w:rPr>
        <w:t>0</w:t>
      </w:r>
      <w:r>
        <w:rPr>
          <w:rFonts w:ascii="宋体"/>
          <w:spacing w:val="-5"/>
          <w:w w:val="5"/>
          <w:position w:val="-72"/>
        </w:rPr>
        <w:t>0</w:t>
      </w:r>
      <w:r>
        <w:rPr>
          <w:rFonts w:ascii="宋体"/>
          <w:spacing w:val="-5"/>
          <w:w w:val="5"/>
          <w:position w:val="-114"/>
        </w:rPr>
        <w:t>0</w:t>
      </w:r>
      <w:r>
        <w:rPr>
          <w:rFonts w:ascii="宋体"/>
          <w:spacing w:val="40"/>
          <w:w w:val="5"/>
          <w:position w:val="-30"/>
        </w:rPr>
        <w:t>0</w:t>
      </w:r>
      <w:r>
        <w:rPr>
          <w:rFonts w:ascii="宋体"/>
          <w:w w:val="5"/>
        </w:rPr>
        <w:t>M</w:t>
      </w:r>
      <w:r>
        <w:rPr>
          <w:rFonts w:ascii="宋体"/>
          <w:spacing w:val="1"/>
          <w:w w:val="5"/>
        </w:rPr>
        <w:t>eas.Err</w:t>
      </w:r>
      <w:r>
        <w:rPr>
          <w:rFonts w:ascii="宋体"/>
          <w:spacing w:val="-5"/>
          <w:w w:val="5"/>
        </w:rPr>
        <w:t>.</w:t>
      </w:r>
      <w:r>
        <w:rPr>
          <w:rFonts w:ascii="宋体"/>
          <w:spacing w:val="-5"/>
          <w:w w:val="5"/>
          <w:position w:val="-93"/>
        </w:rPr>
        <w:t>0</w:t>
      </w:r>
      <w:r>
        <w:rPr>
          <w:rFonts w:ascii="宋体"/>
          <w:spacing w:val="-5"/>
          <w:w w:val="5"/>
          <w:position w:val="-51"/>
        </w:rPr>
        <w:t>0</w:t>
      </w:r>
      <w:r>
        <w:rPr>
          <w:rFonts w:ascii="宋体"/>
          <w:spacing w:val="-5"/>
          <w:w w:val="5"/>
          <w:position w:val="-30"/>
        </w:rPr>
        <w:t>0</w:t>
      </w:r>
      <w:r>
        <w:rPr>
          <w:rFonts w:ascii="宋体"/>
          <w:spacing w:val="-5"/>
          <w:w w:val="5"/>
          <w:position w:val="-72"/>
        </w:rPr>
        <w:t>0</w:t>
      </w:r>
      <w:r>
        <w:rPr>
          <w:rFonts w:ascii="宋体"/>
          <w:spacing w:val="30"/>
          <w:w w:val="5"/>
          <w:position w:val="-114"/>
        </w:rPr>
        <w:t>1</w:t>
      </w:r>
      <w:r>
        <w:rPr>
          <w:rFonts w:ascii="宋体"/>
          <w:w w:val="5"/>
        </w:rPr>
        <w:t>M</w:t>
      </w:r>
      <w:r>
        <w:rPr>
          <w:rFonts w:ascii="宋体"/>
          <w:spacing w:val="1"/>
          <w:w w:val="5"/>
        </w:rPr>
        <w:t>at.</w:t>
      </w:r>
      <w:r>
        <w:rPr>
          <w:rFonts w:ascii="宋体"/>
          <w:w w:val="5"/>
        </w:rPr>
        <w:t>            </w:t>
      </w:r>
      <w:r>
        <w:rPr>
          <w:rFonts w:ascii="宋体"/>
          <w:spacing w:val="49"/>
          <w:w w:val="5"/>
        </w:rPr>
        <w:t> </w:t>
      </w:r>
      <w:r>
        <w:rPr>
          <w:rFonts w:ascii="宋体"/>
          <w:spacing w:val="1"/>
          <w:w w:val="5"/>
        </w:rPr>
        <w:t>Revi</w:t>
      </w:r>
      <w:r>
        <w:rPr>
          <w:rFonts w:ascii="宋体"/>
          <w:spacing w:val="-23"/>
          <w:w w:val="5"/>
        </w:rPr>
        <w:t>e</w:t>
      </w:r>
      <w:r>
        <w:rPr>
          <w:rFonts w:ascii="宋体"/>
          <w:spacing w:val="-5"/>
          <w:w w:val="5"/>
          <w:position w:val="-72"/>
        </w:rPr>
        <w:t>0</w:t>
      </w:r>
      <w:r>
        <w:rPr>
          <w:rFonts w:ascii="宋体"/>
          <w:spacing w:val="-5"/>
          <w:w w:val="5"/>
          <w:position w:val="-30"/>
        </w:rPr>
        <w:t>0</w:t>
      </w:r>
      <w:r>
        <w:rPr>
          <w:rFonts w:ascii="宋体"/>
          <w:spacing w:val="-5"/>
          <w:w w:val="5"/>
          <w:position w:val="-51"/>
        </w:rPr>
        <w:t>0</w:t>
      </w:r>
      <w:r>
        <w:rPr>
          <w:rFonts w:ascii="宋体"/>
          <w:spacing w:val="-5"/>
          <w:w w:val="5"/>
          <w:position w:val="-93"/>
        </w:rPr>
        <w:t>0</w:t>
      </w:r>
      <w:r>
        <w:rPr>
          <w:rFonts w:ascii="宋体"/>
          <w:spacing w:val="-40"/>
          <w:w w:val="5"/>
          <w:position w:val="-114"/>
        </w:rPr>
        <w:t>0</w:t>
      </w:r>
      <w:r>
        <w:rPr>
          <w:rFonts w:ascii="宋体"/>
          <w:spacing w:val="65"/>
          <w:w w:val="5"/>
        </w:rPr>
        <w:t>w</w:t>
      </w:r>
      <w:r>
        <w:rPr>
          <w:rFonts w:ascii="宋体"/>
          <w:w w:val="5"/>
        </w:rPr>
        <w:t>E</w:t>
      </w:r>
      <w:r>
        <w:rPr>
          <w:rFonts w:ascii="宋体"/>
          <w:spacing w:val="1"/>
          <w:w w:val="5"/>
        </w:rPr>
        <w:t>CM</w:t>
      </w:r>
      <w:r>
        <w:rPr>
          <w:rFonts w:ascii="宋体"/>
          <w:w w:val="5"/>
        </w:rPr>
        <w:t>            </w:t>
      </w:r>
      <w:r>
        <w:rPr>
          <w:rFonts w:ascii="宋体"/>
          <w:spacing w:val="50"/>
          <w:w w:val="5"/>
        </w:rPr>
        <w:t> </w:t>
      </w:r>
      <w:r>
        <w:rPr>
          <w:rFonts w:ascii="宋体"/>
          <w:spacing w:val="1"/>
          <w:w w:val="5"/>
        </w:rPr>
        <w:t>Erro</w:t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-5"/>
          <w:w w:val="5"/>
          <w:position w:val="-72"/>
        </w:rPr>
        <w:t>0</w:t>
      </w:r>
      <w:r>
        <w:rPr>
          <w:rFonts w:ascii="宋体"/>
          <w:spacing w:val="-5"/>
          <w:w w:val="5"/>
          <w:position w:val="-30"/>
        </w:rPr>
        <w:t>0</w:t>
      </w:r>
      <w:r>
        <w:rPr>
          <w:rFonts w:ascii="宋体"/>
          <w:spacing w:val="-5"/>
          <w:w w:val="5"/>
          <w:position w:val="-93"/>
        </w:rPr>
        <w:t>0</w:t>
      </w:r>
      <w:r>
        <w:rPr>
          <w:rFonts w:ascii="宋体"/>
          <w:spacing w:val="-5"/>
          <w:w w:val="5"/>
          <w:position w:val="-51"/>
        </w:rPr>
        <w:t>0</w:t>
      </w:r>
      <w:r>
        <w:rPr>
          <w:rFonts w:ascii="宋体"/>
          <w:w w:val="5"/>
          <w:position w:val="-114"/>
        </w:rPr>
        <w:t>0</w:t>
      </w:r>
      <w:r>
        <w:rPr>
          <w:rFonts w:ascii="宋体"/>
        </w:rPr>
      </w:r>
    </w:p>
    <w:p>
      <w:pPr>
        <w:spacing w:after="0" w:line="3886" w:lineRule="exac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  <w:cols w:num="3" w:equalWidth="0">
            <w:col w:w="1620" w:space="40"/>
            <w:col w:w="2353" w:space="40"/>
            <w:col w:w="6087"/>
          </w:cols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group style="position:absolute;margin-left:42.35952pt;margin-top:42.360016pt;width:496.35pt;height:709pt;mso-position-horizontal-relative:page;mso-position-vertical-relative:page;z-index:-58816" coordorigin="847,847" coordsize="9927,14180">
            <v:group style="position:absolute;left:910;top:14678;width:5751;height:279" coordorigin="910,14678" coordsize="5751,279">
              <v:shape style="position:absolute;left:910;top:14678;width:5751;height:279" coordorigin="910,14678" coordsize="5751,279" path="m910,14957l6660,14957,6660,14678,910,14678,910,14957xe" filled="true" fillcolor="#ffffff" stroked="false">
                <v:path arrowok="t"/>
                <v:fill type="solid"/>
              </v:shape>
            </v:group>
            <v:group style="position:absolute;left:850;top:15024;width:9922;height:2" coordorigin="850,15024" coordsize="9922,2">
              <v:shape style="position:absolute;left:850;top:15024;width:9922;height:2" coordorigin="850,15024" coordsize="9922,0" path="m10771,15024l850,15024e" filled="false" stroked="true" strokeweight=".24pt" strokecolor="#000000">
                <v:path arrowok="t"/>
              </v:shape>
            </v:group>
            <v:group style="position:absolute;left:850;top:850;width:2;height:14175" coordorigin="850,850" coordsize="2,14175">
              <v:shape style="position:absolute;left:850;top:850;width:2;height:14175" coordorigin="850,850" coordsize="0,14175" path="m850,15024l850,850e" filled="false" stroked="true" strokeweight=".24pt" strokecolor="#000000">
                <v:path arrowok="t"/>
              </v:shape>
            </v:group>
            <v:group style="position:absolute;left:850;top:850;width:9922;height:2" coordorigin="850,850" coordsize="9922,2">
              <v:shape style="position:absolute;left:850;top:850;width:9922;height:2" coordorigin="850,850" coordsize="9922,0" path="m850,850l10771,850e" filled="false" stroked="true" strokeweight=".24pt" strokecolor="#000000">
                <v:path arrowok="t"/>
              </v:shape>
            </v:group>
            <v:group style="position:absolute;left:10771;top:850;width:2;height:14175" coordorigin="10771,850" coordsize="2,14175">
              <v:shape style="position:absolute;left:10771;top:850;width:2;height:14175" coordorigin="10771,850" coordsize="0,14175" path="m10771,850l10771,15024e" filled="false" stroked="true" strokeweight=".24pt" strokecolor="#000000">
                <v:path arrowok="t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/>
          <w:sz w:val="23"/>
          <w:szCs w:val="23"/>
        </w:rPr>
      </w:pPr>
    </w:p>
    <w:p>
      <w:pPr>
        <w:pStyle w:val="BodyText"/>
        <w:spacing w:line="2836" w:lineRule="exact"/>
        <w:ind w:left="212" w:right="0"/>
        <w:jc w:val="left"/>
        <w:rPr>
          <w:rFonts w:ascii="宋体" w:hAnsi="宋体" w:cs="宋体" w:eastAsia="宋体"/>
        </w:rPr>
      </w:pPr>
      <w:r>
        <w:rPr>
          <w:rFonts w:ascii="宋体"/>
          <w:spacing w:val="1"/>
          <w:w w:val="5"/>
        </w:rPr>
        <w:t>Database</w:t>
      </w:r>
      <w:r>
        <w:rPr>
          <w:rFonts w:ascii="宋体"/>
          <w:w w:val="5"/>
        </w:rPr>
        <w:t>  </w:t>
      </w:r>
      <w:r>
        <w:rPr>
          <w:rFonts w:ascii="宋体"/>
          <w:spacing w:val="56"/>
          <w:w w:val="5"/>
        </w:rPr>
        <w:t> </w:t>
      </w:r>
      <w:r>
        <w:rPr>
          <w:rFonts w:ascii="宋体"/>
          <w:spacing w:val="1"/>
          <w:w w:val="5"/>
        </w:rPr>
        <w:t>Filename</w:t>
      </w:r>
      <w:r>
        <w:rPr>
          <w:rFonts w:ascii="宋体"/>
          <w:w w:val="5"/>
        </w:rPr>
        <w:t>  </w:t>
      </w:r>
      <w:r>
        <w:rPr>
          <w:rFonts w:ascii="宋体"/>
          <w:spacing w:val="56"/>
          <w:w w:val="5"/>
        </w:rPr>
        <w:t> </w:t>
      </w:r>
      <w:r>
        <w:rPr>
          <w:rFonts w:ascii="宋体"/>
          <w:spacing w:val="1"/>
          <w:w w:val="5"/>
        </w:rPr>
        <w:t>:</w:t>
      </w:r>
      <w:r>
        <w:rPr>
          <w:rFonts w:ascii="宋体"/>
          <w:w w:val="5"/>
        </w:rPr>
        <w:t>  </w:t>
      </w:r>
      <w:r>
        <w:rPr>
          <w:rFonts w:ascii="宋体"/>
          <w:spacing w:val="56"/>
          <w:w w:val="5"/>
        </w:rPr>
        <w:t> </w:t>
      </w:r>
      <w:r>
        <w:rPr>
          <w:rFonts w:ascii="宋体"/>
          <w:spacing w:val="1"/>
          <w:w w:val="5"/>
        </w:rPr>
        <w:t>6_4484409.atf</w:t>
      </w:r>
      <w:r>
        <w:rPr>
          <w:rFonts w:ascii="宋体"/>
          <w:w w:val="5"/>
        </w:rPr>
        <w:t>  </w:t>
      </w:r>
      <w:r>
        <w:rPr>
          <w:rFonts w:ascii="宋体"/>
          <w:spacing w:val="56"/>
          <w:w w:val="5"/>
        </w:rPr>
        <w:t> </w:t>
      </w:r>
      <w:r>
        <w:rPr>
          <w:rFonts w:ascii="宋体"/>
          <w:spacing w:val="1"/>
          <w:w w:val="5"/>
        </w:rPr>
        <w:t>AVL.2</w:t>
      </w:r>
      <w:r>
        <w:rPr>
          <w:rFonts w:ascii="宋体"/>
          <w:w w:val="5"/>
        </w:rPr>
        <w:t>  </w:t>
      </w:r>
      <w:r>
        <w:rPr>
          <w:rFonts w:ascii="宋体"/>
          <w:spacing w:val="57"/>
          <w:w w:val="5"/>
        </w:rPr>
        <w:t> </w:t>
      </w:r>
      <w:r>
        <w:rPr>
          <w:rFonts w:ascii="宋体"/>
          <w:spacing w:val="1"/>
          <w:w w:val="5"/>
        </w:rPr>
        <w:t>76454.370</w:t>
      </w:r>
      <w:r>
        <w:rPr>
          <w:rFonts w:ascii="宋体"/>
          <w:spacing w:val="-60"/>
          <w:w w:val="5"/>
        </w:rPr>
        <w:t>0</w:t>
      </w:r>
      <w:r>
        <w:rPr>
          <w:rFonts w:ascii="宋体"/>
          <w:spacing w:val="-3"/>
          <w:w w:val="5"/>
        </w:rPr>
        <w:t>Pa</w:t>
      </w:r>
      <w:r>
        <w:rPr>
          <w:rFonts w:ascii="宋体"/>
          <w:spacing w:val="-60"/>
          <w:w w:val="5"/>
        </w:rPr>
        <w:t>4</w:t>
      </w:r>
      <w:r>
        <w:rPr>
          <w:rFonts w:ascii="宋体"/>
          <w:spacing w:val="-3"/>
          <w:w w:val="5"/>
        </w:rPr>
        <w:t>g</w:t>
      </w:r>
      <w:r>
        <w:rPr>
          <w:rFonts w:ascii="宋体"/>
          <w:spacing w:val="-60"/>
          <w:w w:val="5"/>
        </w:rPr>
        <w:t>1</w:t>
      </w:r>
      <w:r>
        <w:rPr>
          <w:rFonts w:ascii="宋体"/>
          <w:spacing w:val="-3"/>
          <w:w w:val="5"/>
        </w:rPr>
        <w:t>e</w:t>
      </w:r>
      <w:r>
        <w:rPr>
          <w:rFonts w:ascii="宋体"/>
          <w:spacing w:val="-60"/>
          <w:w w:val="5"/>
        </w:rPr>
        <w:t>3</w:t>
      </w:r>
      <w:r>
        <w:rPr>
          <w:rFonts w:ascii="宋体"/>
          <w:w w:val="5"/>
        </w:rPr>
        <w:t>  </w:t>
      </w:r>
      <w:r>
        <w:rPr>
          <w:rFonts w:ascii="宋体"/>
          <w:spacing w:val="42"/>
          <w:w w:val="5"/>
        </w:rPr>
        <w:t> </w:t>
      </w:r>
      <w:r>
        <w:rPr>
          <w:rFonts w:ascii="宋体"/>
          <w:spacing w:val="-60"/>
          <w:w w:val="5"/>
        </w:rPr>
        <w:t>.</w:t>
      </w:r>
      <w:r>
        <w:rPr>
          <w:rFonts w:ascii="宋体"/>
          <w:spacing w:val="-3"/>
          <w:w w:val="5"/>
        </w:rPr>
        <w:t>1</w:t>
      </w:r>
      <w:r>
        <w:rPr>
          <w:rFonts w:ascii="宋体"/>
          <w:spacing w:val="-60"/>
          <w:w w:val="5"/>
        </w:rPr>
        <w:t>4</w:t>
      </w:r>
      <w:r>
        <w:rPr>
          <w:rFonts w:ascii="宋体"/>
          <w:w w:val="5"/>
        </w:rPr>
        <w:t>  </w:t>
      </w:r>
      <w:r>
        <w:rPr>
          <w:rFonts w:ascii="宋体"/>
          <w:spacing w:val="43"/>
          <w:w w:val="5"/>
        </w:rPr>
        <w:t> </w:t>
      </w:r>
      <w:r>
        <w:rPr>
          <w:rFonts w:ascii="宋体"/>
          <w:spacing w:val="-60"/>
          <w:w w:val="5"/>
        </w:rPr>
        <w:t>4</w:t>
      </w:r>
      <w:r>
        <w:rPr>
          <w:rFonts w:ascii="宋体"/>
          <w:w w:val="5"/>
        </w:rPr>
        <w:t>  </w:t>
      </w:r>
      <w:r>
        <w:rPr>
          <w:rFonts w:ascii="宋体"/>
          <w:spacing w:val="42"/>
          <w:w w:val="5"/>
        </w:rPr>
        <w:t> </w:t>
      </w:r>
      <w:r>
        <w:rPr>
          <w:rFonts w:ascii="宋体"/>
          <w:spacing w:val="-60"/>
          <w:w w:val="5"/>
        </w:rPr>
        <w:t>8</w:t>
      </w:r>
      <w:r>
        <w:rPr>
          <w:rFonts w:ascii="宋体"/>
          <w:spacing w:val="-3"/>
          <w:w w:val="5"/>
        </w:rPr>
        <w:t>/</w:t>
      </w:r>
      <w:r>
        <w:rPr>
          <w:rFonts w:ascii="宋体"/>
          <w:spacing w:val="-60"/>
          <w:w w:val="5"/>
        </w:rPr>
        <w:t>4</w:t>
      </w:r>
      <w:r>
        <w:rPr>
          <w:rFonts w:ascii="宋体"/>
          <w:w w:val="5"/>
        </w:rPr>
        <w:t>  </w:t>
      </w:r>
      <w:r>
        <w:rPr>
          <w:rFonts w:ascii="宋体"/>
          <w:spacing w:val="43"/>
          <w:w w:val="5"/>
        </w:rPr>
        <w:t> </w:t>
      </w:r>
      <w:r>
        <w:rPr>
          <w:rFonts w:ascii="宋体"/>
          <w:spacing w:val="-60"/>
          <w:w w:val="5"/>
        </w:rPr>
        <w:t>4</w:t>
      </w:r>
      <w:r>
        <w:rPr>
          <w:rFonts w:ascii="宋体"/>
          <w:spacing w:val="-3"/>
          <w:w w:val="5"/>
        </w:rPr>
        <w:t>1</w:t>
      </w:r>
      <w:r>
        <w:rPr>
          <w:rFonts w:ascii="宋体"/>
          <w:spacing w:val="1"/>
          <w:w w:val="5"/>
        </w:rPr>
        <w:t>0</w:t>
      </w:r>
      <w:r>
        <w:rPr>
          <w:rFonts w:ascii="宋体"/>
          <w:w w:val="5"/>
        </w:rPr>
        <w:t>9</w:t>
      </w:r>
      <w:r>
        <w:rPr>
          <w:rFonts w:ascii="宋体"/>
        </w:rPr>
      </w:r>
    </w:p>
    <w:p>
      <w:pPr>
        <w:spacing w:after="0" w:line="2836" w:lineRule="exac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</w:sectPr>
      </w:pPr>
    </w:p>
    <w:p>
      <w:pPr>
        <w:spacing w:line="1592" w:lineRule="exact" w:before="0"/>
        <w:ind w:left="582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宋体"/>
          <w:spacing w:val="-205"/>
          <w:w w:val="20"/>
          <w:position w:val="-44"/>
          <w:sz w:val="240"/>
        </w:rPr>
        <w:t>F</w:t>
      </w:r>
      <w:r>
        <w:rPr>
          <w:rFonts w:ascii="Times New Roman"/>
          <w:i/>
          <w:spacing w:val="-35"/>
          <w:w w:val="20"/>
          <w:sz w:val="34"/>
        </w:rPr>
        <w:t>A</w:t>
      </w:r>
      <w:r>
        <w:rPr>
          <w:rFonts w:ascii="Times New Roman"/>
          <w:i/>
          <w:spacing w:val="-41"/>
          <w:w w:val="20"/>
          <w:sz w:val="34"/>
        </w:rPr>
        <w:t>A</w:t>
      </w:r>
      <w:r>
        <w:rPr>
          <w:rFonts w:ascii="Times New Roman"/>
          <w:i/>
          <w:spacing w:val="-35"/>
          <w:w w:val="20"/>
          <w:sz w:val="34"/>
        </w:rPr>
        <w:t>A</w:t>
      </w:r>
      <w:r>
        <w:rPr>
          <w:rFonts w:ascii="Times New Roman"/>
          <w:i/>
          <w:spacing w:val="-21"/>
          <w:w w:val="20"/>
          <w:sz w:val="34"/>
        </w:rPr>
        <w:t>A</w:t>
      </w:r>
      <w:r>
        <w:rPr>
          <w:rFonts w:ascii="宋体"/>
          <w:spacing w:val="-87"/>
          <w:w w:val="20"/>
          <w:position w:val="-44"/>
          <w:sz w:val="240"/>
        </w:rPr>
        <w:t>i</w:t>
      </w:r>
      <w:r>
        <w:rPr>
          <w:rFonts w:ascii="Times New Roman"/>
          <w:i/>
          <w:spacing w:val="-35"/>
          <w:w w:val="20"/>
          <w:sz w:val="34"/>
        </w:rPr>
        <w:t>F</w:t>
      </w:r>
      <w:r>
        <w:rPr>
          <w:rFonts w:ascii="Times New Roman"/>
          <w:i/>
          <w:spacing w:val="-41"/>
          <w:w w:val="20"/>
          <w:sz w:val="34"/>
        </w:rPr>
        <w:t>F</w:t>
      </w:r>
      <w:r>
        <w:rPr>
          <w:rFonts w:ascii="Times New Roman"/>
          <w:i/>
          <w:spacing w:val="-35"/>
          <w:w w:val="20"/>
          <w:sz w:val="34"/>
        </w:rPr>
        <w:t>F</w:t>
      </w:r>
      <w:r>
        <w:rPr>
          <w:rFonts w:ascii="Times New Roman"/>
          <w:i/>
          <w:spacing w:val="-33"/>
          <w:w w:val="20"/>
          <w:sz w:val="34"/>
        </w:rPr>
        <w:t>F</w:t>
      </w:r>
      <w:r>
        <w:rPr>
          <w:rFonts w:ascii="宋体"/>
          <w:spacing w:val="4"/>
          <w:w w:val="20"/>
          <w:position w:val="-44"/>
          <w:sz w:val="240"/>
        </w:rPr>
        <w:t>n</w:t>
      </w:r>
      <w:r>
        <w:rPr>
          <w:rFonts w:ascii="宋体"/>
          <w:spacing w:val="-236"/>
          <w:w w:val="20"/>
          <w:position w:val="-44"/>
          <w:sz w:val="240"/>
        </w:rPr>
        <w:t>a</w:t>
      </w:r>
      <w:r>
        <w:rPr>
          <w:rFonts w:ascii="Times New Roman"/>
          <w:i/>
          <w:spacing w:val="-35"/>
          <w:w w:val="20"/>
          <w:sz w:val="34"/>
        </w:rPr>
        <w:t>T</w:t>
      </w:r>
      <w:r>
        <w:rPr>
          <w:rFonts w:ascii="Times New Roman"/>
          <w:i/>
          <w:spacing w:val="-37"/>
          <w:w w:val="20"/>
          <w:sz w:val="34"/>
        </w:rPr>
        <w:t>T</w:t>
      </w:r>
      <w:r>
        <w:rPr>
          <w:rFonts w:ascii="Times New Roman"/>
          <w:i/>
          <w:spacing w:val="-35"/>
          <w:w w:val="20"/>
          <w:sz w:val="34"/>
        </w:rPr>
        <w:t>T</w:t>
      </w:r>
      <w:r>
        <w:rPr>
          <w:rFonts w:ascii="Times New Roman"/>
          <w:i/>
          <w:spacing w:val="-16"/>
          <w:w w:val="20"/>
          <w:sz w:val="34"/>
        </w:rPr>
        <w:t>T</w:t>
      </w:r>
      <w:r>
        <w:rPr>
          <w:rFonts w:ascii="宋体"/>
          <w:spacing w:val="4"/>
          <w:w w:val="20"/>
          <w:position w:val="-44"/>
          <w:sz w:val="240"/>
        </w:rPr>
        <w:t>l</w:t>
      </w:r>
      <w:r>
        <w:rPr>
          <w:rFonts w:ascii="宋体"/>
          <w:spacing w:val="-166"/>
          <w:w w:val="20"/>
          <w:position w:val="-44"/>
          <w:sz w:val="240"/>
        </w:rPr>
        <w:t> </w:t>
      </w:r>
      <w:r>
        <w:rPr>
          <w:rFonts w:ascii="Times New Roman"/>
          <w:i/>
          <w:spacing w:val="-35"/>
          <w:w w:val="20"/>
          <w:sz w:val="34"/>
        </w:rPr>
        <w:t>T</w:t>
      </w:r>
      <w:r>
        <w:rPr>
          <w:rFonts w:ascii="Times New Roman"/>
          <w:i/>
          <w:spacing w:val="-38"/>
          <w:w w:val="20"/>
          <w:sz w:val="34"/>
        </w:rPr>
        <w:t>T</w:t>
      </w:r>
      <w:r>
        <w:rPr>
          <w:rFonts w:ascii="宋体"/>
          <w:spacing w:val="-22"/>
          <w:w w:val="20"/>
          <w:position w:val="-44"/>
          <w:sz w:val="240"/>
        </w:rPr>
        <w:t>T</w:t>
      </w:r>
      <w:r>
        <w:rPr>
          <w:rFonts w:ascii="Times New Roman"/>
          <w:i/>
          <w:spacing w:val="-35"/>
          <w:w w:val="20"/>
          <w:sz w:val="34"/>
        </w:rPr>
        <w:t>T</w:t>
      </w:r>
      <w:r>
        <w:rPr>
          <w:rFonts w:ascii="Times New Roman"/>
          <w:i/>
          <w:spacing w:val="-13"/>
          <w:w w:val="20"/>
          <w:sz w:val="34"/>
        </w:rPr>
        <w:t>T</w:t>
      </w:r>
      <w:r>
        <w:rPr>
          <w:rFonts w:ascii="宋体"/>
          <w:spacing w:val="-149"/>
          <w:w w:val="20"/>
          <w:position w:val="-44"/>
          <w:sz w:val="240"/>
        </w:rPr>
        <w:t>e</w:t>
      </w:r>
      <w:r>
        <w:rPr>
          <w:rFonts w:ascii="Times New Roman"/>
          <w:i/>
          <w:spacing w:val="-35"/>
          <w:w w:val="20"/>
          <w:sz w:val="34"/>
        </w:rPr>
        <w:t>e</w:t>
      </w:r>
      <w:r>
        <w:rPr>
          <w:rFonts w:ascii="Times New Roman"/>
          <w:i/>
          <w:spacing w:val="-30"/>
          <w:w w:val="20"/>
          <w:sz w:val="34"/>
        </w:rPr>
        <w:t>e</w:t>
      </w:r>
      <w:r>
        <w:rPr>
          <w:rFonts w:ascii="Times New Roman"/>
          <w:i/>
          <w:spacing w:val="-35"/>
          <w:w w:val="20"/>
          <w:sz w:val="34"/>
        </w:rPr>
        <w:t>e</w:t>
      </w:r>
      <w:r>
        <w:rPr>
          <w:rFonts w:ascii="Times New Roman"/>
          <w:i/>
          <w:spacing w:val="-19"/>
          <w:w w:val="20"/>
          <w:sz w:val="34"/>
        </w:rPr>
        <w:t>e</w:t>
      </w:r>
      <w:r>
        <w:rPr>
          <w:rFonts w:ascii="宋体"/>
          <w:spacing w:val="-34"/>
          <w:w w:val="20"/>
          <w:position w:val="-44"/>
          <w:sz w:val="240"/>
        </w:rPr>
        <w:t>s</w:t>
      </w:r>
      <w:r>
        <w:rPr>
          <w:rFonts w:ascii="Times New Roman"/>
          <w:i/>
          <w:spacing w:val="-35"/>
          <w:w w:val="20"/>
          <w:sz w:val="34"/>
        </w:rPr>
        <w:t>s</w:t>
      </w:r>
      <w:r>
        <w:rPr>
          <w:rFonts w:ascii="Times New Roman"/>
          <w:i/>
          <w:spacing w:val="-26"/>
          <w:w w:val="20"/>
          <w:sz w:val="34"/>
        </w:rPr>
        <w:t>s</w:t>
      </w:r>
      <w:r>
        <w:rPr>
          <w:rFonts w:ascii="Times New Roman"/>
          <w:i/>
          <w:spacing w:val="-35"/>
          <w:w w:val="20"/>
          <w:sz w:val="34"/>
        </w:rPr>
        <w:t>s</w:t>
      </w:r>
      <w:r>
        <w:rPr>
          <w:rFonts w:ascii="Times New Roman"/>
          <w:i/>
          <w:spacing w:val="-26"/>
          <w:w w:val="20"/>
          <w:sz w:val="34"/>
        </w:rPr>
        <w:t>s</w:t>
      </w:r>
      <w:r>
        <w:rPr>
          <w:rFonts w:ascii="宋体"/>
          <w:spacing w:val="4"/>
          <w:w w:val="20"/>
          <w:position w:val="-44"/>
          <w:sz w:val="240"/>
        </w:rPr>
        <w:t>t</w:t>
      </w:r>
      <w:r>
        <w:rPr>
          <w:rFonts w:ascii="宋体"/>
          <w:spacing w:val="-221"/>
          <w:w w:val="20"/>
          <w:position w:val="-44"/>
          <w:sz w:val="240"/>
        </w:rPr>
        <w:t> </w:t>
      </w:r>
      <w:r>
        <w:rPr>
          <w:rFonts w:ascii="Times New Roman"/>
          <w:i/>
          <w:spacing w:val="-35"/>
          <w:w w:val="20"/>
          <w:sz w:val="34"/>
        </w:rPr>
        <w:t>t</w:t>
      </w:r>
      <w:r>
        <w:rPr>
          <w:rFonts w:ascii="Times New Roman"/>
          <w:i/>
          <w:spacing w:val="-19"/>
          <w:w w:val="20"/>
          <w:sz w:val="34"/>
        </w:rPr>
        <w:t>t</w:t>
      </w:r>
      <w:r>
        <w:rPr>
          <w:rFonts w:ascii="Times New Roman"/>
          <w:i/>
          <w:spacing w:val="-35"/>
          <w:w w:val="20"/>
          <w:sz w:val="34"/>
        </w:rPr>
        <w:t>t</w:t>
      </w:r>
      <w:r>
        <w:rPr>
          <w:rFonts w:ascii="Times New Roman"/>
          <w:i/>
          <w:spacing w:val="-11"/>
          <w:w w:val="20"/>
          <w:sz w:val="34"/>
        </w:rPr>
        <w:t>t</w:t>
      </w:r>
      <w:r>
        <w:rPr>
          <w:rFonts w:ascii="宋体"/>
          <w:spacing w:val="-60"/>
          <w:w w:val="20"/>
          <w:position w:val="-44"/>
          <w:sz w:val="240"/>
        </w:rPr>
        <w:t>S</w:t>
      </w:r>
      <w:r>
        <w:rPr>
          <w:rFonts w:ascii="Times New Roman"/>
          <w:i/>
          <w:spacing w:val="-35"/>
          <w:w w:val="20"/>
          <w:sz w:val="34"/>
        </w:rPr>
        <w:t>r</w:t>
      </w:r>
      <w:r>
        <w:rPr>
          <w:rFonts w:ascii="Times New Roman"/>
          <w:i/>
          <w:spacing w:val="-26"/>
          <w:w w:val="20"/>
          <w:sz w:val="34"/>
        </w:rPr>
        <w:t>r</w:t>
      </w:r>
      <w:r>
        <w:rPr>
          <w:rFonts w:ascii="Times New Roman"/>
          <w:i/>
          <w:spacing w:val="-35"/>
          <w:w w:val="20"/>
          <w:sz w:val="34"/>
        </w:rPr>
        <w:t>r</w:t>
      </w:r>
      <w:r>
        <w:rPr>
          <w:rFonts w:ascii="Times New Roman"/>
          <w:i/>
          <w:spacing w:val="-23"/>
          <w:w w:val="20"/>
          <w:sz w:val="34"/>
        </w:rPr>
        <w:t>r</w:t>
      </w:r>
      <w:r>
        <w:rPr>
          <w:rFonts w:ascii="宋体"/>
          <w:spacing w:val="4"/>
          <w:w w:val="20"/>
          <w:position w:val="-44"/>
          <w:sz w:val="240"/>
        </w:rPr>
        <w:t>t</w:t>
      </w:r>
      <w:r>
        <w:rPr>
          <w:rFonts w:ascii="宋体"/>
          <w:spacing w:val="-214"/>
          <w:w w:val="20"/>
          <w:position w:val="-44"/>
          <w:sz w:val="240"/>
        </w:rPr>
        <w:t>a</w:t>
      </w:r>
      <w:r>
        <w:rPr>
          <w:rFonts w:ascii="Times New Roman"/>
          <w:i/>
          <w:spacing w:val="-35"/>
          <w:w w:val="20"/>
          <w:sz w:val="34"/>
        </w:rPr>
        <w:t>u</w:t>
      </w:r>
      <w:r>
        <w:rPr>
          <w:rFonts w:ascii="Times New Roman"/>
          <w:i/>
          <w:spacing w:val="-34"/>
          <w:w w:val="20"/>
          <w:sz w:val="34"/>
        </w:rPr>
        <w:t>u</w:t>
      </w:r>
      <w:r>
        <w:rPr>
          <w:rFonts w:ascii="Times New Roman"/>
          <w:i/>
          <w:spacing w:val="-35"/>
          <w:w w:val="20"/>
          <w:sz w:val="34"/>
        </w:rPr>
        <w:t>u</w:t>
      </w:r>
      <w:r>
        <w:rPr>
          <w:rFonts w:ascii="Times New Roman"/>
          <w:i/>
          <w:spacing w:val="-16"/>
          <w:w w:val="20"/>
          <w:sz w:val="34"/>
        </w:rPr>
        <w:t>u</w:t>
      </w:r>
      <w:r>
        <w:rPr>
          <w:rFonts w:ascii="宋体"/>
          <w:spacing w:val="-96"/>
          <w:w w:val="20"/>
          <w:position w:val="-44"/>
          <w:sz w:val="240"/>
        </w:rPr>
        <w:t>t</w:t>
      </w:r>
      <w:r>
        <w:rPr>
          <w:rFonts w:ascii="Times New Roman"/>
          <w:i/>
          <w:spacing w:val="-35"/>
          <w:w w:val="20"/>
          <w:sz w:val="34"/>
        </w:rPr>
        <w:t>n</w:t>
      </w:r>
      <w:r>
        <w:rPr>
          <w:rFonts w:ascii="Times New Roman"/>
          <w:i/>
          <w:spacing w:val="-34"/>
          <w:w w:val="20"/>
          <w:sz w:val="34"/>
        </w:rPr>
        <w:t>n</w:t>
      </w:r>
      <w:r>
        <w:rPr>
          <w:rFonts w:ascii="Times New Roman"/>
          <w:i/>
          <w:spacing w:val="-35"/>
          <w:w w:val="20"/>
          <w:sz w:val="34"/>
        </w:rPr>
        <w:t>n</w:t>
      </w:r>
      <w:r>
        <w:rPr>
          <w:rFonts w:ascii="Times New Roman"/>
          <w:i/>
          <w:spacing w:val="-27"/>
          <w:w w:val="20"/>
          <w:sz w:val="34"/>
        </w:rPr>
        <w:t>n</w:t>
      </w:r>
      <w:r>
        <w:rPr>
          <w:rFonts w:ascii="宋体"/>
          <w:spacing w:val="4"/>
          <w:w w:val="20"/>
          <w:position w:val="-44"/>
          <w:sz w:val="240"/>
        </w:rPr>
        <w:t>us</w:t>
      </w:r>
      <w:r>
        <w:rPr>
          <w:rFonts w:ascii="宋体"/>
          <w:spacing w:val="-205"/>
          <w:w w:val="20"/>
          <w:position w:val="-44"/>
          <w:sz w:val="240"/>
        </w:rPr>
        <w:t> </w:t>
      </w:r>
      <w:r>
        <w:rPr>
          <w:rFonts w:ascii="Times New Roman"/>
          <w:i/>
          <w:spacing w:val="-35"/>
          <w:w w:val="20"/>
          <w:sz w:val="34"/>
        </w:rPr>
        <w:t>R</w:t>
      </w:r>
      <w:r>
        <w:rPr>
          <w:rFonts w:ascii="Times New Roman"/>
          <w:i/>
          <w:spacing w:val="-41"/>
          <w:w w:val="20"/>
          <w:sz w:val="34"/>
        </w:rPr>
        <w:t>R</w:t>
      </w:r>
      <w:r>
        <w:rPr>
          <w:rFonts w:ascii="Times New Roman"/>
          <w:i/>
          <w:spacing w:val="-35"/>
          <w:w w:val="20"/>
          <w:sz w:val="34"/>
        </w:rPr>
        <w:t>R</w:t>
      </w:r>
      <w:r>
        <w:rPr>
          <w:rFonts w:ascii="Times New Roman"/>
          <w:i/>
          <w:spacing w:val="-30"/>
          <w:w w:val="20"/>
          <w:sz w:val="34"/>
        </w:rPr>
        <w:t>R</w:t>
      </w:r>
      <w:r>
        <w:rPr>
          <w:rFonts w:ascii="宋体"/>
          <w:spacing w:val="-5"/>
          <w:w w:val="20"/>
          <w:position w:val="-44"/>
          <w:sz w:val="240"/>
        </w:rPr>
        <w:t>:</w:t>
      </w:r>
      <w:r>
        <w:rPr>
          <w:rFonts w:ascii="Times New Roman"/>
          <w:i/>
          <w:spacing w:val="-35"/>
          <w:w w:val="20"/>
          <w:sz w:val="34"/>
        </w:rPr>
        <w:t>e</w:t>
      </w:r>
      <w:r>
        <w:rPr>
          <w:rFonts w:ascii="Times New Roman"/>
          <w:i/>
          <w:spacing w:val="-30"/>
          <w:w w:val="20"/>
          <w:sz w:val="34"/>
        </w:rPr>
        <w:t>e</w:t>
      </w:r>
      <w:r>
        <w:rPr>
          <w:rFonts w:ascii="Times New Roman"/>
          <w:i/>
          <w:spacing w:val="-35"/>
          <w:w w:val="20"/>
          <w:sz w:val="34"/>
        </w:rPr>
        <w:t>e</w:t>
      </w:r>
      <w:r>
        <w:rPr>
          <w:rFonts w:ascii="Times New Roman"/>
          <w:i/>
          <w:spacing w:val="-1"/>
          <w:w w:val="20"/>
          <w:sz w:val="34"/>
        </w:rPr>
        <w:t>e</w:t>
      </w:r>
      <w:r>
        <w:rPr>
          <w:rFonts w:ascii="Times New Roman"/>
          <w:i/>
          <w:spacing w:val="-35"/>
          <w:w w:val="20"/>
          <w:sz w:val="34"/>
        </w:rPr>
        <w:t>p</w:t>
      </w:r>
      <w:r>
        <w:rPr>
          <w:rFonts w:ascii="Times New Roman"/>
          <w:i/>
          <w:spacing w:val="-34"/>
          <w:w w:val="20"/>
          <w:sz w:val="34"/>
        </w:rPr>
        <w:t>p</w:t>
      </w:r>
      <w:r>
        <w:rPr>
          <w:rFonts w:ascii="Times New Roman"/>
          <w:i/>
          <w:spacing w:val="-35"/>
          <w:w w:val="20"/>
          <w:sz w:val="34"/>
        </w:rPr>
        <w:t>p</w:t>
      </w:r>
      <w:r>
        <w:rPr>
          <w:rFonts w:ascii="Times New Roman"/>
          <w:i/>
          <w:spacing w:val="-1"/>
          <w:w w:val="20"/>
          <w:sz w:val="34"/>
        </w:rPr>
        <w:t>p</w:t>
      </w:r>
      <w:r>
        <w:rPr>
          <w:rFonts w:ascii="Times New Roman"/>
          <w:i/>
          <w:spacing w:val="-35"/>
          <w:w w:val="20"/>
          <w:sz w:val="34"/>
        </w:rPr>
        <w:t>o</w:t>
      </w:r>
      <w:r>
        <w:rPr>
          <w:rFonts w:ascii="Times New Roman"/>
          <w:i/>
          <w:spacing w:val="-34"/>
          <w:w w:val="20"/>
          <w:sz w:val="34"/>
        </w:rPr>
        <w:t>o</w:t>
      </w:r>
      <w:r>
        <w:rPr>
          <w:rFonts w:ascii="Times New Roman"/>
          <w:i/>
          <w:spacing w:val="-35"/>
          <w:w w:val="20"/>
          <w:sz w:val="34"/>
        </w:rPr>
        <w:t>o</w:t>
      </w:r>
      <w:r>
        <w:rPr>
          <w:rFonts w:ascii="Times New Roman"/>
          <w:i/>
          <w:spacing w:val="-1"/>
          <w:w w:val="20"/>
          <w:sz w:val="34"/>
        </w:rPr>
        <w:t>o</w:t>
      </w:r>
      <w:r>
        <w:rPr>
          <w:rFonts w:ascii="Times New Roman"/>
          <w:i/>
          <w:spacing w:val="-35"/>
          <w:w w:val="20"/>
          <w:sz w:val="34"/>
        </w:rPr>
        <w:t>r</w:t>
      </w:r>
      <w:r>
        <w:rPr>
          <w:rFonts w:ascii="Times New Roman"/>
          <w:i/>
          <w:spacing w:val="-26"/>
          <w:w w:val="20"/>
          <w:sz w:val="34"/>
        </w:rPr>
        <w:t>r</w:t>
      </w:r>
      <w:r>
        <w:rPr>
          <w:rFonts w:ascii="Times New Roman"/>
          <w:i/>
          <w:spacing w:val="-35"/>
          <w:w w:val="20"/>
          <w:sz w:val="34"/>
        </w:rPr>
        <w:t>r</w:t>
      </w:r>
      <w:r>
        <w:rPr>
          <w:rFonts w:ascii="Times New Roman"/>
          <w:i/>
          <w:spacing w:val="-2"/>
          <w:w w:val="20"/>
          <w:sz w:val="34"/>
        </w:rPr>
        <w:t>r</w:t>
      </w:r>
      <w:r>
        <w:rPr>
          <w:rFonts w:ascii="Times New Roman"/>
          <w:i/>
          <w:spacing w:val="-35"/>
          <w:w w:val="20"/>
          <w:sz w:val="34"/>
        </w:rPr>
        <w:t>t</w:t>
      </w:r>
      <w:r>
        <w:rPr>
          <w:rFonts w:ascii="Times New Roman"/>
          <w:i/>
          <w:spacing w:val="-19"/>
          <w:w w:val="20"/>
          <w:sz w:val="34"/>
        </w:rPr>
        <w:t>t</w:t>
      </w:r>
      <w:r>
        <w:rPr>
          <w:rFonts w:ascii="Times New Roman"/>
          <w:i/>
          <w:spacing w:val="-35"/>
          <w:w w:val="20"/>
          <w:sz w:val="34"/>
        </w:rPr>
        <w:t>t</w:t>
      </w:r>
      <w:r>
        <w:rPr>
          <w:rFonts w:ascii="Times New Roman"/>
          <w:i/>
          <w:w w:val="20"/>
          <w:sz w:val="34"/>
        </w:rPr>
        <w:t>t</w:t>
      </w:r>
      <w:r>
        <w:rPr>
          <w:rFonts w:ascii="Times New Roman"/>
          <w:sz w:val="34"/>
        </w:rPr>
      </w:r>
    </w:p>
    <w:p>
      <w:pPr>
        <w:spacing w:line="2744" w:lineRule="exact" w:before="0"/>
        <w:ind w:left="270" w:right="1040" w:firstLine="0"/>
        <w:jc w:val="left"/>
        <w:rPr>
          <w:rFonts w:ascii="宋体" w:hAnsi="宋体" w:cs="宋体" w:eastAsia="宋体"/>
          <w:sz w:val="240"/>
          <w:szCs w:val="240"/>
        </w:rPr>
      </w:pPr>
      <w:r>
        <w:rPr/>
        <w:pict>
          <v:shape style="position:absolute;margin-left:83.519539pt;margin-top:63.509491pt;width:155.550pt;height:13.8pt;mso-position-horizontal-relative:page;mso-position-vertical-relative:paragraph;z-index:-58720" type="#_x0000_t202" filled="false" stroked="false">
            <v:textbox inset="0,0,0,0">
              <w:txbxContent>
                <w:p>
                  <w:pPr>
                    <w:spacing w:line="276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7"/>
                      <w:szCs w:val="27"/>
                    </w:rPr>
                  </w:pPr>
                  <w:r>
                    <w:rPr>
                      <w:rFonts w:ascii="Arial"/>
                      <w:i/>
                      <w:spacing w:val="1"/>
                      <w:w w:val="110"/>
                      <w:sz w:val="27"/>
                    </w:rPr>
                    <w:t>Fau</w:t>
                  </w:r>
                  <w:r>
                    <w:rPr>
                      <w:rFonts w:ascii="Arial"/>
                      <w:i/>
                      <w:w w:val="110"/>
                      <w:sz w:val="27"/>
                    </w:rPr>
                    <w:t>lt</w:t>
                  </w:r>
                  <w:r>
                    <w:rPr>
                      <w:rFonts w:ascii="Arial"/>
                      <w:i/>
                      <w:spacing w:val="36"/>
                      <w:w w:val="110"/>
                      <w:sz w:val="27"/>
                    </w:rPr>
                    <w:t> </w:t>
                  </w:r>
                  <w:r>
                    <w:rPr>
                      <w:rFonts w:ascii="Arial"/>
                      <w:i/>
                      <w:spacing w:val="1"/>
                      <w:sz w:val="27"/>
                    </w:rPr>
                    <w:t>Code</w:t>
                  </w:r>
                  <w:r>
                    <w:rPr>
                      <w:rFonts w:ascii="Arial"/>
                      <w:i/>
                      <w:sz w:val="27"/>
                    </w:rPr>
                    <w:t>s</w:t>
                  </w:r>
                  <w:r>
                    <w:rPr>
                      <w:rFonts w:ascii="Arial"/>
                      <w:i/>
                      <w:spacing w:val="44"/>
                      <w:sz w:val="27"/>
                    </w:rPr>
                    <w:t> </w:t>
                  </w:r>
                  <w:r>
                    <w:rPr>
                      <w:rFonts w:ascii="Arial"/>
                      <w:i/>
                      <w:w w:val="125"/>
                      <w:sz w:val="27"/>
                    </w:rPr>
                    <w:t>-</w:t>
                  </w:r>
                  <w:r>
                    <w:rPr>
                      <w:rFonts w:ascii="Arial"/>
                      <w:i/>
                      <w:spacing w:val="25"/>
                      <w:w w:val="125"/>
                      <w:sz w:val="27"/>
                    </w:rPr>
                    <w:t> </w:t>
                  </w:r>
                  <w:r>
                    <w:rPr>
                      <w:rFonts w:ascii="Arial"/>
                      <w:i/>
                      <w:spacing w:val="1"/>
                      <w:w w:val="110"/>
                      <w:sz w:val="27"/>
                    </w:rPr>
                    <w:t>Ho</w:t>
                  </w:r>
                  <w:r>
                    <w:rPr>
                      <w:rFonts w:ascii="Arial"/>
                      <w:i/>
                      <w:w w:val="110"/>
                      <w:sz w:val="27"/>
                    </w:rPr>
                    <w:t>t</w:t>
                  </w:r>
                  <w:r>
                    <w:rPr>
                      <w:rFonts w:ascii="Arial"/>
                      <w:i/>
                      <w:spacing w:val="37"/>
                      <w:w w:val="110"/>
                      <w:sz w:val="27"/>
                    </w:rPr>
                    <w:t> </w:t>
                  </w:r>
                  <w:r>
                    <w:rPr>
                      <w:rFonts w:ascii="Arial"/>
                      <w:i/>
                      <w:spacing w:val="1"/>
                      <w:w w:val="110"/>
                      <w:sz w:val="27"/>
                    </w:rPr>
                    <w:t>Tes</w:t>
                  </w:r>
                  <w:r>
                    <w:rPr>
                      <w:rFonts w:ascii="Arial"/>
                      <w:i/>
                      <w:w w:val="110"/>
                      <w:sz w:val="27"/>
                    </w:rPr>
                    <w:t>t</w:t>
                  </w:r>
                  <w:r>
                    <w:rPr>
                      <w:rFonts w:ascii="Arial"/>
                      <w:sz w:val="2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spacing w:val="-4"/>
          <w:w w:val="5"/>
          <w:position w:val="28"/>
          <w:sz w:val="240"/>
        </w:rPr>
        <w:t>T</w:t>
      </w:r>
      <w:r>
        <w:rPr>
          <w:rFonts w:ascii="宋体"/>
          <w:spacing w:val="1"/>
          <w:w w:val="5"/>
          <w:sz w:val="240"/>
        </w:rPr>
        <w:t>A</w:t>
      </w:r>
      <w:r>
        <w:rPr>
          <w:rFonts w:ascii="宋体"/>
          <w:spacing w:val="-4"/>
          <w:w w:val="5"/>
          <w:sz w:val="240"/>
        </w:rPr>
        <w:t>F</w:t>
      </w:r>
      <w:r>
        <w:rPr>
          <w:rFonts w:ascii="宋体"/>
          <w:spacing w:val="1"/>
          <w:w w:val="5"/>
          <w:position w:val="28"/>
          <w:sz w:val="240"/>
        </w:rPr>
        <w:t>e</w:t>
      </w:r>
      <w:r>
        <w:rPr>
          <w:rFonts w:ascii="宋体"/>
          <w:spacing w:val="-4"/>
          <w:w w:val="5"/>
          <w:sz w:val="240"/>
        </w:rPr>
        <w:t>T</w:t>
      </w:r>
      <w:r>
        <w:rPr>
          <w:rFonts w:ascii="宋体"/>
          <w:spacing w:val="1"/>
          <w:w w:val="5"/>
          <w:position w:val="28"/>
          <w:sz w:val="240"/>
        </w:rPr>
        <w:t>s</w:t>
      </w:r>
      <w:r>
        <w:rPr>
          <w:rFonts w:ascii="宋体"/>
          <w:spacing w:val="-4"/>
          <w:w w:val="5"/>
          <w:sz w:val="240"/>
        </w:rPr>
        <w:t>_</w:t>
      </w:r>
      <w:r>
        <w:rPr>
          <w:rFonts w:ascii="宋体"/>
          <w:spacing w:val="-1"/>
          <w:w w:val="5"/>
          <w:position w:val="28"/>
          <w:sz w:val="240"/>
        </w:rPr>
        <w:t>t</w:t>
      </w:r>
      <w:r>
        <w:rPr>
          <w:rFonts w:ascii="宋体"/>
          <w:spacing w:val="-4"/>
          <w:w w:val="5"/>
          <w:sz w:val="240"/>
        </w:rPr>
        <w:t>R</w:t>
      </w:r>
      <w:r>
        <w:rPr>
          <w:rFonts w:ascii="宋体"/>
          <w:spacing w:val="1"/>
          <w:w w:val="5"/>
          <w:position w:val="28"/>
          <w:sz w:val="240"/>
        </w:rPr>
        <w:t>p</w:t>
      </w:r>
      <w:r>
        <w:rPr>
          <w:rFonts w:ascii="宋体"/>
          <w:spacing w:val="-4"/>
          <w:w w:val="5"/>
          <w:sz w:val="240"/>
        </w:rPr>
        <w:t>A</w:t>
      </w:r>
      <w:r>
        <w:rPr>
          <w:rFonts w:ascii="宋体"/>
          <w:spacing w:val="1"/>
          <w:w w:val="5"/>
          <w:position w:val="28"/>
          <w:sz w:val="240"/>
        </w:rPr>
        <w:t>o</w:t>
      </w:r>
      <w:r>
        <w:rPr>
          <w:rFonts w:ascii="宋体"/>
          <w:spacing w:val="-4"/>
          <w:w w:val="5"/>
          <w:sz w:val="240"/>
        </w:rPr>
        <w:t>T</w:t>
      </w:r>
      <w:r>
        <w:rPr>
          <w:rFonts w:ascii="宋体"/>
          <w:spacing w:val="1"/>
          <w:w w:val="5"/>
          <w:position w:val="28"/>
          <w:sz w:val="240"/>
        </w:rPr>
        <w:t>i</w:t>
      </w:r>
      <w:r>
        <w:rPr>
          <w:rFonts w:ascii="宋体"/>
          <w:spacing w:val="-4"/>
          <w:w w:val="5"/>
          <w:sz w:val="240"/>
        </w:rPr>
        <w:t>E</w:t>
      </w:r>
      <w:r>
        <w:rPr>
          <w:rFonts w:ascii="宋体"/>
          <w:spacing w:val="-1"/>
          <w:w w:val="5"/>
          <w:position w:val="28"/>
          <w:sz w:val="240"/>
        </w:rPr>
        <w:t>n</w:t>
      </w:r>
      <w:r>
        <w:rPr>
          <w:rFonts w:ascii="宋体"/>
          <w:spacing w:val="-4"/>
          <w:w w:val="5"/>
          <w:position w:val="28"/>
          <w:sz w:val="240"/>
        </w:rPr>
        <w:t>t</w:t>
      </w:r>
      <w:r>
        <w:rPr>
          <w:rFonts w:ascii="宋体"/>
          <w:w w:val="5"/>
          <w:sz w:val="240"/>
        </w:rPr>
        <w:t>D                       </w:t>
      </w:r>
      <w:r>
        <w:rPr>
          <w:rFonts w:ascii="宋体"/>
          <w:spacing w:val="3"/>
          <w:w w:val="5"/>
          <w:sz w:val="240"/>
        </w:rPr>
        <w:t> </w:t>
      </w:r>
      <w:r>
        <w:rPr>
          <w:rFonts w:ascii="宋体"/>
          <w:spacing w:val="-4"/>
          <w:w w:val="5"/>
          <w:position w:val="28"/>
          <w:sz w:val="240"/>
        </w:rPr>
        <w:t>T</w:t>
      </w:r>
      <w:r>
        <w:rPr>
          <w:rFonts w:ascii="宋体"/>
          <w:spacing w:val="1"/>
          <w:w w:val="5"/>
          <w:sz w:val="240"/>
        </w:rPr>
        <w:t>M</w:t>
      </w:r>
      <w:r>
        <w:rPr>
          <w:rFonts w:ascii="宋体"/>
          <w:spacing w:val="-4"/>
          <w:w w:val="5"/>
          <w:position w:val="28"/>
          <w:sz w:val="240"/>
        </w:rPr>
        <w:t>y</w:t>
      </w:r>
      <w:r>
        <w:rPr>
          <w:rFonts w:ascii="宋体"/>
          <w:spacing w:val="-1"/>
          <w:w w:val="5"/>
          <w:sz w:val="240"/>
        </w:rPr>
        <w:t>E</w:t>
      </w:r>
      <w:r>
        <w:rPr>
          <w:rFonts w:ascii="宋体"/>
          <w:spacing w:val="-4"/>
          <w:w w:val="5"/>
          <w:position w:val="28"/>
          <w:sz w:val="240"/>
        </w:rPr>
        <w:t>p</w:t>
      </w:r>
      <w:r>
        <w:rPr>
          <w:rFonts w:ascii="宋体"/>
          <w:spacing w:val="-1"/>
          <w:w w:val="5"/>
          <w:sz w:val="240"/>
        </w:rPr>
        <w:t>S</w:t>
      </w:r>
      <w:r>
        <w:rPr>
          <w:rFonts w:ascii="宋体"/>
          <w:spacing w:val="117"/>
          <w:w w:val="5"/>
          <w:position w:val="28"/>
          <w:sz w:val="240"/>
        </w:rPr>
        <w:t>e</w:t>
      </w:r>
      <w:r>
        <w:rPr>
          <w:rFonts w:ascii="宋体"/>
          <w:spacing w:val="-4"/>
          <w:w w:val="5"/>
          <w:sz w:val="240"/>
        </w:rPr>
        <w:t>R</w:t>
      </w:r>
      <w:r>
        <w:rPr>
          <w:rFonts w:ascii="宋体"/>
          <w:spacing w:val="1"/>
          <w:w w:val="5"/>
          <w:position w:val="28"/>
          <w:sz w:val="240"/>
        </w:rPr>
        <w:t>D</w:t>
      </w:r>
      <w:r>
        <w:rPr>
          <w:rFonts w:ascii="宋体"/>
          <w:spacing w:val="-4"/>
          <w:w w:val="5"/>
          <w:position w:val="28"/>
          <w:sz w:val="240"/>
        </w:rPr>
        <w:t>e</w:t>
      </w:r>
      <w:r>
        <w:rPr>
          <w:rFonts w:ascii="宋体"/>
          <w:spacing w:val="1"/>
          <w:w w:val="5"/>
          <w:sz w:val="240"/>
        </w:rPr>
        <w:t>a</w:t>
      </w:r>
      <w:r>
        <w:rPr>
          <w:rFonts w:ascii="宋体"/>
          <w:spacing w:val="-4"/>
          <w:w w:val="5"/>
          <w:position w:val="28"/>
          <w:sz w:val="240"/>
        </w:rPr>
        <w:t>s</w:t>
      </w:r>
      <w:r>
        <w:rPr>
          <w:rFonts w:ascii="宋体"/>
          <w:spacing w:val="1"/>
          <w:w w:val="5"/>
          <w:sz w:val="240"/>
        </w:rPr>
        <w:t>t</w:t>
      </w:r>
      <w:r>
        <w:rPr>
          <w:rFonts w:ascii="宋体"/>
          <w:spacing w:val="-4"/>
          <w:w w:val="5"/>
          <w:sz w:val="240"/>
        </w:rPr>
        <w:t>e</w:t>
      </w:r>
      <w:r>
        <w:rPr>
          <w:rFonts w:ascii="宋体"/>
          <w:spacing w:val="-37"/>
          <w:w w:val="5"/>
          <w:position w:val="28"/>
          <w:sz w:val="240"/>
        </w:rPr>
        <w:t>c</w:t>
      </w:r>
      <w:r>
        <w:rPr>
          <w:rFonts w:ascii="宋体"/>
          <w:spacing w:val="-5"/>
          <w:w w:val="5"/>
          <w:position w:val="205"/>
          <w:sz w:val="26"/>
        </w:rPr>
        <w:t>F</w:t>
      </w:r>
      <w:r>
        <w:rPr>
          <w:rFonts w:ascii="宋体"/>
          <w:spacing w:val="-4"/>
          <w:w w:val="5"/>
          <w:position w:val="28"/>
          <w:sz w:val="240"/>
        </w:rPr>
        <w:t>r</w:t>
      </w:r>
      <w:r>
        <w:rPr>
          <w:rFonts w:ascii="宋体"/>
          <w:spacing w:val="-1"/>
          <w:w w:val="5"/>
          <w:sz w:val="240"/>
        </w:rPr>
        <w:t>d</w:t>
      </w:r>
      <w:r>
        <w:rPr>
          <w:rFonts w:ascii="宋体"/>
          <w:spacing w:val="-4"/>
          <w:w w:val="5"/>
          <w:position w:val="28"/>
          <w:sz w:val="240"/>
        </w:rPr>
        <w:t>i</w:t>
      </w:r>
      <w:r>
        <w:rPr>
          <w:rFonts w:ascii="宋体"/>
          <w:spacing w:val="-4"/>
          <w:w w:val="5"/>
          <w:sz w:val="240"/>
        </w:rPr>
      </w:r>
      <w:r>
        <w:rPr>
          <w:rFonts w:ascii="宋体"/>
          <w:spacing w:val="-3"/>
          <w:w w:val="5"/>
          <w:position w:val="205"/>
          <w:sz w:val="26"/>
        </w:rPr>
        <w:t>A</w:t>
      </w:r>
      <w:r>
        <w:rPr>
          <w:rFonts w:ascii="宋体"/>
          <w:spacing w:val="-4"/>
          <w:w w:val="5"/>
          <w:position w:val="28"/>
          <w:sz w:val="240"/>
        </w:rPr>
        <w:t>p</w:t>
      </w:r>
      <w:r>
        <w:rPr>
          <w:rFonts w:ascii="宋体"/>
          <w:spacing w:val="-19"/>
          <w:w w:val="5"/>
          <w:sz w:val="240"/>
        </w:rPr>
        <w:t>T</w:t>
      </w:r>
      <w:r>
        <w:rPr>
          <w:rFonts w:ascii="宋体"/>
          <w:spacing w:val="-6"/>
          <w:w w:val="5"/>
          <w:position w:val="205"/>
          <w:sz w:val="26"/>
        </w:rPr>
        <w:t>I</w:t>
      </w:r>
      <w:r>
        <w:rPr>
          <w:rFonts w:ascii="宋体"/>
          <w:spacing w:val="-4"/>
          <w:w w:val="5"/>
          <w:position w:val="28"/>
          <w:sz w:val="240"/>
        </w:rPr>
        <w:t>t</w:t>
      </w:r>
      <w:r>
        <w:rPr>
          <w:rFonts w:ascii="宋体"/>
          <w:spacing w:val="-1"/>
          <w:w w:val="5"/>
          <w:sz w:val="240"/>
        </w:rPr>
        <w:t>o</w:t>
      </w:r>
      <w:r>
        <w:rPr>
          <w:rFonts w:ascii="宋体"/>
          <w:spacing w:val="-4"/>
          <w:w w:val="5"/>
          <w:position w:val="28"/>
          <w:sz w:val="240"/>
        </w:rPr>
        <w:t>i</w:t>
      </w:r>
      <w:r>
        <w:rPr>
          <w:rFonts w:ascii="宋体"/>
          <w:spacing w:val="-43"/>
          <w:w w:val="5"/>
          <w:sz w:val="240"/>
        </w:rPr>
        <w:t>r</w:t>
      </w:r>
      <w:r>
        <w:rPr>
          <w:rFonts w:ascii="宋体"/>
          <w:spacing w:val="-4"/>
          <w:w w:val="5"/>
          <w:position w:val="205"/>
          <w:sz w:val="26"/>
        </w:rPr>
        <w:t>L</w:t>
      </w:r>
      <w:r>
        <w:rPr>
          <w:rFonts w:ascii="宋体"/>
          <w:spacing w:val="-4"/>
          <w:w w:val="5"/>
          <w:position w:val="28"/>
          <w:sz w:val="240"/>
        </w:rPr>
        <w:t>o</w:t>
      </w:r>
      <w:r>
        <w:rPr>
          <w:rFonts w:ascii="宋体"/>
          <w:spacing w:val="-3"/>
          <w:w w:val="5"/>
          <w:sz w:val="240"/>
        </w:rPr>
        <w:t>q</w:t>
      </w:r>
      <w:r>
        <w:rPr>
          <w:rFonts w:ascii="宋体"/>
          <w:spacing w:val="-4"/>
          <w:w w:val="5"/>
          <w:position w:val="28"/>
          <w:sz w:val="240"/>
        </w:rPr>
        <w:t>n</w:t>
      </w:r>
      <w:r>
        <w:rPr>
          <w:rFonts w:ascii="宋体"/>
          <w:spacing w:val="-7"/>
          <w:w w:val="5"/>
          <w:position w:val="205"/>
          <w:sz w:val="26"/>
        </w:rPr>
        <w:t>E</w:t>
      </w:r>
      <w:r>
        <w:rPr>
          <w:rFonts w:ascii="宋体"/>
          <w:spacing w:val="1"/>
          <w:w w:val="5"/>
          <w:sz w:val="240"/>
        </w:rPr>
        <w:t>u</w:t>
      </w:r>
      <w:r>
        <w:rPr>
          <w:rFonts w:ascii="宋体"/>
          <w:spacing w:val="-27"/>
          <w:w w:val="5"/>
          <w:sz w:val="240"/>
        </w:rPr>
        <w:t>e</w:t>
      </w:r>
      <w:r>
        <w:rPr>
          <w:rFonts w:ascii="宋体"/>
          <w:spacing w:val="-5"/>
          <w:w w:val="5"/>
          <w:position w:val="205"/>
          <w:sz w:val="26"/>
        </w:rPr>
        <w:t>D</w:t>
      </w:r>
      <w:r>
        <w:rPr>
          <w:rFonts w:ascii="宋体"/>
          <w:w w:val="5"/>
          <w:position w:val="205"/>
          <w:sz w:val="26"/>
        </w:rPr>
        <w:t>                </w:t>
      </w:r>
      <w:r>
        <w:rPr>
          <w:rFonts w:ascii="宋体"/>
          <w:spacing w:val="5"/>
          <w:w w:val="5"/>
          <w:position w:val="205"/>
          <w:sz w:val="26"/>
        </w:rPr>
        <w:t> </w:t>
      </w:r>
      <w:r>
        <w:rPr>
          <w:rFonts w:ascii="宋体"/>
          <w:spacing w:val="5"/>
          <w:w w:val="5"/>
          <w:sz w:val="240"/>
        </w:rPr>
      </w:r>
      <w:r>
        <w:rPr>
          <w:rFonts w:ascii="宋体"/>
          <w:spacing w:val="1"/>
          <w:w w:val="5"/>
          <w:sz w:val="240"/>
        </w:rPr>
        <w:t>hi</w:t>
      </w:r>
      <w:r>
        <w:rPr>
          <w:rFonts w:ascii="宋体"/>
          <w:spacing w:val="-1"/>
          <w:w w:val="5"/>
          <w:sz w:val="240"/>
        </w:rPr>
        <w:t>g</w:t>
      </w:r>
      <w:r>
        <w:rPr>
          <w:rFonts w:ascii="宋体"/>
          <w:spacing w:val="-4"/>
          <w:w w:val="5"/>
          <w:sz w:val="240"/>
        </w:rPr>
        <w:t>h</w:t>
      </w:r>
      <w:r>
        <w:rPr>
          <w:rFonts w:ascii="宋体"/>
          <w:sz w:val="240"/>
        </w:rPr>
      </w:r>
    </w:p>
    <w:p>
      <w:pPr>
        <w:spacing w:line="1635" w:lineRule="exact" w:before="0"/>
        <w:ind w:left="1133" w:right="43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5"/>
        </w:rPr>
        <w:br w:type="column"/>
      </w:r>
      <w:r>
        <w:rPr>
          <w:rFonts w:ascii="宋体"/>
          <w:spacing w:val="-5"/>
          <w:w w:val="5"/>
          <w:position w:val="24"/>
          <w:sz w:val="239"/>
        </w:rPr>
        <w:t>C</w:t>
      </w:r>
      <w:r>
        <w:rPr>
          <w:rFonts w:ascii="宋体"/>
          <w:spacing w:val="-5"/>
          <w:w w:val="5"/>
          <w:sz w:val="239"/>
        </w:rPr>
        <w:t>C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23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  <w:t>O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23"/>
          <w:sz w:val="239"/>
        </w:rPr>
        <w:t>C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2"/>
          <w:w w:val="5"/>
          <w:sz w:val="239"/>
        </w:rPr>
        <w:t>C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24"/>
          <w:sz w:val="239"/>
        </w:rPr>
        <w:t>:</w:t>
      </w:r>
      <w:r>
        <w:rPr>
          <w:rFonts w:ascii="宋体"/>
          <w:spacing w:val="-5"/>
          <w:w w:val="5"/>
          <w:position w:val="-22"/>
          <w:sz w:val="239"/>
        </w:rPr>
        <w:t>: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22"/>
          <w:sz w:val="239"/>
        </w:rPr>
        <w:t>: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22"/>
          <w:sz w:val="239"/>
        </w:rPr>
        <w:t>:</w:t>
      </w:r>
      <w:r>
        <w:rPr>
          <w:rFonts w:ascii="宋体"/>
          <w:spacing w:val="-5"/>
          <w:w w:val="5"/>
          <w:position w:val="24"/>
          <w:sz w:val="239"/>
        </w:rPr>
        <w:t>: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23"/>
          <w:sz w:val="239"/>
        </w:rPr>
        <w:t>:</w:t>
      </w:r>
      <w:r>
        <w:rPr>
          <w:rFonts w:ascii="宋体"/>
          <w:spacing w:val="-2"/>
          <w:w w:val="5"/>
          <w:position w:val="-22"/>
          <w:sz w:val="239"/>
        </w:rPr>
        <w:t>:</w:t>
      </w:r>
      <w:r>
        <w:rPr>
          <w:rFonts w:ascii="宋体"/>
          <w:spacing w:val="-2"/>
          <w:w w:val="5"/>
          <w:position w:val="24"/>
          <w:sz w:val="239"/>
        </w:rPr>
      </w:r>
      <w:r>
        <w:rPr>
          <w:rFonts w:ascii="宋体"/>
          <w:spacing w:val="-2"/>
          <w:w w:val="5"/>
          <w:sz w:val="239"/>
        </w:rPr>
      </w:r>
      <w:r>
        <w:rPr>
          <w:rFonts w:ascii="宋体"/>
          <w:spacing w:val="-2"/>
          <w:w w:val="5"/>
          <w:position w:val="-22"/>
          <w:sz w:val="239"/>
        </w:rPr>
      </w:r>
      <w:r>
        <w:rPr>
          <w:rFonts w:ascii="宋体"/>
          <w:spacing w:val="-2"/>
          <w:w w:val="5"/>
          <w:sz w:val="239"/>
        </w:rPr>
      </w:r>
      <w:r>
        <w:rPr>
          <w:rFonts w:ascii="宋体"/>
          <w:spacing w:val="-2"/>
          <w:w w:val="5"/>
          <w:position w:val="-22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w w:val="5"/>
          <w:position w:val="-45"/>
          <w:sz w:val="239"/>
        </w:rPr>
        <w:t>   </w:t>
      </w:r>
      <w:r>
        <w:rPr>
          <w:rFonts w:ascii="宋体"/>
          <w:spacing w:val="1"/>
          <w:w w:val="5"/>
          <w:position w:val="-45"/>
          <w:sz w:val="239"/>
        </w:rPr>
        <w:t> </w:t>
      </w:r>
      <w:r>
        <w:rPr>
          <w:rFonts w:ascii="宋体"/>
          <w:spacing w:val="1"/>
          <w:w w:val="5"/>
          <w:position w:val="23"/>
          <w:sz w:val="239"/>
        </w:rPr>
      </w:r>
      <w:r>
        <w:rPr>
          <w:rFonts w:ascii="宋体"/>
          <w:spacing w:val="1"/>
          <w:w w:val="5"/>
          <w:position w:val="-22"/>
          <w:sz w:val="239"/>
        </w:rPr>
      </w:r>
      <w:r>
        <w:rPr>
          <w:rFonts w:ascii="宋体"/>
          <w:spacing w:val="1"/>
          <w:w w:val="5"/>
          <w:sz w:val="239"/>
        </w:rPr>
      </w:r>
      <w:r>
        <w:rPr>
          <w:rFonts w:ascii="宋体"/>
          <w:spacing w:val="1"/>
          <w:w w:val="5"/>
          <w:position w:val="-22"/>
          <w:sz w:val="239"/>
        </w:rPr>
      </w:r>
      <w:r>
        <w:rPr>
          <w:rFonts w:ascii="宋体"/>
          <w:spacing w:val="1"/>
          <w:w w:val="5"/>
          <w:position w:val="24"/>
          <w:sz w:val="239"/>
        </w:rPr>
      </w:r>
      <w:r>
        <w:rPr>
          <w:rFonts w:ascii="宋体"/>
          <w:spacing w:val="1"/>
          <w:w w:val="5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T</w:t>
      </w:r>
      <w:r>
        <w:rPr>
          <w:rFonts w:ascii="宋体"/>
          <w:spacing w:val="-5"/>
          <w:w w:val="5"/>
          <w:position w:val="24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T</w:t>
      </w:r>
      <w:r>
        <w:rPr>
          <w:rFonts w:ascii="宋体"/>
          <w:spacing w:val="-5"/>
          <w:w w:val="5"/>
          <w:position w:val="23"/>
          <w:sz w:val="239"/>
        </w:rPr>
        <w:t>E</w:t>
      </w:r>
      <w:r>
        <w:rPr>
          <w:rFonts w:ascii="宋体"/>
          <w:spacing w:val="-5"/>
          <w:w w:val="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2"/>
          <w:w w:val="5"/>
          <w:position w:val="24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23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24"/>
          <w:sz w:val="239"/>
        </w:rPr>
        <w:t>n</w:t>
      </w:r>
      <w:r>
        <w:rPr>
          <w:rFonts w:ascii="宋体"/>
          <w:spacing w:val="-5"/>
          <w:w w:val="5"/>
          <w:position w:val="-45"/>
          <w:sz w:val="239"/>
        </w:rPr>
        <w:t>a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24"/>
          <w:sz w:val="239"/>
        </w:rPr>
        <w:t>n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2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sz w:val="239"/>
        </w:rPr>
        <w:t>s</w:t>
      </w:r>
      <w:r>
        <w:rPr>
          <w:rFonts w:ascii="宋体"/>
          <w:spacing w:val="-5"/>
          <w:w w:val="5"/>
          <w:position w:val="23"/>
          <w:sz w:val="239"/>
        </w:rPr>
        <w:t>g</w:t>
      </w:r>
      <w:r>
        <w:rPr>
          <w:rFonts w:ascii="宋体"/>
          <w:spacing w:val="-5"/>
          <w:w w:val="5"/>
          <w:sz w:val="239"/>
        </w:rPr>
        <w:t>s</w:t>
      </w:r>
      <w:r>
        <w:rPr>
          <w:rFonts w:ascii="宋体"/>
          <w:spacing w:val="-5"/>
          <w:w w:val="5"/>
          <w:position w:val="24"/>
          <w:sz w:val="239"/>
        </w:rPr>
        <w:t>g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s</w:t>
      </w:r>
      <w:r>
        <w:rPr>
          <w:rFonts w:ascii="宋体"/>
          <w:spacing w:val="-5"/>
          <w:w w:val="5"/>
          <w:position w:val="-22"/>
          <w:sz w:val="239"/>
        </w:rPr>
        <w:t>ss</w:t>
      </w:r>
      <w:r>
        <w:rPr>
          <w:rFonts w:ascii="宋体"/>
          <w:spacing w:val="-5"/>
          <w:w w:val="5"/>
          <w:position w:val="24"/>
          <w:sz w:val="239"/>
        </w:rPr>
        <w:t>g</w:t>
      </w:r>
      <w:r>
        <w:rPr>
          <w:rFonts w:ascii="宋体"/>
          <w:spacing w:val="-2"/>
          <w:w w:val="5"/>
          <w:position w:val="23"/>
          <w:sz w:val="239"/>
        </w:rPr>
        <w:t>g</w:t>
      </w:r>
      <w:r>
        <w:rPr>
          <w:rFonts w:ascii="宋体"/>
          <w:spacing w:val="-5"/>
          <w:w w:val="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t</w:t>
      </w:r>
      <w:r>
        <w:rPr>
          <w:rFonts w:ascii="宋体"/>
          <w:spacing w:val="-5"/>
          <w:w w:val="5"/>
          <w:position w:val="24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o</w:t>
      </w:r>
      <w:r>
        <w:rPr>
          <w:rFonts w:ascii="宋体"/>
          <w:spacing w:val="-5"/>
          <w:w w:val="5"/>
          <w:position w:val="23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2"/>
          <w:w w:val="5"/>
          <w:sz w:val="239"/>
        </w:rPr>
        <w:t>t</w:t>
      </w:r>
      <w:r>
        <w:rPr>
          <w:rFonts w:ascii="宋体"/>
          <w:spacing w:val="-2"/>
          <w:w w:val="5"/>
          <w:position w:val="-22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24"/>
          <w:sz w:val="239"/>
        </w:rPr>
        <w:t>n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23"/>
          <w:sz w:val="239"/>
        </w:rPr>
        <w:t>n</w:t>
      </w:r>
      <w:r>
        <w:rPr>
          <w:rFonts w:ascii="宋体"/>
          <w:w w:val="5"/>
          <w:position w:val="23"/>
          <w:sz w:val="239"/>
        </w:rPr>
        <w:t>   </w:t>
      </w:r>
      <w:r>
        <w:rPr>
          <w:rFonts w:ascii="宋体"/>
          <w:spacing w:val="1"/>
          <w:w w:val="5"/>
          <w:position w:val="23"/>
          <w:sz w:val="239"/>
        </w:rPr>
        <w:t> </w:t>
      </w:r>
      <w:r>
        <w:rPr>
          <w:rFonts w:ascii="宋体"/>
          <w:spacing w:val="1"/>
          <w:w w:val="5"/>
          <w:position w:val="-22"/>
          <w:sz w:val="239"/>
        </w:rPr>
      </w:r>
      <w:r>
        <w:rPr>
          <w:rFonts w:ascii="宋体"/>
          <w:spacing w:val="1"/>
          <w:w w:val="5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P</w:t>
      </w:r>
      <w:r>
        <w:rPr>
          <w:rFonts w:ascii="宋体"/>
          <w:spacing w:val="-5"/>
          <w:w w:val="5"/>
          <w:sz w:val="239"/>
        </w:rPr>
        <w:t>S</w:t>
      </w:r>
      <w:r>
        <w:rPr>
          <w:rFonts w:ascii="宋体"/>
          <w:spacing w:val="-5"/>
          <w:w w:val="5"/>
          <w:position w:val="24"/>
          <w:sz w:val="239"/>
        </w:rPr>
        <w:t>e</w:t>
      </w:r>
      <w:r>
        <w:rPr>
          <w:rFonts w:ascii="宋体"/>
          <w:spacing w:val="-5"/>
          <w:w w:val="5"/>
          <w:sz w:val="239"/>
        </w:rPr>
        <w:t>S</w:t>
      </w:r>
      <w:r>
        <w:rPr>
          <w:rFonts w:ascii="宋体"/>
          <w:spacing w:val="-5"/>
          <w:w w:val="5"/>
          <w:position w:val="-22"/>
          <w:sz w:val="239"/>
        </w:rPr>
        <w:t>P</w:t>
      </w:r>
      <w:r>
        <w:rPr>
          <w:rFonts w:ascii="宋体"/>
          <w:spacing w:val="-5"/>
          <w:w w:val="5"/>
          <w:position w:val="24"/>
          <w:sz w:val="239"/>
        </w:rPr>
        <w:t>e</w:t>
      </w:r>
      <w:r>
        <w:rPr>
          <w:rFonts w:ascii="宋体"/>
          <w:spacing w:val="-5"/>
          <w:w w:val="5"/>
          <w:sz w:val="239"/>
        </w:rPr>
        <w:t>S</w:t>
      </w:r>
      <w:r>
        <w:rPr>
          <w:rFonts w:ascii="宋体"/>
          <w:spacing w:val="-5"/>
          <w:w w:val="5"/>
          <w:position w:val="23"/>
          <w:sz w:val="239"/>
        </w:rPr>
        <w:t>e</w:t>
      </w:r>
      <w:r>
        <w:rPr>
          <w:rFonts w:ascii="宋体"/>
          <w:spacing w:val="-2"/>
          <w:w w:val="5"/>
          <w:sz w:val="239"/>
        </w:rPr>
        <w:t>S</w:t>
      </w:r>
      <w:r>
        <w:rPr>
          <w:rFonts w:ascii="宋体"/>
          <w:spacing w:val="-2"/>
          <w:w w:val="5"/>
          <w:position w:val="24"/>
          <w:sz w:val="239"/>
        </w:rPr>
      </w:r>
      <w:r>
        <w:rPr>
          <w:rFonts w:ascii="宋体"/>
          <w:spacing w:val="-5"/>
          <w:w w:val="5"/>
          <w:sz w:val="239"/>
        </w:rPr>
        <w:t>p</w:t>
      </w:r>
      <w:r>
        <w:rPr>
          <w:rFonts w:ascii="宋体"/>
          <w:spacing w:val="-5"/>
          <w:w w:val="5"/>
          <w:position w:val="-22"/>
          <w:sz w:val="239"/>
        </w:rPr>
        <w:t>a</w:t>
      </w:r>
      <w:r>
        <w:rPr>
          <w:rFonts w:ascii="宋体"/>
          <w:spacing w:val="-5"/>
          <w:w w:val="5"/>
          <w:sz w:val="239"/>
        </w:rPr>
        <w:t>p</w:t>
      </w:r>
      <w:r>
        <w:rPr>
          <w:rFonts w:ascii="宋体"/>
          <w:spacing w:val="-5"/>
          <w:w w:val="5"/>
          <w:position w:val="23"/>
          <w:sz w:val="239"/>
        </w:rPr>
      </w:r>
      <w:r>
        <w:rPr>
          <w:rFonts w:ascii="宋体"/>
          <w:spacing w:val="-5"/>
          <w:w w:val="5"/>
          <w:sz w:val="239"/>
        </w:rPr>
        <w:t>p</w:t>
      </w:r>
      <w:r>
        <w:rPr>
          <w:rFonts w:ascii="宋体"/>
          <w:spacing w:val="-5"/>
          <w:w w:val="5"/>
          <w:position w:val="-22"/>
          <w:sz w:val="239"/>
        </w:rPr>
        <w:t>a</w:t>
      </w:r>
      <w:r>
        <w:rPr>
          <w:rFonts w:ascii="宋体"/>
          <w:spacing w:val="-5"/>
          <w:w w:val="5"/>
          <w:position w:val="23"/>
          <w:sz w:val="239"/>
        </w:rPr>
      </w:r>
      <w:r>
        <w:rPr>
          <w:rFonts w:ascii="宋体"/>
          <w:spacing w:val="-5"/>
          <w:w w:val="5"/>
          <w:sz w:val="239"/>
        </w:rPr>
        <w:t>p</w:t>
      </w:r>
      <w:r>
        <w:rPr>
          <w:rFonts w:ascii="宋体"/>
          <w:spacing w:val="-5"/>
          <w:w w:val="5"/>
          <w:position w:val="-22"/>
          <w:sz w:val="239"/>
        </w:rPr>
        <w:t>a</w:t>
      </w:r>
      <w:r>
        <w:rPr>
          <w:rFonts w:ascii="宋体"/>
          <w:w w:val="5"/>
          <w:position w:val="-22"/>
          <w:sz w:val="239"/>
        </w:rPr>
        <w:t>   </w:t>
      </w:r>
      <w:r>
        <w:rPr>
          <w:rFonts w:ascii="宋体"/>
          <w:spacing w:val="2"/>
          <w:w w:val="5"/>
          <w:position w:val="-22"/>
          <w:sz w:val="239"/>
        </w:rPr>
        <w:t> </w:t>
      </w:r>
      <w:r>
        <w:rPr>
          <w:rFonts w:ascii="宋体"/>
          <w:spacing w:val="2"/>
          <w:w w:val="5"/>
          <w:position w:val="24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l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24"/>
          <w:sz w:val="239"/>
        </w:rPr>
        <w:t>S</w:t>
      </w:r>
      <w:r>
        <w:rPr>
          <w:rFonts w:ascii="宋体"/>
          <w:spacing w:val="-5"/>
          <w:w w:val="5"/>
          <w:position w:val="23"/>
          <w:sz w:val="239"/>
        </w:rPr>
        <w:t>S</w:t>
      </w:r>
      <w:r>
        <w:rPr>
          <w:rFonts w:ascii="宋体"/>
          <w:spacing w:val="-5"/>
          <w:w w:val="5"/>
          <w:position w:val="-22"/>
          <w:sz w:val="239"/>
        </w:rPr>
        <w:t>l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23"/>
          <w:sz w:val="239"/>
        </w:rPr>
        <w:t>S</w:t>
      </w:r>
      <w:r>
        <w:rPr>
          <w:rFonts w:ascii="宋体"/>
          <w:spacing w:val="-2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23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c</w:t>
      </w:r>
      <w:r>
        <w:rPr>
          <w:rFonts w:ascii="宋体"/>
          <w:spacing w:val="-5"/>
          <w:w w:val="5"/>
          <w:position w:val="24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c</w:t>
      </w:r>
      <w:r>
        <w:rPr>
          <w:rFonts w:ascii="宋体"/>
          <w:spacing w:val="-2"/>
          <w:w w:val="5"/>
          <w:position w:val="23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23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24"/>
          <w:sz w:val="239"/>
        </w:rPr>
        <w:t>r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23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2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23"/>
          <w:sz w:val="239"/>
        </w:rPr>
        <w:t>i</w:t>
      </w:r>
      <w:r>
        <w:rPr>
          <w:rFonts w:ascii="宋体"/>
          <w:spacing w:val="-5"/>
          <w:w w:val="5"/>
          <w:sz w:val="239"/>
        </w:rPr>
        <w:t>f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24"/>
          <w:sz w:val="239"/>
        </w:rPr>
        <w:t>i</w:t>
      </w:r>
      <w:r>
        <w:rPr>
          <w:rFonts w:ascii="宋体"/>
          <w:spacing w:val="-5"/>
          <w:w w:val="5"/>
          <w:sz w:val="239"/>
        </w:rPr>
        <w:t>f</w:t>
      </w:r>
      <w:r>
        <w:rPr>
          <w:rFonts w:ascii="宋体"/>
          <w:spacing w:val="-5"/>
          <w:w w:val="5"/>
          <w:position w:val="24"/>
          <w:sz w:val="239"/>
        </w:rPr>
        <w:t>i</w:t>
      </w:r>
      <w:r>
        <w:rPr>
          <w:rFonts w:ascii="宋体"/>
          <w:spacing w:val="-5"/>
          <w:w w:val="5"/>
          <w:sz w:val="239"/>
        </w:rPr>
        <w:t>f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23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2"/>
          <w:w w:val="5"/>
          <w:sz w:val="239"/>
        </w:rPr>
        <w:t>f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23"/>
          <w:sz w:val="239"/>
        </w:rPr>
        <w:t>a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24"/>
          <w:sz w:val="239"/>
        </w:rPr>
        <w:t>aa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23"/>
          <w:sz w:val="239"/>
        </w:rPr>
        <w:t>a</w:t>
      </w:r>
      <w:r>
        <w:rPr>
          <w:rFonts w:ascii="宋体"/>
          <w:spacing w:val="-2"/>
          <w:w w:val="5"/>
          <w:sz w:val="239"/>
        </w:rPr>
        <w:t>i</w:t>
      </w:r>
      <w:r>
        <w:rPr>
          <w:rFonts w:ascii="宋体"/>
          <w:spacing w:val="-2"/>
          <w:w w:val="5"/>
          <w:position w:val="-22"/>
          <w:sz w:val="239"/>
        </w:rPr>
      </w:r>
      <w:r>
        <w:rPr>
          <w:rFonts w:ascii="宋体"/>
          <w:spacing w:val="-5"/>
          <w:w w:val="5"/>
          <w:position w:val="23"/>
          <w:sz w:val="239"/>
        </w:rPr>
        <w:t>l</w:t>
      </w:r>
      <w:r>
        <w:rPr>
          <w:rFonts w:ascii="宋体"/>
          <w:spacing w:val="-5"/>
          <w:w w:val="5"/>
          <w:sz w:val="239"/>
        </w:rPr>
        <w:t>c</w:t>
      </w:r>
      <w:r>
        <w:rPr>
          <w:rFonts w:ascii="宋体"/>
          <w:spacing w:val="-5"/>
          <w:w w:val="5"/>
          <w:position w:val="24"/>
          <w:sz w:val="239"/>
        </w:rPr>
        <w:t>l</w:t>
      </w:r>
      <w:r>
        <w:rPr>
          <w:rFonts w:ascii="宋体"/>
          <w:spacing w:val="-5"/>
          <w:w w:val="5"/>
          <w:sz w:val="239"/>
        </w:rPr>
        <w:t>cc</w:t>
      </w:r>
      <w:r>
        <w:rPr>
          <w:rFonts w:ascii="宋体"/>
          <w:spacing w:val="-5"/>
          <w:w w:val="5"/>
          <w:position w:val="23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4"/>
          <w:w w:val="5"/>
          <w:position w:val="24"/>
          <w:sz w:val="239"/>
        </w:rPr>
        <w:t>l</w:t>
      </w:r>
      <w:r>
        <w:rPr>
          <w:rFonts w:ascii="宋体"/>
          <w:spacing w:val="-5"/>
          <w:w w:val="5"/>
          <w:sz w:val="239"/>
        </w:rPr>
        <w:t>a</w:t>
      </w:r>
      <w:r>
        <w:rPr>
          <w:rFonts w:ascii="宋体"/>
          <w:spacing w:val="-5"/>
          <w:w w:val="5"/>
          <w:position w:val="24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NN</w:t>
      </w:r>
      <w:r>
        <w:rPr>
          <w:rFonts w:ascii="宋体"/>
          <w:spacing w:val="-5"/>
          <w:w w:val="5"/>
          <w:position w:val="23"/>
          <w:sz w:val="239"/>
        </w:rPr>
      </w:r>
      <w:r>
        <w:rPr>
          <w:rFonts w:ascii="宋体"/>
          <w:spacing w:val="-5"/>
          <w:w w:val="5"/>
          <w:sz w:val="239"/>
        </w:rPr>
        <w:t>a</w:t>
      </w:r>
      <w:r>
        <w:rPr>
          <w:rFonts w:ascii="宋体"/>
          <w:spacing w:val="-5"/>
          <w:w w:val="5"/>
          <w:position w:val="24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w w:val="5"/>
          <w:position w:val="-22"/>
          <w:sz w:val="239"/>
        </w:rPr>
        <w:t>  </w:t>
      </w:r>
      <w:r>
        <w:rPr>
          <w:rFonts w:ascii="宋体"/>
          <w:spacing w:val="56"/>
          <w:w w:val="5"/>
          <w:position w:val="-22"/>
          <w:sz w:val="239"/>
        </w:rPr>
        <w:t> </w:t>
      </w:r>
      <w:r>
        <w:rPr>
          <w:rFonts w:ascii="宋体"/>
          <w:spacing w:val="56"/>
          <w:w w:val="5"/>
          <w:position w:val="23"/>
          <w:sz w:val="239"/>
        </w:rPr>
      </w:r>
      <w:r>
        <w:rPr>
          <w:rFonts w:ascii="宋体"/>
          <w:spacing w:val="-5"/>
          <w:w w:val="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u</w:t>
      </w:r>
      <w:r>
        <w:rPr>
          <w:rFonts w:ascii="宋体"/>
          <w:spacing w:val="-5"/>
          <w:w w:val="5"/>
          <w:position w:val="24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u</w:t>
      </w:r>
      <w:r>
        <w:rPr>
          <w:rFonts w:ascii="宋体"/>
          <w:spacing w:val="-5"/>
          <w:w w:val="5"/>
          <w:position w:val="23"/>
          <w:sz w:val="239"/>
        </w:rPr>
        <w:t>N</w:t>
      </w:r>
      <w:r>
        <w:rPr>
          <w:rFonts w:ascii="宋体"/>
          <w:spacing w:val="-5"/>
          <w:w w:val="5"/>
          <w:sz w:val="239"/>
        </w:rPr>
        <w:t>t</w:t>
      </w:r>
      <w:r>
        <w:rPr>
          <w:rFonts w:ascii="宋体"/>
          <w:spacing w:val="-5"/>
          <w:w w:val="5"/>
          <w:position w:val="23"/>
          <w:sz w:val="239"/>
        </w:rPr>
        <w:t>N</w:t>
      </w:r>
      <w:r>
        <w:rPr>
          <w:rFonts w:ascii="宋体"/>
          <w:spacing w:val="-5"/>
          <w:w w:val="5"/>
          <w:position w:val="24"/>
          <w:sz w:val="239"/>
        </w:rPr>
        <w:t>N</w:t>
      </w:r>
      <w:r>
        <w:rPr>
          <w:rFonts w:ascii="宋体"/>
          <w:spacing w:val="-4"/>
          <w:w w:val="5"/>
          <w:position w:val="-22"/>
          <w:sz w:val="239"/>
        </w:rPr>
        <w:t>u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24"/>
          <w:sz w:val="239"/>
        </w:rPr>
        <w:t>u</w:t>
      </w:r>
      <w:r>
        <w:rPr>
          <w:rFonts w:ascii="宋体"/>
          <w:spacing w:val="-5"/>
          <w:w w:val="5"/>
          <w:position w:val="-22"/>
          <w:sz w:val="239"/>
        </w:rPr>
        <w:t>m</w:t>
      </w:r>
      <w:r>
        <w:rPr>
          <w:rFonts w:ascii="宋体"/>
          <w:spacing w:val="-5"/>
          <w:w w:val="5"/>
          <w:position w:val="23"/>
          <w:sz w:val="239"/>
        </w:rPr>
        <w:t>u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24"/>
          <w:sz w:val="239"/>
        </w:rPr>
        <w:t>u</w:t>
      </w:r>
      <w:r>
        <w:rPr>
          <w:rFonts w:ascii="宋体"/>
          <w:spacing w:val="-5"/>
          <w:w w:val="5"/>
          <w:position w:val="-22"/>
          <w:sz w:val="239"/>
        </w:rPr>
        <w:t>m</w:t>
      </w:r>
      <w:r>
        <w:rPr>
          <w:rFonts w:ascii="宋体"/>
          <w:spacing w:val="-4"/>
          <w:w w:val="5"/>
          <w:position w:val="23"/>
          <w:sz w:val="239"/>
        </w:rPr>
        <w:t>u</w:t>
      </w:r>
      <w:r>
        <w:rPr>
          <w:rFonts w:ascii="宋体"/>
          <w:spacing w:val="-5"/>
          <w:w w:val="5"/>
          <w:sz w:val="239"/>
        </w:rPr>
        <w:t>o</w:t>
      </w:r>
      <w:r>
        <w:rPr>
          <w:rFonts w:ascii="宋体"/>
          <w:spacing w:val="-5"/>
          <w:w w:val="5"/>
          <w:position w:val="-22"/>
          <w:sz w:val="239"/>
        </w:rPr>
        <w:t>b</w:t>
      </w:r>
      <w:r>
        <w:rPr>
          <w:rFonts w:ascii="宋体"/>
          <w:spacing w:val="-5"/>
          <w:w w:val="5"/>
          <w:position w:val="24"/>
          <w:sz w:val="239"/>
        </w:rPr>
        <w:t>m</w:t>
      </w:r>
      <w:r>
        <w:rPr>
          <w:rFonts w:ascii="宋体"/>
          <w:spacing w:val="-5"/>
          <w:w w:val="5"/>
          <w:sz w:val="239"/>
        </w:rPr>
        <w:t>o</w:t>
      </w:r>
      <w:r>
        <w:rPr>
          <w:rFonts w:ascii="宋体"/>
          <w:spacing w:val="-5"/>
          <w:w w:val="5"/>
          <w:position w:val="23"/>
          <w:sz w:val="239"/>
        </w:rPr>
        <w:t>m</w:t>
      </w:r>
      <w:r>
        <w:rPr>
          <w:rFonts w:ascii="宋体"/>
          <w:spacing w:val="-5"/>
          <w:w w:val="5"/>
          <w:position w:val="-22"/>
          <w:sz w:val="239"/>
        </w:rPr>
        <w:t>b</w:t>
      </w:r>
      <w:r>
        <w:rPr>
          <w:rFonts w:ascii="宋体"/>
          <w:spacing w:val="-4"/>
          <w:w w:val="5"/>
          <w:position w:val="24"/>
          <w:sz w:val="239"/>
        </w:rPr>
        <w:t>m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24"/>
          <w:sz w:val="239"/>
        </w:rPr>
        <w:t>b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23"/>
          <w:sz w:val="239"/>
        </w:rPr>
        <w:t>b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4"/>
          <w:w w:val="5"/>
          <w:position w:val="24"/>
          <w:sz w:val="239"/>
        </w:rPr>
        <w:t>b</w:t>
      </w:r>
      <w:r>
        <w:rPr>
          <w:rFonts w:ascii="宋体"/>
          <w:spacing w:val="-5"/>
          <w:w w:val="5"/>
          <w:position w:val="-22"/>
          <w:sz w:val="239"/>
        </w:rPr>
        <w:t>rr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24"/>
          <w:sz w:val="239"/>
        </w:rPr>
        <w:t>e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r</w:t>
      </w:r>
      <w:r>
        <w:rPr>
          <w:rFonts w:ascii="宋体"/>
          <w:spacing w:val="-4"/>
          <w:w w:val="5"/>
          <w:position w:val="23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24"/>
          <w:sz w:val="239"/>
        </w:rPr>
        <w:t>r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23"/>
          <w:sz w:val="239"/>
        </w:rPr>
        <w:t>r</w:t>
      </w:r>
      <w:r>
        <w:rPr>
          <w:rFonts w:ascii="宋体"/>
          <w:spacing w:val="-2"/>
          <w:w w:val="5"/>
          <w:position w:val="24"/>
          <w:sz w:val="239"/>
        </w:rPr>
        <w:t>r</w:t>
      </w:r>
      <w:r>
        <w:rPr>
          <w:rFonts w:ascii="宋体"/>
          <w:spacing w:val="1"/>
          <w:w w:val="5"/>
          <w:sz w:val="239"/>
        </w:rPr>
        <w:t>umber</w:t>
      </w:r>
      <w:r>
        <w:rPr>
          <w:rFonts w:ascii="宋体"/>
          <w:w w:val="5"/>
          <w:sz w:val="239"/>
        </w:rPr>
        <w:t>                 </w:t>
      </w:r>
      <w:r>
        <w:rPr>
          <w:rFonts w:ascii="宋体"/>
          <w:spacing w:val="3"/>
          <w:w w:val="5"/>
          <w:sz w:val="239"/>
        </w:rPr>
        <w:t> </w:t>
      </w:r>
      <w:r>
        <w:rPr>
          <w:rFonts w:ascii="宋体"/>
          <w:spacing w:val="-5"/>
          <w:w w:val="5"/>
          <w:sz w:val="239"/>
        </w:rPr>
        <w:t>9</w:t>
      </w:r>
      <w:r>
        <w:rPr>
          <w:rFonts w:ascii="宋体"/>
          <w:spacing w:val="1"/>
          <w:w w:val="5"/>
          <w:position w:val="-45"/>
          <w:sz w:val="239"/>
        </w:rPr>
        <w:t>P</w:t>
      </w:r>
      <w:r>
        <w:rPr>
          <w:rFonts w:ascii="宋体"/>
          <w:spacing w:val="-5"/>
          <w:w w:val="5"/>
          <w:sz w:val="239"/>
        </w:rPr>
        <w:t>5</w:t>
      </w:r>
      <w:r>
        <w:rPr>
          <w:rFonts w:ascii="宋体"/>
          <w:spacing w:val="1"/>
          <w:w w:val="5"/>
          <w:position w:val="-45"/>
          <w:sz w:val="239"/>
        </w:rPr>
        <w:t>a</w:t>
      </w:r>
      <w:r>
        <w:rPr>
          <w:rFonts w:ascii="宋体"/>
          <w:spacing w:val="-5"/>
          <w:w w:val="5"/>
          <w:sz w:val="239"/>
        </w:rPr>
        <w:t>0</w:t>
      </w:r>
      <w:r>
        <w:rPr>
          <w:rFonts w:ascii="宋体"/>
          <w:spacing w:val="-5"/>
          <w:w w:val="5"/>
          <w:position w:val="-45"/>
          <w:sz w:val="239"/>
        </w:rPr>
        <w:t>u</w:t>
      </w:r>
      <w:r>
        <w:rPr>
          <w:rFonts w:ascii="宋体"/>
          <w:spacing w:val="1"/>
          <w:w w:val="5"/>
          <w:position w:val="24"/>
          <w:sz w:val="239"/>
        </w:rPr>
        <w:t>7</w:t>
      </w:r>
      <w:r>
        <w:rPr>
          <w:rFonts w:ascii="宋体"/>
          <w:spacing w:val="-5"/>
          <w:w w:val="5"/>
          <w:position w:val="-45"/>
          <w:sz w:val="239"/>
        </w:rPr>
        <w:t>l</w:t>
      </w:r>
      <w:r>
        <w:rPr>
          <w:rFonts w:ascii="宋体"/>
          <w:spacing w:val="-5"/>
          <w:w w:val="5"/>
          <w:sz w:val="239"/>
        </w:rPr>
        <w:t>6</w:t>
      </w:r>
      <w:r>
        <w:rPr>
          <w:rFonts w:ascii="宋体"/>
          <w:spacing w:val="1"/>
          <w:w w:val="5"/>
          <w:position w:val="24"/>
          <w:sz w:val="239"/>
        </w:rPr>
        <w:t>6</w:t>
      </w:r>
      <w:r>
        <w:rPr>
          <w:rFonts w:ascii="宋体"/>
          <w:spacing w:val="-5"/>
          <w:w w:val="5"/>
          <w:sz w:val="239"/>
        </w:rPr>
        <w:t>3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w w:val="5"/>
          <w:position w:val="24"/>
          <w:sz w:val="239"/>
        </w:rPr>
        <w:t>4</w:t>
      </w:r>
      <w:r>
        <w:rPr>
          <w:rFonts w:ascii="宋体"/>
          <w:spacing w:val="-5"/>
          <w:w w:val="5"/>
          <w:sz w:val="239"/>
        </w:rPr>
        <w:t>9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w w:val="5"/>
          <w:position w:val="24"/>
          <w:sz w:val="239"/>
        </w:rPr>
        <w:t>5</w:t>
      </w:r>
      <w:r>
        <w:rPr>
          <w:rFonts w:ascii="宋体"/>
          <w:spacing w:val="-5"/>
          <w:w w:val="5"/>
          <w:sz w:val="239"/>
        </w:rPr>
        <w:t>2</w:t>
      </w:r>
      <w:r>
        <w:rPr>
          <w:rFonts w:ascii="宋体"/>
          <w:spacing w:val="-5"/>
          <w:w w:val="5"/>
          <w:position w:val="-45"/>
          <w:sz w:val="239"/>
        </w:rPr>
        <w:t>u</w:t>
      </w:r>
      <w:r>
        <w:rPr>
          <w:rFonts w:ascii="宋体"/>
          <w:spacing w:val="1"/>
          <w:w w:val="5"/>
          <w:position w:val="24"/>
          <w:sz w:val="239"/>
        </w:rPr>
        <w:t>4</w:t>
      </w:r>
      <w:r>
        <w:rPr>
          <w:rFonts w:ascii="宋体"/>
          <w:spacing w:val="-5"/>
          <w:w w:val="5"/>
          <w:sz w:val="239"/>
        </w:rPr>
        <w:t>3</w:t>
      </w:r>
      <w:r>
        <w:rPr>
          <w:rFonts w:ascii="宋体"/>
          <w:spacing w:val="-5"/>
          <w:w w:val="5"/>
          <w:position w:val="-45"/>
          <w:sz w:val="239"/>
        </w:rPr>
        <w:t>m</w:t>
      </w:r>
      <w:r>
        <w:rPr>
          <w:rFonts w:ascii="宋体"/>
          <w:w w:val="5"/>
          <w:position w:val="24"/>
          <w:sz w:val="239"/>
        </w:rPr>
        <w:t>4</w:t>
      </w:r>
      <w:r>
        <w:rPr>
          <w:rFonts w:ascii="宋体"/>
          <w:spacing w:val="-5"/>
          <w:w w:val="5"/>
          <w:position w:val="-22"/>
          <w:sz w:val="239"/>
        </w:rPr>
        <w:t>1</w:t>
      </w:r>
      <w:r>
        <w:rPr>
          <w:rFonts w:ascii="宋体"/>
          <w:spacing w:val="-5"/>
          <w:w w:val="5"/>
          <w:sz w:val="239"/>
        </w:rPr>
        <w:t>3</w:t>
      </w:r>
      <w:r>
        <w:rPr>
          <w:rFonts w:ascii="宋体"/>
          <w:spacing w:val="-5"/>
          <w:w w:val="5"/>
          <w:position w:val="-45"/>
          <w:sz w:val="239"/>
        </w:rPr>
        <w:t>a</w:t>
      </w:r>
      <w:r>
        <w:rPr>
          <w:rFonts w:ascii="宋体"/>
          <w:w w:val="5"/>
          <w:position w:val="24"/>
          <w:sz w:val="239"/>
        </w:rPr>
        <w:t>1</w:t>
      </w:r>
      <w:r>
        <w:rPr>
          <w:rFonts w:ascii="宋体"/>
          <w:spacing w:val="-5"/>
          <w:w w:val="5"/>
          <w:sz w:val="239"/>
        </w:rPr>
        <w:t>6</w:t>
      </w:r>
      <w:r>
        <w:rPr>
          <w:rFonts w:ascii="宋体"/>
          <w:spacing w:val="-5"/>
          <w:w w:val="5"/>
          <w:position w:val="-45"/>
          <w:sz w:val="239"/>
        </w:rPr>
        <w:t>.</w:t>
      </w:r>
      <w:r>
        <w:rPr>
          <w:rFonts w:ascii="宋体"/>
          <w:spacing w:val="-5"/>
          <w:w w:val="5"/>
          <w:position w:val="24"/>
          <w:sz w:val="239"/>
        </w:rPr>
        <w:t>3</w:t>
      </w:r>
      <w:r>
        <w:rPr>
          <w:rFonts w:ascii="宋体"/>
          <w:w w:val="5"/>
          <w:position w:val="-22"/>
          <w:sz w:val="239"/>
        </w:rPr>
        <w:t>5</w:t>
      </w:r>
      <w:r>
        <w:rPr>
          <w:rFonts w:ascii="宋体"/>
          <w:sz w:val="239"/>
        </w:rPr>
      </w:r>
    </w:p>
    <w:p>
      <w:pPr>
        <w:pStyle w:val="BodyText"/>
        <w:spacing w:line="2705" w:lineRule="exact"/>
        <w:ind w:left="118" w:right="0"/>
        <w:jc w:val="left"/>
        <w:rPr>
          <w:rFonts w:ascii="宋体" w:hAnsi="宋体" w:cs="宋体" w:eastAsia="宋体"/>
        </w:rPr>
      </w:pPr>
      <w:r>
        <w:rPr/>
        <w:pict>
          <v:shape style="position:absolute;margin-left:48.479519pt;margin-top:95.595764pt;width:480pt;height:26.4pt;mso-position-horizontal-relative:page;mso-position-vertical-relative:paragraph;z-index:1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2"/>
                    <w:gridCol w:w="451"/>
                    <w:gridCol w:w="1846"/>
                    <w:gridCol w:w="1531"/>
                    <w:gridCol w:w="434"/>
                    <w:gridCol w:w="876"/>
                    <w:gridCol w:w="914"/>
                    <w:gridCol w:w="931"/>
                    <w:gridCol w:w="977"/>
                  </w:tblGrid>
                  <w:tr>
                    <w:trPr>
                      <w:trHeight w:val="307" w:hRule="exact"/>
                    </w:trPr>
                    <w:tc>
                      <w:tcPr>
                        <w:tcW w:w="16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1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6" w:hRule="exact"/>
                    </w:trPr>
                    <w:tc>
                      <w:tcPr>
                        <w:tcW w:w="16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1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/>
          <w:spacing w:val="-4"/>
          <w:w w:val="5"/>
        </w:rPr>
        <w:t>N</w:t>
      </w:r>
      <w:r>
        <w:rPr>
          <w:rFonts w:ascii="宋体"/>
          <w:spacing w:val="1"/>
          <w:w w:val="5"/>
          <w:position w:val="-27"/>
        </w:rPr>
        <w:t>T</w:t>
      </w:r>
      <w:r>
        <w:rPr>
          <w:rFonts w:ascii="宋体"/>
          <w:spacing w:val="-4"/>
          <w:w w:val="5"/>
        </w:rPr>
        <w:t>o</w:t>
      </w:r>
      <w:r>
        <w:rPr>
          <w:rFonts w:ascii="宋体"/>
          <w:spacing w:val="1"/>
          <w:w w:val="5"/>
          <w:position w:val="-27"/>
        </w:rPr>
        <w:t>O</w:t>
      </w:r>
      <w:r>
        <w:rPr>
          <w:rFonts w:ascii="宋体"/>
          <w:spacing w:val="-4"/>
          <w:w w:val="5"/>
        </w:rPr>
        <w:t>r</w:t>
      </w:r>
      <w:r>
        <w:rPr>
          <w:rFonts w:ascii="宋体"/>
          <w:spacing w:val="1"/>
          <w:w w:val="5"/>
          <w:position w:val="-27"/>
        </w:rPr>
        <w:t>R</w:t>
      </w:r>
      <w:r>
        <w:rPr>
          <w:rFonts w:ascii="宋体"/>
          <w:spacing w:val="-4"/>
          <w:w w:val="5"/>
        </w:rPr>
        <w:t>m</w:t>
      </w:r>
      <w:r>
        <w:rPr>
          <w:rFonts w:ascii="宋体"/>
          <w:spacing w:val="1"/>
          <w:w w:val="5"/>
          <w:position w:val="-27"/>
        </w:rPr>
        <w:t>Q</w:t>
      </w:r>
      <w:r>
        <w:rPr>
          <w:rFonts w:ascii="宋体"/>
          <w:spacing w:val="-4"/>
          <w:w w:val="5"/>
        </w:rPr>
        <w:t>n</w:t>
      </w:r>
      <w:r>
        <w:rPr>
          <w:rFonts w:ascii="宋体"/>
          <w:spacing w:val="-1"/>
          <w:w w:val="5"/>
          <w:position w:val="-27"/>
        </w:rPr>
        <w:t>U</w:t>
      </w:r>
      <w:r>
        <w:rPr>
          <w:rFonts w:ascii="宋体"/>
          <w:spacing w:val="-4"/>
          <w:w w:val="5"/>
          <w:position w:val="-27"/>
        </w:rPr>
        <w:t>E</w:t>
      </w:r>
      <w:r>
        <w:rPr>
          <w:rFonts w:ascii="宋体"/>
          <w:spacing w:val="1"/>
          <w:w w:val="5"/>
        </w:rPr>
        <w:t>a</w:t>
      </w:r>
      <w:r>
        <w:rPr>
          <w:rFonts w:ascii="宋体"/>
          <w:spacing w:val="-1"/>
          <w:w w:val="5"/>
        </w:rPr>
        <w:t>m</w:t>
      </w:r>
      <w:r>
        <w:rPr>
          <w:rFonts w:ascii="宋体"/>
          <w:w w:val="5"/>
        </w:rPr>
        <w:t>e                         </w:t>
      </w:r>
      <w:r>
        <w:rPr>
          <w:rFonts w:ascii="宋体"/>
          <w:spacing w:val="28"/>
          <w:w w:val="5"/>
        </w:rPr>
        <w:t> </w:t>
      </w:r>
      <w:r>
        <w:rPr>
          <w:rFonts w:ascii="宋体"/>
          <w:spacing w:val="-4"/>
          <w:w w:val="5"/>
        </w:rPr>
        <w:t>U</w:t>
      </w:r>
      <w:r>
        <w:rPr>
          <w:rFonts w:ascii="宋体"/>
          <w:spacing w:val="-3"/>
          <w:w w:val="5"/>
          <w:position w:val="-27"/>
        </w:rPr>
        <w:t>N</w:t>
      </w:r>
      <w:r>
        <w:rPr>
          <w:rFonts w:ascii="宋体"/>
          <w:spacing w:val="-4"/>
          <w:w w:val="5"/>
          <w:position w:val="-27"/>
        </w:rPr>
        <w:t>m</w:t>
      </w:r>
      <w:r>
        <w:rPr>
          <w:rFonts w:ascii="宋体"/>
          <w:spacing w:val="-1"/>
          <w:w w:val="5"/>
        </w:rPr>
        <w:t>ni</w:t>
      </w:r>
      <w:r>
        <w:rPr>
          <w:rFonts w:ascii="宋体"/>
          <w:spacing w:val="71"/>
          <w:w w:val="5"/>
        </w:rPr>
        <w:t>t</w:t>
      </w:r>
      <w:r>
        <w:rPr>
          <w:rFonts w:ascii="宋体"/>
          <w:spacing w:val="1"/>
          <w:w w:val="5"/>
        </w:rPr>
        <w:t>Lo</w:t>
      </w:r>
      <w:r>
        <w:rPr>
          <w:rFonts w:ascii="宋体"/>
          <w:spacing w:val="-27"/>
          <w:w w:val="5"/>
        </w:rPr>
        <w:t>w</w:t>
      </w:r>
      <w:r>
        <w:rPr>
          <w:rFonts w:ascii="宋体"/>
          <w:spacing w:val="-37"/>
          <w:w w:val="5"/>
          <w:position w:val="-27"/>
        </w:rPr>
        <w:t>3</w:t>
      </w:r>
      <w:r>
        <w:rPr>
          <w:rFonts w:ascii="宋体"/>
          <w:spacing w:val="-27"/>
          <w:w w:val="5"/>
        </w:rPr>
        <w:t>e</w:t>
      </w:r>
      <w:r>
        <w:rPr>
          <w:rFonts w:ascii="宋体"/>
          <w:spacing w:val="-37"/>
          <w:w w:val="5"/>
          <w:position w:val="-27"/>
        </w:rPr>
        <w:t>9</w:t>
      </w:r>
      <w:r>
        <w:rPr>
          <w:rFonts w:ascii="宋体"/>
          <w:spacing w:val="-27"/>
          <w:w w:val="5"/>
        </w:rPr>
        <w:t>r</w:t>
      </w:r>
      <w:r>
        <w:rPr>
          <w:rFonts w:ascii="宋体"/>
          <w:spacing w:val="-39"/>
          <w:w w:val="5"/>
          <w:position w:val="-27"/>
        </w:rPr>
        <w:t>6</w:t>
      </w:r>
      <w:r>
        <w:rPr>
          <w:rFonts w:ascii="宋体"/>
          <w:spacing w:val="16"/>
          <w:w w:val="5"/>
          <w:position w:val="-27"/>
        </w:rPr>
        <w:t> </w:t>
      </w:r>
      <w:r>
        <w:rPr>
          <w:rFonts w:ascii="宋体"/>
          <w:spacing w:val="16"/>
          <w:w w:val="5"/>
        </w:rPr>
      </w:r>
      <w:r>
        <w:rPr>
          <w:rFonts w:ascii="宋体"/>
          <w:spacing w:val="-39"/>
          <w:w w:val="5"/>
          <w:position w:val="-27"/>
        </w:rPr>
        <w:t>.</w:t>
      </w:r>
      <w:r>
        <w:rPr>
          <w:rFonts w:ascii="宋体"/>
          <w:spacing w:val="-25"/>
          <w:w w:val="5"/>
        </w:rPr>
        <w:t>L</w:t>
      </w:r>
      <w:r>
        <w:rPr>
          <w:rFonts w:ascii="宋体"/>
          <w:spacing w:val="-39"/>
          <w:w w:val="5"/>
          <w:position w:val="-27"/>
        </w:rPr>
        <w:t>0</w:t>
      </w:r>
      <w:r>
        <w:rPr>
          <w:rFonts w:ascii="宋体"/>
          <w:spacing w:val="-25"/>
          <w:w w:val="5"/>
        </w:rPr>
        <w:t>i</w:t>
      </w:r>
      <w:r>
        <w:rPr>
          <w:rFonts w:ascii="宋体"/>
          <w:spacing w:val="-39"/>
          <w:w w:val="5"/>
          <w:position w:val="-27"/>
        </w:rPr>
        <w:t>0</w:t>
      </w:r>
      <w:r>
        <w:rPr>
          <w:rFonts w:ascii="宋体"/>
          <w:spacing w:val="-25"/>
          <w:w w:val="5"/>
        </w:rPr>
        <w:t>m</w:t>
      </w:r>
      <w:r>
        <w:rPr>
          <w:rFonts w:ascii="宋体"/>
          <w:spacing w:val="-39"/>
          <w:w w:val="5"/>
          <w:position w:val="-27"/>
        </w:rPr>
        <w:t>0</w:t>
      </w:r>
      <w:r>
        <w:rPr>
          <w:rFonts w:ascii="宋体"/>
          <w:spacing w:val="-27"/>
          <w:w w:val="5"/>
        </w:rPr>
        <w:t>i</w:t>
      </w:r>
      <w:r>
        <w:rPr>
          <w:rFonts w:ascii="宋体"/>
          <w:spacing w:val="-39"/>
          <w:w w:val="5"/>
          <w:position w:val="-27"/>
        </w:rPr>
        <w:t>0</w:t>
      </w:r>
      <w:r>
        <w:rPr>
          <w:rFonts w:ascii="宋体"/>
          <w:spacing w:val="15"/>
          <w:w w:val="5"/>
        </w:rPr>
        <w:t>t</w:t>
      </w:r>
      <w:r>
        <w:rPr>
          <w:rFonts w:ascii="宋体"/>
          <w:spacing w:val="1"/>
          <w:w w:val="5"/>
        </w:rPr>
        <w:t>Mea</w:t>
      </w:r>
      <w:r>
        <w:rPr>
          <w:rFonts w:ascii="宋体"/>
          <w:spacing w:val="-4"/>
          <w:w w:val="5"/>
        </w:rPr>
        <w:t>s</w:t>
      </w:r>
      <w:r>
        <w:rPr>
          <w:rFonts w:ascii="宋体"/>
          <w:spacing w:val="1"/>
          <w:w w:val="5"/>
          <w:position w:val="-27"/>
        </w:rPr>
        <w:t>4</w:t>
      </w:r>
      <w:r>
        <w:rPr>
          <w:rFonts w:ascii="宋体"/>
          <w:spacing w:val="-4"/>
          <w:w w:val="5"/>
        </w:rPr>
        <w:t>.</w:t>
      </w:r>
      <w:r>
        <w:rPr>
          <w:rFonts w:ascii="宋体"/>
          <w:spacing w:val="-1"/>
          <w:w w:val="5"/>
          <w:position w:val="-27"/>
        </w:rPr>
        <w:t>6</w:t>
      </w:r>
      <w:r>
        <w:rPr>
          <w:rFonts w:ascii="宋体"/>
          <w:spacing w:val="-1"/>
          <w:w w:val="5"/>
        </w:rPr>
      </w:r>
      <w:r>
        <w:rPr>
          <w:rFonts w:ascii="宋体"/>
          <w:spacing w:val="-1"/>
          <w:w w:val="5"/>
          <w:position w:val="-27"/>
        </w:rPr>
        <w:t>6</w:t>
      </w:r>
      <w:r>
        <w:rPr>
          <w:rFonts w:ascii="宋体"/>
          <w:spacing w:val="-4"/>
          <w:w w:val="5"/>
        </w:rPr>
        <w:t>V</w:t>
      </w:r>
      <w:r>
        <w:rPr>
          <w:rFonts w:ascii="宋体"/>
          <w:spacing w:val="-1"/>
          <w:w w:val="5"/>
          <w:position w:val="-27"/>
        </w:rPr>
        <w:t>.</w:t>
      </w:r>
      <w:r>
        <w:rPr>
          <w:rFonts w:ascii="宋体"/>
          <w:spacing w:val="-4"/>
          <w:w w:val="5"/>
        </w:rPr>
        <w:t>a</w:t>
      </w:r>
      <w:r>
        <w:rPr>
          <w:rFonts w:ascii="宋体"/>
          <w:spacing w:val="-1"/>
          <w:w w:val="5"/>
          <w:position w:val="-27"/>
        </w:rPr>
        <w:t>1</w:t>
      </w:r>
      <w:r>
        <w:rPr>
          <w:rFonts w:ascii="宋体"/>
          <w:spacing w:val="-4"/>
          <w:w w:val="5"/>
        </w:rPr>
        <w:t>l</w:t>
      </w:r>
      <w:r>
        <w:rPr>
          <w:rFonts w:ascii="宋体"/>
          <w:spacing w:val="-1"/>
          <w:w w:val="5"/>
          <w:position w:val="-27"/>
        </w:rPr>
        <w:t>2</w:t>
      </w:r>
      <w:r>
        <w:rPr>
          <w:rFonts w:ascii="宋体"/>
          <w:spacing w:val="-4"/>
          <w:w w:val="5"/>
        </w:rPr>
        <w:t>u</w:t>
      </w:r>
      <w:r>
        <w:rPr>
          <w:rFonts w:ascii="宋体"/>
          <w:spacing w:val="-3"/>
          <w:w w:val="5"/>
          <w:position w:val="-27"/>
        </w:rPr>
        <w:t>5</w:t>
      </w:r>
      <w:r>
        <w:rPr>
          <w:rFonts w:ascii="宋体"/>
          <w:spacing w:val="-4"/>
          <w:w w:val="5"/>
        </w:rPr>
        <w:t>e</w:t>
      </w:r>
      <w:r>
        <w:rPr>
          <w:rFonts w:ascii="宋体"/>
          <w:spacing w:val="53"/>
          <w:w w:val="5"/>
          <w:position w:val="-27"/>
        </w:rPr>
        <w:t>0</w:t>
      </w:r>
      <w:r>
        <w:rPr>
          <w:rFonts w:ascii="宋体"/>
          <w:spacing w:val="1"/>
          <w:w w:val="5"/>
        </w:rPr>
        <w:t>Up</w:t>
      </w:r>
      <w:r>
        <w:rPr>
          <w:rFonts w:ascii="宋体"/>
          <w:spacing w:val="-1"/>
          <w:w w:val="5"/>
        </w:rPr>
        <w:t>p</w:t>
      </w:r>
      <w:r>
        <w:rPr>
          <w:rFonts w:ascii="宋体"/>
          <w:spacing w:val="-4"/>
          <w:w w:val="5"/>
          <w:position w:val="-27"/>
        </w:rPr>
        <w:t>4</w:t>
      </w:r>
      <w:r>
        <w:rPr>
          <w:rFonts w:ascii="宋体"/>
          <w:spacing w:val="-1"/>
          <w:w w:val="5"/>
        </w:rPr>
        <w:t>e</w:t>
      </w:r>
      <w:r>
        <w:rPr>
          <w:rFonts w:ascii="宋体"/>
          <w:spacing w:val="-4"/>
          <w:w w:val="5"/>
          <w:position w:val="-27"/>
        </w:rPr>
        <w:t>6</w:t>
      </w:r>
      <w:r>
        <w:rPr>
          <w:rFonts w:ascii="宋体"/>
          <w:spacing w:val="-1"/>
          <w:w w:val="5"/>
        </w:rPr>
        <w:t>r</w:t>
      </w:r>
      <w:r>
        <w:rPr>
          <w:rFonts w:ascii="宋体"/>
          <w:spacing w:val="1"/>
          <w:w w:val="5"/>
          <w:position w:val="-27"/>
        </w:rPr>
        <w:t>6</w:t>
      </w:r>
      <w:r>
        <w:rPr>
          <w:rFonts w:ascii="宋体"/>
          <w:spacing w:val="-4"/>
          <w:w w:val="5"/>
        </w:rPr>
        <w:t>L</w:t>
      </w:r>
      <w:r>
        <w:rPr>
          <w:rFonts w:ascii="宋体"/>
          <w:spacing w:val="1"/>
          <w:w w:val="5"/>
          <w:position w:val="-27"/>
        </w:rPr>
        <w:t>.</w:t>
      </w:r>
      <w:r>
        <w:rPr>
          <w:rFonts w:ascii="宋体"/>
          <w:spacing w:val="-4"/>
          <w:w w:val="5"/>
        </w:rPr>
        <w:t>i</w:t>
      </w:r>
      <w:r>
        <w:rPr>
          <w:rFonts w:ascii="宋体"/>
          <w:spacing w:val="1"/>
          <w:w w:val="5"/>
          <w:position w:val="-27"/>
        </w:rPr>
        <w:t>0</w:t>
      </w:r>
      <w:r>
        <w:rPr>
          <w:rFonts w:ascii="宋体"/>
          <w:spacing w:val="-4"/>
          <w:w w:val="5"/>
        </w:rPr>
        <w:t>m</w:t>
      </w:r>
      <w:r>
        <w:rPr>
          <w:rFonts w:ascii="宋体"/>
          <w:spacing w:val="1"/>
          <w:w w:val="5"/>
          <w:position w:val="-27"/>
        </w:rPr>
        <w:t>0</w:t>
      </w:r>
      <w:r>
        <w:rPr>
          <w:rFonts w:ascii="宋体"/>
          <w:spacing w:val="-4"/>
          <w:w w:val="5"/>
        </w:rPr>
        <w:t>i</w:t>
      </w:r>
      <w:r>
        <w:rPr>
          <w:rFonts w:ascii="宋体"/>
          <w:spacing w:val="-1"/>
          <w:w w:val="5"/>
          <w:position w:val="-27"/>
        </w:rPr>
        <w:t>0</w:t>
      </w:r>
      <w:r>
        <w:rPr>
          <w:rFonts w:ascii="宋体"/>
          <w:spacing w:val="-4"/>
          <w:w w:val="5"/>
        </w:rPr>
        <w:t>t</w:t>
      </w:r>
      <w:r>
        <w:rPr>
          <w:rFonts w:ascii="宋体"/>
          <w:spacing w:val="67"/>
          <w:w w:val="5"/>
          <w:position w:val="-27"/>
        </w:rPr>
        <w:t>0</w:t>
      </w:r>
      <w:r>
        <w:rPr>
          <w:rFonts w:ascii="宋体"/>
          <w:spacing w:val="-4"/>
          <w:w w:val="5"/>
        </w:rPr>
        <w:t>F</w:t>
      </w:r>
      <w:r>
        <w:rPr>
          <w:rFonts w:ascii="宋体"/>
          <w:spacing w:val="1"/>
          <w:w w:val="5"/>
          <w:position w:val="-27"/>
        </w:rPr>
        <w:t>R</w:t>
      </w:r>
      <w:r>
        <w:rPr>
          <w:rFonts w:ascii="宋体"/>
          <w:spacing w:val="-4"/>
          <w:w w:val="5"/>
        </w:rPr>
        <w:t>a</w:t>
      </w:r>
      <w:r>
        <w:rPr>
          <w:rFonts w:ascii="宋体"/>
          <w:spacing w:val="-1"/>
          <w:w w:val="5"/>
          <w:position w:val="-27"/>
        </w:rPr>
        <w:t>T</w:t>
      </w:r>
      <w:r>
        <w:rPr>
          <w:rFonts w:ascii="宋体"/>
          <w:spacing w:val="-4"/>
          <w:w w:val="5"/>
          <w:position w:val="-27"/>
        </w:rPr>
        <w:t>Q</w:t>
      </w:r>
      <w:r>
        <w:rPr>
          <w:rFonts w:ascii="宋体"/>
          <w:spacing w:val="-3"/>
          <w:w w:val="5"/>
        </w:rPr>
        <w:t>u</w:t>
      </w:r>
      <w:r>
        <w:rPr>
          <w:rFonts w:ascii="宋体"/>
          <w:spacing w:val="-4"/>
          <w:w w:val="5"/>
          <w:position w:val="-27"/>
        </w:rPr>
        <w:t>H</w:t>
      </w:r>
      <w:r>
        <w:rPr>
          <w:rFonts w:ascii="宋体"/>
          <w:spacing w:val="-1"/>
          <w:w w:val="5"/>
        </w:rPr>
        <w:t>l</w:t>
      </w:r>
      <w:r>
        <w:rPr>
          <w:rFonts w:ascii="宋体"/>
          <w:spacing w:val="1"/>
          <w:w w:val="5"/>
        </w:rPr>
        <w:t>tco</w:t>
      </w:r>
      <w:r>
        <w:rPr>
          <w:rFonts w:ascii="宋体"/>
          <w:spacing w:val="-1"/>
          <w:w w:val="5"/>
        </w:rPr>
        <w:t>d</w:t>
      </w:r>
      <w:r>
        <w:rPr>
          <w:rFonts w:ascii="宋体"/>
          <w:w w:val="5"/>
        </w:rPr>
        <w:t>e</w:t>
      </w:r>
      <w:r>
        <w:rPr>
          <w:rFonts w:ascii="宋体"/>
        </w:rPr>
      </w:r>
    </w:p>
    <w:p>
      <w:pPr>
        <w:spacing w:after="0" w:line="2705" w:lineRule="exact"/>
        <w:jc w:val="left"/>
        <w:rPr>
          <w:rFonts w:ascii="宋体" w:hAnsi="宋体" w:cs="宋体" w:eastAsia="宋体"/>
        </w:rPr>
        <w:sectPr>
          <w:pgSz w:w="12240" w:h="15840"/>
          <w:pgMar w:top="0" w:bottom="280" w:left="740" w:right="1360"/>
          <w:cols w:num="2" w:equalWidth="0">
            <w:col w:w="4041" w:space="40"/>
            <w:col w:w="6059"/>
          </w:cols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group style="position:absolute;margin-left:42.35952pt;margin-top:42.360016pt;width:496.35pt;height:709pt;mso-position-horizontal-relative:page;mso-position-vertical-relative:page;z-index:-58744" coordorigin="847,847" coordsize="9927,14180">
            <v:group style="position:absolute;left:850;top:14678;width:5748;height:279" coordorigin="850,14678" coordsize="5748,279">
              <v:shape style="position:absolute;left:850;top:14678;width:5748;height:279" coordorigin="850,14678" coordsize="5748,279" path="m850,14957l6598,14957,6598,14678,850,14678,850,14957xe" filled="true" fillcolor="#ffffff" stroked="false">
                <v:path arrowok="t"/>
                <v:fill type="solid"/>
              </v:shape>
            </v:group>
            <v:group style="position:absolute;left:4205;top:1661;width:3;height:389" coordorigin="4205,1661" coordsize="3,389">
              <v:shape style="position:absolute;left:4205;top:1661;width:3;height:389" coordorigin="4205,1661" coordsize="3,389" path="m4205,2050l4207,2050,4207,1661,4205,1661,4205,2050xe" filled="true" fillcolor="#ffffff" stroked="false">
                <v:path arrowok="t"/>
                <v:fill type="solid"/>
              </v:shape>
            </v:group>
            <v:group style="position:absolute;left:3302;top:1661;width:903;height:387" coordorigin="3302,1661" coordsize="903,387">
              <v:shape style="position:absolute;left:3302;top:1661;width:903;height:387" coordorigin="3302,1661" coordsize="903,387" path="m3302,2047l4205,2047,4205,1661,3302,1661,3302,2047xe" filled="true" fillcolor="#ffffff" stroked="false">
                <v:path arrowok="t"/>
                <v:fill type="solid"/>
              </v:shape>
            </v:group>
            <v:group style="position:absolute;left:9228;top:1370;width:1102;height:231" coordorigin="9228,1370" coordsize="1102,231">
              <v:shape style="position:absolute;left:9228;top:1370;width:1102;height:231" coordorigin="9228,1370" coordsize="1102,231" path="m9228,1601l10330,1601,10330,1370,9228,1370,9228,1601xe" filled="true" fillcolor="#ffffff" stroked="false">
                <v:path arrowok="t"/>
                <v:fill type="solid"/>
              </v:shape>
            </v:group>
            <v:group style="position:absolute;left:1034;top:982;width:9639;height:1248" coordorigin="1034,982" coordsize="9639,1248">
              <v:shape style="position:absolute;left:1034;top:982;width:9639;height:1248" coordorigin="1034,982" coordsize="9639,1248" path="m10673,2230l1034,2230,1034,982,10673,982,10673,2230,5911,2230,5911,982,10673,982,10673,2230e" filled="false" stroked="true" strokeweight=".24pt" strokecolor="#000000">
                <v:path arrowok="t"/>
              </v:shape>
            </v:group>
            <v:group style="position:absolute;left:1262;top:1094;width:3298;height:538" coordorigin="1262,1094" coordsize="3298,538">
              <v:shape style="position:absolute;left:1262;top:1094;width:3298;height:538" coordorigin="1262,1094" coordsize="3298,538" path="m1262,1632l4560,1632,4560,1094,1262,1094,1262,1632xe" filled="true" fillcolor="#ffffff" stroked="false">
                <v:path arrowok="t"/>
                <v:fill type="solid"/>
              </v:shape>
            </v:group>
            <v:group style="position:absolute;left:1670;top:3126;width:3113;height:2" coordorigin="1670,3126" coordsize="3113,2">
              <v:shape style="position:absolute;left:1670;top:3126;width:3113;height:2" coordorigin="1670,3126" coordsize="3113,0" path="m1670,3126l4783,3126e" filled="false" stroked="true" strokeweight=".699531pt" strokecolor="#000000">
                <v:path arrowok="t"/>
              </v:shape>
            </v:group>
            <v:group style="position:absolute;left:850;top:850;width:9922;height:14175" coordorigin="850,850" coordsize="9922,14175">
              <v:shape style="position:absolute;left:850;top:850;width:9922;height:14175" coordorigin="850,850" coordsize="9922,14175" path="m10771,15024l850,15024,850,850,10771,850,10771,15024e" filled="false" stroked="true" strokeweight=".24pt" strokecolor="#000000">
                <v:path arrowok="t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/>
          <w:sz w:val="13"/>
          <w:szCs w:val="13"/>
        </w:rPr>
      </w:pPr>
    </w:p>
    <w:p>
      <w:pPr>
        <w:pStyle w:val="BodyText"/>
        <w:spacing w:line="2836" w:lineRule="exact"/>
        <w:ind w:left="150" w:right="0"/>
        <w:jc w:val="left"/>
        <w:rPr>
          <w:rFonts w:ascii="宋体" w:hAnsi="宋体" w:cs="宋体" w:eastAsia="宋体"/>
        </w:rPr>
      </w:pPr>
      <w:r>
        <w:rPr>
          <w:rFonts w:ascii="宋体"/>
          <w:spacing w:val="1"/>
          <w:w w:val="5"/>
        </w:rPr>
        <w:t>Database</w:t>
      </w:r>
      <w:r>
        <w:rPr>
          <w:rFonts w:ascii="宋体"/>
          <w:w w:val="5"/>
        </w:rPr>
        <w:t>   </w:t>
      </w:r>
      <w:r>
        <w:rPr>
          <w:rFonts w:ascii="宋体"/>
          <w:spacing w:val="53"/>
          <w:w w:val="5"/>
        </w:rPr>
        <w:t> </w:t>
      </w:r>
      <w:r>
        <w:rPr>
          <w:rFonts w:ascii="宋体"/>
          <w:spacing w:val="1"/>
          <w:w w:val="5"/>
        </w:rPr>
        <w:t>Filename</w:t>
      </w:r>
      <w:r>
        <w:rPr>
          <w:rFonts w:ascii="宋体"/>
          <w:w w:val="5"/>
        </w:rPr>
        <w:t>   </w:t>
      </w:r>
      <w:r>
        <w:rPr>
          <w:rFonts w:ascii="宋体"/>
          <w:spacing w:val="53"/>
          <w:w w:val="5"/>
        </w:rPr>
        <w:t> </w:t>
      </w:r>
      <w:r>
        <w:rPr>
          <w:rFonts w:ascii="宋体"/>
          <w:spacing w:val="1"/>
          <w:w w:val="5"/>
        </w:rPr>
        <w:t>:</w:t>
      </w:r>
      <w:r>
        <w:rPr>
          <w:rFonts w:ascii="宋体"/>
          <w:w w:val="5"/>
        </w:rPr>
        <w:t>   </w:t>
      </w:r>
      <w:r>
        <w:rPr>
          <w:rFonts w:ascii="宋体"/>
          <w:spacing w:val="54"/>
          <w:w w:val="5"/>
        </w:rPr>
        <w:t> </w:t>
      </w:r>
      <w:r>
        <w:rPr>
          <w:rFonts w:ascii="宋体"/>
          <w:spacing w:val="1"/>
          <w:w w:val="5"/>
        </w:rPr>
        <w:t>6_4484409.atf</w:t>
      </w:r>
      <w:r>
        <w:rPr>
          <w:rFonts w:ascii="宋体"/>
          <w:w w:val="5"/>
        </w:rPr>
        <w:t>   </w:t>
      </w:r>
      <w:r>
        <w:rPr>
          <w:rFonts w:ascii="宋体"/>
          <w:spacing w:val="53"/>
          <w:w w:val="5"/>
        </w:rPr>
        <w:t> </w:t>
      </w:r>
      <w:r>
        <w:rPr>
          <w:rFonts w:ascii="宋体"/>
          <w:spacing w:val="1"/>
          <w:w w:val="5"/>
        </w:rPr>
        <w:t>AVL.2</w:t>
      </w:r>
      <w:r>
        <w:rPr>
          <w:rFonts w:ascii="宋体"/>
          <w:w w:val="5"/>
        </w:rPr>
        <w:t>   </w:t>
      </w:r>
      <w:r>
        <w:rPr>
          <w:rFonts w:ascii="宋体"/>
          <w:spacing w:val="54"/>
          <w:w w:val="5"/>
        </w:rPr>
        <w:t> </w:t>
      </w:r>
      <w:r>
        <w:rPr>
          <w:rFonts w:ascii="宋体"/>
          <w:spacing w:val="1"/>
          <w:w w:val="5"/>
        </w:rPr>
        <w:t>76454.370</w:t>
      </w:r>
      <w:r>
        <w:rPr>
          <w:rFonts w:ascii="宋体"/>
          <w:spacing w:val="-16"/>
          <w:w w:val="5"/>
        </w:rPr>
        <w:t>0</w:t>
      </w:r>
      <w:r>
        <w:rPr>
          <w:rFonts w:ascii="宋体"/>
          <w:spacing w:val="-47"/>
          <w:w w:val="5"/>
        </w:rPr>
        <w:t>P</w:t>
      </w:r>
      <w:r>
        <w:rPr>
          <w:rFonts w:ascii="宋体"/>
          <w:w w:val="5"/>
        </w:rPr>
        <w:t>  </w:t>
      </w:r>
      <w:r>
        <w:rPr>
          <w:rFonts w:ascii="宋体"/>
          <w:spacing w:val="31"/>
          <w:w w:val="5"/>
        </w:rPr>
        <w:t> </w:t>
      </w:r>
      <w:r>
        <w:rPr>
          <w:rFonts w:ascii="宋体"/>
          <w:spacing w:val="-47"/>
          <w:w w:val="5"/>
        </w:rPr>
        <w:t>a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-47"/>
          <w:w w:val="5"/>
        </w:rPr>
        <w:t>g</w:t>
      </w:r>
      <w:r>
        <w:rPr>
          <w:rFonts w:ascii="宋体"/>
          <w:spacing w:val="-16"/>
          <w:w w:val="5"/>
        </w:rPr>
        <w:t>1</w:t>
      </w:r>
      <w:r>
        <w:rPr>
          <w:rFonts w:ascii="宋体"/>
          <w:spacing w:val="-47"/>
          <w:w w:val="5"/>
        </w:rPr>
        <w:t>e</w:t>
      </w:r>
      <w:r>
        <w:rPr>
          <w:rFonts w:ascii="宋体"/>
          <w:spacing w:val="-16"/>
          <w:w w:val="5"/>
        </w:rPr>
        <w:t>3</w:t>
      </w:r>
      <w:r>
        <w:rPr>
          <w:rFonts w:ascii="宋体"/>
          <w:spacing w:val="5"/>
          <w:w w:val="5"/>
        </w:rPr>
        <w:t> </w:t>
      </w:r>
      <w:r>
        <w:rPr>
          <w:rFonts w:ascii="宋体"/>
          <w:spacing w:val="-16"/>
          <w:w w:val="5"/>
        </w:rPr>
        <w:t>.</w:t>
      </w:r>
      <w:r>
        <w:rPr>
          <w:rFonts w:ascii="宋体"/>
          <w:spacing w:val="-47"/>
          <w:w w:val="5"/>
        </w:rPr>
        <w:t>2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5"/>
          <w:w w:val="5"/>
        </w:rPr>
        <w:t> 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5"/>
          <w:w w:val="5"/>
        </w:rPr>
        <w:t> </w:t>
      </w:r>
      <w:r>
        <w:rPr>
          <w:rFonts w:ascii="宋体"/>
          <w:spacing w:val="-16"/>
          <w:w w:val="5"/>
        </w:rPr>
        <w:t>8</w:t>
      </w:r>
      <w:r>
        <w:rPr>
          <w:rFonts w:ascii="宋体"/>
          <w:spacing w:val="-47"/>
          <w:w w:val="5"/>
        </w:rPr>
        <w:t>/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5"/>
          <w:w w:val="5"/>
        </w:rPr>
        <w:t> 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-47"/>
          <w:w w:val="5"/>
        </w:rPr>
        <w:t>1</w:t>
      </w:r>
      <w:r>
        <w:rPr>
          <w:rFonts w:ascii="宋体"/>
          <w:spacing w:val="-16"/>
          <w:w w:val="5"/>
        </w:rPr>
        <w:t>0</w:t>
      </w:r>
      <w:r>
        <w:rPr>
          <w:rFonts w:ascii="宋体"/>
          <w:spacing w:val="-47"/>
          <w:w w:val="5"/>
        </w:rPr>
        <w:t>0</w:t>
      </w:r>
      <w:r>
        <w:rPr>
          <w:rFonts w:ascii="宋体"/>
          <w:w w:val="5"/>
        </w:rPr>
        <w:t>9</w:t>
      </w:r>
      <w:r>
        <w:rPr>
          <w:rFonts w:ascii="宋体"/>
        </w:rPr>
      </w:r>
    </w:p>
    <w:p>
      <w:pPr>
        <w:spacing w:after="0" w:line="2836" w:lineRule="exac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</w:sectPr>
      </w:pPr>
    </w:p>
    <w:p>
      <w:pPr>
        <w:spacing w:line="240" w:lineRule="auto" w:before="0"/>
        <w:rPr>
          <w:rFonts w:ascii="宋体" w:hAnsi="宋体" w:cs="宋体" w:eastAsia="宋体"/>
          <w:sz w:val="26"/>
          <w:szCs w:val="26"/>
        </w:rPr>
      </w:pPr>
    </w:p>
    <w:p>
      <w:pPr>
        <w:spacing w:line="240" w:lineRule="auto" w:before="0"/>
        <w:rPr>
          <w:rFonts w:ascii="宋体" w:hAnsi="宋体" w:cs="宋体" w:eastAsia="宋体"/>
          <w:sz w:val="26"/>
          <w:szCs w:val="26"/>
        </w:rPr>
      </w:pPr>
    </w:p>
    <w:p>
      <w:pPr>
        <w:spacing w:line="240" w:lineRule="auto" w:before="0"/>
        <w:rPr>
          <w:rFonts w:ascii="宋体" w:hAnsi="宋体" w:cs="宋体" w:eastAsia="宋体"/>
          <w:sz w:val="26"/>
          <w:szCs w:val="26"/>
        </w:rPr>
      </w:pPr>
    </w:p>
    <w:p>
      <w:pPr>
        <w:spacing w:line="240" w:lineRule="auto" w:before="0"/>
        <w:rPr>
          <w:rFonts w:ascii="宋体" w:hAnsi="宋体" w:cs="宋体" w:eastAsia="宋体"/>
          <w:sz w:val="26"/>
          <w:szCs w:val="26"/>
        </w:rPr>
      </w:pPr>
    </w:p>
    <w:p>
      <w:pPr>
        <w:spacing w:line="240" w:lineRule="auto" w:before="7"/>
        <w:rPr>
          <w:rFonts w:ascii="宋体" w:hAnsi="宋体" w:cs="宋体" w:eastAsia="宋体"/>
          <w:sz w:val="21"/>
          <w:szCs w:val="21"/>
        </w:rPr>
      </w:pPr>
    </w:p>
    <w:p>
      <w:pPr>
        <w:spacing w:line="494" w:lineRule="atLeast" w:before="0"/>
        <w:ind w:left="0" w:right="0" w:firstLine="0"/>
        <w:jc w:val="right"/>
        <w:rPr>
          <w:rFonts w:ascii="宋体" w:hAnsi="宋体" w:cs="宋体" w:eastAsia="宋体"/>
          <w:sz w:val="26"/>
          <w:szCs w:val="26"/>
        </w:rPr>
      </w:pPr>
      <w:r>
        <w:rPr>
          <w:rFonts w:ascii="宋体"/>
          <w:spacing w:val="-1"/>
          <w:w w:val="95"/>
          <w:sz w:val="26"/>
        </w:rPr>
        <w:t>FAILED</w:t>
      </w:r>
      <w:r>
        <w:rPr>
          <w:rFonts w:ascii="宋体"/>
          <w:sz w:val="26"/>
        </w:rPr>
      </w:r>
    </w:p>
    <w:p>
      <w:pPr>
        <w:tabs>
          <w:tab w:pos="5098" w:val="left" w:leader="none"/>
        </w:tabs>
        <w:spacing w:line="1148" w:lineRule="exact" w:before="0"/>
        <w:ind w:left="1774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5"/>
        </w:rPr>
        <w:br w:type="column"/>
      </w:r>
      <w:r>
        <w:rPr>
          <w:rFonts w:ascii="宋体"/>
          <w:w w:val="5"/>
          <w:sz w:val="239"/>
        </w:rPr>
        <w:t>Operator</w:t>
        <w:tab/>
      </w:r>
      <w:r>
        <w:rPr>
          <w:rFonts w:ascii="宋体"/>
          <w:spacing w:val="1"/>
          <w:w w:val="5"/>
          <w:sz w:val="239"/>
        </w:rPr>
        <w:t>Paul</w:t>
      </w:r>
      <w:r>
        <w:rPr>
          <w:rFonts w:ascii="宋体"/>
          <w:w w:val="5"/>
          <w:sz w:val="239"/>
        </w:rPr>
        <w:t>      </w:t>
      </w:r>
      <w:r>
        <w:rPr>
          <w:rFonts w:ascii="宋体"/>
          <w:spacing w:val="9"/>
          <w:w w:val="5"/>
          <w:sz w:val="239"/>
        </w:rPr>
        <w:t> </w:t>
      </w:r>
      <w:r>
        <w:rPr>
          <w:rFonts w:ascii="宋体"/>
          <w:w w:val="5"/>
          <w:sz w:val="239"/>
        </w:rPr>
        <w:t>Puma.</w:t>
      </w:r>
      <w:r>
        <w:rPr>
          <w:rFonts w:ascii="宋体"/>
          <w:sz w:val="239"/>
        </w:rPr>
      </w:r>
    </w:p>
    <w:p>
      <w:pPr>
        <w:spacing w:after="0" w:line="1148" w:lineRule="exact"/>
        <w:jc w:val="left"/>
        <w:rPr>
          <w:rFonts w:ascii="宋体" w:hAnsi="宋体" w:cs="宋体" w:eastAsia="宋体"/>
          <w:sz w:val="239"/>
          <w:szCs w:val="239"/>
        </w:rPr>
        <w:sectPr>
          <w:pgSz w:w="12240" w:h="15840"/>
          <w:pgMar w:top="0" w:bottom="280" w:left="740" w:right="1360"/>
          <w:cols w:num="2" w:equalWidth="0">
            <w:col w:w="3400" w:space="40"/>
            <w:col w:w="6700"/>
          </w:cols>
        </w:sectPr>
      </w:pPr>
    </w:p>
    <w:p>
      <w:pPr>
        <w:spacing w:line="290" w:lineRule="atLeast" w:before="0"/>
        <w:ind w:left="198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rFonts w:ascii="宋体"/>
          <w:spacing w:val="-3"/>
          <w:w w:val="5"/>
          <w:position w:val="39"/>
          <w:sz w:val="239"/>
        </w:rPr>
        <w:t>T</w:t>
      </w:r>
      <w:r>
        <w:rPr>
          <w:rFonts w:ascii="宋体"/>
          <w:spacing w:val="-3"/>
          <w:w w:val="5"/>
          <w:position w:val="16"/>
          <w:sz w:val="239"/>
        </w:rPr>
        <w:t>2</w:t>
      </w:r>
      <w:r>
        <w:rPr>
          <w:rFonts w:ascii="宋体"/>
          <w:w w:val="5"/>
          <w:sz w:val="239"/>
        </w:rPr>
        <w:t>2</w:t>
      </w:r>
      <w:r>
        <w:rPr>
          <w:rFonts w:ascii="宋体"/>
          <w:spacing w:val="-3"/>
          <w:w w:val="5"/>
          <w:sz w:val="239"/>
        </w:rPr>
        <w:t>0</w:t>
      </w:r>
      <w:r>
        <w:rPr>
          <w:rFonts w:ascii="宋体"/>
          <w:spacing w:val="-3"/>
          <w:w w:val="5"/>
          <w:position w:val="39"/>
          <w:sz w:val="239"/>
        </w:rPr>
        <w:t>i</w:t>
      </w:r>
      <w:r>
        <w:rPr>
          <w:rFonts w:ascii="宋体"/>
          <w:w w:val="5"/>
          <w:position w:val="16"/>
          <w:sz w:val="239"/>
        </w:rPr>
        <w:t>0</w:t>
      </w:r>
      <w:r>
        <w:rPr>
          <w:rFonts w:ascii="宋体"/>
          <w:spacing w:val="-3"/>
          <w:w w:val="5"/>
          <w:position w:val="16"/>
          <w:sz w:val="239"/>
        </w:rPr>
        <w:t>1</w:t>
      </w:r>
      <w:r>
        <w:rPr>
          <w:rFonts w:ascii="宋体"/>
          <w:spacing w:val="-3"/>
          <w:w w:val="5"/>
          <w:sz w:val="239"/>
        </w:rPr>
        <w:t>1</w:t>
      </w:r>
      <w:r>
        <w:rPr>
          <w:rFonts w:ascii="宋体"/>
          <w:w w:val="5"/>
          <w:position w:val="39"/>
          <w:sz w:val="239"/>
        </w:rPr>
        <w:t>m</w:t>
      </w:r>
      <w:r>
        <w:rPr>
          <w:rFonts w:ascii="宋体"/>
          <w:spacing w:val="-3"/>
          <w:w w:val="5"/>
          <w:position w:val="16"/>
          <w:sz w:val="239"/>
        </w:rPr>
        <w:t>8</w:t>
      </w:r>
      <w:r>
        <w:rPr>
          <w:rFonts w:ascii="宋体"/>
          <w:spacing w:val="-3"/>
          <w:w w:val="5"/>
          <w:position w:val="39"/>
          <w:sz w:val="239"/>
        </w:rPr>
        <w:t>e</w:t>
      </w:r>
      <w:r>
        <w:rPr>
          <w:rFonts w:ascii="宋体"/>
          <w:spacing w:val="-3"/>
          <w:w w:val="5"/>
          <w:sz w:val="239"/>
        </w:rPr>
        <w:t>8</w:t>
      </w:r>
      <w:r>
        <w:rPr>
          <w:rFonts w:ascii="宋体"/>
          <w:spacing w:val="-3"/>
          <w:w w:val="5"/>
          <w:position w:val="39"/>
          <w:sz w:val="239"/>
        </w:rPr>
        <w:t>s</w:t>
      </w:r>
      <w:r>
        <w:rPr>
          <w:rFonts w:ascii="宋体"/>
          <w:spacing w:val="-3"/>
          <w:w w:val="5"/>
          <w:position w:val="16"/>
          <w:sz w:val="239"/>
        </w:rPr>
        <w:t>1</w:t>
      </w:r>
      <w:r>
        <w:rPr>
          <w:rFonts w:ascii="宋体"/>
          <w:spacing w:val="-3"/>
          <w:w w:val="5"/>
          <w:sz w:val="239"/>
        </w:rPr>
        <w:t>1</w:t>
      </w:r>
      <w:r>
        <w:rPr>
          <w:rFonts w:ascii="宋体"/>
          <w:spacing w:val="-3"/>
          <w:w w:val="5"/>
          <w:position w:val="39"/>
          <w:sz w:val="239"/>
        </w:rPr>
        <w:t>t</w:t>
      </w:r>
      <w:r>
        <w:rPr>
          <w:rFonts w:ascii="宋体"/>
          <w:spacing w:val="-3"/>
          <w:w w:val="5"/>
          <w:position w:val="16"/>
          <w:sz w:val="239"/>
        </w:rPr>
        <w:t>2</w:t>
      </w:r>
      <w:r>
        <w:rPr>
          <w:rFonts w:ascii="宋体"/>
          <w:spacing w:val="-3"/>
          <w:w w:val="5"/>
          <w:sz w:val="239"/>
        </w:rPr>
        <w:t>2</w:t>
      </w:r>
      <w:r>
        <w:rPr>
          <w:rFonts w:ascii="宋体"/>
          <w:spacing w:val="-3"/>
          <w:w w:val="5"/>
          <w:position w:val="39"/>
          <w:sz w:val="239"/>
        </w:rPr>
        <w:t>a</w:t>
      </w:r>
      <w:r>
        <w:rPr>
          <w:rFonts w:ascii="宋体"/>
          <w:spacing w:val="-3"/>
          <w:w w:val="5"/>
          <w:position w:val="16"/>
          <w:sz w:val="239"/>
        </w:rPr>
        <w:t>1</w:t>
      </w:r>
      <w:r>
        <w:rPr>
          <w:rFonts w:ascii="宋体"/>
          <w:spacing w:val="-3"/>
          <w:w w:val="5"/>
          <w:sz w:val="239"/>
        </w:rPr>
        <w:t>1</w:t>
      </w:r>
      <w:r>
        <w:rPr>
          <w:rFonts w:ascii="宋体"/>
          <w:spacing w:val="-3"/>
          <w:w w:val="5"/>
          <w:position w:val="39"/>
          <w:sz w:val="239"/>
        </w:rPr>
        <w:t>m</w:t>
      </w:r>
      <w:r>
        <w:rPr>
          <w:rFonts w:ascii="宋体"/>
          <w:spacing w:val="-3"/>
          <w:w w:val="5"/>
          <w:position w:val="16"/>
          <w:sz w:val="239"/>
        </w:rPr>
        <w:t>4</w:t>
      </w:r>
      <w:r>
        <w:rPr>
          <w:rFonts w:ascii="宋体"/>
          <w:spacing w:val="-3"/>
          <w:w w:val="5"/>
          <w:sz w:val="239"/>
        </w:rPr>
        <w:t>4</w:t>
      </w:r>
      <w:r>
        <w:rPr>
          <w:rFonts w:ascii="宋体"/>
          <w:spacing w:val="-3"/>
          <w:w w:val="5"/>
          <w:position w:val="39"/>
          <w:sz w:val="239"/>
        </w:rPr>
        <w:t>p</w:t>
      </w:r>
      <w:r>
        <w:rPr>
          <w:rFonts w:ascii="宋体"/>
          <w:spacing w:val="-3"/>
          <w:w w:val="5"/>
          <w:position w:val="16"/>
          <w:sz w:val="239"/>
        </w:rPr>
        <w:t>1</w:t>
      </w:r>
      <w:r>
        <w:rPr>
          <w:rFonts w:ascii="宋体"/>
          <w:spacing w:val="-17"/>
          <w:w w:val="5"/>
          <w:sz w:val="239"/>
        </w:rPr>
        <w:t>1</w:t>
      </w:r>
      <w:r>
        <w:rPr>
          <w:rFonts w:ascii="Arial"/>
          <w:i/>
          <w:spacing w:val="-8"/>
          <w:w w:val="5"/>
          <w:position w:val="90"/>
          <w:sz w:val="27"/>
        </w:rPr>
        <w:t>E</w:t>
      </w:r>
      <w:r>
        <w:rPr>
          <w:rFonts w:ascii="宋体"/>
          <w:spacing w:val="-3"/>
          <w:w w:val="5"/>
          <w:position w:val="16"/>
          <w:sz w:val="239"/>
        </w:rPr>
        <w:t>3</w:t>
      </w:r>
      <w:r>
        <w:rPr>
          <w:rFonts w:ascii="宋体"/>
          <w:w w:val="5"/>
          <w:sz w:val="239"/>
        </w:rPr>
        <w:t>3</w:t>
      </w:r>
      <w:r>
        <w:rPr>
          <w:rFonts w:ascii="宋体"/>
          <w:spacing w:val="-3"/>
          <w:w w:val="5"/>
          <w:position w:val="16"/>
          <w:sz w:val="239"/>
        </w:rPr>
        <w:t>1</w:t>
      </w:r>
      <w:r>
        <w:rPr>
          <w:rFonts w:ascii="宋体"/>
          <w:spacing w:val="-15"/>
          <w:w w:val="5"/>
          <w:sz w:val="239"/>
        </w:rPr>
        <w:t>1</w:t>
      </w:r>
      <w:r>
        <w:rPr>
          <w:rFonts w:ascii="Arial"/>
          <w:i/>
          <w:spacing w:val="-9"/>
          <w:w w:val="5"/>
          <w:position w:val="90"/>
          <w:sz w:val="27"/>
        </w:rPr>
        <w:t>C</w:t>
      </w:r>
      <w:r>
        <w:rPr>
          <w:rFonts w:ascii="宋体"/>
          <w:spacing w:val="-3"/>
          <w:w w:val="5"/>
          <w:sz w:val="239"/>
        </w:rPr>
        <w:t>3</w:t>
      </w:r>
      <w:r>
        <w:rPr>
          <w:rFonts w:ascii="宋体"/>
          <w:w w:val="5"/>
          <w:position w:val="16"/>
          <w:sz w:val="239"/>
        </w:rPr>
        <w:t>3</w:t>
      </w:r>
      <w:r>
        <w:rPr>
          <w:rFonts w:ascii="宋体"/>
          <w:spacing w:val="-3"/>
          <w:w w:val="5"/>
          <w:sz w:val="239"/>
        </w:rPr>
        <w:t>5</w:t>
      </w:r>
      <w:r>
        <w:rPr>
          <w:rFonts w:ascii="宋体"/>
          <w:spacing w:val="-12"/>
          <w:w w:val="5"/>
          <w:position w:val="16"/>
          <w:sz w:val="239"/>
        </w:rPr>
        <w:t>5</w:t>
      </w:r>
      <w:r>
        <w:rPr>
          <w:rFonts w:ascii="Arial"/>
          <w:i/>
          <w:spacing w:val="-11"/>
          <w:w w:val="5"/>
          <w:position w:val="90"/>
          <w:sz w:val="27"/>
        </w:rPr>
        <w:t>M</w:t>
      </w:r>
      <w:r>
        <w:rPr>
          <w:rFonts w:ascii="宋体"/>
          <w:spacing w:val="-3"/>
          <w:w w:val="5"/>
          <w:sz w:val="239"/>
        </w:rPr>
        <w:t>2</w:t>
      </w:r>
      <w:r>
        <w:rPr>
          <w:rFonts w:ascii="宋体"/>
          <w:spacing w:val="72"/>
          <w:w w:val="5"/>
          <w:position w:val="16"/>
          <w:sz w:val="239"/>
        </w:rPr>
        <w:t>2</w:t>
      </w:r>
      <w:r>
        <w:rPr>
          <w:rFonts w:ascii="宋体"/>
          <w:spacing w:val="-3"/>
          <w:w w:val="5"/>
          <w:sz w:val="239"/>
        </w:rPr>
        <w:t>A</w:t>
      </w:r>
      <w:r>
        <w:rPr>
          <w:rFonts w:ascii="宋体"/>
          <w:spacing w:val="-3"/>
          <w:w w:val="5"/>
          <w:position w:val="16"/>
          <w:sz w:val="239"/>
        </w:rPr>
        <w:t>A</w:t>
      </w:r>
      <w:r>
        <w:rPr>
          <w:rFonts w:ascii="宋体"/>
          <w:w w:val="5"/>
          <w:position w:val="39"/>
          <w:sz w:val="239"/>
        </w:rPr>
        <w:t>T</w:t>
      </w:r>
      <w:r>
        <w:rPr>
          <w:rFonts w:ascii="宋体"/>
          <w:spacing w:val="-3"/>
          <w:w w:val="5"/>
          <w:position w:val="16"/>
          <w:sz w:val="239"/>
        </w:rPr>
        <w:t>F</w:t>
      </w:r>
      <w:r>
        <w:rPr>
          <w:rFonts w:ascii="宋体"/>
          <w:spacing w:val="-3"/>
          <w:w w:val="5"/>
          <w:position w:val="39"/>
          <w:sz w:val="239"/>
        </w:rPr>
        <w:t>e</w:t>
      </w:r>
      <w:r>
        <w:rPr>
          <w:rFonts w:ascii="宋体"/>
          <w:spacing w:val="-7"/>
          <w:w w:val="5"/>
          <w:sz w:val="239"/>
        </w:rPr>
        <w:t>F</w:t>
      </w:r>
      <w:r>
        <w:rPr>
          <w:rFonts w:ascii="Arial"/>
          <w:i/>
          <w:spacing w:val="-5"/>
          <w:w w:val="5"/>
          <w:position w:val="90"/>
          <w:sz w:val="27"/>
        </w:rPr>
        <w:t>-</w:t>
      </w:r>
      <w:r>
        <w:rPr>
          <w:rFonts w:ascii="宋体"/>
          <w:spacing w:val="-3"/>
          <w:w w:val="5"/>
          <w:position w:val="16"/>
          <w:sz w:val="239"/>
        </w:rPr>
        <w:t>T</w:t>
      </w:r>
      <w:r>
        <w:rPr>
          <w:rFonts w:ascii="宋体"/>
          <w:spacing w:val="-3"/>
          <w:w w:val="5"/>
          <w:sz w:val="239"/>
        </w:rPr>
        <w:t>T</w:t>
      </w:r>
      <w:r>
        <w:rPr>
          <w:rFonts w:ascii="宋体"/>
          <w:w w:val="5"/>
          <w:position w:val="39"/>
          <w:sz w:val="239"/>
        </w:rPr>
        <w:t>s</w:t>
      </w:r>
      <w:r>
        <w:rPr>
          <w:rFonts w:ascii="宋体"/>
          <w:spacing w:val="-3"/>
          <w:w w:val="5"/>
          <w:position w:val="16"/>
          <w:sz w:val="239"/>
        </w:rPr>
        <w:t>_</w:t>
      </w:r>
      <w:r>
        <w:rPr>
          <w:rFonts w:ascii="宋体"/>
          <w:spacing w:val="-3"/>
          <w:w w:val="5"/>
          <w:sz w:val="239"/>
        </w:rPr>
        <w:t>_</w:t>
      </w:r>
      <w:r>
        <w:rPr>
          <w:rFonts w:ascii="宋体"/>
          <w:spacing w:val="-3"/>
          <w:w w:val="5"/>
          <w:position w:val="39"/>
          <w:sz w:val="239"/>
        </w:rPr>
        <w:t>t</w:t>
      </w:r>
      <w:r>
        <w:rPr>
          <w:rFonts w:ascii="宋体"/>
          <w:spacing w:val="-3"/>
          <w:w w:val="5"/>
          <w:sz w:val="239"/>
        </w:rPr>
        <w:t>I</w:t>
      </w:r>
      <w:r>
        <w:rPr>
          <w:rFonts w:ascii="宋体"/>
          <w:spacing w:val="-3"/>
          <w:w w:val="5"/>
          <w:position w:val="39"/>
          <w:sz w:val="239"/>
        </w:rPr>
        <w:t>p</w:t>
      </w:r>
      <w:r>
        <w:rPr>
          <w:rFonts w:ascii="宋体"/>
          <w:w w:val="5"/>
          <w:position w:val="16"/>
          <w:sz w:val="239"/>
        </w:rPr>
        <w:t>I</w:t>
      </w:r>
      <w:r>
        <w:rPr>
          <w:rFonts w:ascii="宋体"/>
          <w:spacing w:val="-3"/>
          <w:w w:val="5"/>
          <w:sz w:val="239"/>
        </w:rPr>
        <w:t>D</w:t>
      </w:r>
      <w:r>
        <w:rPr>
          <w:rFonts w:ascii="宋体"/>
          <w:spacing w:val="-3"/>
          <w:w w:val="5"/>
          <w:position w:val="16"/>
          <w:sz w:val="239"/>
        </w:rPr>
        <w:t>D</w:t>
      </w:r>
      <w:r>
        <w:rPr>
          <w:rFonts w:ascii="宋体"/>
          <w:w w:val="5"/>
          <w:position w:val="39"/>
          <w:sz w:val="239"/>
        </w:rPr>
        <w:t>o</w:t>
      </w:r>
      <w:r>
        <w:rPr>
          <w:rFonts w:ascii="宋体"/>
          <w:spacing w:val="-3"/>
          <w:w w:val="5"/>
          <w:sz w:val="239"/>
        </w:rPr>
        <w:t>L</w:t>
      </w:r>
      <w:r>
        <w:rPr>
          <w:rFonts w:ascii="宋体"/>
          <w:spacing w:val="-3"/>
          <w:w w:val="5"/>
          <w:position w:val="39"/>
          <w:sz w:val="239"/>
        </w:rPr>
        <w:t>i</w:t>
      </w:r>
      <w:r>
        <w:rPr>
          <w:rFonts w:ascii="宋体"/>
          <w:spacing w:val="-3"/>
          <w:w w:val="5"/>
          <w:position w:val="16"/>
          <w:sz w:val="239"/>
        </w:rPr>
        <w:t>L</w:t>
      </w:r>
      <w:r>
        <w:rPr>
          <w:rFonts w:ascii="Arial"/>
          <w:i/>
          <w:spacing w:val="-5"/>
          <w:w w:val="5"/>
          <w:position w:val="90"/>
          <w:sz w:val="27"/>
        </w:rPr>
        <w:t>F</w:t>
      </w:r>
      <w:r>
        <w:rPr>
          <w:rFonts w:ascii="宋体"/>
          <w:spacing w:val="-3"/>
          <w:w w:val="5"/>
          <w:sz w:val="239"/>
        </w:rPr>
        <w:t>E</w:t>
      </w:r>
      <w:r>
        <w:rPr>
          <w:rFonts w:ascii="宋体"/>
          <w:spacing w:val="-3"/>
          <w:w w:val="5"/>
          <w:position w:val="16"/>
          <w:sz w:val="239"/>
        </w:rPr>
        <w:t>E</w:t>
      </w:r>
      <w:r>
        <w:rPr>
          <w:rFonts w:ascii="宋体"/>
          <w:spacing w:val="-3"/>
          <w:w w:val="5"/>
          <w:position w:val="39"/>
          <w:sz w:val="239"/>
        </w:rPr>
        <w:t>nt</w:t>
      </w:r>
      <w:r>
        <w:rPr>
          <w:rFonts w:ascii="Arial"/>
          <w:i/>
          <w:w w:val="5"/>
          <w:position w:val="90"/>
          <w:sz w:val="27"/>
        </w:rPr>
        <w:t>aul</w:t>
      </w:r>
      <w:r>
        <w:rPr>
          <w:rFonts w:ascii="Arial"/>
          <w:i/>
          <w:spacing w:val="-1"/>
          <w:w w:val="5"/>
          <w:position w:val="90"/>
          <w:sz w:val="27"/>
        </w:rPr>
        <w:t>t</w:t>
      </w:r>
      <w:r>
        <w:rPr>
          <w:rFonts w:ascii="宋体"/>
          <w:spacing w:val="-3"/>
          <w:w w:val="5"/>
          <w:position w:val="39"/>
          <w:sz w:val="239"/>
        </w:rPr>
        <w:t>N</w:t>
      </w:r>
      <w:r>
        <w:rPr>
          <w:rFonts w:ascii="宋体"/>
          <w:spacing w:val="-3"/>
          <w:w w:val="5"/>
          <w:position w:val="16"/>
          <w:sz w:val="239"/>
        </w:rPr>
        <w:t>4</w:t>
      </w:r>
      <w:r>
        <w:rPr>
          <w:rFonts w:ascii="宋体"/>
          <w:spacing w:val="-3"/>
          <w:w w:val="5"/>
          <w:sz w:val="239"/>
        </w:rPr>
        <w:t>2</w:t>
      </w:r>
      <w:r>
        <w:rPr>
          <w:rFonts w:ascii="Arial"/>
          <w:i/>
          <w:spacing w:val="-4"/>
          <w:w w:val="5"/>
          <w:position w:val="90"/>
          <w:sz w:val="27"/>
        </w:rPr>
        <w:t>s</w:t>
      </w:r>
      <w:r>
        <w:rPr>
          <w:rFonts w:ascii="宋体"/>
          <w:spacing w:val="-3"/>
          <w:w w:val="5"/>
          <w:position w:val="16"/>
          <w:sz w:val="239"/>
        </w:rPr>
        <w:t>2</w:t>
      </w:r>
      <w:r>
        <w:rPr>
          <w:rFonts w:ascii="宋体"/>
          <w:spacing w:val="-3"/>
          <w:w w:val="5"/>
          <w:sz w:val="239"/>
        </w:rPr>
        <w:t>5</w:t>
      </w:r>
      <w:r>
        <w:rPr>
          <w:rFonts w:ascii="宋体"/>
          <w:spacing w:val="-8"/>
          <w:w w:val="5"/>
          <w:position w:val="39"/>
          <w:sz w:val="239"/>
        </w:rPr>
        <w:t>u</w:t>
      </w:r>
      <w:r>
        <w:rPr>
          <w:rFonts w:ascii="宋体"/>
          <w:spacing w:val="-3"/>
          <w:w w:val="5"/>
          <w:position w:val="16"/>
          <w:sz w:val="239"/>
        </w:rPr>
        <w:t>8</w:t>
      </w:r>
      <w:r>
        <w:rPr>
          <w:rFonts w:ascii="宋体"/>
          <w:spacing w:val="-3"/>
          <w:w w:val="5"/>
          <w:sz w:val="239"/>
        </w:rPr>
        <w:t>5</w:t>
      </w:r>
      <w:r>
        <w:rPr>
          <w:rFonts w:ascii="宋体"/>
          <w:spacing w:val="-5"/>
          <w:w w:val="5"/>
          <w:position w:val="39"/>
          <w:sz w:val="239"/>
        </w:rPr>
        <w:t>m</w:t>
      </w:r>
      <w:r>
        <w:rPr>
          <w:rFonts w:ascii="宋体"/>
          <w:spacing w:val="-3"/>
          <w:w w:val="5"/>
          <w:sz w:val="239"/>
        </w:rPr>
        <w:t>5</w:t>
      </w:r>
      <w:r>
        <w:rPr>
          <w:rFonts w:ascii="宋体"/>
          <w:spacing w:val="-3"/>
          <w:w w:val="5"/>
          <w:position w:val="39"/>
          <w:sz w:val="239"/>
        </w:rPr>
        <w:t>be</w:t>
      </w:r>
      <w:r>
        <w:rPr>
          <w:rFonts w:ascii="宋体"/>
          <w:w w:val="5"/>
          <w:position w:val="39"/>
          <w:sz w:val="239"/>
        </w:rPr>
        <w:t>r</w:t>
      </w:r>
      <w:r>
        <w:rPr>
          <w:rFonts w:ascii="宋体"/>
          <w:sz w:val="239"/>
        </w:rPr>
      </w:r>
    </w:p>
    <w:p>
      <w:pPr>
        <w:spacing w:line="290" w:lineRule="atLeast" w:before="0"/>
        <w:ind w:left="123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5"/>
        </w:rPr>
        <w:br w:type="column"/>
      </w:r>
      <w:r>
        <w:rPr>
          <w:rFonts w:ascii="宋体"/>
          <w:spacing w:val="-3"/>
          <w:w w:val="5"/>
          <w:position w:val="-22"/>
          <w:sz w:val="239"/>
        </w:rPr>
        <w:t>A</w:t>
      </w:r>
      <w:r>
        <w:rPr>
          <w:rFonts w:ascii="宋体"/>
          <w:spacing w:val="-3"/>
          <w:w w:val="5"/>
          <w:sz w:val="239"/>
        </w:rPr>
        <w:t>M</w:t>
      </w:r>
      <w:r>
        <w:rPr>
          <w:rFonts w:ascii="宋体"/>
          <w:w w:val="5"/>
          <w:position w:val="-38"/>
          <w:sz w:val="239"/>
        </w:rPr>
        <w:t>A</w:t>
      </w:r>
      <w:r>
        <w:rPr>
          <w:rFonts w:ascii="宋体"/>
          <w:spacing w:val="-3"/>
          <w:w w:val="5"/>
          <w:sz w:val="239"/>
        </w:rPr>
        <w:t>a</w:t>
      </w:r>
      <w:r>
        <w:rPr>
          <w:rFonts w:ascii="宋体"/>
          <w:w w:val="5"/>
          <w:sz w:val="239"/>
        </w:rPr>
        <w:t>s</w:t>
      </w:r>
      <w:r>
        <w:rPr>
          <w:rFonts w:ascii="宋体"/>
          <w:spacing w:val="-3"/>
          <w:w w:val="5"/>
          <w:sz w:val="239"/>
        </w:rPr>
        <w:t>ke</w:t>
      </w:r>
      <w:r>
        <w:rPr>
          <w:rFonts w:ascii="宋体"/>
          <w:w w:val="5"/>
          <w:sz w:val="239"/>
        </w:rPr>
        <w:t>d</w:t>
      </w:r>
      <w:r>
        <w:rPr>
          <w:rFonts w:ascii="宋体"/>
          <w:sz w:val="239"/>
        </w:rPr>
      </w:r>
    </w:p>
    <w:p>
      <w:pPr>
        <w:spacing w:line="290" w:lineRule="atLeast" w:before="0"/>
        <w:ind w:left="65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15"/>
        </w:rPr>
        <w:br w:type="column"/>
      </w:r>
      <w:r>
        <w:rPr>
          <w:rFonts w:ascii="宋体"/>
          <w:spacing w:val="-9"/>
          <w:w w:val="15"/>
          <w:position w:val="-15"/>
          <w:sz w:val="239"/>
        </w:rPr>
        <w:t>A</w:t>
      </w:r>
      <w:r>
        <w:rPr>
          <w:rFonts w:ascii="宋体"/>
          <w:spacing w:val="-9"/>
          <w:w w:val="15"/>
          <w:position w:val="23"/>
          <w:sz w:val="239"/>
        </w:rPr>
        <w:t>A</w:t>
      </w:r>
      <w:r>
        <w:rPr>
          <w:rFonts w:ascii="宋体"/>
          <w:w w:val="15"/>
          <w:sz w:val="239"/>
        </w:rPr>
        <w:t>A</w:t>
      </w:r>
      <w:r>
        <w:rPr>
          <w:rFonts w:ascii="宋体"/>
          <w:spacing w:val="-9"/>
          <w:w w:val="15"/>
          <w:position w:val="23"/>
          <w:sz w:val="239"/>
        </w:rPr>
        <w:t>c</w:t>
      </w:r>
      <w:r>
        <w:rPr>
          <w:rFonts w:ascii="宋体"/>
          <w:w w:val="15"/>
          <w:position w:val="23"/>
          <w:sz w:val="239"/>
        </w:rPr>
        <w:t>t</w:t>
      </w:r>
      <w:r>
        <w:rPr>
          <w:rFonts w:ascii="宋体"/>
          <w:spacing w:val="-9"/>
          <w:w w:val="15"/>
          <w:position w:val="23"/>
          <w:sz w:val="239"/>
        </w:rPr>
        <w:t>iv</w:t>
      </w:r>
      <w:r>
        <w:rPr>
          <w:rFonts w:ascii="宋体"/>
          <w:spacing w:val="93"/>
          <w:w w:val="15"/>
          <w:position w:val="23"/>
          <w:sz w:val="239"/>
        </w:rPr>
        <w:t>e</w:t>
      </w:r>
      <w:r>
        <w:rPr>
          <w:rFonts w:ascii="宋体"/>
          <w:spacing w:val="-9"/>
          <w:w w:val="15"/>
          <w:position w:val="-15"/>
          <w:sz w:val="239"/>
        </w:rPr>
        <w:t>G</w:t>
      </w:r>
      <w:r>
        <w:rPr>
          <w:rFonts w:ascii="宋体"/>
          <w:spacing w:val="-9"/>
          <w:w w:val="15"/>
          <w:sz w:val="239"/>
        </w:rPr>
        <w:t>W</w:t>
      </w:r>
      <w:r>
        <w:rPr>
          <w:rFonts w:ascii="宋体"/>
          <w:spacing w:val="-87"/>
          <w:w w:val="15"/>
          <w:position w:val="23"/>
          <w:sz w:val="239"/>
        </w:rPr>
        <w:t>D</w:t>
      </w:r>
      <w:r>
        <w:rPr>
          <w:rFonts w:ascii="宋体"/>
          <w:spacing w:val="-138"/>
          <w:w w:val="15"/>
          <w:position w:val="-15"/>
          <w:sz w:val="239"/>
        </w:rPr>
        <w:t>H</w:t>
      </w:r>
      <w:r>
        <w:rPr>
          <w:rFonts w:ascii="宋体"/>
          <w:spacing w:val="-9"/>
          <w:w w:val="15"/>
          <w:sz w:val="239"/>
        </w:rPr>
        <w:t>A</w:t>
      </w:r>
      <w:r>
        <w:rPr>
          <w:rFonts w:ascii="宋体"/>
          <w:spacing w:val="-9"/>
          <w:w w:val="15"/>
          <w:position w:val="23"/>
          <w:sz w:val="239"/>
        </w:rPr>
        <w:t>e</w:t>
      </w:r>
      <w:r>
        <w:rPr>
          <w:rFonts w:ascii="宋体"/>
          <w:spacing w:val="-96"/>
          <w:w w:val="15"/>
          <w:position w:val="-15"/>
          <w:sz w:val="239"/>
        </w:rPr>
        <w:t>C</w:t>
      </w:r>
      <w:r>
        <w:rPr>
          <w:rFonts w:ascii="宋体"/>
          <w:spacing w:val="-174"/>
          <w:w w:val="15"/>
          <w:position w:val="-15"/>
          <w:sz w:val="239"/>
        </w:rPr>
        <w:t>_</w:t>
      </w:r>
      <w:r>
        <w:rPr>
          <w:rFonts w:ascii="宋体"/>
          <w:spacing w:val="-9"/>
          <w:w w:val="15"/>
          <w:sz w:val="239"/>
        </w:rPr>
        <w:t>T</w:t>
      </w:r>
      <w:r>
        <w:rPr>
          <w:rFonts w:ascii="宋体"/>
          <w:spacing w:val="-153"/>
          <w:w w:val="15"/>
          <w:position w:val="23"/>
          <w:sz w:val="239"/>
        </w:rPr>
        <w:t>s</w:t>
      </w:r>
      <w:r>
        <w:rPr>
          <w:rFonts w:ascii="宋体"/>
          <w:spacing w:val="-108"/>
          <w:w w:val="15"/>
          <w:position w:val="-15"/>
          <w:sz w:val="239"/>
        </w:rPr>
        <w:t>L</w:t>
      </w:r>
      <w:r>
        <w:rPr>
          <w:rFonts w:ascii="宋体"/>
          <w:spacing w:val="-9"/>
          <w:w w:val="15"/>
          <w:sz w:val="239"/>
        </w:rPr>
        <w:t>E</w:t>
      </w:r>
      <w:r>
        <w:rPr>
          <w:rFonts w:ascii="宋体"/>
          <w:spacing w:val="-174"/>
          <w:w w:val="15"/>
          <w:position w:val="-15"/>
          <w:sz w:val="239"/>
        </w:rPr>
        <w:t>O</w:t>
      </w:r>
      <w:r>
        <w:rPr>
          <w:rFonts w:ascii="宋体"/>
          <w:spacing w:val="-132"/>
          <w:w w:val="15"/>
          <w:position w:val="23"/>
          <w:sz w:val="239"/>
        </w:rPr>
        <w:t>c</w:t>
      </w:r>
      <w:r>
        <w:rPr>
          <w:rFonts w:ascii="宋体"/>
          <w:spacing w:val="-144"/>
          <w:w w:val="15"/>
          <w:position w:val="-15"/>
          <w:sz w:val="239"/>
        </w:rPr>
        <w:t>W</w:t>
      </w:r>
      <w:r>
        <w:rPr>
          <w:rFonts w:ascii="宋体"/>
          <w:spacing w:val="-159"/>
          <w:w w:val="15"/>
          <w:sz w:val="239"/>
        </w:rPr>
        <w:t>R</w:t>
      </w:r>
      <w:r>
        <w:rPr>
          <w:rFonts w:ascii="宋体"/>
          <w:spacing w:val="-9"/>
          <w:w w:val="15"/>
          <w:position w:val="-15"/>
          <w:sz w:val="239"/>
        </w:rPr>
        <w:t>_</w:t>
      </w:r>
      <w:r>
        <w:rPr>
          <w:rFonts w:ascii="宋体"/>
          <w:spacing w:val="-102"/>
          <w:w w:val="15"/>
          <w:position w:val="23"/>
          <w:sz w:val="239"/>
        </w:rPr>
        <w:t>r</w:t>
      </w:r>
      <w:r>
        <w:rPr>
          <w:rFonts w:ascii="宋体"/>
          <w:spacing w:val="-9"/>
          <w:w w:val="15"/>
          <w:position w:val="-15"/>
          <w:sz w:val="239"/>
        </w:rPr>
        <w:t>V</w:t>
      </w:r>
      <w:r>
        <w:rPr>
          <w:rFonts w:ascii="宋体"/>
          <w:spacing w:val="-132"/>
          <w:w w:val="15"/>
          <w:sz w:val="239"/>
        </w:rPr>
        <w:t>_</w:t>
      </w:r>
      <w:r>
        <w:rPr>
          <w:rFonts w:ascii="宋体"/>
          <w:spacing w:val="-9"/>
          <w:w w:val="15"/>
          <w:position w:val="23"/>
          <w:sz w:val="239"/>
        </w:rPr>
        <w:t>i</w:t>
      </w:r>
      <w:r>
        <w:rPr>
          <w:rFonts w:ascii="宋体"/>
          <w:spacing w:val="-117"/>
          <w:w w:val="15"/>
          <w:position w:val="-15"/>
          <w:sz w:val="239"/>
        </w:rPr>
        <w:t>O</w:t>
      </w:r>
      <w:r>
        <w:rPr>
          <w:rFonts w:ascii="宋体"/>
          <w:spacing w:val="-9"/>
          <w:w w:val="15"/>
          <w:sz w:val="239"/>
        </w:rPr>
        <w:t>I</w:t>
      </w:r>
      <w:r>
        <w:rPr>
          <w:rFonts w:ascii="宋体"/>
          <w:spacing w:val="-138"/>
          <w:w w:val="15"/>
          <w:position w:val="-15"/>
          <w:sz w:val="239"/>
        </w:rPr>
        <w:t>L</w:t>
      </w:r>
      <w:r>
        <w:rPr>
          <w:rFonts w:ascii="宋体"/>
          <w:spacing w:val="-159"/>
          <w:w w:val="15"/>
          <w:position w:val="23"/>
          <w:sz w:val="239"/>
        </w:rPr>
        <w:t>p</w:t>
      </w:r>
      <w:r>
        <w:rPr>
          <w:rFonts w:ascii="宋体"/>
          <w:spacing w:val="-168"/>
          <w:w w:val="15"/>
          <w:position w:val="-15"/>
          <w:sz w:val="239"/>
        </w:rPr>
        <w:t>T</w:t>
      </w:r>
      <w:r>
        <w:rPr>
          <w:rFonts w:ascii="宋体"/>
          <w:spacing w:val="-138"/>
          <w:w w:val="15"/>
          <w:sz w:val="239"/>
        </w:rPr>
        <w:t>N</w:t>
      </w:r>
      <w:r>
        <w:rPr>
          <w:rFonts w:ascii="宋体"/>
          <w:spacing w:val="-168"/>
          <w:w w:val="15"/>
          <w:position w:val="-15"/>
          <w:sz w:val="239"/>
        </w:rPr>
        <w:t>A</w:t>
      </w:r>
      <w:r>
        <w:rPr>
          <w:rFonts w:ascii="宋体"/>
          <w:spacing w:val="-138"/>
          <w:w w:val="15"/>
          <w:position w:val="23"/>
          <w:sz w:val="239"/>
        </w:rPr>
        <w:t>t</w:t>
      </w:r>
      <w:r>
        <w:rPr>
          <w:rFonts w:ascii="宋体"/>
          <w:spacing w:val="-9"/>
          <w:w w:val="15"/>
          <w:position w:val="-15"/>
          <w:sz w:val="239"/>
        </w:rPr>
        <w:t>G</w:t>
      </w:r>
      <w:r>
        <w:rPr>
          <w:rFonts w:ascii="宋体"/>
          <w:spacing w:val="-102"/>
          <w:w w:val="15"/>
          <w:sz w:val="239"/>
        </w:rPr>
        <w:t>_</w:t>
      </w:r>
      <w:r>
        <w:rPr>
          <w:rFonts w:ascii="宋体"/>
          <w:spacing w:val="-9"/>
          <w:w w:val="15"/>
          <w:position w:val="-15"/>
          <w:sz w:val="239"/>
        </w:rPr>
        <w:t>E</w:t>
      </w:r>
      <w:r>
        <w:rPr>
          <w:rFonts w:ascii="宋体"/>
          <w:spacing w:val="-153"/>
          <w:w w:val="15"/>
          <w:position w:val="23"/>
          <w:sz w:val="239"/>
        </w:rPr>
        <w:t>i</w:t>
      </w:r>
      <w:r>
        <w:rPr>
          <w:rFonts w:ascii="宋体"/>
          <w:spacing w:val="-168"/>
          <w:w w:val="15"/>
          <w:sz w:val="239"/>
        </w:rPr>
        <w:t>F</w:t>
      </w:r>
      <w:r>
        <w:rPr>
          <w:rFonts w:ascii="宋体"/>
          <w:spacing w:val="-102"/>
          <w:w w:val="15"/>
          <w:position w:val="-15"/>
          <w:sz w:val="239"/>
        </w:rPr>
        <w:t>_</w:t>
      </w:r>
      <w:r>
        <w:rPr>
          <w:rFonts w:ascii="宋体"/>
          <w:spacing w:val="-9"/>
          <w:w w:val="15"/>
          <w:position w:val="23"/>
          <w:sz w:val="239"/>
        </w:rPr>
        <w:t>o</w:t>
      </w:r>
      <w:r>
        <w:rPr>
          <w:rFonts w:ascii="宋体"/>
          <w:spacing w:val="-174"/>
          <w:w w:val="15"/>
          <w:position w:val="-15"/>
          <w:sz w:val="239"/>
        </w:rPr>
        <w:t>E</w:t>
      </w:r>
      <w:r>
        <w:rPr>
          <w:rFonts w:ascii="宋体"/>
          <w:spacing w:val="-132"/>
          <w:w w:val="15"/>
          <w:sz w:val="239"/>
        </w:rPr>
        <w:t>U</w:t>
      </w:r>
      <w:r>
        <w:rPr>
          <w:rFonts w:ascii="宋体"/>
          <w:spacing w:val="-132"/>
          <w:w w:val="15"/>
          <w:position w:val="-15"/>
          <w:sz w:val="239"/>
        </w:rPr>
        <w:t>R</w:t>
      </w:r>
      <w:r>
        <w:rPr>
          <w:rFonts w:ascii="宋体"/>
          <w:spacing w:val="-9"/>
          <w:w w:val="15"/>
          <w:position w:val="23"/>
          <w:sz w:val="239"/>
        </w:rPr>
        <w:t>n</w:t>
      </w:r>
      <w:r>
        <w:rPr>
          <w:rFonts w:ascii="宋体"/>
          <w:spacing w:val="-9"/>
          <w:w w:val="15"/>
          <w:sz w:val="239"/>
        </w:rPr>
        <w:t>E</w:t>
      </w:r>
      <w:r>
        <w:rPr>
          <w:rFonts w:ascii="宋体"/>
          <w:spacing w:val="-96"/>
          <w:w w:val="15"/>
          <w:position w:val="-15"/>
          <w:sz w:val="239"/>
        </w:rPr>
        <w:t>R</w:t>
      </w:r>
      <w:r>
        <w:rPr>
          <w:rFonts w:ascii="宋体"/>
          <w:spacing w:val="-144"/>
          <w:w w:val="15"/>
          <w:position w:val="-15"/>
          <w:sz w:val="239"/>
        </w:rPr>
        <w:t>O</w:t>
      </w:r>
      <w:r>
        <w:rPr>
          <w:rFonts w:ascii="宋体"/>
          <w:spacing w:val="-159"/>
          <w:w w:val="15"/>
          <w:sz w:val="239"/>
        </w:rPr>
        <w:t>L</w:t>
      </w:r>
      <w:r>
        <w:rPr>
          <w:rFonts w:ascii="宋体"/>
          <w:spacing w:val="-96"/>
          <w:w w:val="15"/>
          <w:position w:val="-15"/>
          <w:sz w:val="239"/>
        </w:rPr>
        <w:t>R</w:t>
      </w:r>
      <w:r>
        <w:rPr>
          <w:rFonts w:ascii="宋体"/>
          <w:spacing w:val="-9"/>
          <w:w w:val="15"/>
          <w:position w:val="-15"/>
          <w:sz w:val="239"/>
        </w:rPr>
        <w:t>_</w:t>
      </w:r>
      <w:r>
        <w:rPr>
          <w:rFonts w:ascii="宋体"/>
          <w:spacing w:val="-108"/>
          <w:w w:val="15"/>
          <w:sz w:val="239"/>
        </w:rPr>
        <w:t>_</w:t>
      </w:r>
      <w:r>
        <w:rPr>
          <w:rFonts w:ascii="宋体"/>
          <w:spacing w:val="-117"/>
          <w:w w:val="15"/>
          <w:position w:val="-15"/>
          <w:sz w:val="239"/>
        </w:rPr>
        <w:t>0</w:t>
      </w:r>
      <w:r>
        <w:rPr>
          <w:rFonts w:ascii="宋体"/>
          <w:spacing w:val="-24"/>
          <w:w w:val="15"/>
          <w:sz w:val="239"/>
        </w:rPr>
        <w:t>H</w:t>
      </w:r>
      <w:r>
        <w:rPr>
          <w:rFonts w:ascii="宋体"/>
          <w:spacing w:val="-15"/>
          <w:w w:val="15"/>
          <w:sz w:val="239"/>
        </w:rPr>
        <w:t>I</w:t>
      </w:r>
      <w:r>
        <w:rPr>
          <w:rFonts w:ascii="宋体"/>
          <w:spacing w:val="-24"/>
          <w:w w:val="15"/>
          <w:sz w:val="239"/>
        </w:rPr>
        <w:t>G</w:t>
      </w:r>
      <w:r>
        <w:rPr>
          <w:rFonts w:ascii="宋体"/>
          <w:spacing w:val="-15"/>
          <w:w w:val="15"/>
          <w:sz w:val="239"/>
        </w:rPr>
        <w:t>H_</w:t>
      </w:r>
      <w:r>
        <w:rPr>
          <w:rFonts w:ascii="宋体"/>
          <w:spacing w:val="-24"/>
          <w:w w:val="15"/>
          <w:sz w:val="239"/>
        </w:rPr>
        <w:t>E</w:t>
      </w:r>
      <w:r>
        <w:rPr>
          <w:rFonts w:ascii="宋体"/>
          <w:spacing w:val="-15"/>
          <w:w w:val="15"/>
          <w:sz w:val="239"/>
        </w:rPr>
        <w:t>R</w:t>
      </w:r>
      <w:r>
        <w:rPr>
          <w:rFonts w:ascii="宋体"/>
          <w:spacing w:val="-24"/>
          <w:w w:val="15"/>
          <w:sz w:val="239"/>
        </w:rPr>
        <w:t>R</w:t>
      </w:r>
      <w:r>
        <w:rPr>
          <w:rFonts w:ascii="宋体"/>
          <w:spacing w:val="-15"/>
          <w:w w:val="15"/>
          <w:sz w:val="239"/>
        </w:rPr>
        <w:t>O</w:t>
      </w:r>
      <w:r>
        <w:rPr>
          <w:rFonts w:ascii="宋体"/>
          <w:w w:val="15"/>
          <w:sz w:val="239"/>
        </w:rPr>
        <w:t>R</w:t>
      </w:r>
      <w:r>
        <w:rPr>
          <w:rFonts w:ascii="宋体"/>
          <w:sz w:val="239"/>
        </w:rPr>
      </w:r>
    </w:p>
    <w:p>
      <w:pPr>
        <w:spacing w:after="0" w:line="290" w:lineRule="atLeast"/>
        <w:jc w:val="left"/>
        <w:rPr>
          <w:rFonts w:ascii="宋体" w:hAnsi="宋体" w:cs="宋体" w:eastAsia="宋体"/>
          <w:sz w:val="239"/>
          <w:szCs w:val="239"/>
        </w:rPr>
        <w:sectPr>
          <w:type w:val="continuous"/>
          <w:pgSz w:w="12240" w:h="15840"/>
          <w:pgMar w:top="0" w:bottom="280" w:left="740" w:right="1360"/>
          <w:cols w:num="3" w:equalWidth="0">
            <w:col w:w="2764" w:space="40"/>
            <w:col w:w="534" w:space="40"/>
            <w:col w:w="6762"/>
          </w:cols>
        </w:sectPr>
      </w:pPr>
    </w:p>
    <w:p>
      <w:pPr>
        <w:spacing w:line="2264" w:lineRule="atLeast" w:before="0"/>
        <w:ind w:left="198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rFonts w:ascii="宋体"/>
          <w:spacing w:val="-3"/>
          <w:w w:val="5"/>
          <w:position w:val="16"/>
          <w:sz w:val="239"/>
        </w:rPr>
        <w:t>2</w:t>
      </w:r>
      <w:r>
        <w:rPr>
          <w:rFonts w:ascii="宋体"/>
          <w:w w:val="5"/>
          <w:sz w:val="239"/>
        </w:rPr>
        <w:t>2</w:t>
      </w:r>
      <w:r>
        <w:rPr>
          <w:rFonts w:ascii="宋体"/>
          <w:spacing w:val="-3"/>
          <w:w w:val="5"/>
          <w:position w:val="16"/>
          <w:sz w:val="239"/>
        </w:rPr>
        <w:t>0</w:t>
      </w:r>
      <w:r>
        <w:rPr>
          <w:rFonts w:ascii="宋体"/>
          <w:w w:val="5"/>
          <w:sz w:val="239"/>
        </w:rPr>
        <w:t>0</w:t>
      </w:r>
      <w:r>
        <w:rPr>
          <w:rFonts w:ascii="宋体"/>
          <w:spacing w:val="-3"/>
          <w:w w:val="5"/>
          <w:position w:val="16"/>
          <w:sz w:val="239"/>
        </w:rPr>
        <w:t>1</w:t>
      </w:r>
      <w:r>
        <w:rPr>
          <w:rFonts w:ascii="宋体"/>
          <w:w w:val="5"/>
          <w:sz w:val="239"/>
        </w:rPr>
        <w:t>1</w:t>
      </w:r>
      <w:r>
        <w:rPr>
          <w:rFonts w:ascii="宋体"/>
          <w:spacing w:val="-3"/>
          <w:w w:val="5"/>
          <w:position w:val="16"/>
          <w:sz w:val="239"/>
        </w:rPr>
        <w:t>8</w:t>
      </w:r>
      <w:r>
        <w:rPr>
          <w:rFonts w:ascii="宋体"/>
          <w:w w:val="5"/>
          <w:sz w:val="239"/>
        </w:rPr>
        <w:t>8</w:t>
      </w:r>
      <w:r>
        <w:rPr>
          <w:rFonts w:ascii="宋体"/>
          <w:spacing w:val="-3"/>
          <w:w w:val="5"/>
          <w:position w:val="16"/>
          <w:sz w:val="239"/>
        </w:rPr>
        <w:t>1</w:t>
      </w:r>
      <w:r>
        <w:rPr>
          <w:rFonts w:ascii="宋体"/>
          <w:w w:val="5"/>
          <w:sz w:val="239"/>
        </w:rPr>
        <w:t>1</w:t>
      </w:r>
      <w:r>
        <w:rPr>
          <w:rFonts w:ascii="宋体"/>
          <w:spacing w:val="-3"/>
          <w:w w:val="5"/>
          <w:position w:val="16"/>
          <w:sz w:val="239"/>
        </w:rPr>
        <w:t>2</w:t>
      </w:r>
      <w:r>
        <w:rPr>
          <w:rFonts w:ascii="宋体"/>
          <w:w w:val="5"/>
          <w:sz w:val="239"/>
        </w:rPr>
        <w:t>2</w:t>
      </w:r>
      <w:r>
        <w:rPr>
          <w:rFonts w:ascii="宋体"/>
          <w:spacing w:val="-3"/>
          <w:w w:val="5"/>
          <w:position w:val="16"/>
          <w:sz w:val="239"/>
        </w:rPr>
        <w:t>1</w:t>
      </w:r>
      <w:r>
        <w:rPr>
          <w:rFonts w:ascii="宋体"/>
          <w:spacing w:val="-3"/>
          <w:w w:val="5"/>
          <w:sz w:val="239"/>
        </w:rPr>
        <w:t>14</w:t>
      </w:r>
      <w:r>
        <w:rPr>
          <w:rFonts w:ascii="宋体"/>
          <w:w w:val="5"/>
          <w:position w:val="16"/>
          <w:sz w:val="239"/>
        </w:rPr>
        <w:t>4</w:t>
      </w:r>
      <w:r>
        <w:rPr>
          <w:rFonts w:ascii="宋体"/>
          <w:spacing w:val="-3"/>
          <w:w w:val="5"/>
          <w:sz w:val="239"/>
        </w:rPr>
        <w:t>1</w:t>
      </w:r>
      <w:r>
        <w:rPr>
          <w:rFonts w:ascii="宋体"/>
          <w:w w:val="5"/>
          <w:position w:val="16"/>
          <w:sz w:val="239"/>
        </w:rPr>
        <w:t>1</w:t>
      </w:r>
      <w:r>
        <w:rPr>
          <w:rFonts w:ascii="宋体"/>
          <w:spacing w:val="-3"/>
          <w:w w:val="5"/>
          <w:sz w:val="239"/>
        </w:rPr>
        <w:t>3</w:t>
      </w:r>
      <w:r>
        <w:rPr>
          <w:rFonts w:ascii="宋体"/>
          <w:w w:val="5"/>
          <w:position w:val="16"/>
          <w:sz w:val="239"/>
        </w:rPr>
        <w:t>3</w:t>
      </w:r>
      <w:r>
        <w:rPr>
          <w:rFonts w:ascii="宋体"/>
          <w:spacing w:val="-3"/>
          <w:w w:val="5"/>
          <w:position w:val="16"/>
          <w:sz w:val="239"/>
        </w:rPr>
        <w:t>1</w:t>
      </w:r>
      <w:r>
        <w:rPr>
          <w:rFonts w:ascii="宋体"/>
          <w:w w:val="5"/>
          <w:sz w:val="239"/>
        </w:rPr>
        <w:t>1</w:t>
      </w:r>
      <w:r>
        <w:rPr>
          <w:rFonts w:ascii="宋体"/>
          <w:spacing w:val="-3"/>
          <w:w w:val="5"/>
          <w:sz w:val="239"/>
        </w:rPr>
        <w:t>4</w:t>
      </w:r>
      <w:r>
        <w:rPr>
          <w:rFonts w:ascii="宋体"/>
          <w:w w:val="5"/>
          <w:position w:val="16"/>
          <w:sz w:val="239"/>
        </w:rPr>
        <w:t>4</w:t>
      </w:r>
      <w:r>
        <w:rPr>
          <w:rFonts w:ascii="宋体"/>
          <w:spacing w:val="-3"/>
          <w:w w:val="5"/>
          <w:position w:val="16"/>
          <w:sz w:val="239"/>
        </w:rPr>
        <w:t>5</w:t>
      </w:r>
      <w:r>
        <w:rPr>
          <w:rFonts w:ascii="宋体"/>
          <w:spacing w:val="-3"/>
          <w:w w:val="5"/>
          <w:sz w:val="239"/>
        </w:rPr>
        <w:t>54</w:t>
      </w:r>
      <w:r>
        <w:rPr>
          <w:rFonts w:ascii="宋体"/>
          <w:spacing w:val="72"/>
          <w:w w:val="5"/>
          <w:position w:val="16"/>
          <w:sz w:val="239"/>
        </w:rPr>
        <w:t>4</w:t>
      </w:r>
      <w:r>
        <w:rPr>
          <w:rFonts w:ascii="宋体"/>
          <w:spacing w:val="-3"/>
          <w:w w:val="5"/>
          <w:sz w:val="239"/>
        </w:rPr>
        <w:t>A</w:t>
      </w:r>
      <w:r>
        <w:rPr>
          <w:rFonts w:ascii="宋体"/>
          <w:w w:val="5"/>
          <w:position w:val="16"/>
          <w:sz w:val="239"/>
        </w:rPr>
        <w:t>A</w:t>
      </w:r>
      <w:r>
        <w:rPr>
          <w:rFonts w:ascii="宋体"/>
          <w:spacing w:val="-3"/>
          <w:w w:val="5"/>
          <w:position w:val="16"/>
          <w:sz w:val="239"/>
        </w:rPr>
        <w:t>F</w:t>
      </w:r>
      <w:r>
        <w:rPr>
          <w:rFonts w:ascii="宋体"/>
          <w:w w:val="5"/>
          <w:sz w:val="239"/>
        </w:rPr>
        <w:t>F</w:t>
      </w:r>
      <w:r>
        <w:rPr>
          <w:rFonts w:ascii="宋体"/>
          <w:spacing w:val="-3"/>
          <w:w w:val="5"/>
          <w:position w:val="16"/>
          <w:sz w:val="239"/>
        </w:rPr>
        <w:t>T</w:t>
      </w:r>
      <w:r>
        <w:rPr>
          <w:rFonts w:ascii="宋体"/>
          <w:w w:val="5"/>
          <w:sz w:val="239"/>
        </w:rPr>
        <w:t>T</w:t>
      </w:r>
      <w:r>
        <w:rPr>
          <w:rFonts w:ascii="宋体"/>
          <w:spacing w:val="-3"/>
          <w:w w:val="5"/>
          <w:sz w:val="239"/>
        </w:rPr>
        <w:t>_</w:t>
      </w:r>
      <w:r>
        <w:rPr>
          <w:rFonts w:ascii="宋体"/>
          <w:w w:val="5"/>
          <w:position w:val="16"/>
          <w:sz w:val="239"/>
        </w:rPr>
        <w:t>_</w:t>
      </w:r>
      <w:r>
        <w:rPr>
          <w:rFonts w:ascii="宋体"/>
          <w:spacing w:val="-3"/>
          <w:w w:val="5"/>
          <w:sz w:val="239"/>
        </w:rPr>
        <w:t>T</w:t>
      </w:r>
      <w:r>
        <w:rPr>
          <w:rFonts w:ascii="宋体"/>
          <w:w w:val="5"/>
          <w:position w:val="16"/>
          <w:sz w:val="239"/>
        </w:rPr>
        <w:t>T</w:t>
      </w:r>
      <w:r>
        <w:rPr>
          <w:rFonts w:ascii="宋体"/>
          <w:spacing w:val="-3"/>
          <w:w w:val="5"/>
          <w:sz w:val="239"/>
        </w:rPr>
        <w:t>O</w:t>
      </w:r>
      <w:r>
        <w:rPr>
          <w:rFonts w:ascii="宋体"/>
          <w:w w:val="5"/>
          <w:position w:val="16"/>
          <w:sz w:val="239"/>
        </w:rPr>
        <w:t>O</w:t>
      </w:r>
      <w:r>
        <w:rPr>
          <w:rFonts w:ascii="宋体"/>
          <w:spacing w:val="-3"/>
          <w:w w:val="5"/>
          <w:sz w:val="239"/>
        </w:rPr>
        <w:t>R</w:t>
      </w:r>
      <w:r>
        <w:rPr>
          <w:rFonts w:ascii="宋体"/>
          <w:spacing w:val="-3"/>
          <w:w w:val="5"/>
          <w:position w:val="16"/>
          <w:sz w:val="239"/>
        </w:rPr>
        <w:t>R</w:t>
      </w:r>
      <w:r>
        <w:rPr>
          <w:rFonts w:ascii="宋体"/>
          <w:spacing w:val="-3"/>
          <w:w w:val="5"/>
          <w:sz w:val="239"/>
        </w:rPr>
        <w:t>Q</w:t>
      </w:r>
      <w:r>
        <w:rPr>
          <w:rFonts w:ascii="宋体"/>
          <w:w w:val="5"/>
          <w:position w:val="16"/>
          <w:sz w:val="239"/>
        </w:rPr>
        <w:t>Q</w:t>
      </w:r>
      <w:r>
        <w:rPr>
          <w:rFonts w:ascii="宋体"/>
          <w:spacing w:val="-3"/>
          <w:w w:val="5"/>
          <w:position w:val="16"/>
          <w:sz w:val="239"/>
        </w:rPr>
        <w:t>U</w:t>
      </w:r>
      <w:r>
        <w:rPr>
          <w:rFonts w:ascii="宋体"/>
          <w:w w:val="5"/>
          <w:sz w:val="239"/>
        </w:rPr>
        <w:t>U</w:t>
      </w:r>
      <w:r>
        <w:rPr>
          <w:rFonts w:ascii="宋体"/>
          <w:spacing w:val="-3"/>
          <w:w w:val="5"/>
          <w:sz w:val="239"/>
        </w:rPr>
        <w:t>E</w:t>
      </w:r>
      <w:r>
        <w:rPr>
          <w:rFonts w:ascii="宋体"/>
          <w:w w:val="5"/>
          <w:position w:val="16"/>
          <w:sz w:val="239"/>
        </w:rPr>
        <w:t>E</w:t>
      </w:r>
      <w:r>
        <w:rPr>
          <w:rFonts w:ascii="宋体"/>
          <w:spacing w:val="-3"/>
          <w:w w:val="5"/>
          <w:sz w:val="239"/>
        </w:rPr>
        <w:t>_</w:t>
      </w:r>
      <w:r>
        <w:rPr>
          <w:rFonts w:ascii="宋体"/>
          <w:w w:val="5"/>
          <w:position w:val="16"/>
          <w:sz w:val="239"/>
        </w:rPr>
        <w:t>_</w:t>
      </w:r>
      <w:r>
        <w:rPr>
          <w:rFonts w:ascii="宋体"/>
          <w:spacing w:val="-3"/>
          <w:w w:val="5"/>
          <w:position w:val="16"/>
          <w:sz w:val="239"/>
        </w:rPr>
        <w:t>P</w:t>
      </w:r>
      <w:r>
        <w:rPr>
          <w:rFonts w:ascii="宋体"/>
          <w:w w:val="5"/>
          <w:sz w:val="239"/>
        </w:rPr>
        <w:t>P</w:t>
      </w:r>
      <w:r>
        <w:rPr>
          <w:rFonts w:ascii="宋体"/>
          <w:spacing w:val="-3"/>
          <w:w w:val="5"/>
          <w:position w:val="16"/>
          <w:sz w:val="239"/>
        </w:rPr>
        <w:t>E</w:t>
      </w:r>
      <w:r>
        <w:rPr>
          <w:rFonts w:ascii="宋体"/>
          <w:w w:val="5"/>
          <w:sz w:val="239"/>
        </w:rPr>
        <w:t>E</w:t>
      </w:r>
      <w:r>
        <w:rPr>
          <w:rFonts w:ascii="宋体"/>
          <w:spacing w:val="-3"/>
          <w:w w:val="5"/>
          <w:position w:val="16"/>
          <w:sz w:val="239"/>
        </w:rPr>
        <w:t>A</w:t>
      </w:r>
      <w:r>
        <w:rPr>
          <w:rFonts w:ascii="宋体"/>
          <w:spacing w:val="-3"/>
          <w:w w:val="5"/>
          <w:sz w:val="239"/>
        </w:rPr>
        <w:t>A</w:t>
      </w:r>
      <w:r>
        <w:rPr>
          <w:rFonts w:ascii="宋体"/>
          <w:spacing w:val="-3"/>
          <w:w w:val="5"/>
          <w:position w:val="16"/>
          <w:sz w:val="239"/>
        </w:rPr>
        <w:t>K</w:t>
      </w:r>
      <w:r>
        <w:rPr>
          <w:rFonts w:ascii="宋体"/>
          <w:spacing w:val="74"/>
          <w:w w:val="5"/>
          <w:sz w:val="239"/>
        </w:rPr>
        <w:t>K</w:t>
      </w:r>
      <w:r>
        <w:rPr>
          <w:rFonts w:ascii="宋体"/>
          <w:spacing w:val="-3"/>
          <w:w w:val="5"/>
          <w:position w:val="16"/>
          <w:sz w:val="239"/>
        </w:rPr>
        <w:t>4</w:t>
      </w:r>
      <w:r>
        <w:rPr>
          <w:rFonts w:ascii="宋体"/>
          <w:spacing w:val="-3"/>
          <w:w w:val="5"/>
          <w:sz w:val="239"/>
        </w:rPr>
        <w:t>2</w:t>
      </w:r>
      <w:r>
        <w:rPr>
          <w:rFonts w:ascii="宋体"/>
          <w:spacing w:val="-3"/>
          <w:w w:val="5"/>
          <w:position w:val="16"/>
          <w:sz w:val="239"/>
        </w:rPr>
        <w:t>2</w:t>
      </w:r>
      <w:r>
        <w:rPr>
          <w:rFonts w:ascii="宋体"/>
          <w:spacing w:val="-5"/>
          <w:w w:val="5"/>
          <w:sz w:val="239"/>
        </w:rPr>
        <w:t>5</w:t>
      </w:r>
      <w:r>
        <w:rPr>
          <w:rFonts w:ascii="宋体"/>
          <w:spacing w:val="-3"/>
          <w:w w:val="5"/>
          <w:position w:val="16"/>
          <w:sz w:val="239"/>
        </w:rPr>
        <w:t>8</w:t>
      </w:r>
      <w:r>
        <w:rPr>
          <w:rFonts w:ascii="宋体"/>
          <w:spacing w:val="-3"/>
          <w:w w:val="5"/>
          <w:sz w:val="239"/>
        </w:rPr>
        <w:t>5</w:t>
      </w:r>
      <w:r>
        <w:rPr>
          <w:rFonts w:ascii="宋体"/>
          <w:w w:val="5"/>
          <w:sz w:val="239"/>
        </w:rPr>
        <w:t>5    </w:t>
      </w:r>
      <w:r>
        <w:rPr>
          <w:rFonts w:ascii="宋体"/>
          <w:spacing w:val="3"/>
          <w:w w:val="5"/>
          <w:sz w:val="239"/>
        </w:rPr>
        <w:t> </w:t>
      </w:r>
      <w:r>
        <w:rPr>
          <w:rFonts w:ascii="宋体"/>
          <w:spacing w:val="-3"/>
          <w:w w:val="5"/>
          <w:position w:val="16"/>
          <w:sz w:val="239"/>
        </w:rPr>
        <w:t>A</w:t>
      </w:r>
      <w:r>
        <w:rPr>
          <w:rFonts w:ascii="宋体"/>
          <w:w w:val="5"/>
          <w:sz w:val="239"/>
        </w:rPr>
        <w:t>A</w:t>
      </w:r>
      <w:r>
        <w:rPr>
          <w:rFonts w:ascii="宋体"/>
          <w:sz w:val="239"/>
        </w:rPr>
      </w:r>
    </w:p>
    <w:p>
      <w:pPr>
        <w:spacing w:line="2264" w:lineRule="atLeast" w:before="0"/>
        <w:ind w:left="198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5"/>
        </w:rPr>
        <w:br w:type="column"/>
      </w:r>
      <w:r>
        <w:rPr>
          <w:rFonts w:ascii="宋体"/>
          <w:spacing w:val="-3"/>
          <w:w w:val="5"/>
          <w:position w:val="-15"/>
          <w:sz w:val="239"/>
        </w:rPr>
        <w:t>A</w:t>
      </w:r>
      <w:r>
        <w:rPr>
          <w:rFonts w:ascii="宋体"/>
          <w:w w:val="5"/>
          <w:sz w:val="239"/>
        </w:rPr>
        <w:t>A     </w:t>
      </w:r>
      <w:r>
        <w:rPr>
          <w:rFonts w:ascii="宋体"/>
          <w:spacing w:val="13"/>
          <w:w w:val="5"/>
          <w:sz w:val="239"/>
        </w:rPr>
        <w:t> </w:t>
      </w:r>
      <w:r>
        <w:rPr>
          <w:rFonts w:ascii="宋体"/>
          <w:spacing w:val="-3"/>
          <w:w w:val="5"/>
          <w:sz w:val="239"/>
        </w:rPr>
        <w:t>W</w:t>
      </w:r>
      <w:r>
        <w:rPr>
          <w:rFonts w:ascii="宋体"/>
          <w:spacing w:val="-29"/>
          <w:w w:val="5"/>
          <w:position w:val="-15"/>
          <w:sz w:val="239"/>
        </w:rPr>
        <w:t>G</w:t>
      </w:r>
      <w:r>
        <w:rPr>
          <w:rFonts w:ascii="宋体"/>
          <w:spacing w:val="-46"/>
          <w:w w:val="5"/>
          <w:position w:val="-15"/>
          <w:sz w:val="239"/>
        </w:rPr>
        <w:t>H</w:t>
      </w:r>
      <w:r>
        <w:rPr>
          <w:rFonts w:ascii="宋体"/>
          <w:spacing w:val="-56"/>
          <w:w w:val="5"/>
          <w:sz w:val="239"/>
        </w:rPr>
        <w:t>A</w:t>
      </w:r>
      <w:r>
        <w:rPr>
          <w:rFonts w:ascii="宋体"/>
          <w:spacing w:val="-32"/>
          <w:w w:val="5"/>
          <w:position w:val="-15"/>
          <w:sz w:val="239"/>
        </w:rPr>
        <w:t>C</w:t>
      </w:r>
      <w:r>
        <w:rPr>
          <w:rFonts w:ascii="宋体"/>
          <w:spacing w:val="-58"/>
          <w:w w:val="5"/>
          <w:position w:val="-15"/>
          <w:sz w:val="239"/>
        </w:rPr>
        <w:t>_</w:t>
      </w:r>
      <w:r>
        <w:rPr>
          <w:rFonts w:ascii="宋体"/>
          <w:spacing w:val="-41"/>
          <w:w w:val="5"/>
          <w:sz w:val="239"/>
        </w:rPr>
        <w:t>T</w:t>
      </w:r>
      <w:r>
        <w:rPr>
          <w:rFonts w:ascii="宋体"/>
          <w:spacing w:val="-36"/>
          <w:w w:val="5"/>
          <w:position w:val="-15"/>
          <w:sz w:val="239"/>
        </w:rPr>
        <w:t>L</w:t>
      </w:r>
      <w:r>
        <w:rPr>
          <w:rFonts w:ascii="宋体"/>
          <w:spacing w:val="-3"/>
          <w:w w:val="5"/>
          <w:sz w:val="239"/>
        </w:rPr>
        <w:t>E</w:t>
      </w:r>
      <w:r>
        <w:rPr>
          <w:rFonts w:ascii="宋体"/>
          <w:spacing w:val="-32"/>
          <w:w w:val="5"/>
          <w:position w:val="-15"/>
          <w:sz w:val="239"/>
        </w:rPr>
        <w:t>O</w:t>
      </w:r>
      <w:r>
        <w:rPr>
          <w:rFonts w:ascii="宋体"/>
          <w:spacing w:val="-48"/>
          <w:w w:val="5"/>
          <w:position w:val="-15"/>
          <w:sz w:val="239"/>
        </w:rPr>
        <w:t>W</w:t>
      </w:r>
      <w:r>
        <w:rPr>
          <w:rFonts w:ascii="宋体"/>
          <w:spacing w:val="-53"/>
          <w:w w:val="5"/>
          <w:sz w:val="239"/>
        </w:rPr>
        <w:t>R</w:t>
      </w:r>
      <w:r>
        <w:rPr>
          <w:rFonts w:ascii="宋体"/>
          <w:spacing w:val="-29"/>
          <w:w w:val="5"/>
          <w:position w:val="-15"/>
          <w:sz w:val="239"/>
        </w:rPr>
        <w:t>_</w:t>
      </w:r>
      <w:r>
        <w:rPr>
          <w:rFonts w:ascii="宋体"/>
          <w:spacing w:val="-3"/>
          <w:w w:val="5"/>
          <w:position w:val="-15"/>
          <w:sz w:val="239"/>
        </w:rPr>
        <w:t>V</w:t>
      </w:r>
      <w:r>
        <w:rPr>
          <w:rFonts w:ascii="宋体"/>
          <w:spacing w:val="-36"/>
          <w:w w:val="5"/>
          <w:sz w:val="239"/>
        </w:rPr>
        <w:t>_</w:t>
      </w:r>
      <w:r>
        <w:rPr>
          <w:rFonts w:ascii="宋体"/>
          <w:spacing w:val="-39"/>
          <w:w w:val="5"/>
          <w:position w:val="-15"/>
          <w:sz w:val="239"/>
        </w:rPr>
        <w:t>O</w:t>
      </w:r>
      <w:r>
        <w:rPr>
          <w:rFonts w:ascii="宋体"/>
          <w:spacing w:val="-3"/>
          <w:w w:val="5"/>
          <w:sz w:val="239"/>
        </w:rPr>
        <w:t>I</w:t>
      </w:r>
      <w:r>
        <w:rPr>
          <w:rFonts w:ascii="宋体"/>
          <w:spacing w:val="-29"/>
          <w:w w:val="5"/>
          <w:position w:val="-15"/>
          <w:sz w:val="239"/>
        </w:rPr>
        <w:t>L</w:t>
      </w:r>
      <w:r>
        <w:rPr>
          <w:rFonts w:ascii="宋体"/>
          <w:spacing w:val="-56"/>
          <w:w w:val="5"/>
          <w:position w:val="-15"/>
          <w:sz w:val="239"/>
        </w:rPr>
        <w:t>T</w:t>
      </w:r>
      <w:r>
        <w:rPr>
          <w:rFonts w:ascii="宋体"/>
          <w:spacing w:val="-46"/>
          <w:w w:val="5"/>
          <w:sz w:val="239"/>
        </w:rPr>
        <w:t>N</w:t>
      </w:r>
      <w:r>
        <w:rPr>
          <w:rFonts w:ascii="宋体"/>
          <w:spacing w:val="-32"/>
          <w:w w:val="5"/>
          <w:position w:val="-15"/>
          <w:sz w:val="239"/>
        </w:rPr>
        <w:t>A</w:t>
      </w:r>
      <w:r>
        <w:rPr>
          <w:rFonts w:ascii="宋体"/>
          <w:spacing w:val="-3"/>
          <w:w w:val="5"/>
          <w:position w:val="-15"/>
          <w:sz w:val="239"/>
        </w:rPr>
        <w:t>G</w:t>
      </w:r>
      <w:r>
        <w:rPr>
          <w:rFonts w:ascii="宋体"/>
          <w:spacing w:val="-34"/>
          <w:w w:val="5"/>
          <w:sz w:val="239"/>
        </w:rPr>
        <w:t>_</w:t>
      </w:r>
      <w:r>
        <w:rPr>
          <w:rFonts w:ascii="宋体"/>
          <w:spacing w:val="-44"/>
          <w:w w:val="5"/>
          <w:position w:val="-15"/>
          <w:sz w:val="239"/>
        </w:rPr>
        <w:t>E</w:t>
      </w:r>
      <w:r>
        <w:rPr>
          <w:rFonts w:ascii="宋体"/>
          <w:spacing w:val="-56"/>
          <w:w w:val="5"/>
          <w:sz w:val="239"/>
        </w:rPr>
        <w:t>F</w:t>
      </w:r>
      <w:r>
        <w:rPr>
          <w:rFonts w:ascii="宋体"/>
          <w:spacing w:val="-32"/>
          <w:w w:val="5"/>
          <w:position w:val="-15"/>
          <w:sz w:val="239"/>
        </w:rPr>
        <w:t>_</w:t>
      </w:r>
      <w:r>
        <w:rPr>
          <w:rFonts w:ascii="宋体"/>
          <w:spacing w:val="-58"/>
          <w:w w:val="5"/>
          <w:position w:val="-15"/>
          <w:sz w:val="239"/>
        </w:rPr>
        <w:t>E</w:t>
      </w:r>
      <w:r>
        <w:rPr>
          <w:rFonts w:ascii="宋体"/>
          <w:spacing w:val="-44"/>
          <w:w w:val="5"/>
          <w:sz w:val="239"/>
        </w:rPr>
        <w:t>U</w:t>
      </w:r>
      <w:r>
        <w:rPr>
          <w:rFonts w:ascii="宋体"/>
          <w:spacing w:val="-34"/>
          <w:w w:val="5"/>
          <w:position w:val="-15"/>
          <w:sz w:val="239"/>
        </w:rPr>
        <w:t>R</w:t>
      </w:r>
      <w:r>
        <w:rPr>
          <w:rFonts w:ascii="宋体"/>
          <w:spacing w:val="-3"/>
          <w:w w:val="5"/>
          <w:sz w:val="239"/>
        </w:rPr>
        <w:t>E</w:t>
      </w:r>
      <w:r>
        <w:rPr>
          <w:rFonts w:ascii="宋体"/>
          <w:spacing w:val="-32"/>
          <w:w w:val="5"/>
          <w:position w:val="-15"/>
          <w:sz w:val="239"/>
        </w:rPr>
        <w:t>R</w:t>
      </w:r>
      <w:r>
        <w:rPr>
          <w:rFonts w:ascii="宋体"/>
          <w:spacing w:val="-48"/>
          <w:w w:val="5"/>
          <w:position w:val="-15"/>
          <w:sz w:val="239"/>
        </w:rPr>
        <w:t>O</w:t>
      </w:r>
      <w:r>
        <w:rPr>
          <w:rFonts w:ascii="宋体"/>
          <w:spacing w:val="-53"/>
          <w:w w:val="5"/>
          <w:sz w:val="239"/>
        </w:rPr>
        <w:t>L</w:t>
      </w:r>
      <w:r>
        <w:rPr>
          <w:rFonts w:ascii="宋体"/>
          <w:spacing w:val="-32"/>
          <w:w w:val="5"/>
          <w:position w:val="-15"/>
          <w:sz w:val="239"/>
        </w:rPr>
        <w:t>R</w:t>
      </w:r>
      <w:r>
        <w:rPr>
          <w:rFonts w:ascii="宋体"/>
          <w:spacing w:val="-3"/>
          <w:w w:val="5"/>
          <w:position w:val="-15"/>
          <w:sz w:val="239"/>
        </w:rPr>
        <w:t>_</w:t>
      </w:r>
      <w:r>
        <w:rPr>
          <w:rFonts w:ascii="宋体"/>
          <w:spacing w:val="-36"/>
          <w:w w:val="5"/>
          <w:sz w:val="239"/>
        </w:rPr>
        <w:t>_</w:t>
      </w:r>
      <w:r>
        <w:rPr>
          <w:rFonts w:ascii="宋体"/>
          <w:spacing w:val="-39"/>
          <w:w w:val="5"/>
          <w:position w:val="-15"/>
          <w:sz w:val="239"/>
        </w:rPr>
        <w:t>0</w:t>
      </w:r>
      <w:r>
        <w:rPr>
          <w:rFonts w:ascii="宋体"/>
          <w:spacing w:val="-3"/>
          <w:w w:val="5"/>
          <w:sz w:val="239"/>
        </w:rPr>
        <w:t>H</w:t>
      </w:r>
      <w:r>
        <w:rPr>
          <w:rFonts w:ascii="宋体"/>
          <w:spacing w:val="-5"/>
          <w:w w:val="5"/>
          <w:sz w:val="239"/>
        </w:rPr>
        <w:t> </w:t>
      </w:r>
      <w:r>
        <w:rPr>
          <w:rFonts w:ascii="Microsoft Sans Serif"/>
          <w:spacing w:val="-5"/>
          <w:w w:val="5"/>
          <w:position w:val="14"/>
          <w:sz w:val="10"/>
        </w:rPr>
      </w:r>
      <w:r>
        <w:rPr>
          <w:rFonts w:ascii="宋体"/>
          <w:spacing w:val="-17"/>
          <w:w w:val="5"/>
          <w:sz w:val="239"/>
        </w:rPr>
        <w:t>I</w:t>
      </w:r>
      <w:r>
        <w:rPr>
          <w:rFonts w:ascii="宋体"/>
          <w:spacing w:val="-49"/>
          <w:w w:val="5"/>
          <w:sz w:val="239"/>
        </w:rPr>
        <w:t> </w:t>
      </w:r>
      <w:r>
        <w:rPr>
          <w:rFonts w:ascii="Microsoft Sans Serif"/>
          <w:spacing w:val="-49"/>
          <w:w w:val="5"/>
          <w:position w:val="14"/>
          <w:sz w:val="10"/>
        </w:rPr>
      </w:r>
      <w:r>
        <w:rPr>
          <w:rFonts w:ascii="宋体"/>
          <w:spacing w:val="-8"/>
          <w:w w:val="5"/>
          <w:sz w:val="239"/>
        </w:rPr>
        <w:t>G</w:t>
      </w:r>
      <w:r>
        <w:rPr>
          <w:rFonts w:ascii="宋体"/>
          <w:spacing w:val="-34"/>
          <w:w w:val="5"/>
          <w:sz w:val="239"/>
        </w:rPr>
        <w:t>H</w:t>
      </w:r>
      <w:r>
        <w:rPr>
          <w:rFonts w:ascii="宋体"/>
          <w:spacing w:val="-32"/>
          <w:w w:val="5"/>
          <w:sz w:val="239"/>
        </w:rPr>
        <w:t> </w:t>
      </w:r>
      <w:r>
        <w:rPr>
          <w:rFonts w:ascii="Microsoft Sans Serif"/>
          <w:spacing w:val="-32"/>
          <w:w w:val="5"/>
          <w:position w:val="14"/>
          <w:sz w:val="10"/>
        </w:rPr>
      </w:r>
      <w:r>
        <w:rPr>
          <w:rFonts w:ascii="宋体"/>
          <w:spacing w:val="-5"/>
          <w:w w:val="5"/>
          <w:sz w:val="239"/>
        </w:rPr>
        <w:t>_</w:t>
      </w:r>
      <w:r>
        <w:rPr>
          <w:rFonts w:ascii="宋体"/>
          <w:spacing w:val="-55"/>
          <w:w w:val="5"/>
          <w:sz w:val="239"/>
        </w:rPr>
        <w:t>E</w:t>
      </w:r>
      <w:r>
        <w:rPr>
          <w:rFonts w:ascii="宋体"/>
          <w:spacing w:val="-12"/>
          <w:w w:val="5"/>
          <w:sz w:val="239"/>
        </w:rPr>
        <w:t> </w:t>
      </w:r>
      <w:r>
        <w:rPr>
          <w:rFonts w:ascii="Microsoft Sans Serif"/>
          <w:spacing w:val="-12"/>
          <w:w w:val="5"/>
          <w:position w:val="14"/>
          <w:sz w:val="10"/>
        </w:rPr>
      </w:r>
      <w:r>
        <w:rPr>
          <w:rFonts w:ascii="宋体"/>
          <w:spacing w:val="-10"/>
          <w:w w:val="5"/>
          <w:sz w:val="239"/>
        </w:rPr>
        <w:t>R</w:t>
      </w:r>
      <w:r>
        <w:rPr>
          <w:rFonts w:ascii="宋体"/>
          <w:spacing w:val="-56"/>
          <w:w w:val="5"/>
          <w:sz w:val="239"/>
        </w:rPr>
        <w:t> </w:t>
      </w:r>
      <w:r>
        <w:rPr>
          <w:rFonts w:ascii="Microsoft Sans Serif"/>
          <w:spacing w:val="-56"/>
          <w:w w:val="5"/>
          <w:position w:val="14"/>
          <w:sz w:val="10"/>
        </w:rPr>
      </w:r>
      <w:r>
        <w:rPr>
          <w:rFonts w:ascii="宋体"/>
          <w:spacing w:val="-8"/>
          <w:w w:val="5"/>
          <w:sz w:val="239"/>
        </w:rPr>
        <w:t>R</w:t>
      </w:r>
      <w:r>
        <w:rPr>
          <w:rFonts w:ascii="宋体"/>
          <w:spacing w:val="-29"/>
          <w:w w:val="5"/>
          <w:sz w:val="239"/>
        </w:rPr>
        <w:t>O</w:t>
      </w:r>
      <w:r>
        <w:rPr>
          <w:rFonts w:ascii="宋体"/>
          <w:spacing w:val="-37"/>
          <w:w w:val="5"/>
          <w:sz w:val="239"/>
        </w:rPr>
        <w:t> </w:t>
      </w:r>
      <w:r>
        <w:rPr>
          <w:rFonts w:ascii="Microsoft Sans Serif"/>
          <w:spacing w:val="-37"/>
          <w:w w:val="5"/>
          <w:position w:val="14"/>
          <w:sz w:val="10"/>
        </w:rPr>
      </w:r>
      <w:r>
        <w:rPr>
          <w:rFonts w:ascii="宋体"/>
          <w:w w:val="5"/>
          <w:sz w:val="239"/>
        </w:rPr>
        <w:t>R</w:t>
      </w:r>
      <w:r>
        <w:rPr>
          <w:rFonts w:ascii="宋体"/>
          <w:sz w:val="239"/>
        </w:rPr>
      </w:r>
    </w:p>
    <w:p>
      <w:pPr>
        <w:spacing w:after="0" w:line="2264" w:lineRule="atLeast"/>
        <w:jc w:val="left"/>
        <w:rPr>
          <w:rFonts w:ascii="宋体" w:hAnsi="宋体" w:cs="宋体" w:eastAsia="宋体"/>
          <w:sz w:val="239"/>
          <w:szCs w:val="239"/>
        </w:rPr>
        <w:sectPr>
          <w:type w:val="continuous"/>
          <w:pgSz w:w="12240" w:h="15840"/>
          <w:pgMar w:top="0" w:bottom="280" w:left="740" w:right="1360"/>
          <w:cols w:num="2" w:equalWidth="0">
            <w:col w:w="2997" w:space="248"/>
            <w:col w:w="6895"/>
          </w:cols>
        </w:sectPr>
      </w:pPr>
    </w:p>
    <w:p>
      <w:pPr>
        <w:spacing w:line="624" w:lineRule="exact" w:before="0"/>
        <w:ind w:left="198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rFonts w:ascii="宋体"/>
          <w:spacing w:val="-3"/>
          <w:w w:val="5"/>
          <w:sz w:val="239"/>
        </w:rPr>
        <w:t>2</w:t>
      </w:r>
      <w:r>
        <w:rPr>
          <w:rFonts w:ascii="宋体"/>
          <w:spacing w:val="-3"/>
          <w:w w:val="5"/>
          <w:position w:val="-15"/>
          <w:sz w:val="239"/>
        </w:rPr>
        <w:t>2</w:t>
      </w:r>
      <w:r>
        <w:rPr>
          <w:rFonts w:ascii="宋体"/>
          <w:spacing w:val="-3"/>
          <w:w w:val="5"/>
          <w:position w:val="-30"/>
          <w:sz w:val="239"/>
        </w:rPr>
        <w:t>2</w:t>
      </w:r>
      <w:r>
        <w:rPr>
          <w:rFonts w:ascii="宋体"/>
          <w:w w:val="5"/>
          <w:position w:val="-46"/>
          <w:sz w:val="239"/>
        </w:rPr>
        <w:t>2</w:t>
      </w:r>
      <w:r>
        <w:rPr>
          <w:rFonts w:ascii="宋体"/>
          <w:spacing w:val="-3"/>
          <w:w w:val="5"/>
          <w:sz w:val="239"/>
        </w:rPr>
        <w:t>0</w:t>
      </w:r>
      <w:r>
        <w:rPr>
          <w:rFonts w:ascii="宋体"/>
          <w:spacing w:val="-3"/>
          <w:w w:val="5"/>
          <w:position w:val="-15"/>
          <w:sz w:val="239"/>
        </w:rPr>
        <w:t>0</w:t>
      </w:r>
      <w:r>
        <w:rPr>
          <w:rFonts w:ascii="宋体"/>
          <w:spacing w:val="-3"/>
          <w:w w:val="5"/>
          <w:position w:val="-30"/>
          <w:sz w:val="239"/>
        </w:rPr>
        <w:t>0</w:t>
      </w:r>
      <w:r>
        <w:rPr>
          <w:rFonts w:ascii="宋体"/>
          <w:w w:val="5"/>
          <w:position w:val="-46"/>
          <w:sz w:val="239"/>
        </w:rPr>
        <w:t>0</w:t>
      </w:r>
      <w:r>
        <w:rPr>
          <w:rFonts w:ascii="宋体"/>
          <w:spacing w:val="-3"/>
          <w:w w:val="5"/>
          <w:sz w:val="239"/>
        </w:rPr>
        <w:t>1</w:t>
      </w:r>
      <w:r>
        <w:rPr>
          <w:rFonts w:ascii="宋体"/>
          <w:spacing w:val="-3"/>
          <w:w w:val="5"/>
          <w:position w:val="-15"/>
          <w:sz w:val="239"/>
        </w:rPr>
        <w:t>1</w:t>
      </w:r>
      <w:r>
        <w:rPr>
          <w:rFonts w:ascii="宋体"/>
          <w:spacing w:val="-3"/>
          <w:w w:val="5"/>
          <w:position w:val="-30"/>
          <w:sz w:val="239"/>
        </w:rPr>
        <w:t>1</w:t>
      </w:r>
      <w:r>
        <w:rPr>
          <w:rFonts w:ascii="宋体"/>
          <w:w w:val="5"/>
          <w:position w:val="-46"/>
          <w:sz w:val="239"/>
        </w:rPr>
        <w:t>1</w:t>
      </w:r>
      <w:r>
        <w:rPr>
          <w:rFonts w:ascii="宋体"/>
          <w:spacing w:val="-3"/>
          <w:w w:val="5"/>
          <w:sz w:val="239"/>
        </w:rPr>
        <w:t>8</w:t>
      </w:r>
      <w:r>
        <w:rPr>
          <w:rFonts w:ascii="宋体"/>
          <w:spacing w:val="-3"/>
          <w:w w:val="5"/>
          <w:position w:val="-15"/>
          <w:sz w:val="239"/>
        </w:rPr>
        <w:t>8</w:t>
      </w:r>
      <w:r>
        <w:rPr>
          <w:rFonts w:ascii="宋体"/>
          <w:spacing w:val="-3"/>
          <w:w w:val="5"/>
          <w:position w:val="-30"/>
          <w:sz w:val="239"/>
        </w:rPr>
        <w:t>8</w:t>
      </w:r>
      <w:r>
        <w:rPr>
          <w:rFonts w:ascii="宋体"/>
          <w:w w:val="5"/>
          <w:position w:val="-46"/>
          <w:sz w:val="239"/>
        </w:rPr>
        <w:t>8</w:t>
      </w:r>
      <w:r>
        <w:rPr>
          <w:rFonts w:ascii="宋体"/>
          <w:spacing w:val="-3"/>
          <w:w w:val="5"/>
          <w:sz w:val="239"/>
        </w:rPr>
        <w:t>1</w:t>
      </w:r>
      <w:r>
        <w:rPr>
          <w:rFonts w:ascii="宋体"/>
          <w:spacing w:val="-3"/>
          <w:w w:val="5"/>
          <w:position w:val="-15"/>
          <w:sz w:val="239"/>
        </w:rPr>
        <w:t>1</w:t>
      </w:r>
      <w:r>
        <w:rPr>
          <w:rFonts w:ascii="宋体"/>
          <w:spacing w:val="-3"/>
          <w:w w:val="5"/>
          <w:position w:val="-30"/>
          <w:sz w:val="239"/>
        </w:rPr>
        <w:t>1</w:t>
      </w:r>
      <w:r>
        <w:rPr>
          <w:rFonts w:ascii="宋体"/>
          <w:w w:val="5"/>
          <w:position w:val="-46"/>
          <w:sz w:val="239"/>
        </w:rPr>
        <w:t>1</w:t>
      </w:r>
      <w:r>
        <w:rPr>
          <w:rFonts w:ascii="宋体"/>
          <w:spacing w:val="-3"/>
          <w:w w:val="5"/>
          <w:sz w:val="239"/>
        </w:rPr>
        <w:t>2</w:t>
      </w:r>
      <w:r>
        <w:rPr>
          <w:rFonts w:ascii="宋体"/>
          <w:spacing w:val="-3"/>
          <w:w w:val="5"/>
          <w:position w:val="-15"/>
          <w:sz w:val="239"/>
        </w:rPr>
        <w:t>2</w:t>
      </w:r>
      <w:r>
        <w:rPr>
          <w:rFonts w:ascii="宋体"/>
          <w:spacing w:val="-3"/>
          <w:w w:val="5"/>
          <w:position w:val="-46"/>
          <w:sz w:val="239"/>
        </w:rPr>
        <w:t>2</w:t>
      </w:r>
      <w:r>
        <w:rPr>
          <w:rFonts w:ascii="宋体"/>
          <w:w w:val="5"/>
          <w:position w:val="-30"/>
          <w:sz w:val="239"/>
        </w:rPr>
        <w:t>2</w:t>
      </w:r>
      <w:r>
        <w:rPr>
          <w:rFonts w:ascii="宋体"/>
          <w:spacing w:val="-3"/>
          <w:w w:val="5"/>
          <w:sz w:val="239"/>
        </w:rPr>
        <w:t>1</w:t>
      </w:r>
      <w:r>
        <w:rPr>
          <w:rFonts w:ascii="宋体"/>
          <w:spacing w:val="-3"/>
          <w:w w:val="5"/>
          <w:position w:val="-15"/>
          <w:sz w:val="239"/>
        </w:rPr>
        <w:t>1</w:t>
      </w:r>
      <w:r>
        <w:rPr>
          <w:rFonts w:ascii="宋体"/>
          <w:spacing w:val="-3"/>
          <w:w w:val="5"/>
          <w:position w:val="-30"/>
          <w:sz w:val="239"/>
        </w:rPr>
        <w:t>1</w:t>
      </w:r>
      <w:r>
        <w:rPr>
          <w:rFonts w:ascii="宋体"/>
          <w:spacing w:val="-3"/>
          <w:w w:val="5"/>
          <w:position w:val="-46"/>
          <w:sz w:val="239"/>
        </w:rPr>
        <w:t>14</w:t>
      </w:r>
      <w:r>
        <w:rPr>
          <w:rFonts w:ascii="宋体"/>
          <w:spacing w:val="-3"/>
          <w:w w:val="5"/>
          <w:position w:val="-30"/>
          <w:sz w:val="239"/>
        </w:rPr>
        <w:t>4</w:t>
      </w:r>
      <w:r>
        <w:rPr>
          <w:rFonts w:ascii="宋体"/>
          <w:spacing w:val="-3"/>
          <w:w w:val="5"/>
          <w:position w:val="-15"/>
          <w:sz w:val="239"/>
        </w:rPr>
        <w:t>4</w:t>
      </w:r>
      <w:r>
        <w:rPr>
          <w:rFonts w:ascii="宋体"/>
          <w:w w:val="5"/>
          <w:sz w:val="239"/>
        </w:rPr>
        <w:t>4</w:t>
      </w:r>
      <w:r>
        <w:rPr>
          <w:rFonts w:ascii="宋体"/>
          <w:spacing w:val="-3"/>
          <w:w w:val="5"/>
          <w:position w:val="-30"/>
          <w:sz w:val="239"/>
        </w:rPr>
        <w:t>1</w:t>
      </w:r>
      <w:r>
        <w:rPr>
          <w:rFonts w:ascii="宋体"/>
          <w:spacing w:val="-3"/>
          <w:w w:val="5"/>
          <w:position w:val="-15"/>
          <w:sz w:val="239"/>
        </w:rPr>
        <w:t>1</w:t>
      </w:r>
      <w:r>
        <w:rPr>
          <w:rFonts w:ascii="宋体"/>
          <w:spacing w:val="-3"/>
          <w:w w:val="5"/>
          <w:sz w:val="239"/>
        </w:rPr>
        <w:t>1</w:t>
      </w:r>
      <w:r>
        <w:rPr>
          <w:rFonts w:ascii="宋体"/>
          <w:w w:val="5"/>
          <w:position w:val="-46"/>
          <w:sz w:val="239"/>
        </w:rPr>
        <w:t>1</w:t>
      </w:r>
      <w:r>
        <w:rPr>
          <w:rFonts w:ascii="宋体"/>
          <w:spacing w:val="-3"/>
          <w:w w:val="5"/>
          <w:position w:val="-15"/>
          <w:sz w:val="239"/>
        </w:rPr>
        <w:t>3</w:t>
      </w:r>
      <w:r>
        <w:rPr>
          <w:rFonts w:ascii="宋体"/>
          <w:spacing w:val="-3"/>
          <w:w w:val="5"/>
          <w:sz w:val="239"/>
        </w:rPr>
        <w:t>3</w:t>
      </w:r>
      <w:r>
        <w:rPr>
          <w:rFonts w:ascii="宋体"/>
          <w:spacing w:val="-3"/>
          <w:w w:val="5"/>
          <w:position w:val="-30"/>
          <w:sz w:val="239"/>
        </w:rPr>
        <w:t>3</w:t>
      </w:r>
      <w:r>
        <w:rPr>
          <w:rFonts w:ascii="宋体"/>
          <w:w w:val="5"/>
          <w:position w:val="-46"/>
          <w:sz w:val="239"/>
        </w:rPr>
        <w:t>3</w:t>
      </w:r>
      <w:r>
        <w:rPr>
          <w:rFonts w:ascii="宋体"/>
          <w:spacing w:val="-3"/>
          <w:w w:val="5"/>
          <w:sz w:val="239"/>
        </w:rPr>
        <w:t>1</w:t>
      </w:r>
      <w:r>
        <w:rPr>
          <w:rFonts w:ascii="宋体"/>
          <w:spacing w:val="-3"/>
          <w:w w:val="5"/>
          <w:position w:val="-15"/>
          <w:sz w:val="239"/>
        </w:rPr>
        <w:t>1</w:t>
      </w:r>
      <w:r>
        <w:rPr>
          <w:rFonts w:ascii="宋体"/>
          <w:spacing w:val="-3"/>
          <w:w w:val="5"/>
          <w:position w:val="-30"/>
          <w:sz w:val="239"/>
        </w:rPr>
        <w:t>1</w:t>
      </w:r>
      <w:r>
        <w:rPr>
          <w:rFonts w:ascii="宋体"/>
          <w:w w:val="5"/>
          <w:position w:val="-46"/>
          <w:sz w:val="239"/>
        </w:rPr>
        <w:t>1</w:t>
      </w:r>
      <w:r>
        <w:rPr>
          <w:rFonts w:ascii="宋体"/>
          <w:spacing w:val="-3"/>
          <w:w w:val="5"/>
          <w:position w:val="-15"/>
          <w:sz w:val="239"/>
        </w:rPr>
        <w:t>5</w:t>
      </w:r>
      <w:r>
        <w:rPr>
          <w:rFonts w:ascii="宋体"/>
          <w:spacing w:val="-3"/>
          <w:w w:val="5"/>
          <w:sz w:val="239"/>
        </w:rPr>
        <w:t>5</w:t>
      </w:r>
      <w:r>
        <w:rPr>
          <w:rFonts w:ascii="宋体"/>
          <w:spacing w:val="-3"/>
          <w:w w:val="5"/>
          <w:position w:val="-30"/>
          <w:sz w:val="239"/>
        </w:rPr>
        <w:t>6</w:t>
      </w:r>
      <w:r>
        <w:rPr>
          <w:rFonts w:ascii="宋体"/>
          <w:w w:val="5"/>
          <w:position w:val="-46"/>
          <w:sz w:val="239"/>
        </w:rPr>
        <w:t>6</w:t>
      </w:r>
      <w:r>
        <w:rPr>
          <w:rFonts w:ascii="宋体"/>
          <w:spacing w:val="-3"/>
          <w:w w:val="5"/>
          <w:position w:val="-15"/>
          <w:sz w:val="239"/>
        </w:rPr>
        <w:t>3</w:t>
      </w:r>
      <w:r>
        <w:rPr>
          <w:rFonts w:ascii="宋体"/>
          <w:spacing w:val="-3"/>
          <w:w w:val="5"/>
          <w:sz w:val="239"/>
        </w:rPr>
        <w:t>3</w:t>
      </w:r>
      <w:r>
        <w:rPr>
          <w:rFonts w:ascii="宋体"/>
          <w:spacing w:val="-3"/>
          <w:w w:val="5"/>
          <w:position w:val="-30"/>
          <w:sz w:val="239"/>
        </w:rPr>
        <w:t>2</w:t>
      </w:r>
      <w:r>
        <w:rPr>
          <w:rFonts w:ascii="宋体"/>
          <w:spacing w:val="-3"/>
          <w:w w:val="5"/>
          <w:position w:val="-46"/>
          <w:sz w:val="239"/>
        </w:rPr>
        <w:t>26</w:t>
      </w:r>
      <w:r>
        <w:rPr>
          <w:rFonts w:ascii="宋体"/>
          <w:spacing w:val="-3"/>
          <w:w w:val="5"/>
          <w:sz w:val="239"/>
        </w:rPr>
        <w:t>7</w:t>
      </w:r>
      <w:r>
        <w:rPr>
          <w:rFonts w:ascii="宋体"/>
          <w:spacing w:val="-3"/>
          <w:w w:val="5"/>
          <w:position w:val="-15"/>
          <w:sz w:val="239"/>
        </w:rPr>
        <w:t>7</w:t>
      </w:r>
      <w:r>
        <w:rPr>
          <w:rFonts w:ascii="宋体"/>
          <w:spacing w:val="72"/>
          <w:w w:val="5"/>
          <w:position w:val="-30"/>
          <w:sz w:val="239"/>
        </w:rPr>
        <w:t>6</w:t>
      </w:r>
      <w:r>
        <w:rPr>
          <w:rFonts w:ascii="宋体"/>
          <w:spacing w:val="-3"/>
          <w:w w:val="5"/>
          <w:position w:val="-15"/>
          <w:sz w:val="239"/>
        </w:rPr>
        <w:t>A</w:t>
      </w:r>
      <w:r>
        <w:rPr>
          <w:rFonts w:ascii="宋体"/>
          <w:spacing w:val="-3"/>
          <w:w w:val="5"/>
          <w:sz w:val="239"/>
        </w:rPr>
        <w:t>A</w:t>
      </w:r>
      <w:r>
        <w:rPr>
          <w:rFonts w:ascii="宋体"/>
          <w:spacing w:val="-3"/>
          <w:w w:val="5"/>
          <w:position w:val="-30"/>
          <w:sz w:val="239"/>
        </w:rPr>
        <w:t>L</w:t>
      </w:r>
      <w:r>
        <w:rPr>
          <w:rFonts w:ascii="宋体"/>
          <w:w w:val="5"/>
          <w:position w:val="-46"/>
          <w:sz w:val="239"/>
        </w:rPr>
        <w:t>L</w:t>
      </w:r>
      <w:r>
        <w:rPr>
          <w:rFonts w:ascii="宋体"/>
          <w:spacing w:val="-3"/>
          <w:w w:val="5"/>
          <w:position w:val="-15"/>
          <w:sz w:val="239"/>
        </w:rPr>
        <w:t>F</w:t>
      </w:r>
      <w:r>
        <w:rPr>
          <w:rFonts w:ascii="宋体"/>
          <w:spacing w:val="-3"/>
          <w:w w:val="5"/>
          <w:sz w:val="239"/>
        </w:rPr>
        <w:t>F</w:t>
      </w:r>
      <w:r>
        <w:rPr>
          <w:rFonts w:ascii="宋体"/>
          <w:spacing w:val="-3"/>
          <w:w w:val="5"/>
          <w:position w:val="-30"/>
          <w:sz w:val="239"/>
        </w:rPr>
        <w:t>O</w:t>
      </w:r>
      <w:r>
        <w:rPr>
          <w:rFonts w:ascii="宋体"/>
          <w:w w:val="5"/>
          <w:position w:val="-46"/>
          <w:sz w:val="239"/>
        </w:rPr>
        <w:t>O</w:t>
      </w:r>
      <w:r>
        <w:rPr>
          <w:rFonts w:ascii="宋体"/>
          <w:spacing w:val="-3"/>
          <w:w w:val="5"/>
          <w:position w:val="-46"/>
          <w:sz w:val="239"/>
        </w:rPr>
        <w:t>W</w:t>
      </w:r>
      <w:r>
        <w:rPr>
          <w:rFonts w:ascii="宋体"/>
          <w:spacing w:val="-3"/>
          <w:w w:val="5"/>
          <w:position w:val="-15"/>
          <w:sz w:val="239"/>
        </w:rPr>
        <w:t>T</w:t>
      </w:r>
      <w:r>
        <w:rPr>
          <w:rFonts w:ascii="宋体"/>
          <w:spacing w:val="-3"/>
          <w:w w:val="5"/>
          <w:sz w:val="239"/>
        </w:rPr>
        <w:t>T</w:t>
      </w:r>
      <w:r>
        <w:rPr>
          <w:rFonts w:ascii="宋体"/>
          <w:w w:val="5"/>
          <w:position w:val="-30"/>
          <w:sz w:val="239"/>
        </w:rPr>
        <w:t>W</w:t>
      </w:r>
      <w:r>
        <w:rPr>
          <w:rFonts w:ascii="宋体"/>
          <w:spacing w:val="-3"/>
          <w:w w:val="5"/>
          <w:position w:val="-15"/>
          <w:sz w:val="239"/>
        </w:rPr>
        <w:t>_</w:t>
      </w:r>
      <w:r>
        <w:rPr>
          <w:rFonts w:ascii="宋体"/>
          <w:spacing w:val="-3"/>
          <w:w w:val="5"/>
          <w:sz w:val="239"/>
        </w:rPr>
        <w:t>_</w:t>
      </w:r>
      <w:r>
        <w:rPr>
          <w:rFonts w:ascii="宋体"/>
          <w:spacing w:val="-3"/>
          <w:w w:val="5"/>
          <w:position w:val="-30"/>
          <w:sz w:val="239"/>
        </w:rPr>
        <w:t>_</w:t>
      </w:r>
      <w:r>
        <w:rPr>
          <w:rFonts w:ascii="宋体"/>
          <w:spacing w:val="-3"/>
          <w:w w:val="5"/>
          <w:position w:val="-46"/>
          <w:sz w:val="239"/>
        </w:rPr>
        <w:t>_</w:t>
      </w:r>
      <w:r>
        <w:rPr>
          <w:rFonts w:ascii="宋体"/>
          <w:spacing w:val="-3"/>
          <w:w w:val="5"/>
          <w:sz w:val="239"/>
        </w:rPr>
        <w:t>R</w:t>
      </w:r>
      <w:r>
        <w:rPr>
          <w:rFonts w:ascii="宋体"/>
          <w:spacing w:val="-3"/>
          <w:w w:val="5"/>
          <w:position w:val="-30"/>
          <w:sz w:val="239"/>
        </w:rPr>
        <w:t>I</w:t>
      </w:r>
      <w:r>
        <w:rPr>
          <w:rFonts w:ascii="宋体"/>
          <w:spacing w:val="-3"/>
          <w:w w:val="5"/>
          <w:position w:val="-46"/>
          <w:sz w:val="239"/>
        </w:rPr>
        <w:t>I</w:t>
      </w:r>
      <w:r>
        <w:rPr>
          <w:rFonts w:ascii="宋体"/>
          <w:w w:val="5"/>
          <w:position w:val="-15"/>
          <w:sz w:val="239"/>
        </w:rPr>
        <w:t>R</w:t>
      </w:r>
      <w:r>
        <w:rPr>
          <w:rFonts w:ascii="宋体"/>
          <w:spacing w:val="-3"/>
          <w:w w:val="5"/>
          <w:position w:val="-15"/>
          <w:sz w:val="239"/>
        </w:rPr>
        <w:t>A</w:t>
      </w:r>
      <w:r>
        <w:rPr>
          <w:rFonts w:ascii="宋体"/>
          <w:spacing w:val="-3"/>
          <w:w w:val="5"/>
          <w:position w:val="-46"/>
          <w:sz w:val="239"/>
        </w:rPr>
        <w:t>D</w:t>
      </w:r>
      <w:r>
        <w:rPr>
          <w:rFonts w:ascii="宋体"/>
          <w:spacing w:val="-3"/>
          <w:w w:val="5"/>
          <w:position w:val="-30"/>
          <w:sz w:val="239"/>
        </w:rPr>
        <w:t>D</w:t>
      </w:r>
      <w:r>
        <w:rPr>
          <w:rFonts w:ascii="宋体"/>
          <w:w w:val="5"/>
          <w:sz w:val="239"/>
        </w:rPr>
        <w:t>A</w:t>
      </w:r>
      <w:r>
        <w:rPr>
          <w:rFonts w:ascii="宋体"/>
          <w:spacing w:val="-3"/>
          <w:w w:val="5"/>
          <w:position w:val="-30"/>
          <w:sz w:val="239"/>
        </w:rPr>
        <w:t>L</w:t>
      </w:r>
      <w:r>
        <w:rPr>
          <w:rFonts w:ascii="宋体"/>
          <w:spacing w:val="-3"/>
          <w:w w:val="5"/>
          <w:position w:val="-46"/>
          <w:sz w:val="239"/>
        </w:rPr>
        <w:t>L</w:t>
      </w:r>
      <w:r>
        <w:rPr>
          <w:rFonts w:ascii="宋体"/>
          <w:spacing w:val="-3"/>
          <w:w w:val="5"/>
          <w:sz w:val="239"/>
        </w:rPr>
        <w:t>T</w:t>
      </w:r>
      <w:r>
        <w:rPr>
          <w:rFonts w:ascii="宋体"/>
          <w:spacing w:val="-3"/>
          <w:w w:val="5"/>
          <w:position w:val="-15"/>
          <w:sz w:val="239"/>
        </w:rPr>
        <w:t>T</w:t>
      </w:r>
      <w:r>
        <w:rPr>
          <w:rFonts w:ascii="宋体"/>
          <w:spacing w:val="-3"/>
          <w:w w:val="5"/>
          <w:position w:val="-30"/>
          <w:sz w:val="239"/>
        </w:rPr>
        <w:t>E</w:t>
      </w:r>
      <w:r>
        <w:rPr>
          <w:rFonts w:ascii="宋体"/>
          <w:spacing w:val="-3"/>
          <w:w w:val="5"/>
          <w:position w:val="-46"/>
          <w:sz w:val="239"/>
        </w:rPr>
        <w:t>E</w:t>
      </w:r>
      <w:r>
        <w:rPr>
          <w:rFonts w:ascii="宋体"/>
          <w:spacing w:val="-3"/>
          <w:w w:val="5"/>
          <w:sz w:val="239"/>
        </w:rPr>
        <w:t>E</w:t>
      </w:r>
      <w:r>
        <w:rPr>
          <w:rFonts w:ascii="宋体"/>
          <w:spacing w:val="-3"/>
          <w:w w:val="5"/>
          <w:position w:val="-15"/>
          <w:sz w:val="239"/>
        </w:rPr>
        <w:t>E</w:t>
      </w:r>
      <w:r>
        <w:rPr>
          <w:rFonts w:ascii="宋体"/>
          <w:spacing w:val="-3"/>
          <w:w w:val="5"/>
          <w:sz w:val="239"/>
        </w:rPr>
        <w:t>D</w:t>
      </w:r>
      <w:r>
        <w:rPr>
          <w:rFonts w:ascii="宋体"/>
          <w:w w:val="5"/>
          <w:position w:val="-15"/>
          <w:sz w:val="239"/>
        </w:rPr>
        <w:t>D</w:t>
      </w:r>
      <w:r>
        <w:rPr>
          <w:rFonts w:ascii="宋体"/>
          <w:sz w:val="239"/>
        </w:rPr>
      </w:r>
    </w:p>
    <w:p>
      <w:pPr>
        <w:spacing w:line="620" w:lineRule="exact" w:before="0"/>
        <w:ind w:left="198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5"/>
        </w:rPr>
        <w:br w:type="column"/>
      </w:r>
      <w:r>
        <w:rPr>
          <w:rFonts w:ascii="宋体"/>
          <w:spacing w:val="-3"/>
          <w:w w:val="5"/>
          <w:position w:val="16"/>
          <w:sz w:val="239"/>
        </w:rPr>
        <w:t>4</w:t>
      </w:r>
      <w:r>
        <w:rPr>
          <w:rFonts w:ascii="宋体"/>
          <w:spacing w:val="-3"/>
          <w:w w:val="5"/>
          <w:sz w:val="239"/>
        </w:rPr>
        <w:t>2</w:t>
      </w:r>
      <w:r>
        <w:rPr>
          <w:rFonts w:ascii="宋体"/>
          <w:spacing w:val="-3"/>
          <w:w w:val="5"/>
          <w:position w:val="-15"/>
          <w:sz w:val="239"/>
        </w:rPr>
        <w:t>4</w:t>
      </w:r>
      <w:r>
        <w:rPr>
          <w:rFonts w:ascii="宋体"/>
          <w:spacing w:val="-3"/>
          <w:w w:val="5"/>
          <w:position w:val="-30"/>
          <w:sz w:val="239"/>
        </w:rPr>
        <w:t>2</w:t>
      </w:r>
      <w:r>
        <w:rPr>
          <w:rFonts w:ascii="宋体"/>
          <w:spacing w:val="-3"/>
          <w:w w:val="5"/>
          <w:position w:val="16"/>
          <w:sz w:val="239"/>
        </w:rPr>
        <w:t>2</w:t>
      </w:r>
      <w:r>
        <w:rPr>
          <w:rFonts w:ascii="宋体"/>
          <w:spacing w:val="-3"/>
          <w:w w:val="5"/>
          <w:sz w:val="239"/>
        </w:rPr>
        <w:t>5</w:t>
      </w:r>
      <w:r>
        <w:rPr>
          <w:rFonts w:ascii="宋体"/>
          <w:spacing w:val="-3"/>
          <w:w w:val="5"/>
          <w:position w:val="-15"/>
          <w:sz w:val="239"/>
        </w:rPr>
        <w:t>2</w:t>
      </w:r>
      <w:r>
        <w:rPr>
          <w:rFonts w:ascii="宋体"/>
          <w:spacing w:val="-5"/>
          <w:w w:val="5"/>
          <w:position w:val="-30"/>
          <w:sz w:val="239"/>
        </w:rPr>
        <w:t>5</w:t>
      </w:r>
      <w:r>
        <w:rPr>
          <w:rFonts w:ascii="宋体"/>
          <w:spacing w:val="-3"/>
          <w:w w:val="5"/>
          <w:position w:val="16"/>
          <w:sz w:val="239"/>
        </w:rPr>
        <w:t>8</w:t>
      </w:r>
      <w:r>
        <w:rPr>
          <w:rFonts w:ascii="宋体"/>
          <w:spacing w:val="-3"/>
          <w:w w:val="5"/>
          <w:position w:val="-15"/>
          <w:sz w:val="239"/>
        </w:rPr>
        <w:t>8</w:t>
      </w:r>
      <w:r>
        <w:rPr>
          <w:rFonts w:ascii="宋体"/>
          <w:spacing w:val="-3"/>
          <w:w w:val="5"/>
          <w:sz w:val="239"/>
        </w:rPr>
        <w:t>5</w:t>
      </w:r>
      <w:r>
        <w:rPr>
          <w:rFonts w:ascii="宋体"/>
          <w:spacing w:val="-3"/>
          <w:w w:val="5"/>
          <w:position w:val="-30"/>
          <w:sz w:val="239"/>
        </w:rPr>
        <w:t>5</w:t>
      </w:r>
      <w:r>
        <w:rPr>
          <w:rFonts w:ascii="宋体"/>
          <w:spacing w:val="-3"/>
          <w:w w:val="5"/>
          <w:sz w:val="239"/>
        </w:rPr>
        <w:t>5</w:t>
      </w:r>
      <w:r>
        <w:rPr>
          <w:rFonts w:ascii="宋体"/>
          <w:w w:val="5"/>
          <w:position w:val="-30"/>
          <w:sz w:val="239"/>
        </w:rPr>
        <w:t>5</w:t>
      </w:r>
      <w:r>
        <w:rPr>
          <w:rFonts w:ascii="宋体"/>
          <w:sz w:val="239"/>
        </w:rPr>
      </w:r>
    </w:p>
    <w:p>
      <w:pPr>
        <w:spacing w:line="624" w:lineRule="exact" w:before="0"/>
        <w:ind w:left="0" w:right="0" w:firstLine="0"/>
        <w:jc w:val="right"/>
        <w:rPr>
          <w:rFonts w:ascii="宋体" w:hAnsi="宋体" w:cs="宋体" w:eastAsia="宋体"/>
          <w:sz w:val="239"/>
          <w:szCs w:val="239"/>
        </w:rPr>
      </w:pPr>
      <w:r>
        <w:rPr/>
        <w:br w:type="column"/>
      </w:r>
      <w:r>
        <w:rPr>
          <w:rFonts w:ascii="宋体"/>
          <w:spacing w:val="-70"/>
          <w:w w:val="5"/>
          <w:sz w:val="239"/>
        </w:rPr>
        <w:t>A</w:t>
      </w:r>
      <w:r>
        <w:rPr>
          <w:rFonts w:ascii="宋体"/>
          <w:spacing w:val="-70"/>
          <w:w w:val="5"/>
          <w:position w:val="-15"/>
          <w:sz w:val="239"/>
        </w:rPr>
        <w:t>A</w:t>
      </w:r>
      <w:r>
        <w:rPr>
          <w:rFonts w:ascii="宋体"/>
          <w:spacing w:val="-70"/>
          <w:w w:val="5"/>
          <w:position w:val="-30"/>
          <w:sz w:val="239"/>
        </w:rPr>
        <w:t>A</w:t>
      </w:r>
      <w:r>
        <w:rPr>
          <w:rFonts w:ascii="宋体"/>
          <w:w w:val="5"/>
          <w:position w:val="-46"/>
          <w:sz w:val="239"/>
        </w:rPr>
        <w:t>A</w:t>
      </w:r>
      <w:r>
        <w:rPr>
          <w:rFonts w:ascii="宋体"/>
          <w:sz w:val="239"/>
        </w:rPr>
      </w:r>
    </w:p>
    <w:p>
      <w:pPr>
        <w:spacing w:line="624" w:lineRule="exact" w:before="0"/>
        <w:ind w:left="0" w:right="0" w:firstLine="0"/>
        <w:jc w:val="right"/>
        <w:rPr>
          <w:rFonts w:ascii="宋体" w:hAnsi="宋体" w:cs="宋体" w:eastAsia="宋体"/>
          <w:sz w:val="239"/>
          <w:szCs w:val="239"/>
        </w:rPr>
      </w:pPr>
      <w:r>
        <w:rPr/>
        <w:br w:type="column"/>
      </w:r>
      <w:r>
        <w:rPr>
          <w:rFonts w:ascii="宋体"/>
          <w:spacing w:val="-70"/>
          <w:w w:val="5"/>
          <w:sz w:val="239"/>
        </w:rPr>
        <w:t>A</w:t>
      </w:r>
      <w:r>
        <w:rPr>
          <w:rFonts w:ascii="宋体"/>
          <w:spacing w:val="-70"/>
          <w:w w:val="5"/>
          <w:position w:val="-15"/>
          <w:sz w:val="239"/>
        </w:rPr>
        <w:t>A</w:t>
      </w:r>
      <w:r>
        <w:rPr>
          <w:rFonts w:ascii="宋体"/>
          <w:spacing w:val="-70"/>
          <w:w w:val="5"/>
          <w:position w:val="-30"/>
          <w:sz w:val="239"/>
        </w:rPr>
        <w:t>A</w:t>
      </w:r>
      <w:r>
        <w:rPr>
          <w:rFonts w:ascii="宋体"/>
          <w:w w:val="5"/>
          <w:position w:val="-46"/>
          <w:sz w:val="239"/>
        </w:rPr>
        <w:t>A</w:t>
      </w:r>
      <w:r>
        <w:rPr>
          <w:rFonts w:ascii="宋体"/>
          <w:sz w:val="239"/>
        </w:rPr>
      </w:r>
    </w:p>
    <w:p>
      <w:pPr>
        <w:spacing w:line="624" w:lineRule="exact" w:before="0"/>
        <w:ind w:left="198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15"/>
        </w:rPr>
        <w:br w:type="column"/>
      </w:r>
      <w:r>
        <w:rPr>
          <w:rFonts w:ascii="宋体"/>
          <w:spacing w:val="-9"/>
          <w:w w:val="15"/>
          <w:sz w:val="239"/>
        </w:rPr>
        <w:t>W</w:t>
      </w:r>
      <w:r>
        <w:rPr>
          <w:rFonts w:ascii="宋体"/>
          <w:spacing w:val="-9"/>
          <w:w w:val="15"/>
          <w:position w:val="-15"/>
          <w:sz w:val="239"/>
        </w:rPr>
        <w:t>G</w:t>
      </w:r>
      <w:r>
        <w:rPr>
          <w:rFonts w:ascii="宋体"/>
          <w:spacing w:val="-9"/>
          <w:w w:val="15"/>
          <w:position w:val="-46"/>
          <w:sz w:val="239"/>
        </w:rPr>
        <w:t>G</w:t>
      </w:r>
      <w:r>
        <w:rPr>
          <w:rFonts w:ascii="宋体"/>
          <w:spacing w:val="-87"/>
          <w:w w:val="15"/>
          <w:position w:val="-30"/>
          <w:sz w:val="239"/>
        </w:rPr>
        <w:t>W</w:t>
      </w:r>
      <w:r>
        <w:rPr>
          <w:rFonts w:ascii="宋体"/>
          <w:spacing w:val="-9"/>
          <w:w w:val="15"/>
          <w:position w:val="-15"/>
          <w:sz w:val="239"/>
        </w:rPr>
        <w:t>H</w:t>
      </w:r>
      <w:r>
        <w:rPr>
          <w:rFonts w:ascii="宋体"/>
          <w:spacing w:val="-138"/>
          <w:w w:val="15"/>
          <w:position w:val="-46"/>
          <w:sz w:val="239"/>
        </w:rPr>
        <w:t>H</w:t>
      </w:r>
      <w:r>
        <w:rPr>
          <w:rFonts w:ascii="宋体"/>
          <w:spacing w:val="-9"/>
          <w:w w:val="15"/>
          <w:sz w:val="239"/>
        </w:rPr>
        <w:t>A</w:t>
      </w:r>
      <w:r>
        <w:rPr>
          <w:rFonts w:ascii="宋体"/>
          <w:spacing w:val="-168"/>
          <w:w w:val="15"/>
          <w:position w:val="-30"/>
          <w:sz w:val="239"/>
        </w:rPr>
        <w:t>A</w:t>
      </w:r>
      <w:r>
        <w:rPr>
          <w:rFonts w:ascii="宋体"/>
          <w:spacing w:val="-9"/>
          <w:w w:val="15"/>
          <w:position w:val="-15"/>
          <w:sz w:val="239"/>
        </w:rPr>
        <w:t>C</w:t>
      </w:r>
      <w:r>
        <w:rPr>
          <w:rFonts w:ascii="宋体"/>
          <w:spacing w:val="-96"/>
          <w:w w:val="15"/>
          <w:position w:val="-46"/>
          <w:sz w:val="239"/>
        </w:rPr>
        <w:t>C</w:t>
      </w:r>
      <w:r>
        <w:rPr>
          <w:rFonts w:ascii="宋体"/>
          <w:spacing w:val="-9"/>
          <w:w w:val="15"/>
          <w:position w:val="-15"/>
          <w:sz w:val="239"/>
        </w:rPr>
        <w:t>_</w:t>
      </w:r>
      <w:r>
        <w:rPr>
          <w:rFonts w:ascii="宋体"/>
          <w:spacing w:val="-174"/>
          <w:w w:val="15"/>
          <w:position w:val="-46"/>
          <w:sz w:val="239"/>
        </w:rPr>
        <w:t>_</w:t>
      </w:r>
      <w:r>
        <w:rPr>
          <w:rFonts w:ascii="宋体"/>
          <w:spacing w:val="-9"/>
          <w:w w:val="15"/>
          <w:sz w:val="239"/>
        </w:rPr>
        <w:t>T</w:t>
      </w:r>
      <w:r>
        <w:rPr>
          <w:rFonts w:ascii="宋体"/>
          <w:spacing w:val="-123"/>
          <w:w w:val="15"/>
          <w:position w:val="-30"/>
          <w:sz w:val="239"/>
        </w:rPr>
        <w:t>T</w:t>
      </w:r>
      <w:r>
        <w:rPr>
          <w:rFonts w:ascii="宋体"/>
          <w:spacing w:val="-9"/>
          <w:w w:val="15"/>
          <w:position w:val="-15"/>
          <w:sz w:val="239"/>
        </w:rPr>
        <w:t>L</w:t>
      </w:r>
      <w:r>
        <w:rPr>
          <w:rFonts w:ascii="宋体"/>
          <w:spacing w:val="-108"/>
          <w:w w:val="15"/>
          <w:position w:val="-46"/>
          <w:sz w:val="239"/>
        </w:rPr>
        <w:t>L</w:t>
      </w:r>
      <w:r>
        <w:rPr>
          <w:rFonts w:ascii="宋体"/>
          <w:spacing w:val="-9"/>
          <w:w w:val="15"/>
          <w:sz w:val="239"/>
        </w:rPr>
        <w:t>E</w:t>
      </w:r>
      <w:r>
        <w:rPr>
          <w:rFonts w:ascii="宋体"/>
          <w:spacing w:val="-9"/>
          <w:w w:val="15"/>
          <w:position w:val="-30"/>
          <w:sz w:val="239"/>
        </w:rPr>
        <w:t>E</w:t>
      </w:r>
      <w:r>
        <w:rPr>
          <w:rFonts w:ascii="宋体"/>
          <w:spacing w:val="-9"/>
          <w:w w:val="15"/>
          <w:position w:val="-15"/>
          <w:sz w:val="239"/>
        </w:rPr>
        <w:t>O</w:t>
      </w:r>
      <w:r>
        <w:rPr>
          <w:rFonts w:ascii="宋体"/>
          <w:spacing w:val="-96"/>
          <w:w w:val="15"/>
          <w:position w:val="-46"/>
          <w:sz w:val="239"/>
        </w:rPr>
        <w:t>O</w:t>
      </w:r>
      <w:r>
        <w:rPr>
          <w:rFonts w:ascii="宋体"/>
          <w:spacing w:val="-9"/>
          <w:w w:val="15"/>
          <w:position w:val="-15"/>
          <w:sz w:val="239"/>
        </w:rPr>
        <w:t>W</w:t>
      </w:r>
      <w:r>
        <w:rPr>
          <w:rFonts w:ascii="宋体"/>
          <w:spacing w:val="-144"/>
          <w:w w:val="15"/>
          <w:position w:val="-46"/>
          <w:sz w:val="239"/>
        </w:rPr>
        <w:t>W</w:t>
      </w:r>
      <w:r>
        <w:rPr>
          <w:rFonts w:ascii="宋体"/>
          <w:spacing w:val="-9"/>
          <w:w w:val="15"/>
          <w:sz w:val="239"/>
        </w:rPr>
        <w:t>R</w:t>
      </w:r>
      <w:r>
        <w:rPr>
          <w:rFonts w:ascii="宋体"/>
          <w:spacing w:val="-159"/>
          <w:w w:val="15"/>
          <w:position w:val="-30"/>
          <w:sz w:val="239"/>
        </w:rPr>
        <w:t>R</w:t>
      </w:r>
      <w:r>
        <w:rPr>
          <w:rFonts w:ascii="宋体"/>
          <w:spacing w:val="-9"/>
          <w:w w:val="15"/>
          <w:position w:val="-15"/>
          <w:sz w:val="239"/>
        </w:rPr>
        <w:t>_</w:t>
      </w:r>
      <w:r>
        <w:rPr>
          <w:rFonts w:ascii="宋体"/>
          <w:spacing w:val="-87"/>
          <w:w w:val="15"/>
          <w:position w:val="-46"/>
          <w:sz w:val="239"/>
        </w:rPr>
        <w:t>_</w:t>
      </w:r>
      <w:r>
        <w:rPr>
          <w:rFonts w:ascii="宋体"/>
          <w:spacing w:val="-9"/>
          <w:w w:val="15"/>
          <w:position w:val="-15"/>
          <w:sz w:val="239"/>
        </w:rPr>
        <w:t>V</w:t>
      </w:r>
      <w:r>
        <w:rPr>
          <w:rFonts w:ascii="宋体"/>
          <w:spacing w:val="-9"/>
          <w:w w:val="15"/>
          <w:position w:val="-46"/>
          <w:sz w:val="239"/>
        </w:rPr>
        <w:t>V</w:t>
      </w:r>
      <w:r>
        <w:rPr>
          <w:rFonts w:ascii="宋体"/>
          <w:spacing w:val="-9"/>
          <w:w w:val="15"/>
          <w:sz w:val="239"/>
        </w:rPr>
        <w:t>_</w:t>
      </w:r>
      <w:r>
        <w:rPr>
          <w:rFonts w:ascii="宋体"/>
          <w:spacing w:val="-108"/>
          <w:w w:val="15"/>
          <w:position w:val="-30"/>
          <w:sz w:val="239"/>
        </w:rPr>
        <w:t>_</w:t>
      </w:r>
      <w:r>
        <w:rPr>
          <w:rFonts w:ascii="宋体"/>
          <w:spacing w:val="-9"/>
          <w:w w:val="15"/>
          <w:position w:val="-15"/>
          <w:sz w:val="239"/>
        </w:rPr>
        <w:t>O</w:t>
      </w:r>
      <w:r>
        <w:rPr>
          <w:rFonts w:ascii="宋体"/>
          <w:spacing w:val="-117"/>
          <w:w w:val="15"/>
          <w:position w:val="-46"/>
          <w:sz w:val="239"/>
        </w:rPr>
        <w:t>O</w:t>
      </w:r>
      <w:r>
        <w:rPr>
          <w:rFonts w:ascii="宋体"/>
          <w:spacing w:val="-9"/>
          <w:w w:val="15"/>
          <w:sz w:val="239"/>
        </w:rPr>
        <w:t>I</w:t>
      </w:r>
      <w:r>
        <w:rPr>
          <w:rFonts w:ascii="宋体"/>
          <w:spacing w:val="-9"/>
          <w:w w:val="15"/>
          <w:position w:val="-30"/>
          <w:sz w:val="239"/>
        </w:rPr>
        <w:t>I</w:t>
      </w:r>
      <w:r>
        <w:rPr>
          <w:rFonts w:ascii="宋体"/>
          <w:spacing w:val="-9"/>
          <w:w w:val="15"/>
          <w:position w:val="-15"/>
          <w:sz w:val="239"/>
        </w:rPr>
        <w:t>L</w:t>
      </w:r>
      <w:r>
        <w:rPr>
          <w:rFonts w:ascii="宋体"/>
          <w:spacing w:val="-87"/>
          <w:w w:val="15"/>
          <w:position w:val="-46"/>
          <w:sz w:val="239"/>
        </w:rPr>
        <w:t>L</w:t>
      </w:r>
      <w:r>
        <w:rPr>
          <w:rFonts w:ascii="宋体"/>
          <w:spacing w:val="-9"/>
          <w:w w:val="15"/>
          <w:position w:val="-15"/>
          <w:sz w:val="239"/>
        </w:rPr>
        <w:t>T</w:t>
      </w:r>
      <w:r>
        <w:rPr>
          <w:rFonts w:ascii="宋体"/>
          <w:spacing w:val="-168"/>
          <w:w w:val="15"/>
          <w:position w:val="-46"/>
          <w:sz w:val="239"/>
        </w:rPr>
        <w:t>T</w:t>
      </w:r>
      <w:r>
        <w:rPr>
          <w:rFonts w:ascii="宋体"/>
          <w:spacing w:val="-9"/>
          <w:w w:val="15"/>
          <w:sz w:val="239"/>
        </w:rPr>
        <w:t>N</w:t>
      </w:r>
      <w:r>
        <w:rPr>
          <w:rFonts w:ascii="宋体"/>
          <w:spacing w:val="-138"/>
          <w:w w:val="15"/>
          <w:position w:val="-30"/>
          <w:sz w:val="239"/>
        </w:rPr>
        <w:t>N</w:t>
      </w:r>
      <w:r>
        <w:rPr>
          <w:rFonts w:ascii="宋体"/>
          <w:spacing w:val="-9"/>
          <w:w w:val="15"/>
          <w:position w:val="-15"/>
          <w:sz w:val="239"/>
        </w:rPr>
        <w:t>A</w:t>
      </w:r>
      <w:r>
        <w:rPr>
          <w:rFonts w:ascii="宋体"/>
          <w:spacing w:val="-96"/>
          <w:w w:val="15"/>
          <w:position w:val="-46"/>
          <w:sz w:val="239"/>
        </w:rPr>
        <w:t>A</w:t>
      </w:r>
      <w:r>
        <w:rPr>
          <w:rFonts w:ascii="宋体"/>
          <w:spacing w:val="-9"/>
          <w:w w:val="15"/>
          <w:position w:val="-15"/>
          <w:sz w:val="239"/>
        </w:rPr>
        <w:t>G</w:t>
      </w:r>
      <w:r>
        <w:rPr>
          <w:rFonts w:ascii="宋体"/>
          <w:spacing w:val="-9"/>
          <w:w w:val="15"/>
          <w:position w:val="-46"/>
          <w:sz w:val="239"/>
        </w:rPr>
        <w:t>G</w:t>
      </w:r>
      <w:r>
        <w:rPr>
          <w:rFonts w:ascii="宋体"/>
          <w:spacing w:val="-9"/>
          <w:w w:val="15"/>
          <w:sz w:val="239"/>
        </w:rPr>
        <w:t>_</w:t>
      </w:r>
      <w:r>
        <w:rPr>
          <w:rFonts w:ascii="宋体"/>
          <w:spacing w:val="-102"/>
          <w:w w:val="15"/>
          <w:position w:val="-30"/>
          <w:sz w:val="239"/>
        </w:rPr>
        <w:t>_</w:t>
      </w:r>
      <w:r>
        <w:rPr>
          <w:rFonts w:ascii="宋体"/>
          <w:spacing w:val="-9"/>
          <w:w w:val="15"/>
          <w:position w:val="-15"/>
          <w:sz w:val="239"/>
        </w:rPr>
        <w:t>E</w:t>
      </w:r>
      <w:r>
        <w:rPr>
          <w:rFonts w:ascii="宋体"/>
          <w:spacing w:val="-132"/>
          <w:w w:val="15"/>
          <w:position w:val="-46"/>
          <w:sz w:val="239"/>
        </w:rPr>
        <w:t>E</w:t>
      </w:r>
      <w:r>
        <w:rPr>
          <w:rFonts w:ascii="宋体"/>
          <w:spacing w:val="-9"/>
          <w:w w:val="15"/>
          <w:sz w:val="239"/>
        </w:rPr>
        <w:t>F</w:t>
      </w:r>
      <w:r>
        <w:rPr>
          <w:rFonts w:ascii="宋体"/>
          <w:spacing w:val="-168"/>
          <w:w w:val="15"/>
          <w:position w:val="-30"/>
          <w:sz w:val="239"/>
        </w:rPr>
        <w:t>F</w:t>
      </w:r>
      <w:r>
        <w:rPr>
          <w:rFonts w:ascii="宋体"/>
          <w:spacing w:val="-9"/>
          <w:w w:val="15"/>
          <w:position w:val="-15"/>
          <w:sz w:val="239"/>
        </w:rPr>
        <w:t>_</w:t>
      </w:r>
      <w:r>
        <w:rPr>
          <w:rFonts w:ascii="宋体"/>
          <w:spacing w:val="-96"/>
          <w:w w:val="15"/>
          <w:position w:val="-46"/>
          <w:sz w:val="239"/>
        </w:rPr>
        <w:t>_</w:t>
      </w:r>
      <w:r>
        <w:rPr>
          <w:rFonts w:ascii="宋体"/>
          <w:spacing w:val="-9"/>
          <w:w w:val="15"/>
          <w:position w:val="-15"/>
          <w:sz w:val="239"/>
        </w:rPr>
        <w:t>E</w:t>
      </w:r>
      <w:r>
        <w:rPr>
          <w:rFonts w:ascii="宋体"/>
          <w:spacing w:val="-174"/>
          <w:w w:val="15"/>
          <w:position w:val="-46"/>
          <w:sz w:val="239"/>
        </w:rPr>
        <w:t>E</w:t>
      </w:r>
      <w:r>
        <w:rPr>
          <w:rFonts w:ascii="宋体"/>
          <w:spacing w:val="-9"/>
          <w:w w:val="15"/>
          <w:sz w:val="239"/>
        </w:rPr>
        <w:t>U</w:t>
      </w:r>
      <w:r>
        <w:rPr>
          <w:rFonts w:ascii="宋体"/>
          <w:spacing w:val="-132"/>
          <w:w w:val="15"/>
          <w:position w:val="-30"/>
          <w:sz w:val="239"/>
        </w:rPr>
        <w:t>U</w:t>
      </w:r>
      <w:r>
        <w:rPr>
          <w:rFonts w:ascii="宋体"/>
          <w:spacing w:val="-9"/>
          <w:w w:val="15"/>
          <w:position w:val="-15"/>
          <w:sz w:val="239"/>
        </w:rPr>
        <w:t>R</w:t>
      </w:r>
      <w:r>
        <w:rPr>
          <w:rFonts w:ascii="宋体"/>
          <w:spacing w:val="-102"/>
          <w:w w:val="15"/>
          <w:position w:val="-46"/>
          <w:sz w:val="239"/>
        </w:rPr>
        <w:t>R</w:t>
      </w:r>
      <w:r>
        <w:rPr>
          <w:rFonts w:ascii="宋体"/>
          <w:spacing w:val="-9"/>
          <w:w w:val="15"/>
          <w:sz w:val="239"/>
        </w:rPr>
        <w:t>E</w:t>
      </w:r>
      <w:r>
        <w:rPr>
          <w:rFonts w:ascii="宋体"/>
          <w:spacing w:val="-9"/>
          <w:w w:val="15"/>
          <w:position w:val="-30"/>
          <w:sz w:val="239"/>
        </w:rPr>
        <w:t>E</w:t>
      </w:r>
      <w:r>
        <w:rPr>
          <w:rFonts w:ascii="宋体"/>
          <w:spacing w:val="-9"/>
          <w:w w:val="15"/>
          <w:position w:val="-15"/>
          <w:sz w:val="239"/>
        </w:rPr>
        <w:t>R</w:t>
      </w:r>
      <w:r>
        <w:rPr>
          <w:rFonts w:ascii="宋体"/>
          <w:spacing w:val="-96"/>
          <w:w w:val="15"/>
          <w:position w:val="-46"/>
          <w:sz w:val="239"/>
        </w:rPr>
        <w:t>R</w:t>
      </w:r>
      <w:r>
        <w:rPr>
          <w:rFonts w:ascii="宋体"/>
          <w:spacing w:val="-9"/>
          <w:w w:val="15"/>
          <w:position w:val="-15"/>
          <w:sz w:val="239"/>
        </w:rPr>
        <w:t>O</w:t>
      </w:r>
      <w:r>
        <w:rPr>
          <w:rFonts w:ascii="宋体"/>
          <w:spacing w:val="-144"/>
          <w:w w:val="15"/>
          <w:position w:val="-46"/>
          <w:sz w:val="239"/>
        </w:rPr>
        <w:t>O</w:t>
      </w:r>
      <w:r>
        <w:rPr>
          <w:rFonts w:ascii="宋体"/>
          <w:spacing w:val="-9"/>
          <w:w w:val="15"/>
          <w:sz w:val="239"/>
        </w:rPr>
        <w:t>L</w:t>
      </w:r>
      <w:r>
        <w:rPr>
          <w:rFonts w:ascii="宋体"/>
          <w:spacing w:val="-159"/>
          <w:w w:val="15"/>
          <w:position w:val="-30"/>
          <w:sz w:val="239"/>
        </w:rPr>
        <w:t>L</w:t>
      </w:r>
      <w:r>
        <w:rPr>
          <w:rFonts w:ascii="宋体"/>
          <w:spacing w:val="-9"/>
          <w:w w:val="15"/>
          <w:position w:val="-15"/>
          <w:sz w:val="239"/>
        </w:rPr>
        <w:t>R</w:t>
      </w:r>
      <w:r>
        <w:rPr>
          <w:rFonts w:ascii="宋体"/>
          <w:spacing w:val="-96"/>
          <w:w w:val="15"/>
          <w:position w:val="-46"/>
          <w:sz w:val="239"/>
        </w:rPr>
        <w:t>R</w:t>
      </w:r>
      <w:r>
        <w:rPr>
          <w:rFonts w:ascii="宋体"/>
          <w:spacing w:val="-9"/>
          <w:w w:val="15"/>
          <w:position w:val="-15"/>
          <w:sz w:val="239"/>
        </w:rPr>
        <w:t>_</w:t>
      </w:r>
      <w:r>
        <w:rPr>
          <w:rFonts w:ascii="宋体"/>
          <w:spacing w:val="-9"/>
          <w:w w:val="15"/>
          <w:position w:val="-46"/>
          <w:sz w:val="239"/>
        </w:rPr>
        <w:t>_</w:t>
      </w:r>
      <w:r>
        <w:rPr>
          <w:rFonts w:ascii="宋体"/>
          <w:spacing w:val="-9"/>
          <w:w w:val="15"/>
          <w:sz w:val="239"/>
        </w:rPr>
        <w:t>_</w:t>
      </w:r>
      <w:r>
        <w:rPr>
          <w:rFonts w:ascii="宋体"/>
          <w:spacing w:val="-108"/>
          <w:w w:val="15"/>
          <w:position w:val="-30"/>
          <w:sz w:val="239"/>
        </w:rPr>
        <w:t>_</w:t>
      </w:r>
      <w:r>
        <w:rPr>
          <w:rFonts w:ascii="宋体"/>
          <w:spacing w:val="-9"/>
          <w:w w:val="15"/>
          <w:position w:val="-15"/>
          <w:sz w:val="239"/>
        </w:rPr>
        <w:t>0</w:t>
      </w:r>
      <w:r>
        <w:rPr>
          <w:rFonts w:ascii="宋体"/>
          <w:spacing w:val="-117"/>
          <w:w w:val="15"/>
          <w:position w:val="-46"/>
          <w:sz w:val="239"/>
        </w:rPr>
        <w:t>0</w:t>
      </w:r>
      <w:r>
        <w:rPr>
          <w:rFonts w:ascii="宋体"/>
          <w:spacing w:val="-9"/>
          <w:w w:val="15"/>
          <w:sz w:val="239"/>
        </w:rPr>
        <w:t>H</w:t>
      </w:r>
      <w:r>
        <w:rPr>
          <w:rFonts w:ascii="宋体"/>
          <w:spacing w:val="-24"/>
          <w:w w:val="15"/>
          <w:position w:val="-30"/>
          <w:sz w:val="239"/>
        </w:rPr>
        <w:t>H</w:t>
      </w:r>
      <w:r>
        <w:rPr>
          <w:rFonts w:ascii="宋体"/>
          <w:spacing w:val="-9"/>
          <w:w w:val="15"/>
          <w:sz w:val="239"/>
        </w:rPr>
        <w:t>I</w:t>
      </w:r>
      <w:r>
        <w:rPr>
          <w:rFonts w:ascii="宋体"/>
          <w:spacing w:val="-15"/>
          <w:w w:val="15"/>
          <w:position w:val="-30"/>
          <w:sz w:val="239"/>
        </w:rPr>
        <w:t>I</w:t>
      </w:r>
      <w:r>
        <w:rPr>
          <w:rFonts w:ascii="宋体"/>
          <w:spacing w:val="-9"/>
          <w:w w:val="15"/>
          <w:sz w:val="239"/>
        </w:rPr>
        <w:t>G</w:t>
      </w:r>
      <w:r>
        <w:rPr>
          <w:rFonts w:ascii="宋体"/>
          <w:spacing w:val="-24"/>
          <w:w w:val="15"/>
          <w:position w:val="-30"/>
          <w:sz w:val="239"/>
        </w:rPr>
        <w:t>G</w:t>
      </w:r>
      <w:r>
        <w:rPr>
          <w:rFonts w:ascii="宋体"/>
          <w:spacing w:val="-9"/>
          <w:w w:val="15"/>
          <w:sz w:val="239"/>
        </w:rPr>
        <w:t>H</w:t>
      </w:r>
      <w:r>
        <w:rPr>
          <w:rFonts w:ascii="宋体"/>
          <w:spacing w:val="-15"/>
          <w:w w:val="15"/>
          <w:position w:val="-30"/>
          <w:sz w:val="239"/>
        </w:rPr>
        <w:t>H</w:t>
      </w:r>
      <w:r>
        <w:rPr>
          <w:rFonts w:ascii="宋体"/>
          <w:spacing w:val="-9"/>
          <w:w w:val="15"/>
          <w:sz w:val="239"/>
        </w:rPr>
        <w:t>_</w:t>
      </w:r>
      <w:r>
        <w:rPr>
          <w:rFonts w:ascii="宋体"/>
          <w:spacing w:val="-15"/>
          <w:w w:val="15"/>
          <w:position w:val="-30"/>
          <w:sz w:val="239"/>
        </w:rPr>
        <w:t>_</w:t>
      </w:r>
      <w:r>
        <w:rPr>
          <w:rFonts w:ascii="宋体"/>
          <w:spacing w:val="-9"/>
          <w:w w:val="15"/>
          <w:sz w:val="239"/>
        </w:rPr>
        <w:t>E</w:t>
      </w:r>
      <w:r>
        <w:rPr>
          <w:rFonts w:ascii="宋体"/>
          <w:spacing w:val="-24"/>
          <w:w w:val="15"/>
          <w:position w:val="-30"/>
          <w:sz w:val="239"/>
        </w:rPr>
        <w:t>E</w:t>
      </w:r>
      <w:r>
        <w:rPr>
          <w:rFonts w:ascii="宋体"/>
          <w:spacing w:val="-9"/>
          <w:w w:val="15"/>
          <w:sz w:val="239"/>
        </w:rPr>
        <w:t>R</w:t>
      </w:r>
      <w:r>
        <w:rPr>
          <w:rFonts w:ascii="宋体"/>
          <w:spacing w:val="-15"/>
          <w:w w:val="15"/>
          <w:position w:val="-30"/>
          <w:sz w:val="239"/>
        </w:rPr>
        <w:t>R</w:t>
      </w:r>
      <w:r>
        <w:rPr>
          <w:rFonts w:ascii="宋体"/>
          <w:spacing w:val="-9"/>
          <w:w w:val="15"/>
          <w:sz w:val="239"/>
        </w:rPr>
        <w:t>R</w:t>
      </w:r>
      <w:r>
        <w:rPr>
          <w:rFonts w:ascii="宋体"/>
          <w:spacing w:val="-24"/>
          <w:w w:val="15"/>
          <w:position w:val="-30"/>
          <w:sz w:val="239"/>
        </w:rPr>
        <w:t>R</w:t>
      </w:r>
      <w:r>
        <w:rPr>
          <w:rFonts w:ascii="宋体"/>
          <w:spacing w:val="-9"/>
          <w:w w:val="15"/>
          <w:sz w:val="239"/>
        </w:rPr>
        <w:t>O</w:t>
      </w:r>
      <w:r>
        <w:rPr>
          <w:rFonts w:ascii="宋体"/>
          <w:spacing w:val="-15"/>
          <w:w w:val="15"/>
          <w:position w:val="-30"/>
          <w:sz w:val="239"/>
        </w:rPr>
        <w:t>O</w:t>
      </w:r>
      <w:r>
        <w:rPr>
          <w:rFonts w:ascii="宋体"/>
          <w:spacing w:val="-9"/>
          <w:w w:val="15"/>
          <w:sz w:val="239"/>
        </w:rPr>
        <w:t>R</w:t>
      </w:r>
      <w:r>
        <w:rPr>
          <w:rFonts w:ascii="宋体"/>
          <w:w w:val="15"/>
          <w:position w:val="-30"/>
          <w:sz w:val="239"/>
        </w:rPr>
        <w:t>R</w:t>
      </w:r>
      <w:r>
        <w:rPr>
          <w:rFonts w:ascii="宋体"/>
          <w:sz w:val="239"/>
        </w:rPr>
      </w:r>
    </w:p>
    <w:p>
      <w:pPr>
        <w:spacing w:after="0" w:line="624" w:lineRule="exact"/>
        <w:jc w:val="left"/>
        <w:rPr>
          <w:rFonts w:ascii="宋体" w:hAnsi="宋体" w:cs="宋体" w:eastAsia="宋体"/>
          <w:sz w:val="239"/>
          <w:szCs w:val="239"/>
        </w:rPr>
        <w:sectPr>
          <w:type w:val="continuous"/>
          <w:pgSz w:w="12240" w:h="15840"/>
          <w:pgMar w:top="0" w:bottom="280" w:left="740" w:right="1360"/>
          <w:cols w:num="5" w:equalWidth="0">
            <w:col w:w="1862" w:space="293"/>
            <w:col w:w="470" w:space="104"/>
            <w:col w:w="268" w:space="248"/>
            <w:col w:w="268" w:space="173"/>
            <w:col w:w="6454"/>
          </w:cols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group style="position:absolute;margin-left:42.359531pt;margin-top:42.360016pt;width:496.35pt;height:709pt;mso-position-horizontal-relative:page;mso-position-vertical-relative:page;z-index:-58672" coordorigin="847,847" coordsize="9927,14180">
            <v:group style="position:absolute;left:1546;top:3059;width:1697;height:2" coordorigin="1546,3059" coordsize="1697,2">
              <v:shape style="position:absolute;left:1546;top:3059;width:1697;height:2" coordorigin="1546,3059" coordsize="1697,0" path="m1546,3059l3242,3059e" filled="false" stroked="true" strokeweight=".69952pt" strokecolor="#000000">
                <v:path arrowok="t"/>
              </v:shape>
            </v:group>
            <v:group style="position:absolute;left:902;top:3394;width:2;height:1532" coordorigin="902,3394" coordsize="2,1532">
              <v:shape style="position:absolute;left:902;top:3394;width:2;height:1532" coordorigin="902,3394" coordsize="0,1532" path="m902,3394l902,4925e" filled="false" stroked="true" strokeweight=".240014pt" strokecolor="#000000">
                <v:path arrowok="t"/>
              </v:shape>
            </v:group>
            <v:group style="position:absolute;left:902;top:3394;width:9356;height:2" coordorigin="902,3394" coordsize="9356,2">
              <v:shape style="position:absolute;left:902;top:3394;width:9356;height:2" coordorigin="902,3394" coordsize="9356,0" path="m902,3394l10258,3394e" filled="false" stroked="true" strokeweight=".240023pt" strokecolor="#000000">
                <v:path arrowok="t"/>
              </v:shape>
            </v:group>
            <v:group style="position:absolute;left:1946;top:3394;width:2;height:1532" coordorigin="1946,3394" coordsize="2,1532">
              <v:shape style="position:absolute;left:1946;top:3394;width:2;height:1532" coordorigin="1946,3394" coordsize="0,1532" path="m1946,3394l1946,4925e" filled="false" stroked="true" strokeweight=".240015pt" strokecolor="#000000">
                <v:path arrowok="t"/>
              </v:shape>
            </v:group>
            <v:group style="position:absolute;left:902;top:3648;width:9356;height:2" coordorigin="902,3648" coordsize="9356,2">
              <v:shape style="position:absolute;left:902;top:3648;width:9356;height:2" coordorigin="902,3648" coordsize="9356,0" path="m902,3648l10258,3648e" filled="false" stroked="true" strokeweight=".240146pt" strokecolor="#000000">
                <v:path arrowok="t"/>
              </v:shape>
            </v:group>
            <v:group style="position:absolute;left:3058;top:3394;width:2;height:1532" coordorigin="3058,3394" coordsize="2,1532">
              <v:shape style="position:absolute;left:3058;top:3394;width:2;height:1532" coordorigin="3058,3394" coordsize="0,1532" path="m3058,3394l3058,4925e" filled="false" stroked="true" strokeweight=".240073pt" strokecolor="#000000">
                <v:path arrowok="t"/>
              </v:shape>
            </v:group>
            <v:group style="position:absolute;left:3631;top:3394;width:2;height:1532" coordorigin="3631,3394" coordsize="2,1532">
              <v:shape style="position:absolute;left:3631;top:3394;width:2;height:1532" coordorigin="3631,3394" coordsize="0,1532" path="m3631,3394l3631,4925e" filled="false" stroked="true" strokeweight=".240037pt" strokecolor="#000000">
                <v:path arrowok="t"/>
              </v:shape>
            </v:group>
            <v:group style="position:absolute;left:4147;top:3394;width:2;height:1532" coordorigin="4147,3394" coordsize="2,1532">
              <v:shape style="position:absolute;left:4147;top:3394;width:2;height:1532" coordorigin="4147,3394" coordsize="0,1532" path="m4147,3394l4147,4925e" filled="false" stroked="true" strokeweight=".240009pt" strokecolor="#000000">
                <v:path arrowok="t"/>
              </v:shape>
            </v:group>
            <v:group style="position:absolute;left:4589;top:3394;width:2;height:1532" coordorigin="4589,3394" coordsize="2,1532">
              <v:shape style="position:absolute;left:4589;top:3394;width:2;height:1532" coordorigin="4589,3394" coordsize="0,1532" path="m4589,3394l4589,4925e" filled="false" stroked="true" strokeweight=".240037pt" strokecolor="#000000">
                <v:path arrowok="t"/>
              </v:shape>
            </v:group>
            <v:group style="position:absolute;left:10258;top:3394;width:2;height:1532" coordorigin="10258,3394" coordsize="2,1532">
              <v:shape style="position:absolute;left:10258;top:3394;width:2;height:1532" coordorigin="10258,3394" coordsize="0,1532" path="m10258,3394l10258,4925e" filled="false" stroked="true" strokeweight=".240028pt" strokecolor="#000000">
                <v:path arrowok="t"/>
              </v:shape>
            </v:group>
            <v:group style="position:absolute;left:1946;top:3648;width:1112;height:156" coordorigin="1946,3648" coordsize="1112,156">
              <v:shape style="position:absolute;left:1946;top:3648;width:1112;height:156" coordorigin="1946,3648" coordsize="1112,156" path="m1946,3648l3058,3648,3058,3804e" filled="false" stroked="true" strokeweight=".24pt" strokecolor="#000000">
                <v:path arrowok="t"/>
              </v:shape>
            </v:group>
            <v:group style="position:absolute;left:3058;top:3648;width:574;height:156" coordorigin="3058,3648" coordsize="574,156">
              <v:shape style="position:absolute;left:3058;top:3648;width:574;height:156" coordorigin="3058,3648" coordsize="574,156" path="m3058,3648l3631,3648,3631,3804e" filled="false" stroked="true" strokeweight=".24pt" strokecolor="#000000">
                <v:path arrowok="t"/>
              </v:shape>
            </v:group>
            <v:group style="position:absolute;left:3631;top:3648;width:516;height:156" coordorigin="3631,3648" coordsize="516,156">
              <v:shape style="position:absolute;left:3631;top:3648;width:516;height:156" coordorigin="3631,3648" coordsize="516,156" path="m3631,3648l4147,3648,4147,3804e" filled="false" stroked="true" strokeweight=".24pt" strokecolor="#000000">
                <v:path arrowok="t"/>
              </v:shape>
            </v:group>
            <v:group style="position:absolute;left:4147;top:3648;width:442;height:156" coordorigin="4147,3648" coordsize="442,156">
              <v:shape style="position:absolute;left:4147;top:3648;width:442;height:156" coordorigin="4147,3648" coordsize="442,156" path="m4147,3648l4589,3648,4589,3804e" filled="false" stroked="true" strokeweight=".24pt" strokecolor="#000000">
                <v:path arrowok="t"/>
              </v:shape>
            </v:group>
            <v:group style="position:absolute;left:4589;top:3804;width:5667;height:154" coordorigin="4589,3804" coordsize="5667,154">
              <v:shape style="position:absolute;left:4589;top:3804;width:5667;height:154" coordorigin="4589,3804" coordsize="5667,154" path="m4589,3958l10255,3958,10255,3804,4589,3804,4589,3958xe" filled="false" stroked="true" strokeweight=".24pt" strokecolor="#ffffff">
                <v:path arrowok="t"/>
              </v:shape>
            </v:group>
            <v:group style="position:absolute;left:4589;top:3960;width:5667;height:156" coordorigin="4589,3960" coordsize="5667,156">
              <v:shape style="position:absolute;left:4589;top:3960;width:5667;height:156" coordorigin="4589,3960" coordsize="5667,156" path="m4589,4116l10255,4116,10255,3960,4589,3960,4589,4116xe" filled="false" stroked="true" strokeweight=".24pt" strokecolor="#ffffff">
                <v:path arrowok="t"/>
              </v:shape>
            </v:group>
            <v:group style="position:absolute;left:4589;top:4274;width:5667;height:154" coordorigin="4589,4274" coordsize="5667,154">
              <v:shape style="position:absolute;left:4589;top:4274;width:5667;height:154" coordorigin="4589,4274" coordsize="5667,154" path="m4589,4428l10255,4428,10255,4274,4589,4274,4589,4428xe" filled="false" stroked="true" strokeweight=".24pt" strokecolor="#ffffff">
                <v:path arrowok="t"/>
              </v:shape>
            </v:group>
            <v:group style="position:absolute;left:4589;top:4430;width:5667;height:156" coordorigin="4589,4430" coordsize="5667,156">
              <v:shape style="position:absolute;left:4589;top:4430;width:5667;height:156" coordorigin="4589,4430" coordsize="5667,156" path="m4589,4586l10255,4586,10255,4430,4589,4430,4589,4586xe" filled="false" stroked="true" strokeweight=".24pt" strokecolor="#ffffff">
                <v:path arrowok="t"/>
              </v:shape>
            </v:group>
            <v:group style="position:absolute;left:902;top:4925;width:9356;height:2" coordorigin="902,4925" coordsize="9356,2">
              <v:shape style="position:absolute;left:902;top:4925;width:9356;height:2" coordorigin="902,4925" coordsize="9356,0" path="m902,4925l10258,4925e" filled="false" stroked="true" strokeweight=".240049pt" strokecolor="#000000">
                <v:path arrowok="t"/>
              </v:shape>
            </v:group>
            <v:group style="position:absolute;left:850;top:14678;width:5748;height:279" coordorigin="850,14678" coordsize="5748,279">
              <v:shape style="position:absolute;left:850;top:14678;width:5748;height:279" coordorigin="850,14678" coordsize="5748,279" path="m850,14957l6598,14957,6598,14678,850,14678,850,14957xe" filled="true" fillcolor="#ffffff" stroked="false">
                <v:path arrowok="t"/>
                <v:fill type="solid"/>
              </v:shape>
            </v:group>
            <v:group style="position:absolute;left:1262;top:1661;width:2040;height:375" coordorigin="1262,1661" coordsize="2040,375">
              <v:shape style="position:absolute;left:1262;top:1661;width:2040;height:375" coordorigin="1262,1661" coordsize="2040,375" path="m1262,2035l3302,2035,3302,1661,1262,1661,1262,2035xe" filled="true" fillcolor="#ffffff" stroked="false">
                <v:path arrowok="t"/>
                <v:fill type="solid"/>
              </v:shape>
            </v:group>
            <v:group style="position:absolute;left:4205;top:1661;width:3;height:389" coordorigin="4205,1661" coordsize="3,389">
              <v:shape style="position:absolute;left:4205;top:1661;width:3;height:389" coordorigin="4205,1661" coordsize="3,389" path="m4205,2050l4207,2050,4207,1661,4205,1661,4205,2050xe" filled="true" fillcolor="#ffffff" stroked="false">
                <v:path arrowok="t"/>
                <v:fill type="solid"/>
              </v:shape>
            </v:group>
            <v:group style="position:absolute;left:3302;top:1661;width:903;height:387" coordorigin="3302,1661" coordsize="903,387">
              <v:shape style="position:absolute;left:3302;top:1661;width:903;height:387" coordorigin="3302,1661" coordsize="903,387" path="m3302,2047l4205,2047,4205,1661,3302,1661,3302,2047xe" filled="true" fillcolor="#ffffff" stroked="false">
                <v:path arrowok="t"/>
                <v:fill type="solid"/>
              </v:shape>
            </v:group>
            <v:group style="position:absolute;left:5904;top:1102;width:4649;height:1068" coordorigin="5904,1102" coordsize="4649,1068">
              <v:shape style="position:absolute;left:5904;top:1102;width:4649;height:1068" coordorigin="5904,1102" coordsize="4649,1068" path="m5904,2170l10553,2170,10553,1102,5904,1102,5904,2170xe" filled="true" fillcolor="#ffffff" stroked="false">
                <v:path arrowok="t"/>
                <v:fill type="solid"/>
              </v:shape>
            </v:group>
            <v:group style="position:absolute;left:5904;top:1102;width:3322;height:267" coordorigin="5904,1102" coordsize="3322,267">
              <v:shape style="position:absolute;left:5904;top:1102;width:3322;height:267" coordorigin="5904,1102" coordsize="3322,267" path="m5904,1368l9226,1368,9226,1102,5904,1102,5904,1368xe" filled="true" fillcolor="#ffffff" stroked="false">
                <v:path arrowok="t"/>
                <v:fill type="solid"/>
              </v:shape>
            </v:group>
            <v:group style="position:absolute;left:5904;top:1102;width:3322;height:267" coordorigin="5904,1102" coordsize="3322,267">
              <v:shape style="position:absolute;left:5904;top:1102;width:3322;height:267" coordorigin="5904,1102" coordsize="3322,267" path="m5904,1368l9226,1368,9226,1102,5904,1102,5904,1368xe" filled="false" stroked="true" strokeweight=".24pt" strokecolor="#ffffff">
                <v:path arrowok="t"/>
              </v:shape>
            </v:group>
            <v:group style="position:absolute;left:9228;top:1102;width:1102;height:267" coordorigin="9228,1102" coordsize="1102,267">
              <v:shape style="position:absolute;left:9228;top:1102;width:1102;height:267" coordorigin="9228,1102" coordsize="1102,267" path="m9228,1368l10330,1368,10330,1102,9228,1102,9228,1368xe" filled="true" fillcolor="#ffffff" stroked="false">
                <v:path arrowok="t"/>
                <v:fill type="solid"/>
              </v:shape>
            </v:group>
            <v:group style="position:absolute;left:9228;top:1102;width:1102;height:267" coordorigin="9228,1102" coordsize="1102,267">
              <v:shape style="position:absolute;left:9228;top:1102;width:1102;height:267" coordorigin="9228,1102" coordsize="1102,267" path="m9228,1368l10330,1368,10330,1102,9228,1102,9228,1368xe" filled="false" stroked="true" strokeweight=".24pt" strokecolor="#ffffff">
                <v:path arrowok="t"/>
              </v:shape>
            </v:group>
            <v:group style="position:absolute;left:5904;top:1370;width:3322;height:231" coordorigin="5904,1370" coordsize="3322,231">
              <v:shape style="position:absolute;left:5904;top:1370;width:3322;height:231" coordorigin="5904,1370" coordsize="3322,231" path="m5904,1601l9226,1601,9226,1370,5904,1370,5904,1601xe" filled="true" fillcolor="#ffffff" stroked="false">
                <v:path arrowok="t"/>
                <v:fill type="solid"/>
              </v:shape>
            </v:group>
            <v:group style="position:absolute;left:5904;top:1370;width:3322;height:231" coordorigin="5904,1370" coordsize="3322,231">
              <v:shape style="position:absolute;left:5904;top:1370;width:3322;height:231" coordorigin="5904,1370" coordsize="3322,231" path="m5904,1601l9226,1601,9226,1370,5904,1370,5904,1601xe" filled="false" stroked="true" strokeweight=".24pt" strokecolor="#ffffff">
                <v:path arrowok="t"/>
              </v:shape>
            </v:group>
            <v:group style="position:absolute;left:9228;top:1370;width:1102;height:231" coordorigin="9228,1370" coordsize="1102,231">
              <v:shape style="position:absolute;left:9228;top:1370;width:1102;height:231" coordorigin="9228,1370" coordsize="1102,231" path="m9228,1601l10330,1601,10330,1370,9228,1370,9228,1601xe" filled="true" fillcolor="#ffffff" stroked="false">
                <v:path arrowok="t"/>
                <v:fill type="solid"/>
              </v:shape>
            </v:group>
            <v:group style="position:absolute;left:9228;top:1370;width:1102;height:231" coordorigin="9228,1370" coordsize="1102,231">
              <v:shape style="position:absolute;left:9228;top:1370;width:1102;height:231" coordorigin="9228,1370" coordsize="1102,231" path="m9228,1601l10330,1601,10330,1370,9228,1370,9228,1601xe" filled="false" stroked="true" strokeweight=".24pt" strokecolor="#ffffff">
                <v:path arrowok="t"/>
              </v:shape>
            </v:group>
            <v:group style="position:absolute;left:5904;top:1603;width:3322;height:228" coordorigin="5904,1603" coordsize="3322,228">
              <v:shape style="position:absolute;left:5904;top:1603;width:3322;height:228" coordorigin="5904,1603" coordsize="3322,228" path="m5904,1831l9226,1831,9226,1603,5904,1603,5904,1831xe" filled="true" fillcolor="#ffffff" stroked="false">
                <v:path arrowok="t"/>
                <v:fill type="solid"/>
              </v:shape>
            </v:group>
            <v:group style="position:absolute;left:5904;top:1603;width:3322;height:228" coordorigin="5904,1603" coordsize="3322,228">
              <v:shape style="position:absolute;left:5904;top:1603;width:3322;height:228" coordorigin="5904,1603" coordsize="3322,228" path="m5904,1831l9226,1831,9226,1603,5904,1603,5904,1831xe" filled="false" stroked="true" strokeweight=".24pt" strokecolor="#ffffff">
                <v:path arrowok="t"/>
              </v:shape>
            </v:group>
            <v:group style="position:absolute;left:9228;top:1603;width:1102;height:228" coordorigin="9228,1603" coordsize="1102,228">
              <v:shape style="position:absolute;left:9228;top:1603;width:1102;height:228" coordorigin="9228,1603" coordsize="1102,228" path="m9228,1831l10330,1831,10330,1603,9228,1603,9228,1831xe" filled="true" fillcolor="#ffffff" stroked="false">
                <v:path arrowok="t"/>
                <v:fill type="solid"/>
              </v:shape>
            </v:group>
            <v:group style="position:absolute;left:9228;top:1603;width:1102;height:228" coordorigin="9228,1603" coordsize="1102,228">
              <v:shape style="position:absolute;left:9228;top:1603;width:1102;height:228" coordorigin="9228,1603" coordsize="1102,228" path="m9228,1831l10330,1831,10330,1603,9228,1603,9228,1831xe" filled="false" stroked="true" strokeweight=".24pt" strokecolor="#ffffff">
                <v:path arrowok="t"/>
              </v:shape>
            </v:group>
            <v:group style="position:absolute;left:5904;top:1834;width:3322;height:267" coordorigin="5904,1834" coordsize="3322,267">
              <v:shape style="position:absolute;left:5904;top:1834;width:3322;height:267" coordorigin="5904,1834" coordsize="3322,267" path="m5904,2100l9226,2100,9226,1834,5904,1834,5904,2100xe" filled="true" fillcolor="#ffffff" stroked="false">
                <v:path arrowok="t"/>
                <v:fill type="solid"/>
              </v:shape>
            </v:group>
            <v:group style="position:absolute;left:5904;top:1834;width:3322;height:267" coordorigin="5904,1834" coordsize="3322,267">
              <v:shape style="position:absolute;left:5904;top:1834;width:3322;height:267" coordorigin="5904,1834" coordsize="3322,267" path="m5904,2100l9226,2100,9226,1834,5904,1834,5904,2100xe" filled="false" stroked="true" strokeweight=".24pt" strokecolor="#ffffff">
                <v:path arrowok="t"/>
              </v:shape>
            </v:group>
            <v:group style="position:absolute;left:9228;top:1834;width:1102;height:267" coordorigin="9228,1834" coordsize="1102,267">
              <v:shape style="position:absolute;left:9228;top:1834;width:1102;height:267" coordorigin="9228,1834" coordsize="1102,267" path="m9228,2100l10330,2100,10330,1834,9228,1834,9228,2100xe" filled="true" fillcolor="#ffffff" stroked="false">
                <v:path arrowok="t"/>
                <v:fill type="solid"/>
              </v:shape>
            </v:group>
            <v:group style="position:absolute;left:9228;top:1834;width:1102;height:267" coordorigin="9228,1834" coordsize="1102,267">
              <v:shape style="position:absolute;left:9228;top:1834;width:1102;height:267" coordorigin="9228,1834" coordsize="1102,267" path="m9228,2100l10330,2100,10330,1834,9228,1834,9228,2100xe" filled="false" stroked="true" strokeweight=".24pt" strokecolor="#ffffff">
                <v:path arrowok="t"/>
              </v:shape>
            </v:group>
            <v:group style="position:absolute;left:1034;top:982;width:9639;height:1248" coordorigin="1034,982" coordsize="9639,1248">
              <v:shape style="position:absolute;left:1034;top:982;width:9639;height:1248" coordorigin="1034,982" coordsize="9639,1248" path="m10673,2230l1034,2230,1034,982,10673,982,10673,2230,5911,2230,5911,982,10673,982,10673,2230e" filled="false" stroked="true" strokeweight=".24pt" strokecolor="#000000">
                <v:path arrowok="t"/>
              </v:shape>
            </v:group>
            <v:group style="position:absolute;left:1262;top:1094;width:3298;height:538" coordorigin="1262,1094" coordsize="3298,538">
              <v:shape style="position:absolute;left:1262;top:1094;width:3298;height:538" coordorigin="1262,1094" coordsize="3298,538" path="m1262,1632l4560,1632,4560,1094,1262,1094,1262,1632xe" filled="true" fillcolor="#ffffff" stroked="false">
                <v:path arrowok="t"/>
                <v:fill type="solid"/>
              </v:shape>
            </v:group>
            <v:group style="position:absolute;left:850;top:850;width:9922;height:14175" coordorigin="850,850" coordsize="9922,14175">
              <v:shape style="position:absolute;left:850;top:850;width:9922;height:14175" coordorigin="850,850" coordsize="9922,14175" path="m10771,15024l850,15024,850,850,10771,850,10771,15024e" filled="false" stroked="true" strokeweight=".24pt" strokecolor="#000000">
                <v:path arrowok="t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/>
          <w:sz w:val="27"/>
          <w:szCs w:val="27"/>
        </w:rPr>
      </w:pPr>
    </w:p>
    <w:p>
      <w:pPr>
        <w:pStyle w:val="BodyText"/>
        <w:spacing w:line="2836" w:lineRule="exact"/>
        <w:ind w:left="150" w:right="0"/>
        <w:jc w:val="left"/>
        <w:rPr>
          <w:rFonts w:ascii="宋体" w:hAnsi="宋体" w:cs="宋体" w:eastAsia="宋体"/>
        </w:rPr>
      </w:pPr>
      <w:r>
        <w:rPr>
          <w:rFonts w:ascii="宋体"/>
          <w:spacing w:val="1"/>
          <w:w w:val="5"/>
        </w:rPr>
        <w:t>Database</w:t>
      </w:r>
      <w:r>
        <w:rPr>
          <w:rFonts w:ascii="宋体"/>
          <w:w w:val="5"/>
        </w:rPr>
        <w:t>   </w:t>
      </w:r>
      <w:r>
        <w:rPr>
          <w:rFonts w:ascii="宋体"/>
          <w:spacing w:val="53"/>
          <w:w w:val="5"/>
        </w:rPr>
        <w:t> </w:t>
      </w:r>
      <w:r>
        <w:rPr>
          <w:rFonts w:ascii="宋体"/>
          <w:spacing w:val="1"/>
          <w:w w:val="5"/>
        </w:rPr>
        <w:t>Filename</w:t>
      </w:r>
      <w:r>
        <w:rPr>
          <w:rFonts w:ascii="宋体"/>
          <w:w w:val="5"/>
        </w:rPr>
        <w:t>   </w:t>
      </w:r>
      <w:r>
        <w:rPr>
          <w:rFonts w:ascii="宋体"/>
          <w:spacing w:val="53"/>
          <w:w w:val="5"/>
        </w:rPr>
        <w:t> </w:t>
      </w:r>
      <w:r>
        <w:rPr>
          <w:rFonts w:ascii="宋体"/>
          <w:spacing w:val="1"/>
          <w:w w:val="5"/>
        </w:rPr>
        <w:t>:</w:t>
      </w:r>
      <w:r>
        <w:rPr>
          <w:rFonts w:ascii="宋体"/>
          <w:w w:val="5"/>
        </w:rPr>
        <w:t>   </w:t>
      </w:r>
      <w:r>
        <w:rPr>
          <w:rFonts w:ascii="宋体"/>
          <w:spacing w:val="54"/>
          <w:w w:val="5"/>
        </w:rPr>
        <w:t> </w:t>
      </w:r>
      <w:r>
        <w:rPr>
          <w:rFonts w:ascii="宋体"/>
          <w:spacing w:val="1"/>
          <w:w w:val="5"/>
        </w:rPr>
        <w:t>6_4484409.atf</w:t>
      </w:r>
      <w:r>
        <w:rPr>
          <w:rFonts w:ascii="宋体"/>
          <w:w w:val="5"/>
        </w:rPr>
        <w:t>   </w:t>
      </w:r>
      <w:r>
        <w:rPr>
          <w:rFonts w:ascii="宋体"/>
          <w:spacing w:val="53"/>
          <w:w w:val="5"/>
        </w:rPr>
        <w:t> </w:t>
      </w:r>
      <w:r>
        <w:rPr>
          <w:rFonts w:ascii="宋体"/>
          <w:spacing w:val="1"/>
          <w:w w:val="5"/>
        </w:rPr>
        <w:t>AVL.2</w:t>
      </w:r>
      <w:r>
        <w:rPr>
          <w:rFonts w:ascii="宋体"/>
          <w:w w:val="5"/>
        </w:rPr>
        <w:t>   </w:t>
      </w:r>
      <w:r>
        <w:rPr>
          <w:rFonts w:ascii="宋体"/>
          <w:spacing w:val="54"/>
          <w:w w:val="5"/>
        </w:rPr>
        <w:t> </w:t>
      </w:r>
      <w:r>
        <w:rPr>
          <w:rFonts w:ascii="宋体"/>
          <w:spacing w:val="1"/>
          <w:w w:val="5"/>
        </w:rPr>
        <w:t>76454.370</w:t>
      </w:r>
      <w:r>
        <w:rPr>
          <w:rFonts w:ascii="宋体"/>
          <w:spacing w:val="-16"/>
          <w:w w:val="5"/>
        </w:rPr>
        <w:t>0</w:t>
      </w:r>
      <w:r>
        <w:rPr>
          <w:rFonts w:ascii="宋体"/>
          <w:spacing w:val="-47"/>
          <w:w w:val="5"/>
        </w:rPr>
        <w:t>P</w:t>
      </w:r>
      <w:r>
        <w:rPr>
          <w:rFonts w:ascii="宋体"/>
          <w:w w:val="5"/>
        </w:rPr>
        <w:t>  </w:t>
      </w:r>
      <w:r>
        <w:rPr>
          <w:rFonts w:ascii="宋体"/>
          <w:spacing w:val="31"/>
          <w:w w:val="5"/>
        </w:rPr>
        <w:t> </w:t>
      </w:r>
      <w:r>
        <w:rPr>
          <w:rFonts w:ascii="宋体"/>
          <w:spacing w:val="-47"/>
          <w:w w:val="5"/>
        </w:rPr>
        <w:t>a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-47"/>
          <w:w w:val="5"/>
        </w:rPr>
        <w:t>g</w:t>
      </w:r>
      <w:r>
        <w:rPr>
          <w:rFonts w:ascii="宋体"/>
          <w:spacing w:val="-16"/>
          <w:w w:val="5"/>
        </w:rPr>
        <w:t>1</w:t>
      </w:r>
      <w:r>
        <w:rPr>
          <w:rFonts w:ascii="宋体"/>
          <w:spacing w:val="-47"/>
          <w:w w:val="5"/>
        </w:rPr>
        <w:t>e</w:t>
      </w:r>
      <w:r>
        <w:rPr>
          <w:rFonts w:ascii="宋体"/>
          <w:spacing w:val="-16"/>
          <w:w w:val="5"/>
        </w:rPr>
        <w:t>3</w:t>
      </w:r>
      <w:r>
        <w:rPr>
          <w:rFonts w:ascii="宋体"/>
          <w:spacing w:val="5"/>
          <w:w w:val="5"/>
        </w:rPr>
        <w:t> </w:t>
      </w:r>
      <w:r>
        <w:rPr>
          <w:rFonts w:ascii="宋体"/>
          <w:spacing w:val="-16"/>
          <w:w w:val="5"/>
        </w:rPr>
        <w:t>.</w:t>
      </w:r>
      <w:r>
        <w:rPr>
          <w:rFonts w:ascii="宋体"/>
          <w:spacing w:val="-47"/>
          <w:w w:val="5"/>
        </w:rPr>
        <w:t>3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5"/>
          <w:w w:val="5"/>
        </w:rPr>
        <w:t> 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5"/>
          <w:w w:val="5"/>
        </w:rPr>
        <w:t> </w:t>
      </w:r>
      <w:r>
        <w:rPr>
          <w:rFonts w:ascii="宋体"/>
          <w:spacing w:val="-16"/>
          <w:w w:val="5"/>
        </w:rPr>
        <w:t>8</w:t>
      </w:r>
      <w:r>
        <w:rPr>
          <w:rFonts w:ascii="宋体"/>
          <w:spacing w:val="-47"/>
          <w:w w:val="5"/>
        </w:rPr>
        <w:t>/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5"/>
          <w:w w:val="5"/>
        </w:rPr>
        <w:t> 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-47"/>
          <w:w w:val="5"/>
        </w:rPr>
        <w:t>1</w:t>
      </w:r>
      <w:r>
        <w:rPr>
          <w:rFonts w:ascii="宋体"/>
          <w:spacing w:val="-16"/>
          <w:w w:val="5"/>
        </w:rPr>
        <w:t>0</w:t>
      </w:r>
      <w:r>
        <w:rPr>
          <w:rFonts w:ascii="宋体"/>
          <w:spacing w:val="-47"/>
          <w:w w:val="5"/>
        </w:rPr>
        <w:t>0</w:t>
      </w:r>
      <w:r>
        <w:rPr>
          <w:rFonts w:ascii="宋体"/>
          <w:w w:val="5"/>
        </w:rPr>
        <w:t>9</w:t>
      </w:r>
      <w:r>
        <w:rPr>
          <w:rFonts w:ascii="宋体"/>
        </w:rPr>
      </w:r>
    </w:p>
    <w:p>
      <w:pPr>
        <w:spacing w:after="0" w:line="2836" w:lineRule="exac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</w:sectPr>
      </w:pPr>
    </w:p>
    <w:p>
      <w:pPr>
        <w:pStyle w:val="BodyText"/>
        <w:spacing w:line="412" w:lineRule="atLeast"/>
        <w:ind w:left="503" w:right="0"/>
        <w:jc w:val="left"/>
        <w:rPr>
          <w:rFonts w:ascii="宋体" w:hAnsi="宋体" w:cs="宋体" w:eastAsia="宋体"/>
        </w:rPr>
      </w:pPr>
      <w:r>
        <w:rPr/>
        <w:pict>
          <v:shape style="position:absolute;margin-left:53.879547pt;margin-top:159.426117pt;width:131.0500pt;height:141.2pt;mso-position-horizontal-relative:page;mso-position-vertical-relative:paragraph;z-index:-58624" type="#_x0000_t202" filled="false" stroked="false">
            <v:textbox inset="0,0,0,0">
              <w:txbxContent>
                <w:p>
                  <w:pPr>
                    <w:spacing w:line="282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7"/>
                      <w:szCs w:val="27"/>
                    </w:rPr>
                  </w:pPr>
                  <w:r>
                    <w:rPr>
                      <w:rFonts w:ascii="宋体"/>
                      <w:spacing w:val="-17"/>
                      <w:w w:val="20"/>
                      <w:position w:val="-20"/>
                      <w:sz w:val="240"/>
                    </w:rPr>
                    <w:t>T</w:t>
                  </w:r>
                  <w:r>
                    <w:rPr>
                      <w:rFonts w:ascii="宋体"/>
                      <w:spacing w:val="-17"/>
                      <w:w w:val="20"/>
                      <w:sz w:val="240"/>
                    </w:rPr>
                    <w:t>F</w:t>
                  </w:r>
                  <w:r>
                    <w:rPr>
                      <w:rFonts w:ascii="宋体"/>
                      <w:spacing w:val="-17"/>
                      <w:w w:val="20"/>
                      <w:position w:val="21"/>
                      <w:sz w:val="240"/>
                    </w:rPr>
                    <w:t>T</w:t>
                  </w:r>
                  <w:r>
                    <w:rPr>
                      <w:rFonts w:ascii="宋体"/>
                      <w:spacing w:val="-17"/>
                      <w:w w:val="20"/>
                      <w:position w:val="-20"/>
                      <w:sz w:val="240"/>
                    </w:rPr>
                    <w:t>T</w:t>
                  </w:r>
                  <w:r>
                    <w:rPr>
                      <w:rFonts w:ascii="宋体"/>
                      <w:spacing w:val="-17"/>
                      <w:w w:val="20"/>
                      <w:sz w:val="240"/>
                    </w:rPr>
                    <w:t>F</w:t>
                  </w:r>
                  <w:r>
                    <w:rPr>
                      <w:rFonts w:ascii="宋体"/>
                      <w:spacing w:val="-17"/>
                      <w:w w:val="20"/>
                      <w:position w:val="-20"/>
                      <w:sz w:val="240"/>
                    </w:rPr>
                    <w:t>T</w:t>
                  </w:r>
                  <w:r>
                    <w:rPr>
                      <w:rFonts w:ascii="宋体"/>
                      <w:spacing w:val="-9"/>
                      <w:w w:val="20"/>
                      <w:sz w:val="240"/>
                    </w:rPr>
                    <w:t>F</w:t>
                  </w:r>
                  <w:r>
                    <w:rPr>
                      <w:rFonts w:ascii="宋体"/>
                      <w:spacing w:val="-17"/>
                      <w:w w:val="20"/>
                      <w:position w:val="-20"/>
                      <w:sz w:val="240"/>
                    </w:rPr>
                    <w:t>_</w:t>
                  </w:r>
                  <w:r>
                    <w:rPr>
                      <w:rFonts w:ascii="宋体"/>
                      <w:spacing w:val="-17"/>
                      <w:w w:val="20"/>
                      <w:sz w:val="240"/>
                    </w:rPr>
                    <w:t>II</w:t>
                  </w:r>
                  <w:r>
                    <w:rPr>
                      <w:rFonts w:ascii="宋体"/>
                      <w:spacing w:val="-17"/>
                      <w:w w:val="20"/>
                      <w:position w:val="-20"/>
                      <w:sz w:val="240"/>
                    </w:rPr>
                    <w:t>_</w:t>
                  </w:r>
                  <w:r>
                    <w:rPr>
                      <w:rFonts w:ascii="宋体"/>
                      <w:spacing w:val="-17"/>
                      <w:w w:val="20"/>
                      <w:sz w:val="240"/>
                    </w:rPr>
                    <w:t>I</w:t>
                  </w:r>
                  <w:r>
                    <w:rPr>
                      <w:rFonts w:ascii="宋体"/>
                      <w:spacing w:val="-17"/>
                      <w:w w:val="20"/>
                      <w:position w:val="-20"/>
                      <w:sz w:val="240"/>
                    </w:rPr>
                    <w:t>_</w:t>
                  </w:r>
                  <w:r>
                    <w:rPr>
                      <w:rFonts w:ascii="宋体"/>
                      <w:spacing w:val="-17"/>
                      <w:w w:val="20"/>
                      <w:position w:val="21"/>
                      <w:sz w:val="240"/>
                    </w:rPr>
                    <w:t>_</w:t>
                  </w:r>
                  <w:r>
                    <w:rPr>
                      <w:rFonts w:ascii="宋体"/>
                      <w:spacing w:val="-17"/>
                      <w:w w:val="20"/>
                      <w:sz w:val="240"/>
                    </w:rPr>
                    <w:t>I</w:t>
                  </w:r>
                  <w:r>
                    <w:rPr>
                      <w:rFonts w:ascii="宋体"/>
                      <w:spacing w:val="-9"/>
                      <w:w w:val="20"/>
                      <w:position w:val="-20"/>
                      <w:sz w:val="240"/>
                    </w:rPr>
                    <w:t>_</w:t>
                  </w:r>
                  <w:r>
                    <w:rPr>
                      <w:rFonts w:ascii="宋体"/>
                      <w:spacing w:val="-17"/>
                      <w:w w:val="20"/>
                      <w:sz w:val="240"/>
                    </w:rPr>
                    <w:t>L</w:t>
                  </w:r>
                  <w:r>
                    <w:rPr>
                      <w:rFonts w:ascii="宋体"/>
                      <w:spacing w:val="-17"/>
                      <w:w w:val="20"/>
                      <w:position w:val="21"/>
                      <w:sz w:val="240"/>
                    </w:rPr>
                    <w:t>M</w:t>
                  </w:r>
                  <w:r>
                    <w:rPr>
                      <w:rFonts w:ascii="宋体"/>
                      <w:spacing w:val="-17"/>
                      <w:w w:val="20"/>
                      <w:position w:val="-20"/>
                      <w:sz w:val="240"/>
                    </w:rPr>
                    <w:t>M</w:t>
                  </w:r>
                  <w:r>
                    <w:rPr>
                      <w:rFonts w:ascii="宋体"/>
                      <w:spacing w:val="-17"/>
                      <w:w w:val="20"/>
                      <w:sz w:val="240"/>
                    </w:rPr>
                    <w:t>L</w:t>
                  </w:r>
                  <w:r>
                    <w:rPr>
                      <w:rFonts w:ascii="宋体"/>
                      <w:spacing w:val="-17"/>
                      <w:w w:val="20"/>
                      <w:position w:val="-20"/>
                      <w:sz w:val="240"/>
                    </w:rPr>
                    <w:t>MM</w:t>
                  </w:r>
                  <w:r>
                    <w:rPr>
                      <w:rFonts w:ascii="宋体"/>
                      <w:spacing w:val="-17"/>
                      <w:w w:val="20"/>
                      <w:sz w:val="240"/>
                    </w:rPr>
                    <w:t>L</w:t>
                  </w:r>
                  <w:r>
                    <w:rPr>
                      <w:rFonts w:ascii="宋体"/>
                      <w:spacing w:val="-17"/>
                      <w:w w:val="20"/>
                      <w:position w:val="21"/>
                      <w:sz w:val="240"/>
                    </w:rPr>
                    <w:t>M</w:t>
                  </w:r>
                  <w:r>
                    <w:rPr>
                      <w:rFonts w:ascii="宋体"/>
                      <w:spacing w:val="-17"/>
                      <w:w w:val="20"/>
                      <w:sz w:val="240"/>
                    </w:rPr>
                    <w:t>L</w:t>
                  </w:r>
                  <w:r>
                    <w:rPr>
                      <w:rFonts w:ascii="宋体"/>
                      <w:spacing w:val="-9"/>
                      <w:w w:val="20"/>
                      <w:position w:val="-20"/>
                      <w:sz w:val="240"/>
                    </w:rPr>
                    <w:t>M</w:t>
                  </w:r>
                  <w:r>
                    <w:rPr>
                      <w:rFonts w:ascii="宋体"/>
                      <w:spacing w:val="-17"/>
                      <w:w w:val="20"/>
                      <w:position w:val="-20"/>
                      <w:sz w:val="240"/>
                    </w:rPr>
                    <w:t>X</w:t>
                  </w:r>
                  <w:r>
                    <w:rPr>
                      <w:rFonts w:ascii="宋体"/>
                      <w:spacing w:val="-17"/>
                      <w:w w:val="20"/>
                      <w:sz w:val="240"/>
                    </w:rPr>
                    <w:t>T</w:t>
                  </w:r>
                  <w:r>
                    <w:rPr>
                      <w:rFonts w:ascii="宋体"/>
                      <w:spacing w:val="-17"/>
                      <w:w w:val="20"/>
                      <w:position w:val="-20"/>
                      <w:sz w:val="240"/>
                    </w:rPr>
                    <w:t>XX</w:t>
                  </w:r>
                  <w:r>
                    <w:rPr>
                      <w:rFonts w:ascii="宋体"/>
                      <w:spacing w:val="-17"/>
                      <w:w w:val="20"/>
                      <w:sz w:val="240"/>
                    </w:rPr>
                    <w:t>T</w:t>
                  </w:r>
                  <w:r>
                    <w:rPr>
                      <w:rFonts w:ascii="宋体"/>
                      <w:spacing w:val="-9"/>
                      <w:w w:val="20"/>
                      <w:sz w:val="240"/>
                    </w:rPr>
                    <w:t>T</w:t>
                  </w:r>
                  <w:r>
                    <w:rPr>
                      <w:rFonts w:ascii="宋体"/>
                      <w:spacing w:val="-17"/>
                      <w:w w:val="20"/>
                      <w:sz w:val="240"/>
                    </w:rPr>
                    <w:t>__</w:t>
                  </w:r>
                  <w:r>
                    <w:rPr>
                      <w:rFonts w:ascii="宋体"/>
                      <w:spacing w:val="-9"/>
                      <w:w w:val="20"/>
                      <w:sz w:val="240"/>
                    </w:rPr>
                    <w:t>_</w:t>
                  </w:r>
                  <w:r>
                    <w:rPr>
                      <w:rFonts w:ascii="宋体"/>
                      <w:spacing w:val="-17"/>
                      <w:w w:val="20"/>
                      <w:sz w:val="240"/>
                    </w:rPr>
                    <w:t>TTT</w:t>
                  </w:r>
                  <w:r>
                    <w:rPr>
                      <w:rFonts w:ascii="宋体"/>
                      <w:spacing w:val="-9"/>
                      <w:w w:val="20"/>
                      <w:sz w:val="240"/>
                    </w:rPr>
                    <w:t>T</w:t>
                  </w:r>
                  <w:r>
                    <w:rPr>
                      <w:rFonts w:ascii="宋体"/>
                      <w:spacing w:val="-17"/>
                      <w:w w:val="20"/>
                      <w:sz w:val="240"/>
                    </w:rPr>
                    <w:t>RRR</w:t>
                  </w:r>
                  <w:r>
                    <w:rPr>
                      <w:rFonts w:ascii="宋体"/>
                      <w:spacing w:val="-9"/>
                      <w:w w:val="20"/>
                      <w:sz w:val="240"/>
                    </w:rPr>
                    <w:t>R</w:t>
                  </w:r>
                  <w:r>
                    <w:rPr>
                      <w:rFonts w:ascii="宋体"/>
                      <w:spacing w:val="-17"/>
                      <w:w w:val="20"/>
                      <w:sz w:val="240"/>
                    </w:rPr>
                    <w:t>QQ</w:t>
                  </w:r>
                  <w:r>
                    <w:rPr>
                      <w:rFonts w:ascii="宋体"/>
                      <w:w w:val="20"/>
                      <w:sz w:val="240"/>
                    </w:rPr>
                    <w:t>Q</w:t>
                  </w:r>
                  <w:r>
                    <w:rPr>
                      <w:rFonts w:ascii="宋体"/>
                      <w:spacing w:val="54"/>
                      <w:w w:val="20"/>
                      <w:sz w:val="240"/>
                    </w:rPr>
                    <w:t> </w:t>
                  </w:r>
                  <w:r>
                    <w:rPr>
                      <w:rFonts w:ascii="Arial"/>
                      <w:i/>
                      <w:w w:val="20"/>
                      <w:position w:val="114"/>
                      <w:sz w:val="27"/>
                    </w:rPr>
                    <w:t>Break     </w:t>
                  </w:r>
                  <w:r>
                    <w:rPr>
                      <w:rFonts w:ascii="Arial"/>
                      <w:i/>
                      <w:spacing w:val="2"/>
                      <w:w w:val="20"/>
                      <w:position w:val="114"/>
                      <w:sz w:val="27"/>
                    </w:rPr>
                    <w:t> </w:t>
                  </w:r>
                  <w:r>
                    <w:rPr>
                      <w:rFonts w:ascii="Arial"/>
                      <w:i/>
                      <w:w w:val="20"/>
                      <w:position w:val="114"/>
                      <w:sz w:val="27"/>
                    </w:rPr>
                    <w:t>Away</w:t>
                  </w:r>
                  <w:r>
                    <w:rPr>
                      <w:rFonts w:ascii="Arial"/>
                      <w:sz w:val="2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spacing w:val="-118"/>
          <w:w w:val="10"/>
        </w:rPr>
        <w:t>A</w:t>
      </w:r>
      <w:r>
        <w:rPr>
          <w:rFonts w:ascii="宋体"/>
          <w:spacing w:val="-14"/>
          <w:w w:val="10"/>
          <w:position w:val="-59"/>
        </w:rPr>
        <w:t>F</w:t>
      </w:r>
      <w:r>
        <w:rPr>
          <w:rFonts w:ascii="宋体"/>
          <w:spacing w:val="-108"/>
          <w:w w:val="10"/>
        </w:rPr>
        <w:t>F</w:t>
      </w:r>
      <w:r>
        <w:rPr>
          <w:rFonts w:ascii="宋体"/>
          <w:spacing w:val="-23"/>
          <w:w w:val="10"/>
          <w:position w:val="-59"/>
        </w:rPr>
        <w:t>i</w:t>
      </w:r>
      <w:r>
        <w:rPr>
          <w:rFonts w:ascii="宋体"/>
          <w:spacing w:val="-99"/>
          <w:w w:val="10"/>
        </w:rPr>
        <w:t>T</w:t>
      </w:r>
      <w:r>
        <w:rPr>
          <w:rFonts w:ascii="宋体"/>
          <w:spacing w:val="-30"/>
          <w:w w:val="10"/>
          <w:position w:val="-59"/>
        </w:rPr>
        <w:t>n</w:t>
      </w:r>
      <w:r>
        <w:rPr>
          <w:rFonts w:ascii="宋体"/>
          <w:spacing w:val="-108"/>
          <w:w w:val="10"/>
          <w:position w:val="-59"/>
        </w:rPr>
        <w:t> </w:t>
      </w:r>
      <w:r>
        <w:rPr>
          <w:rFonts w:ascii="宋体"/>
          <w:spacing w:val="-108"/>
          <w:w w:val="10"/>
        </w:rPr>
      </w:r>
      <w:r>
        <w:rPr>
          <w:rFonts w:ascii="宋体"/>
          <w:spacing w:val="-38"/>
          <w:w w:val="10"/>
          <w:position w:val="-59"/>
        </w:rPr>
        <w:t>a</w:t>
      </w:r>
      <w:r>
        <w:rPr>
          <w:rFonts w:ascii="宋体"/>
          <w:spacing w:val="-84"/>
          <w:w w:val="10"/>
        </w:rPr>
        <w:t>T</w:t>
      </w:r>
      <w:r>
        <w:rPr>
          <w:rFonts w:ascii="宋体"/>
          <w:spacing w:val="-46"/>
          <w:w w:val="10"/>
          <w:position w:val="-59"/>
        </w:rPr>
        <w:t>l</w:t>
      </w:r>
      <w:r>
        <w:rPr>
          <w:rFonts w:ascii="宋体"/>
          <w:spacing w:val="-76"/>
          <w:w w:val="10"/>
        </w:rPr>
        <w:t>e</w:t>
      </w:r>
      <w:r>
        <w:rPr>
          <w:rFonts w:ascii="宋体"/>
          <w:spacing w:val="-90"/>
          <w:w w:val="10"/>
        </w:rPr>
        <w:t> </w:t>
      </w:r>
      <w:r>
        <w:rPr>
          <w:rFonts w:ascii="宋体"/>
          <w:spacing w:val="-90"/>
          <w:w w:val="10"/>
          <w:position w:val="-59"/>
        </w:rPr>
      </w:r>
      <w:r>
        <w:rPr>
          <w:rFonts w:ascii="宋体"/>
          <w:spacing w:val="-68"/>
          <w:w w:val="10"/>
        </w:rPr>
        <w:t>s</w:t>
      </w:r>
      <w:r>
        <w:rPr>
          <w:rFonts w:ascii="宋体"/>
          <w:spacing w:val="-63"/>
          <w:w w:val="10"/>
          <w:position w:val="-59"/>
        </w:rPr>
        <w:t>T</w:t>
      </w:r>
      <w:r>
        <w:rPr>
          <w:rFonts w:ascii="宋体"/>
          <w:spacing w:val="-59"/>
          <w:w w:val="10"/>
        </w:rPr>
        <w:t>t</w:t>
      </w:r>
      <w:r>
        <w:rPr>
          <w:rFonts w:ascii="宋体"/>
          <w:spacing w:val="-70"/>
          <w:w w:val="10"/>
          <w:position w:val="-59"/>
        </w:rPr>
        <w:t>e</w:t>
      </w:r>
      <w:r>
        <w:rPr>
          <w:rFonts w:ascii="宋体"/>
          <w:spacing w:val="-89"/>
          <w:w w:val="10"/>
          <w:position w:val="-59"/>
        </w:rPr>
        <w:t> </w:t>
      </w:r>
      <w:r>
        <w:rPr>
          <w:rFonts w:ascii="宋体"/>
          <w:spacing w:val="-89"/>
          <w:w w:val="10"/>
        </w:rPr>
      </w:r>
      <w:r>
        <w:rPr>
          <w:rFonts w:ascii="宋体"/>
          <w:spacing w:val="-78"/>
          <w:w w:val="10"/>
          <w:position w:val="-59"/>
        </w:rPr>
        <w:t>s</w:t>
      </w:r>
      <w:r>
        <w:rPr>
          <w:rFonts w:ascii="宋体"/>
          <w:spacing w:val="-46"/>
          <w:w w:val="10"/>
        </w:rPr>
        <w:t>C</w:t>
      </w:r>
      <w:r>
        <w:rPr>
          <w:rFonts w:ascii="宋体"/>
          <w:spacing w:val="-84"/>
          <w:w w:val="10"/>
          <w:position w:val="-59"/>
        </w:rPr>
        <w:t>t</w:t>
      </w:r>
      <w:r>
        <w:rPr>
          <w:rFonts w:ascii="宋体"/>
          <w:spacing w:val="-38"/>
          <w:w w:val="10"/>
        </w:rPr>
        <w:t>y</w:t>
      </w:r>
      <w:r>
        <w:rPr>
          <w:rFonts w:ascii="宋体"/>
          <w:spacing w:val="-107"/>
          <w:w w:val="10"/>
        </w:rPr>
        <w:t> </w:t>
      </w:r>
      <w:r>
        <w:rPr>
          <w:rFonts w:ascii="宋体"/>
          <w:spacing w:val="-107"/>
          <w:w w:val="10"/>
          <w:position w:val="-59"/>
        </w:rPr>
      </w:r>
      <w:r>
        <w:rPr>
          <w:rFonts w:ascii="宋体"/>
          <w:spacing w:val="-30"/>
          <w:w w:val="10"/>
        </w:rPr>
        <w:t>c</w:t>
      </w:r>
      <w:r>
        <w:rPr>
          <w:rFonts w:ascii="宋体"/>
          <w:spacing w:val="-99"/>
          <w:w w:val="10"/>
          <w:position w:val="-59"/>
        </w:rPr>
        <w:t>S</w:t>
      </w:r>
      <w:r>
        <w:rPr>
          <w:rFonts w:ascii="宋体"/>
          <w:spacing w:val="-23"/>
          <w:w w:val="10"/>
        </w:rPr>
        <w:t>l</w:t>
      </w:r>
      <w:r>
        <w:rPr>
          <w:rFonts w:ascii="宋体"/>
          <w:spacing w:val="-107"/>
          <w:w w:val="10"/>
          <w:position w:val="-59"/>
        </w:rPr>
        <w:t>t</w:t>
      </w:r>
      <w:r>
        <w:rPr>
          <w:rFonts w:ascii="宋体"/>
          <w:spacing w:val="-15"/>
          <w:w w:val="10"/>
        </w:rPr>
        <w:t>e</w:t>
      </w:r>
      <w:r>
        <w:rPr>
          <w:rFonts w:ascii="宋体"/>
          <w:spacing w:val="-116"/>
          <w:w w:val="10"/>
          <w:position w:val="-59"/>
        </w:rPr>
        <w:t>a</w:t>
      </w:r>
      <w:r>
        <w:rPr>
          <w:rFonts w:ascii="宋体"/>
          <w:spacing w:val="-69"/>
          <w:w w:val="10"/>
          <w:position w:val="-59"/>
        </w:rPr>
        <w:t> </w:t>
      </w:r>
      <w:r>
        <w:rPr>
          <w:rFonts w:ascii="宋体"/>
          <w:spacing w:val="-69"/>
          <w:w w:val="10"/>
        </w:rPr>
      </w:r>
      <w:r>
        <w:rPr>
          <w:rFonts w:ascii="宋体"/>
          <w:spacing w:val="-11"/>
          <w:w w:val="10"/>
          <w:position w:val="-59"/>
        </w:rPr>
        <w:t>t</w:t>
      </w:r>
      <w:r>
        <w:rPr>
          <w:rFonts w:ascii="宋体"/>
          <w:spacing w:val="2"/>
          <w:w w:val="10"/>
        </w:rPr>
        <w:t>R</w:t>
      </w:r>
      <w:r>
        <w:rPr>
          <w:rFonts w:ascii="宋体"/>
          <w:spacing w:val="-11"/>
          <w:w w:val="10"/>
          <w:position w:val="-59"/>
        </w:rPr>
        <w:t>u</w:t>
      </w:r>
      <w:r>
        <w:rPr>
          <w:rFonts w:ascii="宋体"/>
          <w:spacing w:val="2"/>
          <w:w w:val="10"/>
        </w:rPr>
        <w:t>e</w:t>
      </w:r>
      <w:r>
        <w:rPr>
          <w:rFonts w:ascii="宋体"/>
          <w:spacing w:val="-116"/>
          <w:w w:val="10"/>
        </w:rPr>
        <w:t>p</w:t>
      </w:r>
      <w:r>
        <w:rPr>
          <w:rFonts w:ascii="宋体"/>
          <w:spacing w:val="-14"/>
          <w:w w:val="10"/>
          <w:position w:val="-59"/>
        </w:rPr>
        <w:t>s</w:t>
      </w:r>
      <w:r>
        <w:rPr>
          <w:rFonts w:ascii="宋体"/>
          <w:spacing w:val="-108"/>
          <w:w w:val="10"/>
        </w:rPr>
        <w:t>o</w:t>
      </w:r>
      <w:r>
        <w:rPr>
          <w:rFonts w:ascii="宋体"/>
          <w:spacing w:val="-76"/>
          <w:w w:val="10"/>
        </w:rPr>
        <w:t> </w:t>
      </w:r>
      <w:r>
        <w:rPr>
          <w:rFonts w:ascii="宋体"/>
          <w:spacing w:val="-76"/>
          <w:w w:val="10"/>
          <w:position w:val="-59"/>
        </w:rPr>
      </w:r>
      <w:r>
        <w:rPr>
          <w:rFonts w:ascii="宋体"/>
          <w:spacing w:val="-103"/>
          <w:w w:val="10"/>
        </w:rPr>
        <w:t>r</w:t>
      </w:r>
      <w:r>
        <w:rPr>
          <w:rFonts w:ascii="宋体"/>
          <w:spacing w:val="-27"/>
          <w:w w:val="10"/>
          <w:position w:val="-59"/>
        </w:rPr>
        <w:t>:</w:t>
      </w:r>
      <w:r>
        <w:rPr>
          <w:rFonts w:ascii="宋体"/>
          <w:w w:val="10"/>
        </w:rPr>
        <w:t>t</w:t>
      </w:r>
      <w:r>
        <w:rPr>
          <w:rFonts w:ascii="宋体"/>
        </w:rPr>
      </w:r>
    </w:p>
    <w:p>
      <w:pPr>
        <w:spacing w:line="412" w:lineRule="atLeast" w:before="0"/>
        <w:ind w:left="503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5"/>
        </w:rPr>
        <w:br w:type="column"/>
      </w:r>
      <w:r>
        <w:rPr>
          <w:rFonts w:ascii="宋体"/>
          <w:spacing w:val="-5"/>
          <w:w w:val="5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  <w:t>C</w:t>
      </w:r>
      <w:r>
        <w:rPr>
          <w:rFonts w:ascii="宋体"/>
          <w:spacing w:val="-5"/>
          <w:w w:val="5"/>
          <w:sz w:val="239"/>
        </w:rPr>
        <w:t>C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C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  <w:t>C</w:t>
      </w:r>
      <w:r>
        <w:rPr>
          <w:rFonts w:ascii="宋体"/>
          <w:spacing w:val="-2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45"/>
          <w:sz w:val="239"/>
        </w:rPr>
        <w:t>: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22"/>
          <w:sz w:val="239"/>
        </w:rPr>
        <w:t>: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45"/>
          <w:sz w:val="239"/>
        </w:rPr>
        <w:t>: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22"/>
          <w:sz w:val="239"/>
        </w:rPr>
        <w:t>:</w:t>
      </w:r>
      <w:r>
        <w:rPr>
          <w:rFonts w:ascii="宋体"/>
          <w:spacing w:val="-2"/>
          <w:w w:val="5"/>
          <w:position w:val="-45"/>
          <w:sz w:val="239"/>
        </w:rPr>
        <w:t>:</w:t>
      </w:r>
      <w:r>
        <w:rPr>
          <w:rFonts w:ascii="宋体"/>
          <w:w w:val="5"/>
          <w:position w:val="-45"/>
          <w:sz w:val="239"/>
        </w:rPr>
        <w:t>     </w:t>
      </w:r>
      <w:r>
        <w:rPr>
          <w:rFonts w:ascii="宋体"/>
          <w:spacing w:val="55"/>
          <w:w w:val="5"/>
          <w:position w:val="-45"/>
          <w:sz w:val="239"/>
        </w:rPr>
        <w:t> </w:t>
      </w:r>
      <w:r>
        <w:rPr>
          <w:rFonts w:ascii="宋体"/>
          <w:spacing w:val="55"/>
          <w:w w:val="5"/>
          <w:position w:val="-22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position w:val="-22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55"/>
          <w:w w:val="5"/>
          <w:position w:val="-22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2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2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g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s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sz w:val="239"/>
        </w:rPr>
        <w:t>g</w:t>
      </w:r>
      <w:r>
        <w:rPr>
          <w:rFonts w:ascii="宋体"/>
          <w:spacing w:val="-5"/>
          <w:w w:val="5"/>
          <w:position w:val="-45"/>
          <w:sz w:val="239"/>
        </w:rPr>
        <w:t>s</w:t>
      </w:r>
      <w:r>
        <w:rPr>
          <w:rFonts w:ascii="宋体"/>
          <w:spacing w:val="-5"/>
          <w:w w:val="5"/>
          <w:sz w:val="239"/>
        </w:rPr>
        <w:t>g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2"/>
          <w:w w:val="5"/>
          <w:sz w:val="239"/>
        </w:rPr>
        <w:t>g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2"/>
          <w:w w:val="5"/>
          <w:sz w:val="239"/>
        </w:rPr>
        <w:t>i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w w:val="5"/>
          <w:sz w:val="239"/>
        </w:rPr>
        <w:t>     </w:t>
      </w:r>
      <w:r>
        <w:rPr>
          <w:rFonts w:ascii="宋体"/>
          <w:spacing w:val="56"/>
          <w:w w:val="5"/>
          <w:sz w:val="239"/>
        </w:rPr>
        <w:t> </w:t>
      </w:r>
      <w:r>
        <w:rPr>
          <w:rFonts w:ascii="宋体"/>
          <w:spacing w:val="56"/>
          <w:w w:val="5"/>
          <w:position w:val="-45"/>
          <w:sz w:val="239"/>
        </w:rPr>
      </w:r>
      <w:r>
        <w:rPr>
          <w:rFonts w:ascii="宋体"/>
          <w:spacing w:val="56"/>
          <w:w w:val="5"/>
          <w:position w:val="-22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2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a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p</w:t>
      </w:r>
      <w:r>
        <w:rPr>
          <w:rFonts w:ascii="宋体"/>
          <w:spacing w:val="-5"/>
          <w:w w:val="5"/>
          <w:position w:val="-45"/>
          <w:sz w:val="239"/>
        </w:rPr>
        <w:t>a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a</w:t>
      </w:r>
      <w:r>
        <w:rPr>
          <w:rFonts w:ascii="宋体"/>
          <w:spacing w:val="-2"/>
          <w:w w:val="5"/>
          <w:position w:val="-22"/>
          <w:sz w:val="239"/>
        </w:rPr>
        <w:t>p</w:t>
      </w:r>
      <w:r>
        <w:rPr>
          <w:rFonts w:ascii="宋体"/>
          <w:spacing w:val="-5"/>
          <w:w w:val="5"/>
          <w:position w:val="-4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s</w:t>
      </w:r>
      <w:r>
        <w:rPr>
          <w:rFonts w:ascii="宋体"/>
          <w:spacing w:val="-2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2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2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f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f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2"/>
          <w:w w:val="5"/>
          <w:position w:val="-22"/>
          <w:sz w:val="239"/>
        </w:rPr>
        <w:t>f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a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a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a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2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l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w w:val="5"/>
          <w:position w:val="-22"/>
          <w:sz w:val="239"/>
        </w:rPr>
        <w:t>     </w:t>
      </w:r>
      <w:r>
        <w:rPr>
          <w:rFonts w:ascii="宋体"/>
          <w:spacing w:val="56"/>
          <w:w w:val="5"/>
          <w:position w:val="-22"/>
          <w:sz w:val="239"/>
        </w:rPr>
        <w:t> </w:t>
      </w:r>
      <w:r>
        <w:rPr>
          <w:rFonts w:ascii="宋体"/>
          <w:spacing w:val="56"/>
          <w:w w:val="5"/>
          <w:position w:val="-45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a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2"/>
          <w:w w:val="5"/>
          <w:position w:val="-22"/>
          <w:sz w:val="239"/>
        </w:rPr>
        <w:t>a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u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u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u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2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u</w:t>
      </w:r>
      <w:r>
        <w:rPr>
          <w:rFonts w:ascii="宋体"/>
          <w:spacing w:val="-5"/>
          <w:w w:val="5"/>
          <w:position w:val="-45"/>
          <w:sz w:val="239"/>
        </w:rPr>
        <w:t>m</w:t>
      </w:r>
      <w:r>
        <w:rPr>
          <w:rFonts w:ascii="宋体"/>
          <w:spacing w:val="-5"/>
          <w:w w:val="5"/>
          <w:sz w:val="239"/>
        </w:rPr>
        <w:t>u</w:t>
      </w:r>
      <w:r>
        <w:rPr>
          <w:rFonts w:ascii="宋体"/>
          <w:spacing w:val="-5"/>
          <w:w w:val="5"/>
          <w:position w:val="-45"/>
          <w:sz w:val="239"/>
        </w:rPr>
        <w:t>m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u</w:t>
      </w:r>
      <w:r>
        <w:rPr>
          <w:rFonts w:ascii="宋体"/>
          <w:spacing w:val="-5"/>
          <w:w w:val="5"/>
          <w:position w:val="-45"/>
          <w:sz w:val="239"/>
        </w:rPr>
        <w:t>m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2"/>
          <w:w w:val="5"/>
          <w:sz w:val="239"/>
        </w:rPr>
        <w:t>u</w:t>
      </w:r>
      <w:r>
        <w:rPr>
          <w:rFonts w:ascii="宋体"/>
          <w:spacing w:val="-5"/>
          <w:w w:val="5"/>
          <w:position w:val="-22"/>
          <w:sz w:val="239"/>
        </w:rPr>
        <w:t>o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5"/>
          <w:w w:val="5"/>
          <w:position w:val="-22"/>
          <w:sz w:val="239"/>
        </w:rPr>
        <w:t>o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5"/>
          <w:w w:val="5"/>
          <w:position w:val="-45"/>
          <w:sz w:val="239"/>
        </w:rPr>
        <w:t>b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5"/>
          <w:w w:val="5"/>
          <w:position w:val="-45"/>
          <w:sz w:val="239"/>
        </w:rPr>
        <w:t>b</w:t>
      </w:r>
      <w:r>
        <w:rPr>
          <w:rFonts w:ascii="宋体"/>
          <w:spacing w:val="-5"/>
          <w:w w:val="5"/>
          <w:position w:val="-22"/>
          <w:sz w:val="239"/>
        </w:rPr>
        <w:t>o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2"/>
          <w:w w:val="5"/>
          <w:position w:val="-45"/>
          <w:sz w:val="239"/>
        </w:rPr>
        <w:t>b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b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b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sz w:val="239"/>
        </w:rPr>
        <w:t>b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4"/>
          <w:w w:val="5"/>
          <w:sz w:val="239"/>
        </w:rPr>
        <w:t>b</w:t>
      </w:r>
      <w:r>
        <w:rPr>
          <w:rFonts w:ascii="宋体"/>
          <w:spacing w:val="-5"/>
          <w:w w:val="5"/>
          <w:position w:val="-4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4"/>
          <w:w w:val="5"/>
          <w:sz w:val="239"/>
        </w:rPr>
        <w:t>e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2"/>
          <w:w w:val="5"/>
          <w:position w:val="-22"/>
          <w:sz w:val="239"/>
        </w:rPr>
        <w:t>N</w:t>
      </w:r>
      <w:r>
        <w:rPr>
          <w:rFonts w:ascii="宋体"/>
          <w:spacing w:val="1"/>
          <w:w w:val="5"/>
          <w:position w:val="-22"/>
          <w:sz w:val="239"/>
        </w:rPr>
        <w:t>umb</w:t>
      </w:r>
      <w:r>
        <w:rPr>
          <w:rFonts w:ascii="宋体"/>
          <w:w w:val="5"/>
          <w:position w:val="-22"/>
          <w:sz w:val="239"/>
        </w:rPr>
        <w:t>e</w:t>
      </w:r>
      <w:r>
        <w:rPr>
          <w:rFonts w:ascii="宋体"/>
          <w:spacing w:val="20"/>
          <w:w w:val="5"/>
          <w:position w:val="-22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  <w:t>-</w:t>
      </w:r>
      <w:r>
        <w:rPr>
          <w:rFonts w:ascii="宋体"/>
          <w:spacing w:val="-5"/>
          <w:w w:val="5"/>
          <w:sz w:val="239"/>
        </w:rPr>
        <w:t>-</w:t>
      </w:r>
      <w:r>
        <w:rPr>
          <w:rFonts w:ascii="宋体"/>
          <w:w w:val="5"/>
          <w:position w:val="-45"/>
          <w:sz w:val="239"/>
        </w:rPr>
        <w:t>-</w:t>
      </w:r>
      <w:r>
        <w:rPr>
          <w:rFonts w:ascii="宋体"/>
          <w:sz w:val="239"/>
        </w:rPr>
      </w:r>
    </w:p>
    <w:p>
      <w:pPr>
        <w:spacing w:line="412" w:lineRule="atLeast" w:before="0"/>
        <w:ind w:left="63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10"/>
        </w:rPr>
        <w:br w:type="column"/>
      </w:r>
      <w:r>
        <w:rPr>
          <w:rFonts w:ascii="宋体"/>
          <w:spacing w:val="2"/>
          <w:w w:val="10"/>
          <w:sz w:val="239"/>
        </w:rPr>
        <w:t>95</w:t>
      </w:r>
      <w:r>
        <w:rPr>
          <w:rFonts w:ascii="宋体"/>
          <w:spacing w:val="-10"/>
          <w:w w:val="10"/>
          <w:sz w:val="239"/>
        </w:rPr>
        <w:t>0</w:t>
      </w:r>
      <w:r>
        <w:rPr>
          <w:rFonts w:ascii="宋体"/>
          <w:spacing w:val="2"/>
          <w:w w:val="10"/>
          <w:position w:val="23"/>
          <w:sz w:val="239"/>
        </w:rPr>
        <w:t>7</w:t>
      </w:r>
      <w:r>
        <w:rPr>
          <w:rFonts w:ascii="宋体"/>
          <w:spacing w:val="-10"/>
          <w:w w:val="10"/>
          <w:sz w:val="239"/>
        </w:rPr>
        <w:t>6</w:t>
      </w:r>
      <w:r>
        <w:rPr>
          <w:rFonts w:ascii="宋体"/>
          <w:spacing w:val="2"/>
          <w:w w:val="10"/>
          <w:position w:val="23"/>
          <w:sz w:val="239"/>
        </w:rPr>
        <w:t>6</w:t>
      </w:r>
      <w:r>
        <w:rPr>
          <w:rFonts w:ascii="宋体"/>
          <w:spacing w:val="-10"/>
          <w:w w:val="10"/>
          <w:sz w:val="239"/>
        </w:rPr>
        <w:t>3</w:t>
      </w:r>
      <w:r>
        <w:rPr>
          <w:rFonts w:ascii="宋体"/>
          <w:w w:val="10"/>
          <w:position w:val="23"/>
          <w:sz w:val="239"/>
        </w:rPr>
        <w:t>4</w:t>
      </w:r>
      <w:r>
        <w:rPr>
          <w:rFonts w:ascii="宋体"/>
          <w:spacing w:val="-10"/>
          <w:w w:val="10"/>
          <w:sz w:val="239"/>
        </w:rPr>
        <w:t>9</w:t>
      </w:r>
      <w:r>
        <w:rPr>
          <w:rFonts w:ascii="宋体"/>
          <w:w w:val="10"/>
          <w:position w:val="23"/>
          <w:sz w:val="239"/>
        </w:rPr>
        <w:t>5</w:t>
      </w:r>
      <w:r>
        <w:rPr>
          <w:rFonts w:ascii="宋体"/>
          <w:spacing w:val="-10"/>
          <w:w w:val="10"/>
          <w:sz w:val="239"/>
        </w:rPr>
        <w:t>2</w:t>
      </w:r>
      <w:r>
        <w:rPr>
          <w:rFonts w:ascii="宋体"/>
          <w:spacing w:val="2"/>
          <w:w w:val="10"/>
          <w:position w:val="23"/>
          <w:sz w:val="239"/>
        </w:rPr>
        <w:t>4</w:t>
      </w:r>
      <w:r>
        <w:rPr>
          <w:rFonts w:ascii="宋体"/>
          <w:spacing w:val="-10"/>
          <w:w w:val="10"/>
          <w:sz w:val="239"/>
        </w:rPr>
        <w:t>3</w:t>
      </w:r>
      <w:r>
        <w:rPr>
          <w:rFonts w:ascii="宋体"/>
          <w:w w:val="10"/>
          <w:position w:val="23"/>
          <w:sz w:val="239"/>
        </w:rPr>
        <w:t>4</w:t>
      </w:r>
      <w:r>
        <w:rPr>
          <w:rFonts w:ascii="宋体"/>
          <w:spacing w:val="-10"/>
          <w:w w:val="10"/>
          <w:position w:val="-22"/>
          <w:sz w:val="239"/>
        </w:rPr>
        <w:t>1</w:t>
      </w:r>
      <w:r>
        <w:rPr>
          <w:rFonts w:ascii="宋体"/>
          <w:spacing w:val="-10"/>
          <w:w w:val="10"/>
          <w:sz w:val="239"/>
        </w:rPr>
        <w:t>3</w:t>
      </w:r>
      <w:r>
        <w:rPr>
          <w:rFonts w:ascii="宋体"/>
          <w:w w:val="10"/>
          <w:position w:val="23"/>
          <w:sz w:val="239"/>
        </w:rPr>
        <w:t>1</w:t>
      </w:r>
      <w:r>
        <w:rPr>
          <w:rFonts w:ascii="宋体"/>
          <w:spacing w:val="-10"/>
          <w:w w:val="10"/>
          <w:sz w:val="239"/>
        </w:rPr>
        <w:t>6</w:t>
      </w:r>
      <w:r>
        <w:rPr>
          <w:rFonts w:ascii="宋体"/>
          <w:spacing w:val="-10"/>
          <w:w w:val="10"/>
          <w:position w:val="23"/>
          <w:sz w:val="239"/>
        </w:rPr>
        <w:t>3</w:t>
      </w:r>
      <w:r>
        <w:rPr>
          <w:rFonts w:ascii="宋体"/>
          <w:w w:val="10"/>
          <w:position w:val="-22"/>
          <w:sz w:val="239"/>
        </w:rPr>
        <w:t>5</w:t>
      </w:r>
      <w:r>
        <w:rPr>
          <w:rFonts w:ascii="宋体"/>
          <w:sz w:val="239"/>
        </w:rPr>
      </w:r>
    </w:p>
    <w:p>
      <w:pPr>
        <w:spacing w:after="0" w:line="412" w:lineRule="atLeast"/>
        <w:jc w:val="left"/>
        <w:rPr>
          <w:rFonts w:ascii="宋体" w:hAnsi="宋体" w:cs="宋体" w:eastAsia="宋体"/>
          <w:sz w:val="239"/>
          <w:szCs w:val="239"/>
        </w:rPr>
        <w:sectPr>
          <w:pgSz w:w="12240" w:h="15840"/>
          <w:pgMar w:top="0" w:bottom="280" w:left="740" w:right="1360"/>
          <w:cols w:num="3" w:equalWidth="0">
            <w:col w:w="2868" w:space="1779"/>
            <w:col w:w="3520" w:space="40"/>
            <w:col w:w="1933"/>
          </w:cols>
        </w:sectPr>
      </w:pPr>
    </w:p>
    <w:p>
      <w:pPr>
        <w:pStyle w:val="BodyText"/>
        <w:spacing w:line="1382" w:lineRule="exact"/>
        <w:ind w:left="337" w:right="0"/>
        <w:jc w:val="left"/>
        <w:rPr>
          <w:rFonts w:ascii="宋体" w:hAnsi="宋体" w:cs="宋体" w:eastAsia="宋体"/>
          <w:sz w:val="26"/>
          <w:szCs w:val="26"/>
        </w:rPr>
      </w:pPr>
      <w:r>
        <w:rPr>
          <w:spacing w:val="-13"/>
          <w:w w:val="15"/>
        </w:rPr>
        <w:t>T</w:t>
      </w:r>
      <w:r>
        <w:rPr>
          <w:spacing w:val="-13"/>
          <w:w w:val="15"/>
          <w:position w:val="-19"/>
        </w:rPr>
        <w:t>T</w:t>
      </w:r>
      <w:r>
        <w:rPr>
          <w:spacing w:val="-13"/>
          <w:w w:val="15"/>
          <w:position w:val="-62"/>
        </w:rPr>
        <w:t>F</w:t>
      </w:r>
      <w:r>
        <w:rPr>
          <w:spacing w:val="-13"/>
          <w:w w:val="15"/>
          <w:position w:val="-20"/>
        </w:rPr>
        <w:t>T</w:t>
      </w:r>
      <w:r>
        <w:rPr>
          <w:spacing w:val="-13"/>
          <w:w w:val="15"/>
          <w:position w:val="-41"/>
        </w:rPr>
        <w:t>T</w:t>
      </w:r>
      <w:r>
        <w:rPr>
          <w:spacing w:val="-13"/>
          <w:w w:val="15"/>
          <w:position w:val="-19"/>
        </w:rPr>
        <w:t>T</w:t>
      </w:r>
      <w:r>
        <w:rPr>
          <w:spacing w:val="-13"/>
          <w:w w:val="15"/>
        </w:rPr>
        <w:t>T</w:t>
      </w:r>
      <w:r>
        <w:rPr>
          <w:spacing w:val="-13"/>
          <w:w w:val="15"/>
          <w:position w:val="-20"/>
        </w:rPr>
        <w:t>T</w:t>
      </w:r>
      <w:r>
        <w:rPr>
          <w:spacing w:val="-11"/>
          <w:w w:val="15"/>
        </w:rPr>
        <w:t>T</w:t>
      </w:r>
      <w:r>
        <w:rPr>
          <w:spacing w:val="-13"/>
          <w:w w:val="15"/>
          <w:position w:val="-19"/>
        </w:rPr>
        <w:t>_</w:t>
      </w:r>
      <w:r>
        <w:rPr>
          <w:spacing w:val="-13"/>
          <w:w w:val="15"/>
        </w:rPr>
        <w:t>_</w:t>
      </w:r>
      <w:r>
        <w:rPr>
          <w:spacing w:val="-13"/>
          <w:w w:val="15"/>
          <w:position w:val="-40"/>
        </w:rPr>
        <w:t>_</w:t>
      </w:r>
      <w:r>
        <w:rPr>
          <w:spacing w:val="-13"/>
          <w:w w:val="15"/>
          <w:position w:val="-41"/>
        </w:rPr>
        <w:t>_</w:t>
      </w:r>
      <w:r>
        <w:rPr>
          <w:spacing w:val="-13"/>
          <w:w w:val="15"/>
        </w:rPr>
        <w:t>_</w:t>
      </w:r>
      <w:r>
        <w:rPr>
          <w:spacing w:val="-13"/>
          <w:w w:val="15"/>
          <w:position w:val="-20"/>
        </w:rPr>
        <w:t>_</w:t>
      </w:r>
      <w:r>
        <w:rPr>
          <w:spacing w:val="-13"/>
          <w:w w:val="15"/>
        </w:rPr>
        <w:t>_</w:t>
      </w:r>
      <w:r>
        <w:rPr>
          <w:spacing w:val="-11"/>
          <w:w w:val="15"/>
        </w:rPr>
        <w:t>_</w:t>
      </w:r>
      <w:r>
        <w:rPr>
          <w:spacing w:val="-13"/>
          <w:w w:val="15"/>
          <w:position w:val="-19"/>
        </w:rPr>
        <w:t>M</w:t>
      </w:r>
      <w:r>
        <w:rPr>
          <w:spacing w:val="-13"/>
          <w:w w:val="15"/>
        </w:rPr>
        <w:t>MM</w:t>
      </w:r>
      <w:r>
        <w:rPr>
          <w:spacing w:val="-13"/>
          <w:w w:val="15"/>
          <w:position w:val="-20"/>
        </w:rPr>
        <w:t>M</w:t>
      </w:r>
      <w:r>
        <w:rPr>
          <w:spacing w:val="-13"/>
          <w:w w:val="15"/>
        </w:rPr>
        <w:t>M</w:t>
      </w:r>
      <w:r>
        <w:rPr>
          <w:spacing w:val="-11"/>
          <w:w w:val="15"/>
        </w:rPr>
        <w:t>M</w:t>
      </w:r>
      <w:r>
        <w:rPr>
          <w:spacing w:val="-13"/>
          <w:w w:val="15"/>
          <w:position w:val="-19"/>
        </w:rPr>
        <w:t>I</w:t>
      </w:r>
      <w:r>
        <w:rPr>
          <w:spacing w:val="-13"/>
          <w:w w:val="15"/>
          <w:position w:val="-41"/>
        </w:rPr>
        <w:t>N</w:t>
      </w:r>
      <w:r>
        <w:rPr>
          <w:spacing w:val="-13"/>
          <w:w w:val="15"/>
        </w:rPr>
        <w:t>I</w:t>
      </w:r>
      <w:r>
        <w:rPr>
          <w:spacing w:val="-13"/>
          <w:w w:val="15"/>
          <w:position w:val="-40"/>
        </w:rPr>
        <w:t>N</w:t>
      </w:r>
      <w:r>
        <w:rPr>
          <w:spacing w:val="-13"/>
          <w:w w:val="15"/>
        </w:rPr>
        <w:t>I</w:t>
      </w:r>
      <w:r>
        <w:rPr>
          <w:spacing w:val="-13"/>
          <w:w w:val="15"/>
          <w:position w:val="-20"/>
        </w:rPr>
        <w:t>I</w:t>
      </w:r>
      <w:r>
        <w:rPr>
          <w:spacing w:val="-13"/>
          <w:w w:val="15"/>
        </w:rPr>
        <w:t>I</w:t>
      </w:r>
      <w:r>
        <w:rPr>
          <w:spacing w:val="-13"/>
          <w:w w:val="15"/>
          <w:position w:val="-40"/>
        </w:rPr>
        <w:t>N</w:t>
      </w:r>
      <w:r>
        <w:rPr>
          <w:spacing w:val="-11"/>
          <w:w w:val="15"/>
          <w:position w:val="-41"/>
        </w:rPr>
        <w:t>N</w:t>
      </w:r>
      <w:r>
        <w:rPr>
          <w:spacing w:val="-13"/>
          <w:w w:val="15"/>
          <w:position w:val="-19"/>
        </w:rPr>
        <w:t>N</w:t>
      </w:r>
      <w:r>
        <w:rPr>
          <w:spacing w:val="-13"/>
          <w:w w:val="15"/>
        </w:rPr>
        <w:t>N</w:t>
      </w:r>
      <w:r>
        <w:rPr>
          <w:spacing w:val="-13"/>
          <w:w w:val="15"/>
          <w:position w:val="-20"/>
        </w:rPr>
        <w:t>N</w:t>
      </w:r>
      <w:r>
        <w:rPr>
          <w:spacing w:val="-13"/>
          <w:w w:val="15"/>
        </w:rPr>
        <w:t>N</w:t>
      </w:r>
      <w:r>
        <w:rPr>
          <w:spacing w:val="-11"/>
          <w:w w:val="15"/>
        </w:rPr>
        <w:t>N</w:t>
      </w:r>
      <w:r>
        <w:rPr>
          <w:spacing w:val="-13"/>
          <w:w w:val="15"/>
          <w:position w:val="-19"/>
        </w:rPr>
        <w:t>I</w:t>
      </w:r>
      <w:r>
        <w:rPr>
          <w:spacing w:val="-13"/>
          <w:w w:val="15"/>
        </w:rPr>
        <w:t>II</w:t>
      </w:r>
      <w:r>
        <w:rPr>
          <w:spacing w:val="-13"/>
          <w:w w:val="15"/>
          <w:position w:val="-20"/>
        </w:rPr>
        <w:t>I</w:t>
      </w:r>
      <w:r>
        <w:rPr>
          <w:spacing w:val="-13"/>
          <w:w w:val="15"/>
        </w:rPr>
        <w:t>I</w:t>
      </w:r>
      <w:r>
        <w:rPr>
          <w:spacing w:val="-11"/>
          <w:w w:val="15"/>
        </w:rPr>
        <w:t>I</w:t>
      </w:r>
      <w:r>
        <w:rPr>
          <w:spacing w:val="-13"/>
          <w:w w:val="15"/>
          <w:position w:val="-19"/>
        </w:rPr>
        <w:t>M</w:t>
      </w:r>
      <w:r>
        <w:rPr>
          <w:spacing w:val="-13"/>
          <w:w w:val="15"/>
        </w:rPr>
        <w:t>MM</w:t>
      </w:r>
      <w:r>
        <w:rPr>
          <w:spacing w:val="-13"/>
          <w:w w:val="15"/>
          <w:position w:val="-20"/>
        </w:rPr>
        <w:t>M</w:t>
      </w:r>
      <w:r>
        <w:rPr>
          <w:spacing w:val="-11"/>
          <w:w w:val="15"/>
        </w:rPr>
        <w:t>M</w:t>
      </w:r>
      <w:r>
        <w:rPr>
          <w:spacing w:val="-13"/>
          <w:w w:val="15"/>
          <w:position w:val="-19"/>
        </w:rPr>
        <w:t>U</w:t>
      </w:r>
      <w:r>
        <w:rPr>
          <w:spacing w:val="-13"/>
          <w:w w:val="15"/>
        </w:rPr>
        <w:t>UU</w:t>
      </w:r>
      <w:r>
        <w:rPr>
          <w:spacing w:val="-13"/>
          <w:w w:val="15"/>
          <w:position w:val="-20"/>
        </w:rPr>
        <w:t>U</w:t>
      </w:r>
      <w:r>
        <w:rPr>
          <w:spacing w:val="-13"/>
          <w:w w:val="15"/>
        </w:rPr>
        <w:t>U</w:t>
      </w:r>
      <w:r>
        <w:rPr>
          <w:spacing w:val="-11"/>
          <w:w w:val="15"/>
        </w:rPr>
        <w:t>U</w:t>
      </w:r>
      <w:r>
        <w:rPr>
          <w:spacing w:val="-13"/>
          <w:w w:val="15"/>
          <w:position w:val="-19"/>
        </w:rPr>
        <w:t>M</w:t>
      </w:r>
      <w:r>
        <w:rPr>
          <w:spacing w:val="-13"/>
          <w:w w:val="15"/>
        </w:rPr>
        <w:t>M</w:t>
      </w:r>
      <w:r>
        <w:rPr>
          <w:spacing w:val="-13"/>
          <w:w w:val="15"/>
          <w:position w:val="-20"/>
        </w:rPr>
        <w:t>M</w:t>
      </w:r>
      <w:r>
        <w:rPr>
          <w:spacing w:val="-11"/>
          <w:w w:val="15"/>
        </w:rPr>
        <w:t>M</w:t>
      </w:r>
      <w:r>
        <w:rPr>
          <w:spacing w:val="4"/>
          <w:w w:val="15"/>
          <w:position w:val="-19"/>
        </w:rPr>
        <w:t>_M</w:t>
      </w:r>
      <w:r>
        <w:rPr>
          <w:w w:val="15"/>
          <w:position w:val="-19"/>
        </w:rPr>
        <w:t>N  </w:t>
      </w:r>
      <w:r>
        <w:rPr>
          <w:spacing w:val="124"/>
          <w:w w:val="15"/>
          <w:position w:val="-19"/>
        </w:rPr>
        <w:t> </w:t>
      </w:r>
      <w:r>
        <w:rPr>
          <w:rFonts w:ascii="宋体"/>
          <w:w w:val="15"/>
          <w:position w:val="176"/>
          <w:sz w:val="26"/>
        </w:rPr>
        <w:t>FAIL</w:t>
      </w:r>
      <w:r>
        <w:rPr>
          <w:rFonts w:ascii="宋体"/>
          <w:spacing w:val="-1"/>
          <w:w w:val="15"/>
          <w:position w:val="176"/>
          <w:sz w:val="26"/>
        </w:rPr>
        <w:t>E</w:t>
      </w:r>
      <w:r>
        <w:rPr>
          <w:rFonts w:ascii="宋体"/>
          <w:w w:val="15"/>
          <w:position w:val="176"/>
          <w:sz w:val="26"/>
        </w:rPr>
        <w:t>D</w:t>
      </w:r>
      <w:r>
        <w:rPr>
          <w:rFonts w:ascii="宋体"/>
          <w:sz w:val="26"/>
        </w:rPr>
      </w:r>
    </w:p>
    <w:p>
      <w:pPr>
        <w:tabs>
          <w:tab w:pos="3255" w:val="left" w:leader="none"/>
        </w:tabs>
        <w:spacing w:line="71" w:lineRule="exact" w:before="0"/>
        <w:ind w:left="337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5"/>
        </w:rPr>
        <w:br w:type="column"/>
      </w:r>
      <w:r>
        <w:rPr>
          <w:rFonts w:ascii="宋体"/>
          <w:w w:val="5"/>
          <w:sz w:val="239"/>
        </w:rPr>
        <w:t>Operator</w:t>
        <w:tab/>
      </w:r>
      <w:r>
        <w:rPr>
          <w:rFonts w:ascii="宋体"/>
          <w:spacing w:val="64"/>
          <w:w w:val="5"/>
          <w:sz w:val="239"/>
        </w:rPr>
        <w:t>-</w:t>
      </w:r>
      <w:r>
        <w:rPr>
          <w:rFonts w:ascii="宋体"/>
          <w:spacing w:val="1"/>
          <w:w w:val="5"/>
          <w:sz w:val="239"/>
        </w:rPr>
        <w:t>Paul</w:t>
      </w:r>
      <w:r>
        <w:rPr>
          <w:rFonts w:ascii="宋体"/>
          <w:w w:val="5"/>
          <w:sz w:val="239"/>
        </w:rPr>
        <w:t>       </w:t>
      </w:r>
      <w:r>
        <w:rPr>
          <w:rFonts w:ascii="宋体"/>
          <w:spacing w:val="24"/>
          <w:w w:val="5"/>
          <w:sz w:val="239"/>
        </w:rPr>
        <w:t> </w:t>
      </w:r>
      <w:r>
        <w:rPr>
          <w:rFonts w:ascii="宋体"/>
          <w:w w:val="5"/>
          <w:sz w:val="239"/>
        </w:rPr>
        <w:t>Puma.</w:t>
      </w:r>
      <w:r>
        <w:rPr>
          <w:rFonts w:ascii="宋体"/>
          <w:sz w:val="239"/>
        </w:rPr>
      </w:r>
    </w:p>
    <w:p>
      <w:pPr>
        <w:spacing w:after="0" w:line="71" w:lineRule="exact"/>
        <w:jc w:val="left"/>
        <w:rPr>
          <w:rFonts w:ascii="宋体" w:hAnsi="宋体" w:cs="宋体" w:eastAsia="宋体"/>
          <w:sz w:val="239"/>
          <w:szCs w:val="239"/>
        </w:rPr>
        <w:sectPr>
          <w:type w:val="continuous"/>
          <w:pgSz w:w="12240" w:h="15840"/>
          <w:pgMar w:top="0" w:bottom="280" w:left="740" w:right="1360"/>
          <w:cols w:num="2" w:equalWidth="0">
            <w:col w:w="3326" w:space="1486"/>
            <w:col w:w="5328"/>
          </w:cols>
        </w:sectPr>
      </w:pPr>
    </w:p>
    <w:p>
      <w:pPr>
        <w:pStyle w:val="BodyText"/>
        <w:spacing w:line="3576" w:lineRule="exact"/>
        <w:ind w:left="289" w:right="0"/>
        <w:jc w:val="left"/>
      </w:pPr>
      <w:r>
        <w:rPr>
          <w:spacing w:val="-5"/>
          <w:w w:val="5"/>
          <w:position w:val="42"/>
        </w:rPr>
        <w:t>N</w:t>
      </w:r>
      <w:r>
        <w:rPr>
          <w:spacing w:val="-5"/>
          <w:w w:val="5"/>
          <w:position w:val="63"/>
        </w:rPr>
        <w:t>S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  <w:position w:val="42"/>
        </w:rPr>
        <w:t>N</w:t>
      </w:r>
      <w:r>
        <w:rPr>
          <w:spacing w:val="-5"/>
          <w:w w:val="5"/>
          <w:position w:val="63"/>
        </w:rPr>
        <w:t>S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</w:rPr>
        <w:t>P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  <w:position w:val="42"/>
        </w:rPr>
        <w:t>N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  <w:position w:val="63"/>
        </w:rPr>
        <w:t>S</w:t>
      </w:r>
      <w:r>
        <w:rPr>
          <w:spacing w:val="-5"/>
          <w:w w:val="5"/>
        </w:rPr>
        <w:t>P</w:t>
      </w:r>
      <w:r>
        <w:rPr>
          <w:spacing w:val="-5"/>
          <w:w w:val="5"/>
          <w:position w:val="63"/>
        </w:rPr>
        <w:t>S</w:t>
      </w:r>
      <w:r>
        <w:rPr>
          <w:spacing w:val="-4"/>
          <w:w w:val="5"/>
          <w:position w:val="21"/>
        </w:rPr>
        <w:t>P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</w:rPr>
        <w:t>_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4"/>
          <w:w w:val="5"/>
          <w:position w:val="42"/>
        </w:rPr>
        <w:t>_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</w:rPr>
        <w:t>O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</w:rPr>
        <w:t>O</w:t>
      </w:r>
      <w:r>
        <w:rPr>
          <w:spacing w:val="-5"/>
          <w:w w:val="5"/>
          <w:position w:val="84"/>
        </w:rPr>
        <w:t>M</w:t>
      </w:r>
      <w:r>
        <w:rPr>
          <w:spacing w:val="-5"/>
          <w:w w:val="5"/>
          <w:position w:val="42"/>
        </w:rPr>
        <w:t>M</w:t>
      </w:r>
      <w:r>
        <w:rPr>
          <w:spacing w:val="-5"/>
          <w:w w:val="5"/>
          <w:position w:val="21"/>
        </w:rPr>
        <w:t>O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</w:rPr>
        <w:t>O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</w:rPr>
        <w:t>O</w:t>
      </w:r>
      <w:r>
        <w:rPr>
          <w:spacing w:val="-5"/>
          <w:w w:val="5"/>
          <w:position w:val="84"/>
        </w:rPr>
        <w:t>M</w:t>
      </w:r>
      <w:r>
        <w:rPr>
          <w:spacing w:val="-5"/>
          <w:w w:val="5"/>
          <w:position w:val="42"/>
        </w:rPr>
        <w:t>M</w:t>
      </w:r>
      <w:r>
        <w:rPr>
          <w:spacing w:val="-5"/>
          <w:w w:val="5"/>
          <w:position w:val="21"/>
        </w:rPr>
        <w:t>O</w:t>
      </w:r>
      <w:r>
        <w:rPr>
          <w:spacing w:val="-4"/>
          <w:w w:val="5"/>
          <w:position w:val="42"/>
        </w:rPr>
        <w:t>M</w:t>
      </w:r>
      <w:r>
        <w:rPr>
          <w:spacing w:val="-5"/>
          <w:w w:val="5"/>
        </w:rPr>
        <w:t>I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</w:rPr>
        <w:t>I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  <w:position w:val="42"/>
        </w:rPr>
        <w:t>X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</w:rPr>
        <w:t>I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</w:rPr>
        <w:t>I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  <w:position w:val="42"/>
        </w:rPr>
        <w:t>X</w:t>
      </w:r>
      <w:r>
        <w:rPr>
          <w:spacing w:val="-5"/>
          <w:w w:val="5"/>
          <w:position w:val="21"/>
        </w:rPr>
        <w:t>I</w:t>
      </w:r>
      <w:r>
        <w:rPr>
          <w:spacing w:val="-4"/>
          <w:w w:val="5"/>
          <w:position w:val="42"/>
        </w:rPr>
        <w:t>X</w:t>
      </w:r>
      <w:r>
        <w:rPr>
          <w:spacing w:val="-5"/>
          <w:w w:val="5"/>
        </w:rPr>
        <w:t>L</w:t>
      </w:r>
      <w:r>
        <w:rPr>
          <w:spacing w:val="-5"/>
          <w:w w:val="5"/>
          <w:position w:val="63"/>
        </w:rPr>
        <w:t>D</w:t>
      </w:r>
      <w:r>
        <w:rPr>
          <w:spacing w:val="-5"/>
          <w:w w:val="5"/>
        </w:rPr>
        <w:t>L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  <w:position w:val="63"/>
        </w:rPr>
        <w:t>D</w:t>
      </w:r>
      <w:r>
        <w:rPr>
          <w:spacing w:val="-5"/>
          <w:w w:val="5"/>
        </w:rPr>
        <w:t>L</w:t>
      </w:r>
      <w:r>
        <w:rPr>
          <w:spacing w:val="-5"/>
          <w:w w:val="5"/>
          <w:position w:val="63"/>
        </w:rPr>
        <w:t>D</w:t>
      </w:r>
      <w:r>
        <w:rPr>
          <w:spacing w:val="-5"/>
          <w:w w:val="5"/>
        </w:rPr>
        <w:t>L</w:t>
      </w:r>
      <w:r>
        <w:rPr>
          <w:spacing w:val="-3"/>
          <w:w w:val="5"/>
          <w:position w:val="21"/>
        </w:rPr>
        <w:t>L</w:t>
      </w:r>
      <w:r>
        <w:rPr>
          <w:spacing w:val="1"/>
          <w:w w:val="5"/>
          <w:position w:val="21"/>
        </w:rPr>
        <w:t>_M</w:t>
      </w:r>
      <w:r>
        <w:rPr>
          <w:w w:val="5"/>
          <w:position w:val="21"/>
        </w:rPr>
        <w:t>N</w:t>
      </w:r>
      <w:r>
        <w:rPr/>
      </w:r>
    </w:p>
    <w:p>
      <w:pPr>
        <w:spacing w:line="240" w:lineRule="auto" w:before="0"/>
        <w:rPr>
          <w:rFonts w:ascii="宋体" w:hAnsi="宋体" w:cs="宋体" w:eastAsia="宋体"/>
          <w:sz w:val="28"/>
          <w:szCs w:val="28"/>
        </w:rPr>
      </w:pPr>
      <w:r>
        <w:rPr/>
        <w:br w:type="column"/>
      </w:r>
      <w:r>
        <w:rPr>
          <w:rFonts w:ascii="宋体"/>
          <w:sz w:val="28"/>
        </w:rPr>
      </w:r>
    </w:p>
    <w:p>
      <w:pPr>
        <w:spacing w:line="240" w:lineRule="auto" w:before="0"/>
        <w:rPr>
          <w:rFonts w:ascii="宋体" w:hAnsi="宋体" w:cs="宋体" w:eastAsia="宋体"/>
          <w:sz w:val="28"/>
          <w:szCs w:val="28"/>
        </w:rPr>
      </w:pPr>
    </w:p>
    <w:p>
      <w:pPr>
        <w:spacing w:line="240" w:lineRule="auto" w:before="0"/>
        <w:rPr>
          <w:rFonts w:ascii="宋体" w:hAnsi="宋体" w:cs="宋体" w:eastAsia="宋体"/>
          <w:sz w:val="28"/>
          <w:szCs w:val="28"/>
        </w:rPr>
      </w:pPr>
    </w:p>
    <w:p>
      <w:pPr>
        <w:spacing w:line="240" w:lineRule="auto" w:before="9"/>
        <w:rPr>
          <w:rFonts w:ascii="宋体" w:hAnsi="宋体" w:cs="宋体" w:eastAsia="宋体"/>
          <w:sz w:val="36"/>
          <w:szCs w:val="36"/>
        </w:rPr>
      </w:pPr>
    </w:p>
    <w:p>
      <w:pPr>
        <w:spacing w:before="0"/>
        <w:ind w:left="289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i/>
          <w:spacing w:val="1"/>
          <w:sz w:val="27"/>
        </w:rPr>
        <w:t>C</w:t>
      </w:r>
      <w:r>
        <w:rPr>
          <w:rFonts w:ascii="Arial"/>
          <w:i/>
          <w:sz w:val="27"/>
        </w:rPr>
        <w:t>r</w:t>
      </w:r>
      <w:r>
        <w:rPr>
          <w:rFonts w:ascii="Arial"/>
          <w:i/>
          <w:spacing w:val="1"/>
          <w:sz w:val="27"/>
        </w:rPr>
        <w:t>an</w:t>
      </w:r>
      <w:r>
        <w:rPr>
          <w:rFonts w:ascii="Arial"/>
          <w:i/>
          <w:sz w:val="27"/>
        </w:rPr>
        <w:t>k</w:t>
      </w:r>
      <w:r>
        <w:rPr>
          <w:rFonts w:ascii="Arial"/>
          <w:sz w:val="27"/>
        </w:rPr>
      </w:r>
    </w:p>
    <w:p>
      <w:pPr>
        <w:spacing w:after="0"/>
        <w:jc w:val="left"/>
        <w:rPr>
          <w:rFonts w:ascii="Arial" w:hAnsi="Arial" w:cs="Arial" w:eastAsia="Arial"/>
          <w:sz w:val="27"/>
          <w:szCs w:val="27"/>
        </w:rPr>
        <w:sectPr>
          <w:type w:val="continuous"/>
          <w:pgSz w:w="12240" w:h="15840"/>
          <w:pgMar w:top="0" w:bottom="280" w:left="740" w:right="1360"/>
          <w:cols w:num="2" w:equalWidth="0">
            <w:col w:w="1036" w:space="310"/>
            <w:col w:w="8794"/>
          </w:cols>
        </w:sect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  <w:r>
        <w:rPr/>
        <w:pict>
          <v:group style="position:absolute;margin-left:42.35952pt;margin-top:42.360016pt;width:496.35pt;height:709.2pt;mso-position-horizontal-relative:page;mso-position-vertical-relative:page;z-index:-58648" coordorigin="847,847" coordsize="9927,14184">
            <v:group style="position:absolute;left:2287;top:3200;width:1414;height:2" coordorigin="2287,3200" coordsize="1414,2">
              <v:shape style="position:absolute;left:2287;top:3200;width:1414;height:2" coordorigin="2287,3200" coordsize="1414,0" path="m2287,3200l3701,3200e" filled="false" stroked="true" strokeweight=".699531pt" strokecolor="#000000">
                <v:path arrowok="t"/>
              </v:shape>
            </v:group>
            <v:group style="position:absolute;left:4130;top:1639;width:3;height:389" coordorigin="4130,1639" coordsize="3,389">
              <v:shape style="position:absolute;left:4130;top:1639;width:3;height:389" coordorigin="4130,1639" coordsize="3,389" path="m4130,2028l4133,2028,4133,1639,4130,1639,4130,2028xe" filled="true" fillcolor="#ffffff" stroked="false">
                <v:path arrowok="t"/>
                <v:fill type="solid"/>
              </v:shape>
            </v:group>
            <v:group style="position:absolute;left:3228;top:1639;width:903;height:387" coordorigin="3228,1639" coordsize="903,387">
              <v:shape style="position:absolute;left:3228;top:1639;width:903;height:387" coordorigin="3228,1639" coordsize="903,387" path="m3228,2026l4130,2026,4130,1639,3228,1639,3228,2026xe" filled="true" fillcolor="#ffffff" stroked="false">
                <v:path arrowok="t"/>
                <v:fill type="solid"/>
              </v:shape>
            </v:group>
            <v:group style="position:absolute;left:8758;top:1342;width:200;height:228" coordorigin="8758,1342" coordsize="200,228">
              <v:shape style="position:absolute;left:8758;top:1342;width:200;height:228" coordorigin="8758,1342" coordsize="200,228" path="m8758,1570l8957,1570,8957,1342,8758,1342,8758,1570xe" filled="true" fillcolor="#ffffff" stroked="false">
                <v:path arrowok="t"/>
                <v:fill type="solid"/>
              </v:shape>
            </v:group>
            <v:group style="position:absolute;left:960;top:960;width:9639;height:1248" coordorigin="960,960" coordsize="9639,1248">
              <v:shape style="position:absolute;left:960;top:960;width:9639;height:1248" coordorigin="960,960" coordsize="9639,1248" path="m10598,2208l960,2208,960,960,10598,960,10598,2208,5726,2208,5726,960,10598,960,10598,2208e" filled="false" stroked="true" strokeweight=".24pt" strokecolor="#000000">
                <v:path arrowok="t"/>
              </v:shape>
            </v:group>
            <v:group style="position:absolute;left:1190;top:1073;width:2484;height:336" coordorigin="1190,1073" coordsize="2484,336">
              <v:shape style="position:absolute;left:1190;top:1073;width:2484;height:336" coordorigin="1190,1073" coordsize="2484,336" path="m1190,1409l3674,1409,3674,1073,1190,1073,1190,1409xe" filled="true" fillcolor="#ffffff" stroked="false">
                <v:path arrowok="t"/>
                <v:fill type="solid"/>
              </v:shape>
            </v:group>
            <v:group style="position:absolute;left:850;top:14798;width:5748;height:233" coordorigin="850,14798" coordsize="5748,233">
              <v:shape style="position:absolute;left:850;top:14798;width:5748;height:233" coordorigin="850,14798" coordsize="5748,233" path="m850,14798l850,15031,6598,15031,6598,14798,850,14798xe" filled="true" fillcolor="#ffffff" stroked="false">
                <v:path arrowok="t"/>
                <v:fill type="solid"/>
              </v:shape>
            </v:group>
            <v:group style="position:absolute;left:1034;top:3482;width:2;height:1107" coordorigin="1034,3482" coordsize="2,1107">
              <v:shape style="position:absolute;left:1034;top:3482;width:2;height:1107" coordorigin="1034,3482" coordsize="0,1107" path="m1034,3482l1034,4589e" filled="false" stroked="true" strokeweight=".24pt" strokecolor="#000000">
                <v:path arrowok="t"/>
              </v:shape>
            </v:group>
            <v:group style="position:absolute;left:1034;top:3482;width:1632;height:2" coordorigin="1034,3482" coordsize="1632,2">
              <v:shape style="position:absolute;left:1034;top:3482;width:1632;height:2" coordorigin="1034,3482" coordsize="1632,0" path="m1034,3482l2666,3482e" filled="false" stroked="true" strokeweight=".24pt" strokecolor="#000000">
                <v:path arrowok="t"/>
              </v:shape>
            </v:group>
            <v:group style="position:absolute;left:2666;top:3482;width:2;height:1107" coordorigin="2666,3482" coordsize="2,1107">
              <v:shape style="position:absolute;left:2666;top:3482;width:2;height:1107" coordorigin="2666,3482" coordsize="0,1107" path="m2666,3482l2666,4589e" filled="false" stroked="true" strokeweight=".24pt" strokecolor="#000000">
                <v:path arrowok="t"/>
              </v:shape>
            </v:group>
            <v:group style="position:absolute;left:1034;top:3931;width:1181;height:207" coordorigin="1034,3931" coordsize="1181,207">
              <v:shape style="position:absolute;left:1034;top:3931;width:1181;height:207" coordorigin="1034,3931" coordsize="1181,207" path="m1034,4138l2215,4138,2215,3931,1034,3931,1034,4138xe" filled="true" fillcolor="#c0c0c0" stroked="false">
                <v:path arrowok="t"/>
                <v:fill type="solid"/>
              </v:shape>
            </v:group>
            <v:group style="position:absolute;left:1034;top:3931;width:1181;height:207" coordorigin="1034,3931" coordsize="1181,207">
              <v:shape style="position:absolute;left:1034;top:3931;width:1181;height:207" coordorigin="1034,3931" coordsize="1181,207" path="m1034,4138l2215,4138,2215,3931,1034,3931,1034,4138xe" filled="false" stroked="true" strokeweight=".24pt" strokecolor="#c0c0c0">
                <v:path arrowok="t"/>
              </v:shape>
            </v:group>
            <v:group style="position:absolute;left:2261;top:3931;width:2;height:656" coordorigin="2261,3931" coordsize="2,656">
              <v:shape style="position:absolute;left:2261;top:3931;width:2;height:656" coordorigin="2261,3931" coordsize="0,656" path="m2261,3931l2261,4586e" filled="false" stroked="true" strokeweight="4.42pt" strokecolor="#c0c0c0">
                <v:path arrowok="t"/>
              </v:shape>
            </v:group>
            <v:group style="position:absolute;left:2218;top:3931;width:87;height:207" coordorigin="2218,3931" coordsize="87,207">
              <v:shape style="position:absolute;left:2218;top:3931;width:87;height:207" coordorigin="2218,3931" coordsize="87,207" path="m2218,4138l2304,4138,2304,3931,2218,3931,2218,4138xe" filled="false" stroked="true" strokeweight=".24pt" strokecolor="#c0c0c0">
                <v:path arrowok="t"/>
              </v:shape>
            </v:group>
            <v:group style="position:absolute;left:2306;top:3931;width:358;height:207" coordorigin="2306,3931" coordsize="358,207">
              <v:shape style="position:absolute;left:2306;top:3931;width:358;height:207" coordorigin="2306,3931" coordsize="358,207" path="m2306,4138l2664,4138,2664,3931,2306,3931,2306,4138xe" filled="true" fillcolor="#c0c0c0" stroked="false">
                <v:path arrowok="t"/>
                <v:fill type="solid"/>
              </v:shape>
            </v:group>
            <v:group style="position:absolute;left:2306;top:3931;width:358;height:207" coordorigin="2306,3931" coordsize="358,207">
              <v:shape style="position:absolute;left:2306;top:3931;width:358;height:207" coordorigin="2306,3931" coordsize="358,207" path="m2306,4138l2664,4138,2664,3931,2306,3931,2306,4138xe" filled="false" stroked="true" strokeweight=".24pt" strokecolor="#c0c0c0">
                <v:path arrowok="t"/>
              </v:shape>
            </v:group>
            <v:group style="position:absolute;left:1034;top:4140;width:1181;height:207" coordorigin="1034,4140" coordsize="1181,207">
              <v:shape style="position:absolute;left:1034;top:4140;width:1181;height:207" coordorigin="1034,4140" coordsize="1181,207" path="m1034,4346l2215,4346,2215,4140,1034,4140,1034,4346xe" filled="true" fillcolor="#c0c0c0" stroked="false">
                <v:path arrowok="t"/>
                <v:fill type="solid"/>
              </v:shape>
            </v:group>
            <v:group style="position:absolute;left:1034;top:4140;width:1181;height:207" coordorigin="1034,4140" coordsize="1181,207">
              <v:shape style="position:absolute;left:1034;top:4140;width:1181;height:207" coordorigin="1034,4140" coordsize="1181,207" path="m1034,4346l2215,4346,2215,4140,1034,4140,1034,4346xe" filled="false" stroked="true" strokeweight=".24pt" strokecolor="#c0c0c0">
                <v:path arrowok="t"/>
              </v:shape>
            </v:group>
            <v:group style="position:absolute;left:2218;top:4140;width:87;height:207" coordorigin="2218,4140" coordsize="87,207">
              <v:shape style="position:absolute;left:2218;top:4140;width:87;height:207" coordorigin="2218,4140" coordsize="87,207" path="m2218,4346l2304,4346,2304,4140,2218,4140,2218,4346xe" filled="false" stroked="true" strokeweight=".24pt" strokecolor="#c0c0c0">
                <v:path arrowok="t"/>
              </v:shape>
            </v:group>
            <v:group style="position:absolute;left:2306;top:4140;width:358;height:207" coordorigin="2306,4140" coordsize="358,207">
              <v:shape style="position:absolute;left:2306;top:4140;width:358;height:207" coordorigin="2306,4140" coordsize="358,207" path="m2306,4346l2664,4346,2664,4140,2306,4140,2306,4346xe" filled="true" fillcolor="#c0c0c0" stroked="false">
                <v:path arrowok="t"/>
                <v:fill type="solid"/>
              </v:shape>
            </v:group>
            <v:group style="position:absolute;left:2306;top:4140;width:358;height:207" coordorigin="2306,4140" coordsize="358,207">
              <v:shape style="position:absolute;left:2306;top:4140;width:358;height:207" coordorigin="2306,4140" coordsize="358,207" path="m2306,4346l2664,4346,2664,4140,2306,4140,2306,4346xe" filled="false" stroked="true" strokeweight=".24pt" strokecolor="#c0c0c0">
                <v:path arrowok="t"/>
              </v:shape>
            </v:group>
            <v:group style="position:absolute;left:1034;top:4349;width:1181;height:238" coordorigin="1034,4349" coordsize="1181,238">
              <v:shape style="position:absolute;left:1034;top:4349;width:1181;height:238" coordorigin="1034,4349" coordsize="1181,238" path="m1034,4586l2215,4586,2215,4349,1034,4349,1034,4586xe" filled="true" fillcolor="#c0c0c0" stroked="false">
                <v:path arrowok="t"/>
                <v:fill type="solid"/>
              </v:shape>
            </v:group>
            <v:group style="position:absolute;left:1034;top:4349;width:1181;height:238" coordorigin="1034,4349" coordsize="1181,238">
              <v:shape style="position:absolute;left:1034;top:4349;width:1181;height:238" coordorigin="1034,4349" coordsize="1181,238" path="m1034,4586l2215,4586,2215,4349,1034,4349,1034,4586xe" filled="false" stroked="true" strokeweight=".24pt" strokecolor="#c0c0c0">
                <v:path arrowok="t"/>
              </v:shape>
            </v:group>
            <v:group style="position:absolute;left:1034;top:4589;width:1632;height:2" coordorigin="1034,4589" coordsize="1632,2">
              <v:shape style="position:absolute;left:1034;top:4589;width:1632;height:2" coordorigin="1034,4589" coordsize="1632,0" path="m1034,4589l2666,4589e" filled="false" stroked="true" strokeweight=".24pt" strokecolor="#000000">
                <v:path arrowok="t"/>
              </v:shape>
            </v:group>
            <v:group style="position:absolute;left:2218;top:4349;width:87;height:238" coordorigin="2218,4349" coordsize="87,238">
              <v:shape style="position:absolute;left:2218;top:4349;width:87;height:238" coordorigin="2218,4349" coordsize="87,238" path="m2218,4586l2304,4586,2304,4349,2218,4349,2218,4586xe" filled="false" stroked="true" strokeweight=".24pt" strokecolor="#c0c0c0">
                <v:path arrowok="t"/>
              </v:shape>
            </v:group>
            <v:group style="position:absolute;left:2306;top:4349;width:358;height:238" coordorigin="2306,4349" coordsize="358,238">
              <v:shape style="position:absolute;left:2306;top:4349;width:358;height:238" coordorigin="2306,4349" coordsize="358,238" path="m2306,4586l2664,4586,2664,4349,2306,4349,2306,4586xe" filled="true" fillcolor="#c0c0c0" stroked="false">
                <v:path arrowok="t"/>
                <v:fill type="solid"/>
              </v:shape>
            </v:group>
            <v:group style="position:absolute;left:2306;top:4349;width:358;height:238" coordorigin="2306,4349" coordsize="358,238">
              <v:shape style="position:absolute;left:2306;top:4349;width:358;height:238" coordorigin="2306,4349" coordsize="358,238" path="m2306,4586l2664,4586,2664,4349,2306,4349,2306,4586xe" filled="false" stroked="true" strokeweight=".24pt" strokecolor="#c0c0c0">
                <v:path arrowok="t"/>
              </v:shape>
            </v:group>
            <v:group style="position:absolute;left:1757;top:12418;width:2;height:2" coordorigin="1757,12418" coordsize="2,2">
              <v:shape style="position:absolute;left:1757;top:12418;width:2;height:2" coordorigin="1757,12418" coordsize="0,0" path="m1757,12418l1757,12418e" filled="false" stroked="true" strokeweight=".24pt" strokecolor="#000000">
                <v:path arrowok="t"/>
              </v:shape>
            </v:group>
            <v:group style="position:absolute;left:989;top:5834;width:2;height:1104" coordorigin="989,5834" coordsize="2,1104">
              <v:shape style="position:absolute;left:989;top:5834;width:2;height:1104" coordorigin="989,5834" coordsize="0,1104" path="m989,5834l989,6938e" filled="false" stroked="true" strokeweight=".24pt" strokecolor="#000000">
                <v:path arrowok="t"/>
              </v:shape>
            </v:group>
            <v:group style="position:absolute;left:989;top:5834;width:1268;height:2" coordorigin="989,5834" coordsize="1268,2">
              <v:shape style="position:absolute;left:989;top:5834;width:1268;height:2" coordorigin="989,5834" coordsize="1268,0" path="m989,5834l2256,5834e" filled="false" stroked="true" strokeweight=".24pt" strokecolor="#000000">
                <v:path arrowok="t"/>
              </v:shape>
            </v:group>
            <v:group style="position:absolute;left:2256;top:5834;width:2;height:1104" coordorigin="2256,5834" coordsize="2,1104">
              <v:shape style="position:absolute;left:2256;top:5834;width:2;height:1104" coordorigin="2256,5834" coordsize="0,1104" path="m2256,5834l2256,6938e" filled="false" stroked="true" strokeweight=".24pt" strokecolor="#000000">
                <v:path arrowok="t"/>
              </v:shape>
            </v:group>
            <v:group style="position:absolute;left:989;top:6492;width:816;height:207" coordorigin="989,6492" coordsize="816,207">
              <v:shape style="position:absolute;left:989;top:6492;width:816;height:207" coordorigin="989,6492" coordsize="816,207" path="m989,6698l1805,6698,1805,6492,989,6492,989,6698xe" filled="true" fillcolor="#c0c0c0" stroked="false">
                <v:path arrowok="t"/>
                <v:fill type="solid"/>
              </v:shape>
            </v:group>
            <v:group style="position:absolute;left:989;top:6492;width:816;height:207" coordorigin="989,6492" coordsize="816,207">
              <v:shape style="position:absolute;left:989;top:6492;width:816;height:207" coordorigin="989,6492" coordsize="816,207" path="m989,6698l1805,6698,1805,6492,989,6492,989,6698xe" filled="false" stroked="true" strokeweight=".24pt" strokecolor="#c0c0c0">
                <v:path arrowok="t"/>
              </v:shape>
            </v:group>
            <v:group style="position:absolute;left:1850;top:6492;width:2;height:444" coordorigin="1850,6492" coordsize="2,444">
              <v:shape style="position:absolute;left:1850;top:6492;width:2;height:444" coordorigin="1850,6492" coordsize="0,444" path="m1850,6492l1850,6936e" filled="false" stroked="true" strokeweight="4.42pt" strokecolor="#c0c0c0">
                <v:path arrowok="t"/>
              </v:shape>
            </v:group>
            <v:group style="position:absolute;left:1807;top:6492;width:87;height:207" coordorigin="1807,6492" coordsize="87,207">
              <v:shape style="position:absolute;left:1807;top:6492;width:87;height:207" coordorigin="1807,6492" coordsize="87,207" path="m1807,6698l1894,6698,1894,6492,1807,6492,1807,6698xe" filled="false" stroked="true" strokeweight=".24pt" strokecolor="#c0c0c0">
                <v:path arrowok="t"/>
              </v:shape>
            </v:group>
            <v:group style="position:absolute;left:1896;top:6492;width:358;height:207" coordorigin="1896,6492" coordsize="358,207">
              <v:shape style="position:absolute;left:1896;top:6492;width:358;height:207" coordorigin="1896,6492" coordsize="358,207" path="m1896,6698l2254,6698,2254,6492,1896,6492,1896,6698xe" filled="true" fillcolor="#c0c0c0" stroked="false">
                <v:path arrowok="t"/>
                <v:fill type="solid"/>
              </v:shape>
            </v:group>
            <v:group style="position:absolute;left:1896;top:6492;width:358;height:207" coordorigin="1896,6492" coordsize="358,207">
              <v:shape style="position:absolute;left:1896;top:6492;width:358;height:207" coordorigin="1896,6492" coordsize="358,207" path="m1896,6698l2254,6698,2254,6492,1896,6492,1896,6698xe" filled="false" stroked="true" strokeweight=".24pt" strokecolor="#c0c0c0">
                <v:path arrowok="t"/>
              </v:shape>
            </v:group>
            <v:group style="position:absolute;left:989;top:6701;width:816;height:236" coordorigin="989,6701" coordsize="816,236">
              <v:shape style="position:absolute;left:989;top:6701;width:816;height:236" coordorigin="989,6701" coordsize="816,236" path="m989,6936l1805,6936,1805,6701,989,6701,989,6936xe" filled="true" fillcolor="#c0c0c0" stroked="false">
                <v:path arrowok="t"/>
                <v:fill type="solid"/>
              </v:shape>
            </v:group>
            <v:group style="position:absolute;left:989;top:6701;width:816;height:236" coordorigin="989,6701" coordsize="816,236">
              <v:shape style="position:absolute;left:989;top:6701;width:816;height:236" coordorigin="989,6701" coordsize="816,236" path="m989,6936l1805,6936,1805,6701,989,6701,989,6936xe" filled="false" stroked="true" strokeweight=".24pt" strokecolor="#c0c0c0">
                <v:path arrowok="t"/>
              </v:shape>
            </v:group>
            <v:group style="position:absolute;left:989;top:6938;width:1268;height:2" coordorigin="989,6938" coordsize="1268,2">
              <v:shape style="position:absolute;left:989;top:6938;width:1268;height:2" coordorigin="989,6938" coordsize="1268,0" path="m989,6938l2256,6938e" filled="false" stroked="true" strokeweight=".24pt" strokecolor="#000000">
                <v:path arrowok="t"/>
              </v:shape>
            </v:group>
            <v:group style="position:absolute;left:1807;top:6701;width:87;height:236" coordorigin="1807,6701" coordsize="87,236">
              <v:shape style="position:absolute;left:1807;top:6701;width:87;height:236" coordorigin="1807,6701" coordsize="87,236" path="m1807,6936l1894,6936,1894,6701,1807,6701,1807,6936xe" filled="false" stroked="true" strokeweight=".24pt" strokecolor="#c0c0c0">
                <v:path arrowok="t"/>
              </v:shape>
            </v:group>
            <v:group style="position:absolute;left:1896;top:6701;width:358;height:236" coordorigin="1896,6701" coordsize="358,236">
              <v:shape style="position:absolute;left:1896;top:6701;width:358;height:236" coordorigin="1896,6701" coordsize="358,236" path="m1896,6936l2254,6936,2254,6701,1896,6701,1896,6936xe" filled="true" fillcolor="#c0c0c0" stroked="false">
                <v:path arrowok="t"/>
                <v:fill type="solid"/>
              </v:shape>
            </v:group>
            <v:group style="position:absolute;left:1896;top:6701;width:358;height:236" coordorigin="1896,6701" coordsize="358,236">
              <v:shape style="position:absolute;left:1896;top:6701;width:358;height:236" coordorigin="1896,6701" coordsize="358,236" path="m1896,6936l2254,6936,2254,6701,1896,6701,1896,6936xe" filled="false" stroked="true" strokeweight=".24pt" strokecolor="#c0c0c0">
                <v:path arrowok="t"/>
              </v:shape>
            </v:group>
            <v:group style="position:absolute;left:2376;top:5492;width:706;height:2" coordorigin="2376,5492" coordsize="706,2">
              <v:shape style="position:absolute;left:2376;top:5492;width:706;height:2" coordorigin="2376,5492" coordsize="706,0" path="m2376,5492l3082,5492e" filled="false" stroked="true" strokeweight=".699531pt" strokecolor="#000000">
                <v:path arrowok="t"/>
              </v:shape>
            </v:group>
            <v:group style="position:absolute;left:850;top:850;width:9922;height:14175" coordorigin="850,850" coordsize="9922,14175">
              <v:shape style="position:absolute;left:850;top:850;width:9922;height:14175" coordorigin="850,850" coordsize="9922,14175" path="m10771,15024l850,15024,850,850,10771,850,10771,15024e" filled="false" stroked="true" strokeweight=".24pt" strokecolor="#000000">
                <v:path arrowok="t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2836" w:lineRule="exact"/>
        <w:ind w:left="150" w:right="0"/>
        <w:jc w:val="left"/>
        <w:rPr>
          <w:rFonts w:ascii="宋体" w:hAnsi="宋体" w:cs="宋体" w:eastAsia="宋体"/>
        </w:rPr>
      </w:pPr>
      <w:r>
        <w:rPr>
          <w:rFonts w:ascii="宋体"/>
          <w:spacing w:val="1"/>
          <w:w w:val="5"/>
        </w:rPr>
        <w:t>Database</w:t>
      </w:r>
      <w:r>
        <w:rPr>
          <w:rFonts w:ascii="宋体"/>
          <w:w w:val="5"/>
        </w:rPr>
        <w:t>   </w:t>
      </w:r>
      <w:r>
        <w:rPr>
          <w:rFonts w:ascii="宋体"/>
          <w:spacing w:val="53"/>
          <w:w w:val="5"/>
        </w:rPr>
        <w:t> </w:t>
      </w:r>
      <w:r>
        <w:rPr>
          <w:rFonts w:ascii="宋体"/>
          <w:spacing w:val="1"/>
          <w:w w:val="5"/>
        </w:rPr>
        <w:t>Filename</w:t>
      </w:r>
      <w:r>
        <w:rPr>
          <w:rFonts w:ascii="宋体"/>
          <w:w w:val="5"/>
        </w:rPr>
        <w:t>   </w:t>
      </w:r>
      <w:r>
        <w:rPr>
          <w:rFonts w:ascii="宋体"/>
          <w:spacing w:val="54"/>
          <w:w w:val="5"/>
        </w:rPr>
        <w:t> </w:t>
      </w:r>
      <w:r>
        <w:rPr>
          <w:rFonts w:ascii="宋体"/>
          <w:spacing w:val="1"/>
          <w:w w:val="5"/>
        </w:rPr>
        <w:t>:</w:t>
      </w:r>
      <w:r>
        <w:rPr>
          <w:rFonts w:ascii="宋体"/>
          <w:w w:val="5"/>
        </w:rPr>
        <w:t>   </w:t>
      </w:r>
      <w:r>
        <w:rPr>
          <w:rFonts w:ascii="宋体"/>
          <w:spacing w:val="53"/>
          <w:w w:val="5"/>
        </w:rPr>
        <w:t> </w:t>
      </w:r>
      <w:r>
        <w:rPr>
          <w:rFonts w:ascii="宋体"/>
          <w:spacing w:val="1"/>
          <w:w w:val="5"/>
        </w:rPr>
        <w:t>6_4484409.atf</w:t>
      </w:r>
      <w:r>
        <w:rPr>
          <w:rFonts w:ascii="宋体"/>
          <w:w w:val="5"/>
        </w:rPr>
        <w:t>   </w:t>
      </w:r>
      <w:r>
        <w:rPr>
          <w:rFonts w:ascii="宋体"/>
          <w:spacing w:val="54"/>
          <w:w w:val="5"/>
        </w:rPr>
        <w:t> </w:t>
      </w:r>
      <w:r>
        <w:rPr>
          <w:rFonts w:ascii="宋体"/>
          <w:spacing w:val="1"/>
          <w:w w:val="5"/>
        </w:rPr>
        <w:t>AVL.2</w:t>
      </w:r>
      <w:r>
        <w:rPr>
          <w:rFonts w:ascii="宋体"/>
          <w:w w:val="5"/>
        </w:rPr>
        <w:t>   </w:t>
      </w:r>
      <w:r>
        <w:rPr>
          <w:rFonts w:ascii="宋体"/>
          <w:spacing w:val="53"/>
          <w:w w:val="5"/>
        </w:rPr>
        <w:t> </w:t>
      </w:r>
      <w:r>
        <w:rPr>
          <w:rFonts w:ascii="宋体"/>
          <w:spacing w:val="1"/>
          <w:w w:val="5"/>
        </w:rPr>
        <w:t>76454.370</w:t>
      </w:r>
      <w:r>
        <w:rPr>
          <w:rFonts w:ascii="宋体"/>
          <w:spacing w:val="-16"/>
          <w:w w:val="5"/>
        </w:rPr>
        <w:t>0</w:t>
      </w:r>
      <w:r>
        <w:rPr>
          <w:rFonts w:ascii="宋体"/>
          <w:spacing w:val="-47"/>
          <w:w w:val="5"/>
        </w:rPr>
        <w:t>P</w:t>
      </w:r>
      <w:r>
        <w:rPr>
          <w:rFonts w:ascii="宋体"/>
          <w:w w:val="5"/>
        </w:rPr>
        <w:t>  </w:t>
      </w:r>
      <w:r>
        <w:rPr>
          <w:rFonts w:ascii="宋体"/>
          <w:spacing w:val="32"/>
          <w:w w:val="5"/>
        </w:rPr>
        <w:t> </w:t>
      </w:r>
      <w:r>
        <w:rPr>
          <w:rFonts w:ascii="宋体"/>
          <w:spacing w:val="-47"/>
          <w:w w:val="5"/>
        </w:rPr>
        <w:t>a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-47"/>
          <w:w w:val="5"/>
        </w:rPr>
        <w:t>g</w:t>
      </w:r>
      <w:r>
        <w:rPr>
          <w:rFonts w:ascii="宋体"/>
          <w:spacing w:val="-16"/>
          <w:w w:val="5"/>
        </w:rPr>
        <w:t>1</w:t>
      </w:r>
      <w:r>
        <w:rPr>
          <w:rFonts w:ascii="宋体"/>
          <w:spacing w:val="-47"/>
          <w:w w:val="5"/>
        </w:rPr>
        <w:t>e</w:t>
      </w:r>
      <w:r>
        <w:rPr>
          <w:rFonts w:ascii="宋体"/>
          <w:spacing w:val="-16"/>
          <w:w w:val="5"/>
        </w:rPr>
        <w:t>3</w:t>
      </w:r>
      <w:r>
        <w:rPr>
          <w:rFonts w:ascii="宋体"/>
          <w:spacing w:val="5"/>
          <w:w w:val="5"/>
        </w:rPr>
        <w:t> </w:t>
      </w:r>
      <w:r>
        <w:rPr>
          <w:rFonts w:ascii="宋体"/>
          <w:spacing w:val="1"/>
          <w:w w:val="5"/>
        </w:rPr>
        <w:t>.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5"/>
          <w:w w:val="5"/>
        </w:rPr>
        <w:t> 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5"/>
          <w:w w:val="5"/>
        </w:rPr>
        <w:t> </w:t>
      </w:r>
      <w:r>
        <w:rPr>
          <w:rFonts w:ascii="宋体"/>
          <w:spacing w:val="-16"/>
          <w:w w:val="5"/>
        </w:rPr>
        <w:t>8</w:t>
      </w:r>
      <w:r>
        <w:rPr>
          <w:rFonts w:ascii="宋体"/>
          <w:spacing w:val="-47"/>
          <w:w w:val="5"/>
        </w:rPr>
        <w:t>/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5"/>
          <w:w w:val="5"/>
        </w:rPr>
        <w:t> 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-47"/>
          <w:w w:val="5"/>
        </w:rPr>
        <w:t>1</w:t>
      </w:r>
      <w:r>
        <w:rPr>
          <w:rFonts w:ascii="宋体"/>
          <w:spacing w:val="-16"/>
          <w:w w:val="5"/>
        </w:rPr>
        <w:t>0</w:t>
      </w:r>
      <w:r>
        <w:rPr>
          <w:rFonts w:ascii="宋体"/>
          <w:spacing w:val="-47"/>
          <w:w w:val="5"/>
        </w:rPr>
        <w:t>0</w:t>
      </w:r>
      <w:r>
        <w:rPr>
          <w:rFonts w:ascii="宋体"/>
          <w:w w:val="5"/>
        </w:rPr>
        <w:t>9</w:t>
      </w:r>
      <w:r>
        <w:rPr>
          <w:rFonts w:ascii="宋体"/>
        </w:rPr>
      </w:r>
    </w:p>
    <w:p>
      <w:pPr>
        <w:spacing w:after="0" w:line="2836" w:lineRule="exac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</w:sectPr>
      </w:pPr>
    </w:p>
    <w:p>
      <w:pPr>
        <w:pStyle w:val="BodyText"/>
        <w:spacing w:line="412" w:lineRule="atLeast"/>
        <w:ind w:left="503" w:right="0"/>
        <w:jc w:val="left"/>
        <w:rPr>
          <w:rFonts w:ascii="宋体" w:hAnsi="宋体" w:cs="宋体" w:eastAsia="宋体"/>
        </w:rPr>
      </w:pPr>
      <w:r>
        <w:rPr>
          <w:rFonts w:ascii="宋体"/>
          <w:spacing w:val="-118"/>
          <w:w w:val="10"/>
        </w:rPr>
        <w:t>A</w:t>
      </w:r>
      <w:r>
        <w:rPr>
          <w:rFonts w:ascii="宋体"/>
          <w:spacing w:val="-14"/>
          <w:w w:val="10"/>
          <w:position w:val="-59"/>
        </w:rPr>
        <w:t>F</w:t>
      </w:r>
      <w:r>
        <w:rPr>
          <w:rFonts w:ascii="宋体"/>
          <w:spacing w:val="-108"/>
          <w:w w:val="10"/>
        </w:rPr>
        <w:t>F</w:t>
      </w:r>
      <w:r>
        <w:rPr>
          <w:rFonts w:ascii="宋体"/>
          <w:spacing w:val="-23"/>
          <w:w w:val="10"/>
          <w:position w:val="-59"/>
        </w:rPr>
        <w:t>i</w:t>
      </w:r>
      <w:r>
        <w:rPr>
          <w:rFonts w:ascii="宋体"/>
          <w:spacing w:val="-99"/>
          <w:w w:val="10"/>
        </w:rPr>
        <w:t>T</w:t>
      </w:r>
      <w:r>
        <w:rPr>
          <w:rFonts w:ascii="宋体"/>
          <w:spacing w:val="-30"/>
          <w:w w:val="10"/>
          <w:position w:val="-59"/>
        </w:rPr>
        <w:t>n</w:t>
      </w:r>
      <w:r>
        <w:rPr>
          <w:rFonts w:ascii="宋体"/>
          <w:spacing w:val="-108"/>
          <w:w w:val="10"/>
          <w:position w:val="-59"/>
        </w:rPr>
        <w:t> </w:t>
      </w:r>
      <w:r>
        <w:rPr>
          <w:rFonts w:ascii="宋体"/>
          <w:spacing w:val="-108"/>
          <w:w w:val="10"/>
        </w:rPr>
      </w:r>
      <w:r>
        <w:rPr>
          <w:rFonts w:ascii="宋体"/>
          <w:spacing w:val="-38"/>
          <w:w w:val="10"/>
          <w:position w:val="-59"/>
        </w:rPr>
        <w:t>a</w:t>
      </w:r>
      <w:r>
        <w:rPr>
          <w:rFonts w:ascii="宋体"/>
          <w:spacing w:val="-84"/>
          <w:w w:val="10"/>
        </w:rPr>
        <w:t>T</w:t>
      </w:r>
      <w:r>
        <w:rPr>
          <w:rFonts w:ascii="宋体"/>
          <w:spacing w:val="-46"/>
          <w:w w:val="10"/>
          <w:position w:val="-59"/>
        </w:rPr>
        <w:t>l</w:t>
      </w:r>
      <w:r>
        <w:rPr>
          <w:rFonts w:ascii="宋体"/>
          <w:spacing w:val="-76"/>
          <w:w w:val="10"/>
        </w:rPr>
        <w:t>e</w:t>
      </w:r>
      <w:r>
        <w:rPr>
          <w:rFonts w:ascii="宋体"/>
          <w:spacing w:val="-90"/>
          <w:w w:val="10"/>
        </w:rPr>
        <w:t> </w:t>
      </w:r>
      <w:r>
        <w:rPr>
          <w:rFonts w:ascii="宋体"/>
          <w:spacing w:val="-90"/>
          <w:w w:val="10"/>
          <w:position w:val="-59"/>
        </w:rPr>
      </w:r>
      <w:r>
        <w:rPr>
          <w:rFonts w:ascii="宋体"/>
          <w:spacing w:val="-68"/>
          <w:w w:val="10"/>
        </w:rPr>
        <w:t>s</w:t>
      </w:r>
      <w:r>
        <w:rPr>
          <w:rFonts w:ascii="宋体"/>
          <w:spacing w:val="-63"/>
          <w:w w:val="10"/>
          <w:position w:val="-59"/>
        </w:rPr>
        <w:t>T</w:t>
      </w:r>
      <w:r>
        <w:rPr>
          <w:rFonts w:ascii="宋体"/>
          <w:spacing w:val="-59"/>
          <w:w w:val="10"/>
        </w:rPr>
        <w:t>t</w:t>
      </w:r>
      <w:r>
        <w:rPr>
          <w:rFonts w:ascii="宋体"/>
          <w:spacing w:val="-70"/>
          <w:w w:val="10"/>
          <w:position w:val="-59"/>
        </w:rPr>
        <w:t>e</w:t>
      </w:r>
      <w:r>
        <w:rPr>
          <w:rFonts w:ascii="宋体"/>
          <w:spacing w:val="-89"/>
          <w:w w:val="10"/>
          <w:position w:val="-59"/>
        </w:rPr>
        <w:t> </w:t>
      </w:r>
      <w:r>
        <w:rPr>
          <w:rFonts w:ascii="宋体"/>
          <w:spacing w:val="-89"/>
          <w:w w:val="10"/>
        </w:rPr>
      </w:r>
      <w:r>
        <w:rPr>
          <w:rFonts w:ascii="宋体"/>
          <w:spacing w:val="-78"/>
          <w:w w:val="10"/>
          <w:position w:val="-59"/>
        </w:rPr>
        <w:t>s</w:t>
      </w:r>
      <w:r>
        <w:rPr>
          <w:rFonts w:ascii="宋体"/>
          <w:spacing w:val="-46"/>
          <w:w w:val="10"/>
        </w:rPr>
        <w:t>C</w:t>
      </w:r>
      <w:r>
        <w:rPr>
          <w:rFonts w:ascii="宋体"/>
          <w:spacing w:val="-84"/>
          <w:w w:val="10"/>
          <w:position w:val="-59"/>
        </w:rPr>
        <w:t>t</w:t>
      </w:r>
      <w:r>
        <w:rPr>
          <w:rFonts w:ascii="宋体"/>
          <w:spacing w:val="-38"/>
          <w:w w:val="10"/>
        </w:rPr>
        <w:t>y</w:t>
      </w:r>
      <w:r>
        <w:rPr>
          <w:rFonts w:ascii="宋体"/>
          <w:spacing w:val="-107"/>
          <w:w w:val="10"/>
        </w:rPr>
        <w:t> </w:t>
      </w:r>
      <w:r>
        <w:rPr>
          <w:rFonts w:ascii="宋体"/>
          <w:spacing w:val="-107"/>
          <w:w w:val="10"/>
          <w:position w:val="-59"/>
        </w:rPr>
      </w:r>
      <w:r>
        <w:rPr>
          <w:rFonts w:ascii="宋体"/>
          <w:spacing w:val="-30"/>
          <w:w w:val="10"/>
        </w:rPr>
        <w:t>c</w:t>
      </w:r>
      <w:r>
        <w:rPr>
          <w:rFonts w:ascii="宋体"/>
          <w:spacing w:val="-99"/>
          <w:w w:val="10"/>
          <w:position w:val="-59"/>
        </w:rPr>
        <w:t>S</w:t>
      </w:r>
      <w:r>
        <w:rPr>
          <w:rFonts w:ascii="宋体"/>
          <w:spacing w:val="-23"/>
          <w:w w:val="10"/>
        </w:rPr>
        <w:t>l</w:t>
      </w:r>
      <w:r>
        <w:rPr>
          <w:rFonts w:ascii="宋体"/>
          <w:spacing w:val="-107"/>
          <w:w w:val="10"/>
          <w:position w:val="-59"/>
        </w:rPr>
        <w:t>t</w:t>
      </w:r>
      <w:r>
        <w:rPr>
          <w:rFonts w:ascii="宋体"/>
          <w:spacing w:val="-15"/>
          <w:w w:val="10"/>
        </w:rPr>
        <w:t>e</w:t>
      </w:r>
      <w:r>
        <w:rPr>
          <w:rFonts w:ascii="宋体"/>
          <w:spacing w:val="-116"/>
          <w:w w:val="10"/>
          <w:position w:val="-59"/>
        </w:rPr>
        <w:t>a</w:t>
      </w:r>
      <w:r>
        <w:rPr>
          <w:rFonts w:ascii="宋体"/>
          <w:spacing w:val="-69"/>
          <w:w w:val="10"/>
          <w:position w:val="-59"/>
        </w:rPr>
        <w:t> </w:t>
      </w:r>
      <w:r>
        <w:rPr>
          <w:rFonts w:ascii="宋体"/>
          <w:spacing w:val="-69"/>
          <w:w w:val="10"/>
        </w:rPr>
      </w:r>
      <w:r>
        <w:rPr>
          <w:rFonts w:ascii="宋体"/>
          <w:spacing w:val="-11"/>
          <w:w w:val="10"/>
          <w:position w:val="-59"/>
        </w:rPr>
        <w:t>t</w:t>
      </w:r>
      <w:r>
        <w:rPr>
          <w:rFonts w:ascii="宋体"/>
          <w:spacing w:val="2"/>
          <w:w w:val="10"/>
        </w:rPr>
        <w:t>R</w:t>
      </w:r>
      <w:r>
        <w:rPr>
          <w:rFonts w:ascii="宋体"/>
          <w:spacing w:val="-11"/>
          <w:w w:val="10"/>
          <w:position w:val="-59"/>
        </w:rPr>
        <w:t>u</w:t>
      </w:r>
      <w:r>
        <w:rPr>
          <w:rFonts w:ascii="宋体"/>
          <w:spacing w:val="2"/>
          <w:w w:val="10"/>
        </w:rPr>
        <w:t>e</w:t>
      </w:r>
      <w:r>
        <w:rPr>
          <w:rFonts w:ascii="宋体"/>
          <w:spacing w:val="-116"/>
          <w:w w:val="10"/>
        </w:rPr>
        <w:t>p</w:t>
      </w:r>
      <w:r>
        <w:rPr>
          <w:rFonts w:ascii="宋体"/>
          <w:spacing w:val="-14"/>
          <w:w w:val="10"/>
          <w:position w:val="-59"/>
        </w:rPr>
        <w:t>s</w:t>
      </w:r>
      <w:r>
        <w:rPr>
          <w:rFonts w:ascii="宋体"/>
          <w:spacing w:val="-108"/>
          <w:w w:val="10"/>
        </w:rPr>
        <w:t>o</w:t>
      </w:r>
      <w:r>
        <w:rPr>
          <w:rFonts w:ascii="宋体"/>
          <w:spacing w:val="-76"/>
          <w:w w:val="10"/>
        </w:rPr>
        <w:t> </w:t>
      </w:r>
      <w:r>
        <w:rPr>
          <w:rFonts w:ascii="宋体"/>
          <w:spacing w:val="-76"/>
          <w:w w:val="10"/>
          <w:position w:val="-59"/>
        </w:rPr>
      </w:r>
      <w:r>
        <w:rPr>
          <w:rFonts w:ascii="宋体"/>
          <w:spacing w:val="-103"/>
          <w:w w:val="10"/>
        </w:rPr>
        <w:t>r</w:t>
      </w:r>
      <w:r>
        <w:rPr>
          <w:rFonts w:ascii="宋体"/>
          <w:spacing w:val="-27"/>
          <w:w w:val="10"/>
          <w:position w:val="-59"/>
        </w:rPr>
        <w:t>:</w:t>
      </w:r>
      <w:r>
        <w:rPr>
          <w:rFonts w:ascii="宋体"/>
          <w:w w:val="10"/>
        </w:rPr>
        <w:t>t</w:t>
      </w:r>
      <w:r>
        <w:rPr>
          <w:rFonts w:ascii="宋体"/>
        </w:rPr>
      </w:r>
    </w:p>
    <w:p>
      <w:pPr>
        <w:spacing w:line="412" w:lineRule="atLeast" w:before="0"/>
        <w:ind w:left="503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5"/>
        </w:rPr>
        <w:br w:type="column"/>
      </w:r>
      <w:r>
        <w:rPr>
          <w:rFonts w:ascii="宋体"/>
          <w:spacing w:val="-5"/>
          <w:w w:val="5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  <w:t>C</w:t>
      </w:r>
      <w:r>
        <w:rPr>
          <w:rFonts w:ascii="宋体"/>
          <w:spacing w:val="-5"/>
          <w:w w:val="5"/>
          <w:sz w:val="239"/>
        </w:rPr>
        <w:t>C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C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  <w:t>C</w:t>
      </w:r>
      <w:r>
        <w:rPr>
          <w:rFonts w:ascii="宋体"/>
          <w:spacing w:val="-2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45"/>
          <w:sz w:val="239"/>
        </w:rPr>
        <w:t>: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22"/>
          <w:sz w:val="239"/>
        </w:rPr>
        <w:t>: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45"/>
          <w:sz w:val="239"/>
        </w:rPr>
        <w:t>: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22"/>
          <w:sz w:val="239"/>
        </w:rPr>
        <w:t>:</w:t>
      </w:r>
      <w:r>
        <w:rPr>
          <w:rFonts w:ascii="宋体"/>
          <w:spacing w:val="-2"/>
          <w:w w:val="5"/>
          <w:position w:val="-45"/>
          <w:sz w:val="239"/>
        </w:rPr>
        <w:t>:</w:t>
      </w:r>
      <w:r>
        <w:rPr>
          <w:rFonts w:ascii="宋体"/>
          <w:w w:val="5"/>
          <w:position w:val="-45"/>
          <w:sz w:val="239"/>
        </w:rPr>
        <w:t>     </w:t>
      </w:r>
      <w:r>
        <w:rPr>
          <w:rFonts w:ascii="宋体"/>
          <w:spacing w:val="55"/>
          <w:w w:val="5"/>
          <w:position w:val="-45"/>
          <w:sz w:val="239"/>
        </w:rPr>
        <w:t> </w:t>
      </w:r>
      <w:r>
        <w:rPr>
          <w:rFonts w:ascii="宋体"/>
          <w:spacing w:val="55"/>
          <w:w w:val="5"/>
          <w:position w:val="-22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position w:val="-22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55"/>
          <w:w w:val="5"/>
          <w:position w:val="-22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2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2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g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s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sz w:val="239"/>
        </w:rPr>
        <w:t>g</w:t>
      </w:r>
      <w:r>
        <w:rPr>
          <w:rFonts w:ascii="宋体"/>
          <w:spacing w:val="-5"/>
          <w:w w:val="5"/>
          <w:position w:val="-45"/>
          <w:sz w:val="239"/>
        </w:rPr>
        <w:t>s</w:t>
      </w:r>
      <w:r>
        <w:rPr>
          <w:rFonts w:ascii="宋体"/>
          <w:spacing w:val="-5"/>
          <w:w w:val="5"/>
          <w:sz w:val="239"/>
        </w:rPr>
        <w:t>g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2"/>
          <w:w w:val="5"/>
          <w:sz w:val="239"/>
        </w:rPr>
        <w:t>g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2"/>
          <w:w w:val="5"/>
          <w:sz w:val="239"/>
        </w:rPr>
        <w:t>i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w w:val="5"/>
          <w:sz w:val="239"/>
        </w:rPr>
        <w:t>     </w:t>
      </w:r>
      <w:r>
        <w:rPr>
          <w:rFonts w:ascii="宋体"/>
          <w:spacing w:val="56"/>
          <w:w w:val="5"/>
          <w:sz w:val="239"/>
        </w:rPr>
        <w:t> </w:t>
      </w:r>
      <w:r>
        <w:rPr>
          <w:rFonts w:ascii="宋体"/>
          <w:spacing w:val="56"/>
          <w:w w:val="5"/>
          <w:position w:val="-45"/>
          <w:sz w:val="239"/>
        </w:rPr>
      </w:r>
      <w:r>
        <w:rPr>
          <w:rFonts w:ascii="宋体"/>
          <w:spacing w:val="56"/>
          <w:w w:val="5"/>
          <w:position w:val="-22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2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a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p</w:t>
      </w:r>
      <w:r>
        <w:rPr>
          <w:rFonts w:ascii="宋体"/>
          <w:spacing w:val="-5"/>
          <w:w w:val="5"/>
          <w:position w:val="-45"/>
          <w:sz w:val="239"/>
        </w:rPr>
        <w:t>a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a</w:t>
      </w:r>
      <w:r>
        <w:rPr>
          <w:rFonts w:ascii="宋体"/>
          <w:spacing w:val="-2"/>
          <w:w w:val="5"/>
          <w:position w:val="-22"/>
          <w:sz w:val="239"/>
        </w:rPr>
        <w:t>p</w:t>
      </w:r>
      <w:r>
        <w:rPr>
          <w:rFonts w:ascii="宋体"/>
          <w:spacing w:val="-5"/>
          <w:w w:val="5"/>
          <w:position w:val="-4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s</w:t>
      </w:r>
      <w:r>
        <w:rPr>
          <w:rFonts w:ascii="宋体"/>
          <w:spacing w:val="-2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2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2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f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f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2"/>
          <w:w w:val="5"/>
          <w:position w:val="-22"/>
          <w:sz w:val="239"/>
        </w:rPr>
        <w:t>f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a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a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a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2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l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w w:val="5"/>
          <w:position w:val="-22"/>
          <w:sz w:val="239"/>
        </w:rPr>
        <w:t>     </w:t>
      </w:r>
      <w:r>
        <w:rPr>
          <w:rFonts w:ascii="宋体"/>
          <w:spacing w:val="56"/>
          <w:w w:val="5"/>
          <w:position w:val="-22"/>
          <w:sz w:val="239"/>
        </w:rPr>
        <w:t> </w:t>
      </w:r>
      <w:r>
        <w:rPr>
          <w:rFonts w:ascii="宋体"/>
          <w:spacing w:val="56"/>
          <w:w w:val="5"/>
          <w:position w:val="-45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a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2"/>
          <w:w w:val="5"/>
          <w:position w:val="-22"/>
          <w:sz w:val="239"/>
        </w:rPr>
        <w:t>a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u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u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u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2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u</w:t>
      </w:r>
      <w:r>
        <w:rPr>
          <w:rFonts w:ascii="宋体"/>
          <w:spacing w:val="-5"/>
          <w:w w:val="5"/>
          <w:position w:val="-45"/>
          <w:sz w:val="239"/>
        </w:rPr>
        <w:t>m</w:t>
      </w:r>
      <w:r>
        <w:rPr>
          <w:rFonts w:ascii="宋体"/>
          <w:spacing w:val="-5"/>
          <w:w w:val="5"/>
          <w:sz w:val="239"/>
        </w:rPr>
        <w:t>u</w:t>
      </w:r>
      <w:r>
        <w:rPr>
          <w:rFonts w:ascii="宋体"/>
          <w:spacing w:val="-5"/>
          <w:w w:val="5"/>
          <w:position w:val="-45"/>
          <w:sz w:val="239"/>
        </w:rPr>
        <w:t>m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u</w:t>
      </w:r>
      <w:r>
        <w:rPr>
          <w:rFonts w:ascii="宋体"/>
          <w:spacing w:val="-5"/>
          <w:w w:val="5"/>
          <w:position w:val="-45"/>
          <w:sz w:val="239"/>
        </w:rPr>
        <w:t>m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2"/>
          <w:w w:val="5"/>
          <w:sz w:val="239"/>
        </w:rPr>
        <w:t>u</w:t>
      </w:r>
      <w:r>
        <w:rPr>
          <w:rFonts w:ascii="宋体"/>
          <w:spacing w:val="-5"/>
          <w:w w:val="5"/>
          <w:position w:val="-22"/>
          <w:sz w:val="239"/>
        </w:rPr>
        <w:t>o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5"/>
          <w:w w:val="5"/>
          <w:position w:val="-22"/>
          <w:sz w:val="239"/>
        </w:rPr>
        <w:t>o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5"/>
          <w:w w:val="5"/>
          <w:position w:val="-45"/>
          <w:sz w:val="239"/>
        </w:rPr>
        <w:t>b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5"/>
          <w:w w:val="5"/>
          <w:position w:val="-45"/>
          <w:sz w:val="239"/>
        </w:rPr>
        <w:t>b</w:t>
      </w:r>
      <w:r>
        <w:rPr>
          <w:rFonts w:ascii="宋体"/>
          <w:spacing w:val="-5"/>
          <w:w w:val="5"/>
          <w:position w:val="-22"/>
          <w:sz w:val="239"/>
        </w:rPr>
        <w:t>o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2"/>
          <w:w w:val="5"/>
          <w:position w:val="-45"/>
          <w:sz w:val="239"/>
        </w:rPr>
        <w:t>b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b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b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sz w:val="239"/>
        </w:rPr>
        <w:t>b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4"/>
          <w:w w:val="5"/>
          <w:sz w:val="239"/>
        </w:rPr>
        <w:t>b</w:t>
      </w:r>
      <w:r>
        <w:rPr>
          <w:rFonts w:ascii="宋体"/>
          <w:spacing w:val="-5"/>
          <w:w w:val="5"/>
          <w:position w:val="-4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4"/>
          <w:w w:val="5"/>
          <w:sz w:val="239"/>
        </w:rPr>
        <w:t>e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2"/>
          <w:w w:val="5"/>
          <w:position w:val="-22"/>
          <w:sz w:val="239"/>
        </w:rPr>
        <w:t>N</w:t>
      </w:r>
      <w:r>
        <w:rPr>
          <w:rFonts w:ascii="宋体"/>
          <w:spacing w:val="1"/>
          <w:w w:val="5"/>
          <w:position w:val="-22"/>
          <w:sz w:val="239"/>
        </w:rPr>
        <w:t>umb</w:t>
      </w:r>
      <w:r>
        <w:rPr>
          <w:rFonts w:ascii="宋体"/>
          <w:w w:val="5"/>
          <w:position w:val="-22"/>
          <w:sz w:val="239"/>
        </w:rPr>
        <w:t>e</w:t>
      </w:r>
      <w:r>
        <w:rPr>
          <w:rFonts w:ascii="宋体"/>
          <w:spacing w:val="20"/>
          <w:w w:val="5"/>
          <w:position w:val="-22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  <w:t>-</w:t>
      </w:r>
      <w:r>
        <w:rPr>
          <w:rFonts w:ascii="宋体"/>
          <w:spacing w:val="-5"/>
          <w:w w:val="5"/>
          <w:sz w:val="239"/>
        </w:rPr>
        <w:t>-</w:t>
      </w:r>
      <w:r>
        <w:rPr>
          <w:rFonts w:ascii="宋体"/>
          <w:w w:val="5"/>
          <w:position w:val="-45"/>
          <w:sz w:val="239"/>
        </w:rPr>
        <w:t>-</w:t>
      </w:r>
      <w:r>
        <w:rPr>
          <w:rFonts w:ascii="宋体"/>
          <w:sz w:val="239"/>
        </w:rPr>
      </w:r>
    </w:p>
    <w:p>
      <w:pPr>
        <w:spacing w:line="412" w:lineRule="atLeast" w:before="0"/>
        <w:ind w:left="63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10"/>
        </w:rPr>
        <w:br w:type="column"/>
      </w:r>
      <w:r>
        <w:rPr>
          <w:rFonts w:ascii="宋体"/>
          <w:spacing w:val="2"/>
          <w:w w:val="10"/>
          <w:sz w:val="239"/>
        </w:rPr>
        <w:t>95</w:t>
      </w:r>
      <w:r>
        <w:rPr>
          <w:rFonts w:ascii="宋体"/>
          <w:spacing w:val="-10"/>
          <w:w w:val="10"/>
          <w:sz w:val="239"/>
        </w:rPr>
        <w:t>0</w:t>
      </w:r>
      <w:r>
        <w:rPr>
          <w:rFonts w:ascii="宋体"/>
          <w:spacing w:val="2"/>
          <w:w w:val="10"/>
          <w:position w:val="23"/>
          <w:sz w:val="239"/>
        </w:rPr>
        <w:t>7</w:t>
      </w:r>
      <w:r>
        <w:rPr>
          <w:rFonts w:ascii="宋体"/>
          <w:spacing w:val="-10"/>
          <w:w w:val="10"/>
          <w:sz w:val="239"/>
        </w:rPr>
        <w:t>6</w:t>
      </w:r>
      <w:r>
        <w:rPr>
          <w:rFonts w:ascii="宋体"/>
          <w:spacing w:val="2"/>
          <w:w w:val="10"/>
          <w:position w:val="23"/>
          <w:sz w:val="239"/>
        </w:rPr>
        <w:t>6</w:t>
      </w:r>
      <w:r>
        <w:rPr>
          <w:rFonts w:ascii="宋体"/>
          <w:spacing w:val="-10"/>
          <w:w w:val="10"/>
          <w:sz w:val="239"/>
        </w:rPr>
        <w:t>3</w:t>
      </w:r>
      <w:r>
        <w:rPr>
          <w:rFonts w:ascii="宋体"/>
          <w:w w:val="10"/>
          <w:position w:val="23"/>
          <w:sz w:val="239"/>
        </w:rPr>
        <w:t>4</w:t>
      </w:r>
      <w:r>
        <w:rPr>
          <w:rFonts w:ascii="宋体"/>
          <w:spacing w:val="-10"/>
          <w:w w:val="10"/>
          <w:sz w:val="239"/>
        </w:rPr>
        <w:t>9</w:t>
      </w:r>
      <w:r>
        <w:rPr>
          <w:rFonts w:ascii="宋体"/>
          <w:w w:val="10"/>
          <w:position w:val="23"/>
          <w:sz w:val="239"/>
        </w:rPr>
        <w:t>5</w:t>
      </w:r>
      <w:r>
        <w:rPr>
          <w:rFonts w:ascii="宋体"/>
          <w:spacing w:val="-10"/>
          <w:w w:val="10"/>
          <w:sz w:val="239"/>
        </w:rPr>
        <w:t>2</w:t>
      </w:r>
      <w:r>
        <w:rPr>
          <w:rFonts w:ascii="宋体"/>
          <w:spacing w:val="2"/>
          <w:w w:val="10"/>
          <w:position w:val="23"/>
          <w:sz w:val="239"/>
        </w:rPr>
        <w:t>4</w:t>
      </w:r>
      <w:r>
        <w:rPr>
          <w:rFonts w:ascii="宋体"/>
          <w:spacing w:val="-10"/>
          <w:w w:val="10"/>
          <w:sz w:val="239"/>
        </w:rPr>
        <w:t>3</w:t>
      </w:r>
      <w:r>
        <w:rPr>
          <w:rFonts w:ascii="宋体"/>
          <w:w w:val="10"/>
          <w:position w:val="23"/>
          <w:sz w:val="239"/>
        </w:rPr>
        <w:t>4</w:t>
      </w:r>
      <w:r>
        <w:rPr>
          <w:rFonts w:ascii="宋体"/>
          <w:spacing w:val="-10"/>
          <w:w w:val="10"/>
          <w:position w:val="-22"/>
          <w:sz w:val="239"/>
        </w:rPr>
        <w:t>1</w:t>
      </w:r>
      <w:r>
        <w:rPr>
          <w:rFonts w:ascii="宋体"/>
          <w:spacing w:val="-10"/>
          <w:w w:val="10"/>
          <w:sz w:val="239"/>
        </w:rPr>
        <w:t>3</w:t>
      </w:r>
      <w:r>
        <w:rPr>
          <w:rFonts w:ascii="宋体"/>
          <w:w w:val="10"/>
          <w:position w:val="23"/>
          <w:sz w:val="239"/>
        </w:rPr>
        <w:t>1</w:t>
      </w:r>
      <w:r>
        <w:rPr>
          <w:rFonts w:ascii="宋体"/>
          <w:spacing w:val="-10"/>
          <w:w w:val="10"/>
          <w:sz w:val="239"/>
        </w:rPr>
        <w:t>6</w:t>
      </w:r>
      <w:r>
        <w:rPr>
          <w:rFonts w:ascii="宋体"/>
          <w:spacing w:val="-10"/>
          <w:w w:val="10"/>
          <w:position w:val="23"/>
          <w:sz w:val="239"/>
        </w:rPr>
        <w:t>3</w:t>
      </w:r>
      <w:r>
        <w:rPr>
          <w:rFonts w:ascii="宋体"/>
          <w:w w:val="10"/>
          <w:position w:val="-22"/>
          <w:sz w:val="239"/>
        </w:rPr>
        <w:t>5</w:t>
      </w:r>
      <w:r>
        <w:rPr>
          <w:rFonts w:ascii="宋体"/>
          <w:sz w:val="239"/>
        </w:rPr>
      </w:r>
    </w:p>
    <w:p>
      <w:pPr>
        <w:spacing w:after="0" w:line="412" w:lineRule="atLeast"/>
        <w:jc w:val="left"/>
        <w:rPr>
          <w:rFonts w:ascii="宋体" w:hAnsi="宋体" w:cs="宋体" w:eastAsia="宋体"/>
          <w:sz w:val="239"/>
          <w:szCs w:val="239"/>
        </w:rPr>
        <w:sectPr>
          <w:pgSz w:w="12240" w:h="15840"/>
          <w:pgMar w:top="0" w:bottom="280" w:left="740" w:right="1360"/>
          <w:cols w:num="3" w:equalWidth="0">
            <w:col w:w="2868" w:space="1779"/>
            <w:col w:w="3520" w:space="40"/>
            <w:col w:w="1933"/>
          </w:cols>
        </w:sectPr>
      </w:pPr>
    </w:p>
    <w:p>
      <w:pPr>
        <w:pStyle w:val="BodyText"/>
        <w:spacing w:line="425" w:lineRule="atLeast"/>
        <w:ind w:left="311" w:right="0"/>
        <w:jc w:val="left"/>
      </w:pPr>
      <w:r>
        <w:rPr>
          <w:spacing w:val="-5"/>
          <w:w w:val="5"/>
          <w:position w:val="-61"/>
        </w:rPr>
        <w:t>D</w:t>
      </w:r>
      <w:r>
        <w:rPr>
          <w:spacing w:val="-5"/>
          <w:w w:val="5"/>
          <w:position w:val="-41"/>
        </w:rPr>
        <w:t>E</w:t>
      </w:r>
      <w:r>
        <w:rPr>
          <w:spacing w:val="-5"/>
          <w:w w:val="5"/>
          <w:position w:val="-62"/>
        </w:rPr>
        <w:t>D</w:t>
      </w:r>
      <w:r>
        <w:rPr>
          <w:spacing w:val="-5"/>
          <w:w w:val="5"/>
        </w:rPr>
        <w:t>E</w:t>
      </w:r>
      <w:r>
        <w:rPr>
          <w:spacing w:val="-5"/>
          <w:w w:val="5"/>
          <w:position w:val="-19"/>
        </w:rPr>
        <w:t>E</w:t>
      </w:r>
      <w:r>
        <w:rPr>
          <w:spacing w:val="-5"/>
          <w:w w:val="5"/>
          <w:position w:val="-82"/>
        </w:rPr>
        <w:t>P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-40"/>
        </w:rPr>
        <w:t>E</w:t>
      </w:r>
      <w:r>
        <w:rPr>
          <w:spacing w:val="-5"/>
          <w:w w:val="5"/>
          <w:position w:val="-83"/>
        </w:rPr>
        <w:t>P</w:t>
      </w:r>
      <w:r>
        <w:rPr>
          <w:spacing w:val="-5"/>
          <w:w w:val="5"/>
          <w:position w:val="-62"/>
        </w:rPr>
        <w:t>D</w:t>
      </w:r>
      <w:r>
        <w:rPr>
          <w:spacing w:val="-5"/>
          <w:w w:val="5"/>
          <w:position w:val="-40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-82"/>
        </w:rPr>
        <w:t>P</w:t>
      </w:r>
      <w:r>
        <w:rPr>
          <w:spacing w:val="-5"/>
          <w:w w:val="5"/>
          <w:position w:val="-41"/>
        </w:rPr>
        <w:t>E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-61"/>
        </w:rPr>
        <w:t>D</w:t>
      </w:r>
      <w:r>
        <w:rPr>
          <w:spacing w:val="-5"/>
          <w:w w:val="5"/>
          <w:position w:val="-83"/>
        </w:rPr>
        <w:t>P</w:t>
      </w:r>
      <w:r>
        <w:rPr>
          <w:spacing w:val="-4"/>
          <w:w w:val="5"/>
          <w:position w:val="-19"/>
        </w:rPr>
        <w:t>E</w:t>
      </w:r>
      <w:r>
        <w:rPr>
          <w:spacing w:val="-5"/>
          <w:w w:val="5"/>
          <w:position w:val="-62"/>
        </w:rPr>
        <w:t>P</w:t>
      </w:r>
      <w:r>
        <w:rPr>
          <w:spacing w:val="-5"/>
          <w:w w:val="5"/>
          <w:position w:val="-83"/>
        </w:rPr>
        <w:t>_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-82"/>
        </w:rPr>
        <w:t>_</w:t>
      </w:r>
      <w:r>
        <w:rPr>
          <w:spacing w:val="-5"/>
          <w:w w:val="5"/>
          <w:position w:val="-61"/>
        </w:rPr>
        <w:t>P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-40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-83"/>
        </w:rPr>
        <w:t>_</w:t>
      </w:r>
      <w:r>
        <w:rPr>
          <w:spacing w:val="-5"/>
          <w:w w:val="5"/>
          <w:position w:val="-61"/>
        </w:rPr>
        <w:t>P</w:t>
      </w:r>
      <w:r>
        <w:rPr>
          <w:spacing w:val="-5"/>
          <w:w w:val="5"/>
          <w:position w:val="-82"/>
        </w:rPr>
        <w:t>_</w:t>
      </w:r>
      <w:r>
        <w:rPr>
          <w:spacing w:val="-5"/>
          <w:w w:val="5"/>
          <w:position w:val="-62"/>
        </w:rPr>
        <w:t>P</w:t>
      </w:r>
      <w:r>
        <w:rPr>
          <w:spacing w:val="-5"/>
          <w:w w:val="5"/>
          <w:position w:val="-40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-41"/>
        </w:rPr>
        <w:t>_</w:t>
      </w:r>
      <w:r>
        <w:rPr>
          <w:spacing w:val="-4"/>
          <w:w w:val="5"/>
        </w:rPr>
        <w:t>_</w:t>
      </w:r>
      <w:r>
        <w:rPr>
          <w:spacing w:val="-5"/>
          <w:w w:val="5"/>
          <w:position w:val="-19"/>
        </w:rPr>
        <w:t>A</w:t>
      </w:r>
      <w:r>
        <w:rPr>
          <w:spacing w:val="-5"/>
          <w:w w:val="5"/>
          <w:position w:val="-83"/>
        </w:rPr>
        <w:t>W</w:t>
      </w:r>
      <w:r>
        <w:rPr>
          <w:spacing w:val="-5"/>
          <w:w w:val="5"/>
          <w:position w:val="-61"/>
        </w:rPr>
        <w:t>W</w:t>
      </w:r>
      <w:r>
        <w:rPr>
          <w:spacing w:val="-5"/>
          <w:w w:val="5"/>
          <w:position w:val="-20"/>
        </w:rPr>
        <w:t>A</w:t>
      </w:r>
      <w:r>
        <w:rPr>
          <w:spacing w:val="-5"/>
          <w:w w:val="5"/>
          <w:position w:val="-82"/>
        </w:rPr>
        <w:t>W</w:t>
      </w:r>
      <w:r>
        <w:rPr>
          <w:spacing w:val="-5"/>
          <w:w w:val="5"/>
        </w:rPr>
        <w:t>A</w:t>
      </w:r>
      <w:r>
        <w:rPr>
          <w:spacing w:val="-5"/>
          <w:w w:val="5"/>
          <w:position w:val="-40"/>
        </w:rPr>
        <w:t>A</w:t>
      </w:r>
      <w:r>
        <w:rPr>
          <w:spacing w:val="-5"/>
          <w:w w:val="5"/>
          <w:position w:val="-62"/>
        </w:rPr>
        <w:t>W</w:t>
      </w:r>
      <w:r>
        <w:rPr>
          <w:spacing w:val="-5"/>
          <w:w w:val="5"/>
          <w:position w:val="-20"/>
        </w:rPr>
        <w:t>A</w:t>
      </w:r>
      <w:r>
        <w:rPr>
          <w:spacing w:val="-5"/>
          <w:w w:val="5"/>
          <w:position w:val="-83"/>
        </w:rPr>
        <w:t>W</w:t>
      </w:r>
      <w:r>
        <w:rPr>
          <w:spacing w:val="-5"/>
          <w:w w:val="5"/>
          <w:position w:val="-19"/>
        </w:rPr>
        <w:t>A</w:t>
      </w:r>
      <w:r>
        <w:rPr>
          <w:spacing w:val="-5"/>
          <w:w w:val="5"/>
          <w:position w:val="-82"/>
        </w:rPr>
        <w:t>W</w:t>
      </w:r>
      <w:r>
        <w:rPr>
          <w:spacing w:val="-5"/>
          <w:w w:val="5"/>
          <w:position w:val="-61"/>
        </w:rPr>
        <w:t>W</w:t>
      </w:r>
      <w:r>
        <w:rPr>
          <w:spacing w:val="-5"/>
          <w:w w:val="5"/>
          <w:position w:val="-40"/>
        </w:rPr>
        <w:t>A</w:t>
      </w:r>
      <w:r>
        <w:rPr>
          <w:spacing w:val="-5"/>
          <w:w w:val="5"/>
        </w:rPr>
        <w:t>A</w:t>
      </w:r>
      <w:r>
        <w:rPr>
          <w:spacing w:val="-4"/>
          <w:w w:val="5"/>
          <w:position w:val="-41"/>
        </w:rPr>
        <w:t>A</w:t>
      </w:r>
      <w:r>
        <w:rPr>
          <w:spacing w:val="-5"/>
          <w:w w:val="5"/>
          <w:position w:val="-82"/>
        </w:rPr>
        <w:t>_</w:t>
      </w:r>
      <w:r>
        <w:rPr>
          <w:spacing w:val="-5"/>
          <w:w w:val="5"/>
          <w:position w:val="-19"/>
        </w:rPr>
        <w:t>L</w:t>
      </w:r>
      <w:r>
        <w:rPr>
          <w:spacing w:val="-5"/>
          <w:w w:val="5"/>
          <w:position w:val="-62"/>
        </w:rPr>
        <w:t>_</w:t>
      </w:r>
      <w:r>
        <w:rPr>
          <w:spacing w:val="-5"/>
          <w:w w:val="5"/>
          <w:position w:val="-20"/>
        </w:rPr>
        <w:t>L</w:t>
      </w:r>
      <w:r>
        <w:rPr>
          <w:spacing w:val="-5"/>
          <w:w w:val="5"/>
          <w:position w:val="-83"/>
        </w:rPr>
        <w:t>_</w:t>
      </w:r>
      <w:r>
        <w:rPr>
          <w:spacing w:val="-5"/>
          <w:w w:val="5"/>
          <w:position w:val="-61"/>
        </w:rPr>
        <w:t>_</w:t>
      </w:r>
      <w:r>
        <w:rPr>
          <w:spacing w:val="-5"/>
          <w:w w:val="5"/>
        </w:rPr>
        <w:t>L</w:t>
      </w:r>
      <w:r>
        <w:rPr>
          <w:spacing w:val="-5"/>
          <w:w w:val="5"/>
          <w:position w:val="-40"/>
        </w:rPr>
        <w:t>L</w:t>
      </w:r>
      <w:r>
        <w:rPr>
          <w:spacing w:val="-5"/>
          <w:w w:val="5"/>
        </w:rPr>
        <w:t>L</w:t>
      </w:r>
      <w:r>
        <w:rPr>
          <w:spacing w:val="-5"/>
          <w:w w:val="5"/>
          <w:position w:val="-41"/>
        </w:rPr>
        <w:t>L</w:t>
      </w:r>
      <w:r>
        <w:rPr>
          <w:spacing w:val="-5"/>
          <w:w w:val="5"/>
          <w:position w:val="-20"/>
        </w:rPr>
        <w:t>L</w:t>
      </w:r>
      <w:r>
        <w:rPr>
          <w:spacing w:val="-5"/>
          <w:w w:val="5"/>
          <w:position w:val="-83"/>
        </w:rPr>
        <w:t>_</w:t>
      </w:r>
      <w:r>
        <w:rPr>
          <w:spacing w:val="-5"/>
          <w:w w:val="5"/>
          <w:position w:val="-19"/>
        </w:rPr>
        <w:t>L</w:t>
      </w:r>
      <w:r>
        <w:rPr>
          <w:spacing w:val="-5"/>
          <w:w w:val="5"/>
          <w:position w:val="-62"/>
        </w:rPr>
        <w:t>_</w:t>
      </w:r>
      <w:r>
        <w:rPr>
          <w:spacing w:val="-5"/>
          <w:w w:val="5"/>
        </w:rPr>
        <w:t>L</w:t>
      </w:r>
      <w:r>
        <w:rPr>
          <w:spacing w:val="-5"/>
          <w:w w:val="5"/>
          <w:position w:val="-40"/>
        </w:rPr>
        <w:t>L</w:t>
      </w:r>
      <w:r>
        <w:rPr>
          <w:spacing w:val="-5"/>
          <w:w w:val="5"/>
        </w:rPr>
        <w:t>L</w:t>
      </w:r>
      <w:r>
        <w:rPr>
          <w:spacing w:val="-4"/>
          <w:w w:val="5"/>
          <w:position w:val="-41"/>
        </w:rPr>
        <w:t>L</w:t>
      </w:r>
      <w:r>
        <w:rPr>
          <w:spacing w:val="-5"/>
          <w:w w:val="5"/>
          <w:position w:val="-82"/>
        </w:rPr>
        <w:t>D</w:t>
      </w:r>
      <w:r>
        <w:rPr>
          <w:spacing w:val="-5"/>
          <w:w w:val="5"/>
          <w:position w:val="-62"/>
        </w:rPr>
        <w:t>M</w:t>
      </w:r>
      <w:r>
        <w:rPr>
          <w:spacing w:val="-5"/>
          <w:w w:val="5"/>
          <w:position w:val="-20"/>
        </w:rPr>
        <w:t>P</w:t>
      </w:r>
      <w:r>
        <w:rPr>
          <w:spacing w:val="-5"/>
          <w:w w:val="5"/>
          <w:position w:val="-61"/>
        </w:rPr>
        <w:t>M</w:t>
      </w:r>
      <w:r>
        <w:rPr>
          <w:spacing w:val="-5"/>
          <w:w w:val="5"/>
          <w:position w:val="-19"/>
        </w:rPr>
        <w:t>P</w:t>
      </w:r>
      <w:r>
        <w:rPr>
          <w:spacing w:val="-5"/>
          <w:w w:val="5"/>
          <w:position w:val="-40"/>
        </w:rPr>
        <w:t>P</w:t>
      </w:r>
      <w:r>
        <w:rPr>
          <w:spacing w:val="-5"/>
          <w:w w:val="5"/>
        </w:rPr>
        <w:t>P</w:t>
      </w:r>
      <w:r>
        <w:rPr>
          <w:spacing w:val="-5"/>
          <w:w w:val="5"/>
          <w:position w:val="-41"/>
        </w:rPr>
        <w:t>P</w:t>
      </w:r>
      <w:r>
        <w:rPr>
          <w:spacing w:val="-5"/>
          <w:w w:val="5"/>
          <w:position w:val="-20"/>
        </w:rPr>
        <w:t>P</w:t>
      </w:r>
      <w:r>
        <w:rPr>
          <w:spacing w:val="-5"/>
          <w:w w:val="5"/>
          <w:position w:val="-82"/>
        </w:rPr>
        <w:t>D</w:t>
      </w:r>
      <w:r>
        <w:rPr>
          <w:spacing w:val="-5"/>
          <w:w w:val="5"/>
          <w:position w:val="-62"/>
        </w:rPr>
        <w:t>M</w:t>
      </w:r>
      <w:r>
        <w:rPr>
          <w:spacing w:val="-5"/>
          <w:w w:val="5"/>
          <w:position w:val="-19"/>
        </w:rPr>
        <w:t>P</w:t>
      </w:r>
      <w:r>
        <w:rPr>
          <w:spacing w:val="-5"/>
          <w:w w:val="5"/>
          <w:position w:val="-61"/>
        </w:rPr>
        <w:t>M</w:t>
      </w:r>
      <w:r>
        <w:rPr>
          <w:spacing w:val="-5"/>
          <w:w w:val="5"/>
          <w:position w:val="-83"/>
        </w:rPr>
        <w:t>D</w:t>
      </w:r>
      <w:r>
        <w:rPr>
          <w:spacing w:val="-5"/>
          <w:w w:val="5"/>
        </w:rPr>
        <w:t>P</w:t>
      </w:r>
      <w:r>
        <w:rPr>
          <w:spacing w:val="-4"/>
          <w:w w:val="5"/>
          <w:position w:val="-41"/>
        </w:rPr>
        <w:t>P</w:t>
      </w:r>
      <w:r>
        <w:rPr>
          <w:spacing w:val="-5"/>
          <w:w w:val="5"/>
          <w:position w:val="-20"/>
        </w:rPr>
        <w:t>H</w:t>
      </w:r>
      <w:r>
        <w:rPr>
          <w:spacing w:val="-5"/>
          <w:w w:val="5"/>
          <w:position w:val="-82"/>
        </w:rPr>
        <w:t>P</w:t>
      </w:r>
      <w:r>
        <w:rPr>
          <w:spacing w:val="-5"/>
          <w:w w:val="5"/>
          <w:position w:val="-61"/>
        </w:rPr>
        <w:t>N</w:t>
      </w:r>
      <w:r>
        <w:rPr>
          <w:spacing w:val="-5"/>
          <w:w w:val="5"/>
          <w:position w:val="-19"/>
        </w:rPr>
        <w:t>H</w:t>
      </w:r>
      <w:r>
        <w:rPr>
          <w:spacing w:val="-5"/>
          <w:w w:val="5"/>
          <w:position w:val="-83"/>
        </w:rPr>
        <w:t>P</w:t>
      </w:r>
      <w:r>
        <w:rPr>
          <w:spacing w:val="-5"/>
          <w:w w:val="5"/>
        </w:rPr>
        <w:t>H</w:t>
      </w:r>
      <w:r>
        <w:rPr>
          <w:spacing w:val="-5"/>
          <w:w w:val="5"/>
          <w:position w:val="-41"/>
        </w:rPr>
        <w:t>H</w:t>
      </w:r>
      <w:r>
        <w:rPr>
          <w:spacing w:val="-5"/>
          <w:w w:val="5"/>
        </w:rPr>
        <w:t>H</w:t>
      </w:r>
      <w:r>
        <w:rPr>
          <w:spacing w:val="-5"/>
          <w:w w:val="5"/>
          <w:position w:val="-40"/>
        </w:rPr>
        <w:t>H</w:t>
      </w:r>
      <w:r>
        <w:rPr>
          <w:spacing w:val="-5"/>
          <w:w w:val="5"/>
          <w:position w:val="-20"/>
        </w:rPr>
        <w:t>H</w:t>
      </w:r>
      <w:r>
        <w:rPr>
          <w:spacing w:val="-5"/>
          <w:w w:val="5"/>
          <w:position w:val="-62"/>
        </w:rPr>
        <w:t>N</w:t>
      </w:r>
      <w:r>
        <w:rPr>
          <w:spacing w:val="-5"/>
          <w:w w:val="5"/>
          <w:position w:val="-83"/>
        </w:rPr>
        <w:t>P</w:t>
      </w:r>
      <w:r>
        <w:rPr>
          <w:spacing w:val="-5"/>
          <w:w w:val="5"/>
        </w:rPr>
        <w:t>H</w:t>
      </w:r>
      <w:r>
        <w:rPr>
          <w:spacing w:val="-5"/>
          <w:w w:val="5"/>
          <w:position w:val="-41"/>
        </w:rPr>
        <w:t>H</w:t>
      </w:r>
      <w:r>
        <w:rPr>
          <w:spacing w:val="-5"/>
          <w:w w:val="5"/>
        </w:rPr>
        <w:t>H</w:t>
      </w:r>
      <w:r>
        <w:rPr>
          <w:spacing w:val="-4"/>
          <w:w w:val="5"/>
          <w:position w:val="-40"/>
        </w:rPr>
        <w:t>H</w:t>
      </w:r>
      <w:r>
        <w:rPr>
          <w:spacing w:val="-5"/>
          <w:w w:val="5"/>
          <w:position w:val="-19"/>
        </w:rPr>
        <w:t>A</w:t>
      </w:r>
      <w:r>
        <w:rPr>
          <w:spacing w:val="-5"/>
          <w:w w:val="5"/>
        </w:rPr>
        <w:t>A</w:t>
      </w:r>
      <w:r>
        <w:rPr>
          <w:spacing w:val="-5"/>
          <w:w w:val="5"/>
          <w:position w:val="-41"/>
        </w:rPr>
        <w:t>A</w:t>
      </w:r>
      <w:r>
        <w:rPr>
          <w:spacing w:val="-5"/>
          <w:w w:val="5"/>
        </w:rPr>
        <w:t>A</w:t>
      </w:r>
      <w:r>
        <w:rPr>
          <w:spacing w:val="-5"/>
          <w:w w:val="5"/>
          <w:position w:val="-40"/>
        </w:rPr>
        <w:t>A</w:t>
      </w:r>
      <w:r>
        <w:rPr>
          <w:spacing w:val="-5"/>
          <w:w w:val="5"/>
          <w:position w:val="-20"/>
        </w:rPr>
        <w:t>A</w:t>
      </w:r>
      <w:r>
        <w:rPr>
          <w:spacing w:val="-5"/>
          <w:w w:val="5"/>
        </w:rPr>
        <w:t>A</w:t>
      </w:r>
      <w:r>
        <w:rPr>
          <w:spacing w:val="-5"/>
          <w:w w:val="5"/>
          <w:position w:val="-41"/>
        </w:rPr>
        <w:t>A</w:t>
      </w:r>
      <w:r>
        <w:rPr>
          <w:spacing w:val="-3"/>
          <w:w w:val="5"/>
        </w:rPr>
        <w:t>A</w:t>
      </w:r>
      <w:r>
        <w:rPr>
          <w:spacing w:val="-5"/>
          <w:w w:val="5"/>
        </w:rPr>
        <w:t>_</w:t>
      </w:r>
      <w:r>
        <w:rPr>
          <w:spacing w:val="-5"/>
          <w:w w:val="5"/>
          <w:position w:val="-40"/>
        </w:rPr>
        <w:t>_</w:t>
      </w:r>
      <w:r>
        <w:rPr>
          <w:spacing w:val="-3"/>
          <w:w w:val="5"/>
        </w:rPr>
        <w:t>_</w:t>
      </w:r>
      <w:r>
        <w:rPr>
          <w:spacing w:val="-5"/>
          <w:w w:val="5"/>
        </w:rPr>
        <w:t>M</w:t>
      </w:r>
      <w:r>
        <w:rPr>
          <w:spacing w:val="-5"/>
          <w:w w:val="5"/>
          <w:position w:val="-40"/>
        </w:rPr>
        <w:t>M</w:t>
      </w:r>
      <w:r>
        <w:rPr>
          <w:spacing w:val="-5"/>
          <w:w w:val="5"/>
        </w:rPr>
        <w:t>M</w:t>
      </w:r>
      <w:r>
        <w:rPr>
          <w:spacing w:val="-5"/>
          <w:w w:val="5"/>
          <w:position w:val="-40"/>
        </w:rPr>
        <w:t>M</w:t>
      </w:r>
      <w:r>
        <w:rPr>
          <w:spacing w:val="-5"/>
          <w:w w:val="5"/>
        </w:rPr>
        <w:t>M</w:t>
      </w:r>
      <w:r>
        <w:rPr>
          <w:spacing w:val="-3"/>
          <w:w w:val="5"/>
          <w:position w:val="-41"/>
        </w:rPr>
        <w:t>M</w:t>
      </w:r>
      <w:r>
        <w:rPr>
          <w:spacing w:val="-5"/>
          <w:w w:val="5"/>
        </w:rPr>
        <w:t>N</w:t>
      </w:r>
      <w:r>
        <w:rPr>
          <w:spacing w:val="-5"/>
          <w:w w:val="5"/>
          <w:position w:val="-40"/>
        </w:rPr>
        <w:t>X</w:t>
      </w:r>
      <w:r>
        <w:rPr>
          <w:spacing w:val="-5"/>
          <w:w w:val="5"/>
        </w:rPr>
        <w:t>N</w:t>
      </w:r>
      <w:r>
        <w:rPr>
          <w:spacing w:val="-5"/>
          <w:w w:val="5"/>
          <w:position w:val="-41"/>
        </w:rPr>
        <w:t>X</w:t>
      </w:r>
      <w:r>
        <w:rPr>
          <w:spacing w:val="-5"/>
          <w:w w:val="5"/>
        </w:rPr>
        <w:t>N</w:t>
      </w:r>
      <w:r>
        <w:rPr>
          <w:spacing w:val="-5"/>
          <w:w w:val="5"/>
          <w:position w:val="-40"/>
        </w:rPr>
        <w:t>X</w:t>
      </w:r>
      <w:r>
        <w:rPr>
          <w:w w:val="5"/>
        </w:rPr>
        <w:t>N</w:t>
      </w:r>
      <w:r>
        <w:rPr/>
      </w:r>
    </w:p>
    <w:p>
      <w:pPr>
        <w:spacing w:line="799" w:lineRule="atLeast" w:before="0"/>
        <w:ind w:left="311" w:right="0" w:firstLine="2652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5"/>
        </w:rPr>
        <w:br w:type="column"/>
      </w:r>
      <w:r>
        <w:rPr>
          <w:rFonts w:ascii="宋体"/>
          <w:w w:val="5"/>
          <w:sz w:val="239"/>
        </w:rPr>
        <w:t>Operator</w:t>
      </w:r>
      <w:r>
        <w:rPr>
          <w:rFonts w:ascii="宋体"/>
          <w:sz w:val="239"/>
        </w:rPr>
      </w:r>
    </w:p>
    <w:p>
      <w:pPr>
        <w:pStyle w:val="BodyText"/>
        <w:spacing w:line="2737" w:lineRule="atLeast"/>
        <w:ind w:left="311" w:right="0"/>
        <w:jc w:val="left"/>
        <w:rPr>
          <w:rFonts w:ascii="宋体" w:hAnsi="宋体" w:cs="宋体" w:eastAsia="宋体"/>
        </w:rPr>
      </w:pPr>
      <w:r>
        <w:rPr/>
        <w:pict>
          <v:shape style="position:absolute;margin-left:50.279518pt;margin-top:130.496002pt;width:387.15pt;height:316.7pt;mso-position-horizontal-relative:page;mso-position-vertical-relative:paragraph;z-index:1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46"/>
                    <w:gridCol w:w="1090"/>
                  </w:tblGrid>
                  <w:tr>
                    <w:trPr>
                      <w:trHeight w:val="655" w:hRule="exact"/>
                    </w:trPr>
                    <w:tc>
                      <w:tcPr>
                        <w:tcW w:w="6646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840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15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4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8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/>
          <w:spacing w:val="-5"/>
          <w:w w:val="5"/>
          <w:position w:val="63"/>
        </w:rPr>
        <w:t>C</w:t>
      </w:r>
      <w:r>
        <w:rPr>
          <w:rFonts w:ascii="宋体"/>
          <w:spacing w:val="-5"/>
          <w:w w:val="5"/>
          <w:position w:val="42"/>
        </w:rPr>
        <w:t>C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26"/>
          <w:w w:val="5"/>
          <w:position w:val="21"/>
        </w:rPr>
        <w:t>C</w:t>
      </w:r>
      <w:r>
        <w:rPr>
          <w:rFonts w:ascii="宋体"/>
          <w:spacing w:val="-5"/>
          <w:w w:val="5"/>
          <w:position w:val="209"/>
          <w:sz w:val="26"/>
        </w:rPr>
        <w:t>F</w:t>
      </w:r>
      <w:r>
        <w:rPr>
          <w:rFonts w:ascii="宋体"/>
          <w:spacing w:val="-5"/>
          <w:w w:val="5"/>
          <w:position w:val="21"/>
        </w:rPr>
        <w:t>:</w:t>
      </w:r>
      <w:r>
        <w:rPr>
          <w:rFonts w:ascii="宋体"/>
          <w:spacing w:val="-5"/>
          <w:w w:val="5"/>
          <w:position w:val="42"/>
        </w:rPr>
        <w:t>:</w:t>
      </w:r>
      <w:r>
        <w:rPr>
          <w:rFonts w:ascii="宋体"/>
          <w:spacing w:val="-5"/>
          <w:w w:val="5"/>
          <w:position w:val="63"/>
        </w:rPr>
        <w:t>:</w:t>
      </w:r>
      <w:r>
        <w:rPr>
          <w:rFonts w:ascii="宋体"/>
          <w:w w:val="5"/>
        </w:rPr>
        <w:t>:</w:t>
      </w:r>
      <w:r>
        <w:rPr>
          <w:rFonts w:ascii="宋体"/>
          <w:w w:val="5"/>
          <w:position w:val="21"/>
        </w:rPr>
      </w:r>
      <w:r>
        <w:rPr>
          <w:rFonts w:ascii="宋体"/>
          <w:w w:val="5"/>
          <w:position w:val="42"/>
        </w:rPr>
      </w:r>
      <w:r>
        <w:rPr>
          <w:rFonts w:ascii="宋体"/>
          <w:w w:val="5"/>
        </w:rPr>
      </w:r>
      <w:r>
        <w:rPr>
          <w:rFonts w:ascii="宋体"/>
          <w:w w:val="5"/>
          <w:position w:val="63"/>
        </w:rPr>
      </w:r>
      <w:r>
        <w:rPr>
          <w:rFonts w:ascii="宋体"/>
          <w:spacing w:val="-3"/>
          <w:w w:val="5"/>
          <w:position w:val="209"/>
          <w:sz w:val="26"/>
        </w:rPr>
        <w:t>A</w:t>
      </w:r>
      <w:r>
        <w:rPr>
          <w:rFonts w:ascii="宋体"/>
          <w:spacing w:val="-5"/>
          <w:w w:val="5"/>
          <w:position w:val="21"/>
        </w:rPr>
        <w:t>E</w:t>
      </w:r>
      <w:r>
        <w:rPr>
          <w:rFonts w:ascii="宋体"/>
          <w:spacing w:val="-5"/>
          <w:w w:val="5"/>
          <w:position w:val="42"/>
        </w:rPr>
        <w:t>A</w:t>
      </w:r>
      <w:r>
        <w:rPr>
          <w:rFonts w:ascii="宋体"/>
          <w:spacing w:val="-5"/>
          <w:w w:val="5"/>
        </w:rPr>
        <w:t>L</w:t>
      </w:r>
      <w:r>
        <w:rPr>
          <w:rFonts w:ascii="宋体"/>
          <w:spacing w:val="-37"/>
          <w:w w:val="5"/>
          <w:position w:val="63"/>
        </w:rPr>
        <w:t>E</w:t>
      </w:r>
      <w:r>
        <w:rPr>
          <w:rFonts w:ascii="宋体"/>
          <w:spacing w:val="-4"/>
          <w:w w:val="5"/>
          <w:position w:val="209"/>
          <w:sz w:val="26"/>
        </w:rPr>
        <w:t>I</w:t>
      </w:r>
      <w:r>
        <w:rPr>
          <w:rFonts w:ascii="宋体"/>
          <w:spacing w:val="-5"/>
          <w:w w:val="5"/>
          <w:position w:val="21"/>
        </w:rPr>
        <w:t>C</w:t>
      </w:r>
      <w:r>
        <w:rPr>
          <w:rFonts w:ascii="宋体"/>
          <w:spacing w:val="-5"/>
          <w:w w:val="5"/>
        </w:rPr>
        <w:t>i</w:t>
      </w:r>
      <w:r>
        <w:rPr>
          <w:rFonts w:ascii="宋体"/>
          <w:spacing w:val="-5"/>
          <w:w w:val="5"/>
          <w:position w:val="63"/>
        </w:rPr>
        <w:t>C</w:t>
      </w:r>
      <w:r>
        <w:rPr>
          <w:rFonts w:ascii="宋体"/>
          <w:spacing w:val="-9"/>
          <w:w w:val="5"/>
          <w:position w:val="42"/>
        </w:rPr>
        <w:t>L</w:t>
      </w:r>
      <w:r>
        <w:rPr>
          <w:rFonts w:ascii="宋体"/>
          <w:spacing w:val="-6"/>
          <w:w w:val="5"/>
          <w:position w:val="209"/>
          <w:sz w:val="26"/>
        </w:rPr>
        <w:t>L</w:t>
      </w:r>
      <w:r>
        <w:rPr>
          <w:rFonts w:ascii="宋体"/>
          <w:spacing w:val="-5"/>
          <w:w w:val="5"/>
          <w:position w:val="21"/>
        </w:rPr>
        <w:t>M</w:t>
      </w:r>
      <w:r>
        <w:rPr>
          <w:rFonts w:ascii="宋体"/>
          <w:spacing w:val="-5"/>
          <w:w w:val="5"/>
        </w:rPr>
        <w:t>m</w:t>
      </w:r>
      <w:r>
        <w:rPr>
          <w:rFonts w:ascii="宋体"/>
          <w:spacing w:val="-5"/>
          <w:w w:val="5"/>
          <w:position w:val="42"/>
        </w:rPr>
        <w:t>P</w:t>
      </w:r>
      <w:r>
        <w:rPr>
          <w:rFonts w:ascii="宋体"/>
          <w:w w:val="5"/>
          <w:position w:val="63"/>
        </w:rPr>
        <w:t>M</w:t>
      </w:r>
      <w:r>
        <w:rPr>
          <w:rFonts w:ascii="宋体"/>
          <w:w w:val="5"/>
          <w:position w:val="21"/>
        </w:rPr>
      </w:r>
      <w:r>
        <w:rPr>
          <w:rFonts w:ascii="宋体"/>
          <w:spacing w:val="-5"/>
          <w:w w:val="5"/>
        </w:rPr>
        <w:t>.</w:t>
      </w:r>
      <w:r>
        <w:rPr>
          <w:rFonts w:ascii="宋体"/>
          <w:spacing w:val="-5"/>
          <w:w w:val="5"/>
          <w:position w:val="42"/>
        </w:rPr>
        <w:t>H</w:t>
      </w:r>
      <w:r>
        <w:rPr>
          <w:rFonts w:ascii="宋体"/>
          <w:spacing w:val="18"/>
          <w:w w:val="5"/>
          <w:position w:val="42"/>
        </w:rPr>
        <w:t> </w:t>
      </w:r>
      <w:r>
        <w:rPr>
          <w:rFonts w:ascii="宋体"/>
          <w:spacing w:val="18"/>
          <w:w w:val="5"/>
          <w:position w:val="63"/>
        </w:rPr>
      </w:r>
      <w:r>
        <w:rPr>
          <w:rFonts w:ascii="宋体"/>
          <w:spacing w:val="-4"/>
          <w:w w:val="5"/>
          <w:position w:val="209"/>
          <w:sz w:val="26"/>
        </w:rPr>
        <w:t>E</w:t>
      </w:r>
      <w:r>
        <w:rPr>
          <w:rFonts w:ascii="宋体"/>
          <w:spacing w:val="-5"/>
          <w:w w:val="5"/>
          <w:position w:val="21"/>
        </w:rPr>
        <w:t>A</w:t>
      </w:r>
      <w:r>
        <w:rPr>
          <w:rFonts w:ascii="宋体"/>
          <w:spacing w:val="-5"/>
          <w:w w:val="5"/>
        </w:rPr>
      </w:r>
      <w:r>
        <w:rPr>
          <w:rFonts w:ascii="宋体"/>
          <w:spacing w:val="-5"/>
          <w:w w:val="5"/>
          <w:position w:val="42"/>
        </w:rPr>
        <w:t>A</w:t>
      </w:r>
      <w:r>
        <w:rPr>
          <w:rFonts w:ascii="宋体"/>
          <w:spacing w:val="-21"/>
          <w:w w:val="5"/>
          <w:position w:val="63"/>
        </w:rPr>
        <w:t>A</w:t>
      </w:r>
      <w:r>
        <w:rPr>
          <w:rFonts w:ascii="宋体"/>
          <w:spacing w:val="-6"/>
          <w:w w:val="5"/>
          <w:position w:val="209"/>
          <w:sz w:val="26"/>
        </w:rPr>
        <w:t>D</w:t>
      </w:r>
      <w:r>
        <w:rPr>
          <w:rFonts w:ascii="宋体"/>
          <w:spacing w:val="-5"/>
          <w:w w:val="5"/>
          <w:position w:val="21"/>
        </w:rPr>
        <w:t>l</w:t>
      </w:r>
      <w:r>
        <w:rPr>
          <w:rFonts w:ascii="宋体"/>
          <w:spacing w:val="-5"/>
          <w:w w:val="5"/>
          <w:position w:val="63"/>
        </w:rPr>
        <w:t>l</w:t>
      </w:r>
      <w:r>
        <w:rPr>
          <w:rFonts w:ascii="宋体"/>
          <w:spacing w:val="-5"/>
          <w:w w:val="5"/>
        </w:rPr>
        <w:t>D</w:t>
      </w:r>
      <w:r>
        <w:rPr>
          <w:rFonts w:ascii="宋体"/>
          <w:w w:val="5"/>
        </w:rPr>
        <w:t>    </w:t>
      </w:r>
      <w:r>
        <w:rPr>
          <w:rFonts w:ascii="宋体"/>
          <w:spacing w:val="48"/>
          <w:w w:val="5"/>
        </w:rPr>
        <w:t> </w:t>
      </w:r>
      <w:r>
        <w:rPr>
          <w:rFonts w:ascii="宋体"/>
          <w:spacing w:val="48"/>
          <w:w w:val="5"/>
          <w:position w:val="42"/>
        </w:rPr>
      </w:r>
      <w:r>
        <w:rPr>
          <w:rFonts w:ascii="宋体"/>
          <w:spacing w:val="-5"/>
          <w:w w:val="5"/>
          <w:position w:val="21"/>
        </w:rPr>
        <w:t>p</w:t>
      </w:r>
      <w:r>
        <w:rPr>
          <w:rFonts w:ascii="宋体"/>
          <w:spacing w:val="-5"/>
          <w:w w:val="5"/>
          <w:position w:val="42"/>
        </w:rPr>
        <w:t>O</w:t>
      </w:r>
      <w:r>
        <w:rPr>
          <w:rFonts w:ascii="宋体"/>
          <w:spacing w:val="-5"/>
          <w:w w:val="5"/>
        </w:rPr>
        <w:t>e</w:t>
      </w:r>
      <w:r>
        <w:rPr>
          <w:rFonts w:ascii="宋体"/>
          <w:w w:val="5"/>
          <w:position w:val="63"/>
        </w:rPr>
        <w:t>p</w:t>
      </w:r>
      <w:r>
        <w:rPr>
          <w:rFonts w:ascii="宋体"/>
          <w:spacing w:val="-5"/>
          <w:w w:val="5"/>
          <w:position w:val="21"/>
        </w:rPr>
        <w:t>h</w:t>
      </w:r>
      <w:r>
        <w:rPr>
          <w:rFonts w:ascii="宋体"/>
          <w:spacing w:val="-5"/>
          <w:w w:val="5"/>
          <w:position w:val="42"/>
        </w:rPr>
        <w:t>V</w:t>
      </w:r>
      <w:r>
        <w:rPr>
          <w:rFonts w:ascii="宋体"/>
          <w:spacing w:val="-5"/>
          <w:w w:val="5"/>
          <w:position w:val="-20"/>
        </w:rPr>
        <w:t>i</w:t>
      </w:r>
      <w:r>
        <w:rPr>
          <w:rFonts w:ascii="宋体"/>
          <w:spacing w:val="-5"/>
          <w:w w:val="5"/>
          <w:position w:val="63"/>
        </w:rPr>
        <w:t>h</w:t>
      </w:r>
      <w:r>
        <w:rPr>
          <w:rFonts w:ascii="宋体"/>
          <w:w w:val="5"/>
        </w:rPr>
        <w:t>l</w:t>
      </w:r>
      <w:r>
        <w:rPr>
          <w:rFonts w:ascii="宋体"/>
          <w:spacing w:val="-5"/>
          <w:w w:val="5"/>
          <w:position w:val="21"/>
        </w:rPr>
        <w:t>a</w:t>
      </w:r>
      <w:r>
        <w:rPr>
          <w:rFonts w:ascii="宋体"/>
          <w:spacing w:val="-5"/>
          <w:w w:val="5"/>
          <w:position w:val="42"/>
        </w:rPr>
        <w:t>E</w:t>
      </w:r>
      <w:r>
        <w:rPr>
          <w:rFonts w:ascii="宋体"/>
          <w:spacing w:val="-5"/>
          <w:w w:val="5"/>
          <w:position w:val="63"/>
        </w:rPr>
        <w:t>a</w:t>
      </w:r>
      <w:r>
        <w:rPr>
          <w:rFonts w:ascii="宋体"/>
          <w:spacing w:val="-5"/>
          <w:w w:val="5"/>
          <w:position w:val="-20"/>
        </w:rPr>
        <w:t>f</w:t>
      </w:r>
      <w:r>
        <w:rPr>
          <w:rFonts w:ascii="宋体"/>
          <w:w w:val="5"/>
        </w:rPr>
        <w:t>t</w:t>
      </w:r>
      <w:r>
        <w:rPr>
          <w:rFonts w:ascii="宋体"/>
          <w:w w:val="5"/>
          <w:position w:val="21"/>
        </w:rPr>
      </w:r>
      <w:r>
        <w:rPr>
          <w:rFonts w:ascii="宋体"/>
          <w:w w:val="5"/>
          <w:position w:val="63"/>
        </w:rPr>
      </w:r>
      <w:r>
        <w:rPr>
          <w:rFonts w:ascii="宋体"/>
          <w:spacing w:val="-5"/>
          <w:w w:val="5"/>
          <w:position w:val="42"/>
        </w:rPr>
        <w:t>R</w:t>
      </w:r>
      <w:r>
        <w:rPr>
          <w:rFonts w:ascii="宋体"/>
          <w:spacing w:val="-5"/>
          <w:w w:val="5"/>
        </w:rPr>
        <w:t>a</w:t>
      </w:r>
      <w:r>
        <w:rPr>
          <w:rFonts w:ascii="宋体"/>
          <w:w w:val="5"/>
          <w:position w:val="-20"/>
        </w:rPr>
        <w:t>f</w:t>
      </w:r>
      <w:r>
        <w:rPr>
          <w:rFonts w:ascii="宋体"/>
          <w:spacing w:val="-5"/>
          <w:w w:val="5"/>
          <w:position w:val="21"/>
        </w:rPr>
        <w:t>H</w:t>
      </w:r>
      <w:r>
        <w:rPr>
          <w:rFonts w:ascii="宋体"/>
          <w:spacing w:val="-5"/>
          <w:w w:val="5"/>
          <w:position w:val="63"/>
        </w:rPr>
        <w:t>L</w:t>
      </w:r>
      <w:r>
        <w:rPr>
          <w:rFonts w:ascii="宋体"/>
          <w:spacing w:val="-5"/>
          <w:w w:val="5"/>
          <w:position w:val="-20"/>
        </w:rPr>
      </w:r>
      <w:r>
        <w:rPr>
          <w:rFonts w:ascii="宋体"/>
          <w:spacing w:val="-5"/>
          <w:w w:val="5"/>
          <w:position w:val="42"/>
        </w:rPr>
        <w:t>I</w:t>
      </w:r>
      <w:r>
        <w:rPr>
          <w:rFonts w:ascii="宋体"/>
          <w:w w:val="5"/>
        </w:rPr>
        <w:t>P</w:t>
      </w:r>
      <w:r>
        <w:rPr>
          <w:rFonts w:ascii="宋体"/>
          <w:spacing w:val="-5"/>
          <w:w w:val="5"/>
          <w:position w:val="21"/>
        </w:rPr>
        <w:t>i</w:t>
      </w:r>
      <w:r>
        <w:rPr>
          <w:rFonts w:ascii="宋体"/>
          <w:spacing w:val="-5"/>
          <w:w w:val="5"/>
          <w:position w:val="63"/>
        </w:rPr>
        <w:t>o</w:t>
      </w:r>
      <w:r>
        <w:rPr>
          <w:rFonts w:ascii="宋体"/>
          <w:spacing w:val="-5"/>
          <w:w w:val="5"/>
          <w:position w:val="42"/>
        </w:rPr>
        <w:t>D</w:t>
      </w:r>
      <w:r>
        <w:rPr>
          <w:rFonts w:ascii="宋体"/>
          <w:spacing w:val="-5"/>
          <w:w w:val="5"/>
        </w:rPr>
        <w:t>r</w:t>
      </w:r>
      <w:r>
        <w:rPr>
          <w:rFonts w:ascii="宋体"/>
          <w:w w:val="5"/>
          <w:position w:val="-20"/>
        </w:rPr>
        <w:t>c</w:t>
      </w:r>
      <w:r>
        <w:rPr>
          <w:rFonts w:ascii="宋体"/>
          <w:spacing w:val="-5"/>
          <w:w w:val="5"/>
          <w:position w:val="21"/>
        </w:rPr>
        <w:t>g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42"/>
        </w:rPr>
        <w:t>E</w:t>
      </w:r>
      <w:r>
        <w:rPr>
          <w:rFonts w:ascii="宋体"/>
          <w:spacing w:val="-5"/>
          <w:w w:val="5"/>
          <w:position w:val="-20"/>
        </w:rPr>
        <w:t>o</w:t>
      </w:r>
      <w:r>
        <w:rPr>
          <w:rFonts w:ascii="宋体"/>
          <w:w w:val="5"/>
          <w:position w:val="63"/>
        </w:rPr>
        <w:t>w</w:t>
      </w:r>
      <w:r>
        <w:rPr>
          <w:rFonts w:ascii="宋体"/>
          <w:spacing w:val="-5"/>
          <w:w w:val="5"/>
          <w:position w:val="21"/>
        </w:rPr>
        <w:t>h</w:t>
      </w:r>
      <w:r>
        <w:rPr>
          <w:rFonts w:ascii="宋体"/>
          <w:spacing w:val="-5"/>
          <w:w w:val="5"/>
        </w:rPr>
        <w:t>s</w:t>
      </w:r>
      <w:r>
        <w:rPr>
          <w:rFonts w:ascii="宋体"/>
          <w:spacing w:val="-5"/>
          <w:w w:val="5"/>
          <w:position w:val="42"/>
        </w:rPr>
      </w:r>
      <w:r>
        <w:rPr>
          <w:rFonts w:ascii="宋体"/>
          <w:spacing w:val="1"/>
          <w:w w:val="5"/>
          <w:position w:val="-20"/>
        </w:rPr>
        <w:t>o</w:t>
      </w:r>
      <w:r>
        <w:rPr>
          <w:rFonts w:ascii="宋体"/>
          <w:spacing w:val="-5"/>
          <w:w w:val="5"/>
          <w:position w:val="-20"/>
        </w:rPr>
        <w:t>l</w:t>
      </w:r>
      <w:r>
        <w:rPr>
          <w:rFonts w:ascii="宋体"/>
          <w:spacing w:val="-5"/>
          <w:w w:val="5"/>
          <w:position w:val="42"/>
        </w:rPr>
        <w:t>V</w:t>
      </w:r>
      <w:r>
        <w:rPr>
          <w:rFonts w:ascii="宋体"/>
          <w:spacing w:val="1"/>
          <w:w w:val="5"/>
        </w:rPr>
        <w:t>s</w:t>
      </w:r>
      <w:r>
        <w:rPr>
          <w:rFonts w:ascii="宋体"/>
          <w:spacing w:val="-5"/>
          <w:w w:val="5"/>
          <w:position w:val="42"/>
        </w:rPr>
        <w:t>A</w:t>
      </w:r>
      <w:r>
        <w:rPr>
          <w:rFonts w:ascii="宋体"/>
          <w:spacing w:val="-5"/>
          <w:w w:val="5"/>
        </w:rPr>
        <w:t>.</w:t>
      </w:r>
      <w:r>
        <w:rPr>
          <w:rFonts w:ascii="宋体"/>
          <w:spacing w:val="1"/>
          <w:w w:val="5"/>
          <w:position w:val="-20"/>
        </w:rPr>
        <w:t>i</w:t>
      </w:r>
      <w:r>
        <w:rPr>
          <w:rFonts w:ascii="宋体"/>
          <w:spacing w:val="-5"/>
          <w:w w:val="5"/>
          <w:position w:val="-20"/>
        </w:rPr>
        <w:t>n</w:t>
      </w:r>
      <w:r>
        <w:rPr>
          <w:rFonts w:ascii="宋体"/>
          <w:spacing w:val="-5"/>
          <w:w w:val="5"/>
          <w:position w:val="42"/>
        </w:rPr>
        <w:t>L</w:t>
      </w:r>
      <w:r>
        <w:rPr>
          <w:rFonts w:ascii="宋体"/>
          <w:w w:val="5"/>
          <w:position w:val="42"/>
        </w:rPr>
        <w:t>    </w:t>
      </w:r>
      <w:r>
        <w:rPr>
          <w:rFonts w:ascii="宋体"/>
          <w:spacing w:val="56"/>
          <w:w w:val="5"/>
          <w:position w:val="42"/>
        </w:rPr>
        <w:t> </w:t>
      </w:r>
      <w:r>
        <w:rPr>
          <w:rFonts w:ascii="宋体"/>
          <w:spacing w:val="56"/>
          <w:w w:val="5"/>
        </w:rPr>
      </w:r>
      <w:r>
        <w:rPr>
          <w:rFonts w:ascii="宋体"/>
          <w:spacing w:val="-5"/>
          <w:w w:val="5"/>
          <w:position w:val="-20"/>
        </w:rPr>
        <w:t>g</w:t>
      </w:r>
      <w:r>
        <w:rPr>
          <w:rFonts w:ascii="宋体"/>
          <w:spacing w:val="-5"/>
          <w:w w:val="5"/>
          <w:position w:val="42"/>
        </w:rPr>
        <w:t>U</w:t>
      </w:r>
      <w:r>
        <w:rPr>
          <w:rFonts w:ascii="宋体"/>
          <w:spacing w:val="1"/>
          <w:w w:val="5"/>
        </w:rPr>
        <w:t>W</w:t>
      </w:r>
      <w:r>
        <w:rPr>
          <w:rFonts w:ascii="宋体"/>
          <w:spacing w:val="-5"/>
          <w:w w:val="5"/>
          <w:position w:val="-20"/>
        </w:rPr>
        <w:t>w</w:t>
      </w:r>
      <w:r>
        <w:rPr>
          <w:rFonts w:ascii="宋体"/>
          <w:spacing w:val="-5"/>
          <w:w w:val="5"/>
          <w:position w:val="42"/>
        </w:rPr>
        <w:t>E</w:t>
      </w:r>
      <w:r>
        <w:rPr>
          <w:rFonts w:ascii="宋体"/>
          <w:spacing w:val="1"/>
          <w:w w:val="5"/>
        </w:rPr>
        <w:t>a</w:t>
      </w:r>
      <w:r>
        <w:rPr>
          <w:rFonts w:ascii="宋体"/>
          <w:spacing w:val="-5"/>
          <w:w w:val="5"/>
        </w:rPr>
        <w:t>t</w:t>
      </w:r>
      <w:r>
        <w:rPr>
          <w:rFonts w:ascii="宋体"/>
          <w:spacing w:val="1"/>
          <w:w w:val="5"/>
          <w:position w:val="-20"/>
        </w:rPr>
        <w:t>a</w:t>
      </w:r>
      <w:r>
        <w:rPr>
          <w:rFonts w:ascii="宋体"/>
          <w:spacing w:val="-5"/>
          <w:w w:val="5"/>
          <w:position w:val="-20"/>
        </w:rPr>
        <w:t>t</w:t>
      </w:r>
      <w:r>
        <w:rPr>
          <w:rFonts w:ascii="宋体"/>
          <w:spacing w:val="1"/>
          <w:w w:val="5"/>
        </w:rPr>
        <w:t>e</w:t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1"/>
          <w:w w:val="5"/>
          <w:position w:val="-20"/>
        </w:rPr>
        <w:t>e</w:t>
      </w:r>
      <w:r>
        <w:rPr>
          <w:rFonts w:ascii="宋体"/>
          <w:spacing w:val="-5"/>
          <w:w w:val="5"/>
          <w:position w:val="-20"/>
        </w:rPr>
        <w:t>r</w:t>
      </w:r>
      <w:r>
        <w:rPr>
          <w:rFonts w:ascii="宋体"/>
          <w:w w:val="5"/>
          <w:position w:val="-20"/>
        </w:rPr>
        <w:t>    </w:t>
      </w:r>
      <w:r>
        <w:rPr>
          <w:rFonts w:ascii="宋体"/>
          <w:spacing w:val="56"/>
          <w:w w:val="5"/>
          <w:position w:val="-20"/>
        </w:rPr>
        <w:t> </w:t>
      </w:r>
      <w:r>
        <w:rPr>
          <w:rFonts w:ascii="宋体"/>
          <w:spacing w:val="56"/>
          <w:w w:val="5"/>
        </w:rPr>
      </w:r>
      <w:r>
        <w:rPr>
          <w:rFonts w:ascii="宋体"/>
          <w:spacing w:val="1"/>
          <w:w w:val="5"/>
        </w:rPr>
        <w:t>Lo</w:t>
      </w:r>
      <w:r>
        <w:rPr>
          <w:rFonts w:ascii="宋体"/>
          <w:w w:val="5"/>
        </w:rPr>
        <w:t>w</w:t>
      </w:r>
      <w:r>
        <w:rPr>
          <w:rFonts w:ascii="宋体"/>
        </w:rPr>
      </w:r>
    </w:p>
    <w:p>
      <w:pPr>
        <w:pStyle w:val="BodyText"/>
        <w:spacing w:line="425" w:lineRule="atLeast"/>
        <w:ind w:left="311" w:right="0"/>
        <w:jc w:val="left"/>
        <w:rPr>
          <w:rFonts w:ascii="宋体" w:hAnsi="宋体" w:cs="宋体" w:eastAsia="宋体"/>
        </w:rPr>
      </w:pPr>
      <w:r>
        <w:rPr>
          <w:w w:val="10"/>
        </w:rPr>
        <w:br w:type="column"/>
      </w:r>
      <w:r>
        <w:rPr>
          <w:rFonts w:ascii="宋体"/>
          <w:spacing w:val="-9"/>
          <w:w w:val="10"/>
          <w:position w:val="84"/>
        </w:rPr>
        <w:t>%</w:t>
      </w:r>
      <w:r>
        <w:rPr>
          <w:rFonts w:ascii="宋体"/>
          <w:spacing w:val="-9"/>
          <w:w w:val="10"/>
          <w:position w:val="42"/>
        </w:rPr>
        <w:t>%</w:t>
      </w:r>
      <w:r>
        <w:rPr>
          <w:rFonts w:ascii="宋体"/>
          <w:spacing w:val="-9"/>
          <w:w w:val="10"/>
          <w:position w:val="21"/>
        </w:rPr>
        <w:t>k</w:t>
      </w:r>
      <w:r>
        <w:rPr>
          <w:rFonts w:ascii="宋体"/>
          <w:spacing w:val="-9"/>
          <w:w w:val="10"/>
          <w:position w:val="63"/>
        </w:rPr>
        <w:t>%</w:t>
      </w:r>
      <w:r>
        <w:rPr>
          <w:rFonts w:ascii="宋体"/>
          <w:spacing w:val="2"/>
          <w:w w:val="10"/>
        </w:rPr>
        <w:t>k</w:t>
      </w:r>
      <w:r>
        <w:rPr>
          <w:rFonts w:ascii="宋体"/>
          <w:spacing w:val="-9"/>
          <w:w w:val="10"/>
          <w:position w:val="21"/>
        </w:rPr>
        <w:t>P</w:t>
      </w:r>
      <w:r>
        <w:rPr>
          <w:rFonts w:ascii="宋体"/>
          <w:spacing w:val="2"/>
          <w:w w:val="10"/>
        </w:rPr>
        <w:t>P</w:t>
      </w:r>
      <w:r>
        <w:rPr>
          <w:rFonts w:ascii="宋体"/>
          <w:spacing w:val="-9"/>
          <w:w w:val="10"/>
          <w:position w:val="21"/>
        </w:rPr>
        <w:t>a</w:t>
      </w:r>
      <w:r>
        <w:rPr>
          <w:rFonts w:ascii="宋体"/>
          <w:w w:val="10"/>
        </w:rPr>
        <w:t>a</w:t>
      </w:r>
      <w:r>
        <w:rPr>
          <w:rFonts w:ascii="宋体"/>
          <w:spacing w:val="115"/>
          <w:w w:val="10"/>
        </w:rPr>
        <w:t> </w:t>
      </w:r>
      <w:r>
        <w:rPr>
          <w:rFonts w:ascii="宋体"/>
          <w:spacing w:val="2"/>
          <w:w w:val="10"/>
        </w:rPr>
        <w:t>27</w:t>
      </w:r>
      <w:r>
        <w:rPr>
          <w:rFonts w:ascii="宋体"/>
          <w:spacing w:val="-9"/>
          <w:w w:val="10"/>
        </w:rPr>
        <w:t>8</w:t>
      </w:r>
      <w:r>
        <w:rPr>
          <w:rFonts w:ascii="宋体"/>
          <w:spacing w:val="2"/>
          <w:w w:val="10"/>
          <w:position w:val="84"/>
        </w:rPr>
        <w:t>-</w:t>
      </w:r>
      <w:r>
        <w:rPr>
          <w:rFonts w:ascii="宋体"/>
          <w:spacing w:val="-9"/>
          <w:w w:val="10"/>
        </w:rPr>
        <w:t>.</w:t>
      </w:r>
      <w:r>
        <w:rPr>
          <w:rFonts w:ascii="宋体"/>
          <w:spacing w:val="-9"/>
          <w:w w:val="10"/>
          <w:position w:val="84"/>
        </w:rPr>
        <w:t>5</w:t>
      </w:r>
      <w:r>
        <w:rPr>
          <w:rFonts w:ascii="宋体"/>
          <w:spacing w:val="-9"/>
          <w:w w:val="10"/>
          <w:position w:val="63"/>
        </w:rPr>
        <w:t>0</w:t>
      </w:r>
      <w:r>
        <w:rPr>
          <w:rFonts w:ascii="宋体"/>
          <w:w w:val="10"/>
          <w:position w:val="42"/>
        </w:rPr>
        <w:t>5</w:t>
      </w:r>
      <w:r>
        <w:rPr>
          <w:rFonts w:ascii="宋体"/>
          <w:spacing w:val="-9"/>
          <w:w w:val="10"/>
        </w:rPr>
        <w:t>4</w:t>
      </w:r>
      <w:r>
        <w:rPr>
          <w:rFonts w:ascii="宋体"/>
          <w:spacing w:val="-9"/>
          <w:w w:val="10"/>
          <w:position w:val="84"/>
        </w:rPr>
        <w:t>.</w:t>
      </w:r>
      <w:r>
        <w:rPr>
          <w:rFonts w:ascii="宋体"/>
          <w:spacing w:val="-9"/>
          <w:w w:val="10"/>
          <w:position w:val="42"/>
        </w:rPr>
        <w:t>.</w:t>
      </w:r>
      <w:r>
        <w:rPr>
          <w:rFonts w:ascii="宋体"/>
          <w:spacing w:val="-9"/>
          <w:w w:val="10"/>
          <w:position w:val="63"/>
        </w:rPr>
        <w:t>.</w:t>
      </w:r>
      <w:r>
        <w:rPr>
          <w:rFonts w:ascii="宋体"/>
          <w:spacing w:val="-5"/>
          <w:w w:val="10"/>
          <w:position w:val="21"/>
        </w:rPr>
        <w:t>*</w:t>
      </w:r>
      <w:r>
        <w:rPr>
          <w:rFonts w:ascii="宋体"/>
          <w:spacing w:val="-9"/>
          <w:w w:val="10"/>
        </w:rPr>
        <w:t>9</w:t>
      </w:r>
      <w:r>
        <w:rPr>
          <w:rFonts w:ascii="宋体"/>
          <w:spacing w:val="-9"/>
          <w:w w:val="10"/>
          <w:position w:val="84"/>
        </w:rPr>
        <w:t>0</w:t>
      </w:r>
      <w:r>
        <w:rPr>
          <w:rFonts w:ascii="宋体"/>
          <w:spacing w:val="-9"/>
          <w:w w:val="10"/>
          <w:position w:val="63"/>
        </w:rPr>
        <w:t>0</w:t>
      </w:r>
      <w:r>
        <w:rPr>
          <w:rFonts w:ascii="宋体"/>
          <w:spacing w:val="-9"/>
          <w:w w:val="10"/>
          <w:position w:val="42"/>
        </w:rPr>
        <w:t>0</w:t>
      </w:r>
      <w:r>
        <w:rPr>
          <w:rFonts w:ascii="宋体"/>
          <w:w w:val="10"/>
          <w:position w:val="21"/>
        </w:rPr>
        <w:t>*</w:t>
      </w:r>
      <w:r>
        <w:rPr>
          <w:rFonts w:ascii="宋体"/>
        </w:rPr>
      </w:r>
    </w:p>
    <w:p>
      <w:pPr>
        <w:spacing w:line="425" w:lineRule="atLeast" w:before="0"/>
        <w:ind w:left="68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5"/>
        </w:rPr>
        <w:br w:type="column"/>
      </w:r>
      <w:r>
        <w:rPr>
          <w:rFonts w:ascii="宋体"/>
          <w:spacing w:val="64"/>
          <w:w w:val="5"/>
          <w:sz w:val="239"/>
        </w:rPr>
        <w:t>-</w:t>
      </w:r>
      <w:r>
        <w:rPr>
          <w:rFonts w:ascii="宋体"/>
          <w:spacing w:val="1"/>
          <w:w w:val="5"/>
          <w:sz w:val="239"/>
        </w:rPr>
        <w:t>Paul</w:t>
      </w:r>
      <w:r>
        <w:rPr>
          <w:rFonts w:ascii="宋体"/>
          <w:w w:val="5"/>
          <w:sz w:val="239"/>
        </w:rPr>
        <w:t>       </w:t>
      </w:r>
      <w:r>
        <w:rPr>
          <w:rFonts w:ascii="宋体"/>
          <w:spacing w:val="24"/>
          <w:w w:val="5"/>
          <w:sz w:val="239"/>
        </w:rPr>
        <w:t> </w:t>
      </w:r>
      <w:r>
        <w:rPr>
          <w:rFonts w:ascii="宋体"/>
          <w:w w:val="5"/>
          <w:sz w:val="239"/>
        </w:rPr>
        <w:t>Puma.</w:t>
      </w:r>
      <w:r>
        <w:rPr>
          <w:rFonts w:ascii="宋体"/>
          <w:sz w:val="239"/>
        </w:rPr>
      </w:r>
    </w:p>
    <w:p>
      <w:pPr>
        <w:spacing w:after="0" w:line="425" w:lineRule="atLeast"/>
        <w:jc w:val="left"/>
        <w:rPr>
          <w:rFonts w:ascii="宋体" w:hAnsi="宋体" w:cs="宋体" w:eastAsia="宋体"/>
          <w:sz w:val="239"/>
          <w:szCs w:val="239"/>
        </w:rPr>
        <w:sectPr>
          <w:type w:val="continuous"/>
          <w:pgSz w:w="12240" w:h="15840"/>
          <w:pgMar w:top="0" w:bottom="280" w:left="740" w:right="1360"/>
          <w:cols w:num="4" w:equalWidth="0">
            <w:col w:w="1250" w:space="936"/>
            <w:col w:w="3787" w:space="310"/>
            <w:col w:w="1677" w:space="40"/>
            <w:col w:w="2140"/>
          </w:cols>
        </w:sectPr>
      </w:pPr>
    </w:p>
    <w:p>
      <w:pPr>
        <w:pStyle w:val="BodyText"/>
        <w:spacing w:line="1699" w:lineRule="atLeast"/>
        <w:ind w:left="311" w:right="0"/>
        <w:jc w:val="left"/>
      </w:pPr>
      <w:r>
        <w:rPr>
          <w:spacing w:val="-5"/>
          <w:w w:val="5"/>
          <w:position w:val="63"/>
        </w:rPr>
        <w:t>D</w:t>
      </w:r>
      <w:r>
        <w:rPr>
          <w:spacing w:val="-5"/>
          <w:w w:val="5"/>
        </w:rPr>
        <w:t>F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63"/>
        </w:rPr>
        <w:t>D</w:t>
      </w:r>
      <w:r>
        <w:rPr>
          <w:spacing w:val="-5"/>
          <w:w w:val="5"/>
          <w:position w:val="22"/>
        </w:rPr>
        <w:t>P</w:t>
      </w:r>
      <w:r>
        <w:rPr>
          <w:spacing w:val="-5"/>
          <w:w w:val="5"/>
        </w:rPr>
        <w:t>F</w:t>
      </w:r>
      <w:r>
        <w:rPr>
          <w:spacing w:val="-5"/>
          <w:w w:val="5"/>
          <w:position w:val="42"/>
        </w:rPr>
        <w:t>F</w:t>
      </w:r>
      <w:r>
        <w:rPr>
          <w:spacing w:val="-5"/>
          <w:w w:val="5"/>
          <w:position w:val="-19"/>
        </w:rPr>
        <w:t>E</w:t>
      </w:r>
      <w:r>
        <w:rPr>
          <w:spacing w:val="-5"/>
          <w:w w:val="5"/>
          <w:position w:val="63"/>
        </w:rPr>
        <w:t>D</w:t>
      </w:r>
      <w:r>
        <w:rPr>
          <w:spacing w:val="-5"/>
          <w:w w:val="5"/>
          <w:position w:val="22"/>
        </w:rPr>
        <w:t>P</w:t>
      </w:r>
      <w:r>
        <w:rPr>
          <w:spacing w:val="-5"/>
          <w:w w:val="5"/>
        </w:rPr>
        <w:t>F</w:t>
      </w:r>
      <w:r>
        <w:rPr>
          <w:spacing w:val="-5"/>
          <w:w w:val="5"/>
          <w:position w:val="63"/>
        </w:rPr>
        <w:t>D</w:t>
      </w:r>
      <w:r>
        <w:rPr>
          <w:spacing w:val="-5"/>
          <w:w w:val="5"/>
          <w:position w:val="42"/>
        </w:rPr>
        <w:t>F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</w:rPr>
        <w:t>F</w:t>
      </w:r>
      <w:r>
        <w:rPr>
          <w:spacing w:val="-5"/>
          <w:w w:val="5"/>
          <w:position w:val="21"/>
        </w:rPr>
        <w:t>P</w:t>
      </w:r>
      <w:r>
        <w:rPr>
          <w:spacing w:val="-4"/>
          <w:w w:val="5"/>
          <w:position w:val="42"/>
        </w:rPr>
        <w:t>F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  <w:position w:val="22"/>
        </w:rPr>
        <w:t>_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</w:rPr>
        <w:t>P</w:t>
      </w:r>
      <w:r>
        <w:rPr>
          <w:spacing w:val="-5"/>
          <w:w w:val="5"/>
          <w:position w:val="42"/>
        </w:rPr>
        <w:t>P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42"/>
        </w:rPr>
        <w:t>P</w:t>
      </w:r>
      <w:r>
        <w:rPr>
          <w:spacing w:val="-4"/>
          <w:w w:val="5"/>
        </w:rPr>
        <w:t>P</w:t>
      </w:r>
      <w:r>
        <w:rPr>
          <w:spacing w:val="-5"/>
          <w:w w:val="5"/>
          <w:position w:val="63"/>
        </w:rPr>
        <w:t>W</w:t>
      </w:r>
      <w:r>
        <w:rPr>
          <w:spacing w:val="-5"/>
          <w:w w:val="5"/>
          <w:position w:val="22"/>
        </w:rPr>
        <w:t>F</w:t>
      </w:r>
      <w:r>
        <w:rPr>
          <w:spacing w:val="-5"/>
          <w:w w:val="5"/>
          <w:position w:val="63"/>
        </w:rPr>
        <w:t>W</w:t>
      </w:r>
      <w:r>
        <w:rPr>
          <w:spacing w:val="-5"/>
          <w:w w:val="5"/>
          <w:position w:val="-20"/>
        </w:rPr>
        <w:t>S</w:t>
      </w:r>
      <w:r>
        <w:rPr>
          <w:spacing w:val="-5"/>
          <w:w w:val="5"/>
          <w:position w:val="21"/>
        </w:rPr>
        <w:t>F</w:t>
      </w:r>
      <w:r>
        <w:rPr>
          <w:spacing w:val="-5"/>
          <w:w w:val="5"/>
          <w:position w:val="-19"/>
        </w:rPr>
        <w:t>S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-19"/>
        </w:rPr>
        <w:t>S</w:t>
      </w:r>
      <w:r>
        <w:rPr>
          <w:spacing w:val="-5"/>
          <w:w w:val="5"/>
          <w:position w:val="63"/>
        </w:rPr>
        <w:t>W</w:t>
      </w:r>
      <w:r>
        <w:rPr>
          <w:spacing w:val="-5"/>
          <w:w w:val="5"/>
          <w:position w:val="21"/>
        </w:rPr>
        <w:t>F</w:t>
      </w:r>
      <w:r>
        <w:rPr>
          <w:spacing w:val="-5"/>
          <w:w w:val="5"/>
          <w:position w:val="63"/>
        </w:rPr>
        <w:t>W</w:t>
      </w:r>
      <w:r>
        <w:rPr>
          <w:spacing w:val="-5"/>
          <w:w w:val="5"/>
          <w:position w:val="22"/>
        </w:rPr>
        <w:t>F</w:t>
      </w:r>
      <w:r>
        <w:rPr>
          <w:spacing w:val="-5"/>
          <w:w w:val="5"/>
          <w:position w:val="-20"/>
        </w:rPr>
        <w:t>S</w:t>
      </w:r>
      <w:r>
        <w:rPr>
          <w:spacing w:val="-5"/>
          <w:w w:val="5"/>
          <w:position w:val="42"/>
        </w:rPr>
        <w:t>_</w:t>
      </w:r>
      <w:r>
        <w:rPr>
          <w:spacing w:val="-4"/>
          <w:w w:val="5"/>
        </w:rPr>
        <w:t>_</w:t>
      </w:r>
      <w:r>
        <w:rPr>
          <w:spacing w:val="-5"/>
          <w:w w:val="5"/>
          <w:position w:val="22"/>
        </w:rPr>
        <w:t>U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  <w:position w:val="21"/>
        </w:rPr>
        <w:t>U</w:t>
      </w:r>
      <w:r>
        <w:rPr>
          <w:spacing w:val="-5"/>
          <w:w w:val="5"/>
          <w:position w:val="-19"/>
        </w:rPr>
        <w:t>P</w:t>
      </w:r>
      <w:r>
        <w:rPr>
          <w:spacing w:val="-5"/>
          <w:w w:val="5"/>
        </w:rPr>
        <w:t>I</w:t>
      </w:r>
      <w:r>
        <w:rPr>
          <w:spacing w:val="-5"/>
          <w:w w:val="5"/>
          <w:position w:val="42"/>
        </w:rPr>
        <w:t>I</w:t>
      </w:r>
      <w:r>
        <w:rPr>
          <w:spacing w:val="-5"/>
          <w:w w:val="5"/>
        </w:rPr>
        <w:t>I</w:t>
      </w:r>
      <w:r>
        <w:rPr>
          <w:spacing w:val="-5"/>
          <w:w w:val="5"/>
          <w:position w:val="-20"/>
        </w:rPr>
        <w:t>P</w:t>
      </w:r>
      <w:r>
        <w:rPr>
          <w:spacing w:val="-5"/>
          <w:w w:val="5"/>
          <w:position w:val="22"/>
        </w:rPr>
        <w:t>U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  <w:position w:val="21"/>
        </w:rPr>
        <w:t>U</w:t>
      </w:r>
      <w:r>
        <w:rPr>
          <w:spacing w:val="-5"/>
          <w:w w:val="5"/>
        </w:rPr>
        <w:t>I</w:t>
      </w:r>
      <w:r>
        <w:rPr>
          <w:spacing w:val="-4"/>
          <w:w w:val="5"/>
          <w:position w:val="42"/>
        </w:rPr>
        <w:t>I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  <w:position w:val="-19"/>
        </w:rPr>
        <w:t>E</w:t>
      </w:r>
      <w:r>
        <w:rPr>
          <w:spacing w:val="-5"/>
          <w:w w:val="5"/>
          <w:position w:val="63"/>
        </w:rPr>
        <w:t>M</w:t>
      </w:r>
      <w:r>
        <w:rPr>
          <w:spacing w:val="-5"/>
          <w:w w:val="5"/>
          <w:position w:val="22"/>
        </w:rPr>
        <w:t>E</w:t>
      </w:r>
      <w:r>
        <w:rPr>
          <w:spacing w:val="-5"/>
          <w:w w:val="5"/>
          <w:position w:val="63"/>
        </w:rPr>
        <w:t>M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</w:rPr>
        <w:t>N</w:t>
      </w:r>
      <w:r>
        <w:rPr>
          <w:spacing w:val="-5"/>
          <w:w w:val="5"/>
          <w:position w:val="42"/>
        </w:rPr>
        <w:t>N</w:t>
      </w:r>
      <w:r>
        <w:rPr>
          <w:spacing w:val="-5"/>
          <w:w w:val="5"/>
          <w:position w:val="63"/>
        </w:rPr>
        <w:t>M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</w:rPr>
        <w:t>N</w:t>
      </w:r>
      <w:r>
        <w:rPr>
          <w:spacing w:val="-5"/>
          <w:w w:val="5"/>
          <w:position w:val="42"/>
        </w:rPr>
        <w:t>N</w:t>
      </w:r>
      <w:r>
        <w:rPr>
          <w:spacing w:val="-5"/>
          <w:w w:val="5"/>
        </w:rPr>
        <w:t>N</w:t>
      </w:r>
      <w:r>
        <w:rPr>
          <w:spacing w:val="-4"/>
          <w:w w:val="5"/>
          <w:position w:val="42"/>
        </w:rPr>
        <w:t>N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  <w:position w:val="63"/>
        </w:rPr>
        <w:t>X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  <w:position w:val="63"/>
        </w:rPr>
        <w:t>X</w:t>
      </w:r>
      <w:r>
        <w:rPr>
          <w:spacing w:val="-5"/>
          <w:w w:val="5"/>
          <w:position w:val="22"/>
        </w:rPr>
        <w:t>L</w:t>
      </w:r>
      <w:r>
        <w:rPr>
          <w:spacing w:val="-5"/>
          <w:w w:val="5"/>
          <w:position w:val="-19"/>
        </w:rPr>
        <w:t>E</w:t>
      </w:r>
      <w:r>
        <w:rPr>
          <w:spacing w:val="-5"/>
          <w:w w:val="5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63"/>
        </w:rPr>
        <w:t>X</w:t>
      </w:r>
      <w:r>
        <w:rPr>
          <w:spacing w:val="-5"/>
          <w:w w:val="5"/>
          <w:position w:val="-19"/>
        </w:rPr>
        <w:t>E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  <w:position w:val="63"/>
        </w:rPr>
        <w:t>X</w:t>
      </w:r>
      <w:r>
        <w:rPr>
          <w:spacing w:val="-5"/>
          <w:w w:val="5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</w:rPr>
        <w:t>_</w:t>
      </w:r>
      <w:r>
        <w:rPr>
          <w:spacing w:val="-4"/>
          <w:w w:val="5"/>
          <w:position w:val="42"/>
        </w:rPr>
        <w:t>_</w:t>
      </w:r>
      <w:r>
        <w:rPr>
          <w:spacing w:val="-5"/>
          <w:w w:val="5"/>
          <w:position w:val="-19"/>
        </w:rPr>
        <w:t>D</w:t>
      </w:r>
      <w:r>
        <w:rPr>
          <w:spacing w:val="-5"/>
          <w:w w:val="5"/>
          <w:position w:val="42"/>
        </w:rPr>
        <w:t>M</w:t>
      </w:r>
      <w:r>
        <w:rPr>
          <w:spacing w:val="-5"/>
          <w:w w:val="5"/>
        </w:rPr>
        <w:t>M</w:t>
      </w:r>
      <w:r>
        <w:rPr>
          <w:spacing w:val="-5"/>
          <w:w w:val="5"/>
          <w:position w:val="42"/>
        </w:rPr>
        <w:t>M</w:t>
      </w:r>
      <w:r>
        <w:rPr>
          <w:spacing w:val="-5"/>
          <w:w w:val="5"/>
        </w:rPr>
        <w:t>M</w:t>
      </w:r>
      <w:r>
        <w:rPr>
          <w:spacing w:val="-5"/>
          <w:w w:val="5"/>
          <w:position w:val="-20"/>
        </w:rPr>
        <w:t>D</w:t>
      </w:r>
      <w:r>
        <w:rPr>
          <w:spacing w:val="-5"/>
          <w:w w:val="5"/>
        </w:rPr>
        <w:t>M</w:t>
      </w:r>
      <w:r>
        <w:rPr>
          <w:spacing w:val="-3"/>
          <w:w w:val="5"/>
          <w:position w:val="42"/>
        </w:rPr>
        <w:t>M</w:t>
      </w:r>
      <w:r>
        <w:rPr>
          <w:spacing w:val="-5"/>
          <w:w w:val="5"/>
          <w:position w:val="42"/>
        </w:rPr>
        <w:t>N</w:t>
      </w:r>
      <w:r>
        <w:rPr>
          <w:spacing w:val="-5"/>
          <w:w w:val="5"/>
        </w:rPr>
        <w:t>X</w:t>
      </w:r>
      <w:r>
        <w:rPr>
          <w:spacing w:val="-5"/>
          <w:w w:val="5"/>
          <w:position w:val="42"/>
        </w:rPr>
        <w:t>N</w:t>
      </w:r>
      <w:r>
        <w:rPr>
          <w:w w:val="5"/>
        </w:rPr>
        <w:t>X</w:t>
      </w:r>
      <w:r>
        <w:rPr/>
      </w:r>
    </w:p>
    <w:p>
      <w:pPr>
        <w:pStyle w:val="BodyText"/>
        <w:spacing w:line="1699" w:lineRule="atLeast"/>
        <w:ind w:left="311" w:right="0"/>
        <w:jc w:val="left"/>
        <w:rPr>
          <w:rFonts w:ascii="宋体" w:hAnsi="宋体" w:cs="宋体" w:eastAsia="宋体"/>
        </w:rPr>
      </w:pPr>
      <w:r>
        <w:rPr>
          <w:w w:val="10"/>
        </w:rPr>
        <w:br w:type="column"/>
      </w:r>
      <w:r>
        <w:rPr>
          <w:rFonts w:ascii="Arial"/>
          <w:i/>
          <w:w w:val="10"/>
          <w:position w:val="149"/>
          <w:sz w:val="27"/>
        </w:rPr>
        <w:t>Idle                </w:t>
      </w:r>
      <w:r>
        <w:rPr>
          <w:rFonts w:ascii="Arial"/>
          <w:i/>
          <w:spacing w:val="7"/>
          <w:w w:val="10"/>
          <w:position w:val="149"/>
          <w:sz w:val="27"/>
        </w:rPr>
        <w:t> </w:t>
      </w:r>
      <w:r>
        <w:rPr>
          <w:rFonts w:ascii="Arial"/>
          <w:i/>
          <w:w w:val="10"/>
          <w:position w:val="149"/>
          <w:sz w:val="27"/>
        </w:rPr>
        <w:t>Sp</w:t>
      </w:r>
      <w:r>
        <w:rPr>
          <w:rFonts w:ascii="Arial"/>
          <w:i/>
          <w:spacing w:val="-15"/>
          <w:w w:val="10"/>
          <w:position w:val="149"/>
          <w:sz w:val="27"/>
        </w:rPr>
        <w:t>e</w:t>
      </w:r>
      <w:r>
        <w:rPr>
          <w:rFonts w:ascii="宋体"/>
          <w:spacing w:val="-9"/>
          <w:w w:val="10"/>
          <w:position w:val="-20"/>
        </w:rPr>
        <w:t>C</w:t>
      </w:r>
      <w:r>
        <w:rPr>
          <w:rFonts w:ascii="宋体"/>
          <w:spacing w:val="-9"/>
          <w:w w:val="10"/>
          <w:position w:val="-41"/>
        </w:rPr>
        <w:t>a</w:t>
      </w:r>
      <w:r>
        <w:rPr>
          <w:rFonts w:ascii="宋体"/>
          <w:spacing w:val="-9"/>
          <w:w w:val="10"/>
        </w:rPr>
        <w:t>C</w:t>
      </w:r>
      <w:r>
        <w:rPr>
          <w:rFonts w:ascii="宋体"/>
          <w:spacing w:val="-9"/>
          <w:w w:val="10"/>
          <w:position w:val="-62"/>
        </w:rPr>
        <w:t>C</w:t>
      </w:r>
      <w:r>
        <w:rPr>
          <w:rFonts w:ascii="宋体"/>
          <w:spacing w:val="-9"/>
          <w:w w:val="10"/>
          <w:position w:val="21"/>
        </w:rPr>
        <w:t>p</w:t>
      </w:r>
      <w:r>
        <w:rPr>
          <w:rFonts w:ascii="Arial"/>
          <w:i/>
          <w:spacing w:val="-6"/>
          <w:w w:val="10"/>
          <w:position w:val="149"/>
          <w:sz w:val="27"/>
        </w:rPr>
        <w:t>e</w:t>
      </w:r>
      <w:r>
        <w:rPr>
          <w:rFonts w:ascii="宋体"/>
          <w:spacing w:val="-9"/>
          <w:w w:val="10"/>
        </w:rPr>
        <w:t>:</w:t>
      </w:r>
      <w:r>
        <w:rPr>
          <w:rFonts w:ascii="宋体"/>
          <w:spacing w:val="-9"/>
          <w:w w:val="10"/>
          <w:position w:val="-62"/>
        </w:rPr>
        <w:t>:</w:t>
      </w:r>
      <w:r>
        <w:rPr>
          <w:rFonts w:ascii="宋体"/>
          <w:spacing w:val="-9"/>
          <w:w w:val="10"/>
          <w:position w:val="-20"/>
        </w:rPr>
        <w:t>:</w:t>
      </w:r>
      <w:r>
        <w:rPr>
          <w:rFonts w:ascii="宋体"/>
          <w:spacing w:val="-9"/>
          <w:w w:val="10"/>
          <w:position w:val="-41"/>
        </w:rPr>
        <w:t>c</w:t>
      </w:r>
      <w:r>
        <w:rPr>
          <w:rFonts w:ascii="宋体"/>
          <w:spacing w:val="-59"/>
          <w:w w:val="10"/>
          <w:position w:val="21"/>
        </w:rPr>
        <w:t>r</w:t>
      </w:r>
      <w:r>
        <w:rPr>
          <w:rFonts w:ascii="Arial"/>
          <w:i/>
          <w:spacing w:val="-11"/>
          <w:w w:val="10"/>
          <w:position w:val="149"/>
          <w:sz w:val="27"/>
        </w:rPr>
        <w:t>e</w:t>
      </w:r>
      <w:r>
        <w:rPr>
          <w:rFonts w:ascii="宋体"/>
          <w:spacing w:val="-11"/>
          <w:w w:val="10"/>
          <w:position w:val="-62"/>
        </w:rPr>
      </w:r>
      <w:r>
        <w:rPr>
          <w:rFonts w:ascii="宋体"/>
          <w:spacing w:val="-11"/>
          <w:w w:val="10"/>
        </w:rPr>
      </w:r>
      <w:r>
        <w:rPr>
          <w:rFonts w:ascii="宋体"/>
          <w:spacing w:val="-11"/>
          <w:w w:val="10"/>
          <w:position w:val="-20"/>
        </w:rPr>
      </w:r>
      <w:r>
        <w:rPr>
          <w:rFonts w:ascii="宋体"/>
          <w:spacing w:val="-9"/>
          <w:w w:val="10"/>
          <w:position w:val="-41"/>
        </w:rPr>
        <w:t>t</w:t>
      </w:r>
      <w:r>
        <w:rPr>
          <w:rFonts w:ascii="宋体"/>
          <w:w w:val="10"/>
          <w:position w:val="21"/>
        </w:rPr>
        <w:t>e</w:t>
      </w:r>
      <w:r>
        <w:rPr>
          <w:rFonts w:ascii="宋体"/>
          <w:spacing w:val="-9"/>
          <w:w w:val="10"/>
          <w:position w:val="-62"/>
        </w:rPr>
        <w:t>L</w:t>
      </w:r>
      <w:r>
        <w:rPr>
          <w:rFonts w:ascii="宋体"/>
          <w:spacing w:val="-9"/>
          <w:w w:val="10"/>
        </w:rPr>
        <w:t>L</w:t>
      </w:r>
      <w:r>
        <w:rPr>
          <w:rFonts w:ascii="宋体"/>
          <w:spacing w:val="-9"/>
          <w:w w:val="10"/>
          <w:position w:val="21"/>
        </w:rPr>
        <w:t>s</w:t>
      </w:r>
      <w:r>
        <w:rPr>
          <w:rFonts w:ascii="宋体"/>
          <w:spacing w:val="-9"/>
          <w:w w:val="10"/>
          <w:position w:val="-20"/>
        </w:rPr>
        <w:t>L</w:t>
      </w:r>
      <w:r>
        <w:rPr>
          <w:rFonts w:ascii="宋体"/>
          <w:spacing w:val="-120"/>
          <w:w w:val="10"/>
          <w:position w:val="-41"/>
        </w:rPr>
        <w:t>u</w:t>
      </w:r>
      <w:r>
        <w:rPr>
          <w:rFonts w:ascii="Arial"/>
          <w:i/>
          <w:spacing w:val="-7"/>
          <w:w w:val="10"/>
          <w:position w:val="149"/>
          <w:sz w:val="27"/>
        </w:rPr>
        <w:t>d</w:t>
      </w:r>
      <w:r>
        <w:rPr>
          <w:rFonts w:ascii="宋体"/>
          <w:spacing w:val="-9"/>
          <w:w w:val="10"/>
        </w:rPr>
        <w:t>i</w:t>
      </w:r>
      <w:r>
        <w:rPr>
          <w:rFonts w:ascii="宋体"/>
          <w:spacing w:val="-9"/>
          <w:w w:val="10"/>
          <w:position w:val="-62"/>
        </w:rPr>
        <w:t>i</w:t>
      </w:r>
      <w:r>
        <w:rPr>
          <w:rFonts w:ascii="宋体"/>
          <w:spacing w:val="-9"/>
          <w:w w:val="10"/>
          <w:position w:val="-41"/>
        </w:rPr>
        <w:t>a</w:t>
      </w:r>
      <w:r>
        <w:rPr>
          <w:rFonts w:ascii="宋体"/>
          <w:spacing w:val="-9"/>
          <w:w w:val="10"/>
          <w:position w:val="-20"/>
        </w:rPr>
        <w:t>i</w:t>
      </w:r>
      <w:r>
        <w:rPr>
          <w:rFonts w:ascii="宋体"/>
          <w:w w:val="10"/>
          <w:position w:val="21"/>
        </w:rPr>
        <w:t>s</w:t>
      </w:r>
      <w:r>
        <w:rPr>
          <w:rFonts w:ascii="宋体"/>
          <w:spacing w:val="-9"/>
          <w:w w:val="10"/>
        </w:rPr>
        <w:t>m</w:t>
      </w:r>
      <w:r>
        <w:rPr>
          <w:rFonts w:ascii="宋体"/>
          <w:spacing w:val="-9"/>
          <w:w w:val="10"/>
          <w:position w:val="-62"/>
        </w:rPr>
        <w:t>m</w:t>
      </w:r>
      <w:r>
        <w:rPr>
          <w:rFonts w:ascii="宋体"/>
          <w:spacing w:val="-9"/>
          <w:w w:val="10"/>
          <w:position w:val="-83"/>
        </w:rPr>
        <w:t>G</w:t>
      </w:r>
      <w:r>
        <w:rPr>
          <w:rFonts w:ascii="宋体"/>
          <w:spacing w:val="-9"/>
          <w:w w:val="10"/>
          <w:position w:val="-41"/>
        </w:rPr>
        <w:t>l</w:t>
      </w:r>
      <w:r>
        <w:rPr>
          <w:rFonts w:ascii="宋体"/>
          <w:spacing w:val="-9"/>
          <w:w w:val="10"/>
          <w:position w:val="-20"/>
        </w:rPr>
        <w:t>m</w:t>
      </w:r>
      <w:r>
        <w:rPr>
          <w:rFonts w:ascii="宋体"/>
          <w:w w:val="10"/>
          <w:position w:val="21"/>
        </w:rPr>
        <w:t>u</w:t>
      </w:r>
      <w:r>
        <w:rPr>
          <w:rFonts w:ascii="宋体"/>
          <w:spacing w:val="-9"/>
          <w:w w:val="10"/>
          <w:position w:val="-62"/>
        </w:rPr>
        <w:t>.</w:t>
      </w:r>
      <w:r>
        <w:rPr>
          <w:rFonts w:ascii="宋体"/>
          <w:spacing w:val="-9"/>
          <w:w w:val="10"/>
        </w:rPr>
        <w:t>.</w:t>
      </w:r>
      <w:r>
        <w:rPr>
          <w:rFonts w:ascii="宋体"/>
          <w:spacing w:val="-9"/>
          <w:w w:val="10"/>
          <w:position w:val="-83"/>
        </w:rPr>
        <w:t>I</w:t>
      </w:r>
      <w:r>
        <w:rPr>
          <w:rFonts w:ascii="宋体"/>
          <w:spacing w:val="-9"/>
          <w:w w:val="10"/>
          <w:position w:val="21"/>
        </w:rPr>
        <w:t>r</w:t>
      </w:r>
      <w:r>
        <w:rPr>
          <w:rFonts w:ascii="宋体"/>
          <w:spacing w:val="-9"/>
          <w:w w:val="10"/>
          <w:position w:val="-41"/>
        </w:rPr>
      </w:r>
      <w:r>
        <w:rPr>
          <w:rFonts w:ascii="宋体"/>
          <w:w w:val="10"/>
          <w:position w:val="-20"/>
        </w:rPr>
        <w:t>.</w:t>
      </w:r>
      <w:r>
        <w:rPr>
          <w:rFonts w:ascii="宋体"/>
          <w:w w:val="10"/>
        </w:rPr>
      </w:r>
      <w:r>
        <w:rPr>
          <w:rFonts w:ascii="宋体"/>
          <w:spacing w:val="-9"/>
          <w:w w:val="10"/>
          <w:position w:val="-83"/>
        </w:rPr>
        <w:t>N</w:t>
      </w:r>
      <w:r>
        <w:rPr>
          <w:rFonts w:ascii="宋体"/>
          <w:spacing w:val="-9"/>
          <w:w w:val="10"/>
          <w:position w:val="-62"/>
        </w:rPr>
      </w:r>
      <w:r>
        <w:rPr>
          <w:rFonts w:ascii="宋体"/>
          <w:spacing w:val="-9"/>
          <w:w w:val="10"/>
          <w:position w:val="-41"/>
        </w:rPr>
        <w:t>f</w:t>
      </w:r>
      <w:r>
        <w:rPr>
          <w:rFonts w:ascii="宋体"/>
          <w:spacing w:val="-9"/>
          <w:w w:val="10"/>
          <w:position w:val="21"/>
        </w:rPr>
        <w:t>e</w:t>
      </w:r>
      <w:r>
        <w:rPr>
          <w:rFonts w:ascii="宋体"/>
          <w:spacing w:val="-42"/>
          <w:w w:val="10"/>
          <w:position w:val="21"/>
        </w:rPr>
        <w:t> </w:t>
      </w:r>
      <w:r>
        <w:rPr>
          <w:rFonts w:ascii="宋体"/>
          <w:spacing w:val="-42"/>
          <w:w w:val="10"/>
          <w:position w:val="-20"/>
        </w:rPr>
      </w:r>
      <w:r>
        <w:rPr>
          <w:rFonts w:ascii="宋体"/>
          <w:spacing w:val="-9"/>
          <w:w w:val="10"/>
          <w:position w:val="-62"/>
        </w:rPr>
        <w:t>F</w:t>
      </w:r>
      <w:r>
        <w:rPr>
          <w:rFonts w:ascii="宋体"/>
          <w:spacing w:val="-9"/>
          <w:w w:val="10"/>
        </w:rPr>
        <w:t>D</w:t>
      </w:r>
      <w:r>
        <w:rPr>
          <w:rFonts w:ascii="宋体"/>
          <w:spacing w:val="-9"/>
          <w:w w:val="10"/>
          <w:position w:val="-83"/>
        </w:rPr>
        <w:t>E</w:t>
      </w:r>
      <w:r>
        <w:rPr>
          <w:rFonts w:ascii="宋体"/>
          <w:spacing w:val="-9"/>
          <w:w w:val="10"/>
          <w:position w:val="21"/>
        </w:rPr>
      </w:r>
      <w:r>
        <w:rPr>
          <w:rFonts w:ascii="宋体"/>
          <w:spacing w:val="-9"/>
          <w:w w:val="10"/>
          <w:position w:val="-20"/>
        </w:rPr>
        <w:t>F</w:t>
      </w:r>
      <w:r>
        <w:rPr>
          <w:rFonts w:ascii="宋体"/>
          <w:w w:val="10"/>
          <w:position w:val="-41"/>
        </w:rPr>
        <w:t>u</w:t>
      </w:r>
      <w:r>
        <w:rPr>
          <w:rFonts w:ascii="宋体"/>
          <w:spacing w:val="-9"/>
          <w:w w:val="10"/>
          <w:position w:val="-62"/>
        </w:rPr>
        <w:t>u</w:t>
      </w:r>
      <w:r>
        <w:rPr>
          <w:rFonts w:ascii="宋体"/>
          <w:spacing w:val="-9"/>
          <w:w w:val="10"/>
          <w:position w:val="-83"/>
        </w:rPr>
      </w:r>
      <w:r>
        <w:rPr>
          <w:rFonts w:ascii="宋体"/>
          <w:spacing w:val="-9"/>
          <w:w w:val="10"/>
        </w:rPr>
        <w:t>e</w:t>
      </w:r>
      <w:r>
        <w:rPr>
          <w:rFonts w:ascii="宋体"/>
          <w:spacing w:val="-9"/>
          <w:w w:val="10"/>
          <w:position w:val="21"/>
        </w:rPr>
        <w:t>d</w:t>
      </w:r>
      <w:r>
        <w:rPr>
          <w:rFonts w:ascii="宋体"/>
          <w:spacing w:val="-9"/>
          <w:w w:val="10"/>
          <w:position w:val="-41"/>
        </w:rPr>
        <w:t>e</w:t>
      </w:r>
      <w:r>
        <w:rPr>
          <w:rFonts w:ascii="宋体"/>
          <w:w w:val="10"/>
          <w:position w:val="-20"/>
        </w:rPr>
        <w:t>u</w:t>
      </w:r>
      <w:r>
        <w:rPr>
          <w:rFonts w:ascii="宋体"/>
          <w:spacing w:val="-9"/>
          <w:w w:val="10"/>
          <w:position w:val="-62"/>
        </w:rPr>
        <w:t>e</w:t>
      </w:r>
      <w:r>
        <w:rPr>
          <w:rFonts w:ascii="宋体"/>
          <w:spacing w:val="-9"/>
          <w:w w:val="10"/>
          <w:position w:val="-83"/>
        </w:rPr>
        <w:t>S</w:t>
      </w:r>
      <w:r>
        <w:rPr>
          <w:rFonts w:ascii="宋体"/>
          <w:spacing w:val="-9"/>
          <w:w w:val="10"/>
        </w:rPr>
        <w:t>l</w:t>
      </w:r>
      <w:r>
        <w:rPr>
          <w:rFonts w:ascii="宋体"/>
          <w:spacing w:val="-9"/>
          <w:w w:val="10"/>
          <w:position w:val="-41"/>
        </w:rPr>
        <w:t>l</w:t>
      </w:r>
      <w:r>
        <w:rPr>
          <w:rFonts w:ascii="宋体"/>
          <w:w w:val="10"/>
          <w:position w:val="-20"/>
        </w:rPr>
        <w:t>e</w:t>
      </w:r>
      <w:r>
        <w:rPr>
          <w:rFonts w:ascii="宋体"/>
          <w:spacing w:val="-9"/>
          <w:w w:val="10"/>
          <w:position w:val="-62"/>
        </w:rPr>
        <w:t>l</w:t>
      </w:r>
      <w:r>
        <w:rPr>
          <w:rFonts w:ascii="宋体"/>
          <w:spacing w:val="-9"/>
          <w:w w:val="10"/>
          <w:position w:val="-83"/>
        </w:rPr>
        <w:t>P</w:t>
      </w:r>
      <w:r>
        <w:rPr>
          <w:rFonts w:ascii="宋体"/>
          <w:spacing w:val="-9"/>
          <w:w w:val="10"/>
        </w:rPr>
        <w:t>t</w:t>
      </w:r>
      <w:r>
        <w:rPr>
          <w:rFonts w:ascii="宋体"/>
          <w:spacing w:val="-9"/>
          <w:w w:val="10"/>
          <w:position w:val="-41"/>
        </w:rPr>
      </w:r>
      <w:r>
        <w:rPr>
          <w:rFonts w:ascii="宋体"/>
          <w:w w:val="10"/>
          <w:position w:val="-20"/>
        </w:rPr>
        <w:t>l</w:t>
      </w:r>
      <w:r>
        <w:rPr>
          <w:rFonts w:ascii="宋体"/>
          <w:w w:val="10"/>
          <w:position w:val="-62"/>
        </w:rPr>
      </w:r>
      <w:r>
        <w:rPr>
          <w:rFonts w:ascii="宋体"/>
          <w:spacing w:val="-9"/>
          <w:w w:val="10"/>
          <w:position w:val="-83"/>
        </w:rPr>
        <w:t>E</w:t>
      </w:r>
      <w:r>
        <w:rPr>
          <w:rFonts w:ascii="宋体"/>
          <w:spacing w:val="-9"/>
          <w:w w:val="10"/>
        </w:rPr>
        <w:t>a</w:t>
      </w:r>
      <w:r>
        <w:rPr>
          <w:rFonts w:ascii="宋体"/>
          <w:spacing w:val="-9"/>
          <w:w w:val="10"/>
          <w:position w:val="-20"/>
        </w:rPr>
      </w:r>
      <w:r>
        <w:rPr>
          <w:rFonts w:ascii="宋体"/>
          <w:w w:val="10"/>
          <w:position w:val="-41"/>
        </w:rPr>
        <w:t>p</w:t>
      </w:r>
      <w:r>
        <w:rPr>
          <w:rFonts w:ascii="宋体"/>
          <w:spacing w:val="-9"/>
          <w:w w:val="10"/>
        </w:rPr>
        <w:t>P</w:t>
      </w:r>
      <w:r>
        <w:rPr>
          <w:rFonts w:ascii="宋体"/>
          <w:spacing w:val="-9"/>
          <w:w w:val="10"/>
          <w:position w:val="-62"/>
        </w:rPr>
        <w:t>I</w:t>
      </w:r>
      <w:r>
        <w:rPr>
          <w:rFonts w:ascii="宋体"/>
          <w:spacing w:val="-9"/>
          <w:w w:val="10"/>
          <w:position w:val="-83"/>
        </w:rPr>
        <w:t>E</w:t>
      </w:r>
      <w:r>
        <w:rPr>
          <w:rFonts w:ascii="宋体"/>
          <w:spacing w:val="-9"/>
          <w:w w:val="10"/>
          <w:position w:val="-20"/>
        </w:rPr>
        <w:t>I</w:t>
      </w:r>
      <w:r>
        <w:rPr>
          <w:rFonts w:ascii="宋体"/>
          <w:w w:val="10"/>
          <w:position w:val="-41"/>
        </w:rPr>
        <w:t>r</w:t>
      </w:r>
      <w:r>
        <w:rPr>
          <w:rFonts w:ascii="宋体"/>
          <w:spacing w:val="-9"/>
          <w:w w:val="10"/>
          <w:position w:val="-62"/>
        </w:rPr>
        <w:t>n</w:t>
      </w:r>
      <w:r>
        <w:rPr>
          <w:rFonts w:ascii="宋体"/>
          <w:spacing w:val="-9"/>
          <w:w w:val="10"/>
          <w:position w:val="-83"/>
        </w:rPr>
        <w:t>D</w:t>
      </w:r>
      <w:r>
        <w:rPr>
          <w:rFonts w:ascii="宋体"/>
          <w:spacing w:val="-9"/>
          <w:w w:val="10"/>
        </w:rPr>
        <w:t>r</w:t>
      </w:r>
      <w:r>
        <w:rPr>
          <w:rFonts w:ascii="宋体"/>
          <w:spacing w:val="-9"/>
          <w:w w:val="10"/>
          <w:position w:val="-41"/>
        </w:rPr>
        <w:t>e</w:t>
      </w:r>
      <w:r>
        <w:rPr>
          <w:rFonts w:ascii="宋体"/>
          <w:w w:val="10"/>
          <w:position w:val="-20"/>
        </w:rPr>
        <w:t>n</w:t>
      </w:r>
      <w:r>
        <w:rPr>
          <w:rFonts w:ascii="宋体"/>
          <w:spacing w:val="-9"/>
          <w:w w:val="10"/>
        </w:rPr>
        <w:t>e</w:t>
      </w:r>
      <w:r>
        <w:rPr>
          <w:rFonts w:ascii="宋体"/>
          <w:spacing w:val="-9"/>
          <w:w w:val="10"/>
          <w:position w:val="-62"/>
        </w:rPr>
        <w:t>l</w:t>
      </w:r>
      <w:r>
        <w:rPr>
          <w:rFonts w:ascii="宋体"/>
          <w:spacing w:val="-9"/>
          <w:w w:val="10"/>
          <w:position w:val="-41"/>
        </w:rPr>
        <w:t>s</w:t>
      </w:r>
      <w:r>
        <w:rPr>
          <w:rFonts w:ascii="宋体"/>
          <w:w w:val="10"/>
          <w:position w:val="-20"/>
        </w:rPr>
        <w:t>l</w:t>
      </w:r>
      <w:r>
        <w:rPr>
          <w:rFonts w:ascii="宋体"/>
          <w:spacing w:val="-9"/>
          <w:w w:val="10"/>
          <w:position w:val="-62"/>
        </w:rPr>
        <w:t>e</w:t>
      </w:r>
      <w:r>
        <w:rPr>
          <w:rFonts w:ascii="宋体"/>
          <w:spacing w:val="-9"/>
          <w:w w:val="10"/>
        </w:rPr>
        <w:t>s</w:t>
      </w:r>
      <w:r>
        <w:rPr>
          <w:rFonts w:ascii="宋体"/>
          <w:spacing w:val="-9"/>
          <w:w w:val="10"/>
          <w:position w:val="-41"/>
        </w:rPr>
        <w:t>s</w:t>
      </w:r>
      <w:r>
        <w:rPr>
          <w:rFonts w:ascii="宋体"/>
          <w:w w:val="10"/>
          <w:position w:val="-20"/>
        </w:rPr>
        <w:t>e</w:t>
      </w:r>
      <w:r>
        <w:rPr>
          <w:rFonts w:ascii="宋体"/>
          <w:spacing w:val="-9"/>
          <w:w w:val="10"/>
          <w:position w:val="-62"/>
        </w:rPr>
        <w:t>t</w:t>
      </w:r>
      <w:r>
        <w:rPr>
          <w:rFonts w:ascii="宋体"/>
          <w:spacing w:val="-9"/>
          <w:w w:val="10"/>
        </w:rPr>
        <w:t>s</w:t>
      </w:r>
      <w:r>
        <w:rPr>
          <w:rFonts w:ascii="宋体"/>
          <w:spacing w:val="-9"/>
          <w:w w:val="10"/>
          <w:position w:val="-41"/>
        </w:rPr>
        <w:t>u</w:t>
      </w:r>
      <w:r>
        <w:rPr>
          <w:rFonts w:ascii="宋体"/>
          <w:w w:val="10"/>
          <w:position w:val="-20"/>
        </w:rPr>
        <w:t>t</w:t>
      </w:r>
      <w:r>
        <w:rPr>
          <w:rFonts w:ascii="宋体"/>
          <w:spacing w:val="-9"/>
          <w:w w:val="10"/>
        </w:rPr>
        <w:t>.</w:t>
      </w:r>
      <w:r>
        <w:rPr>
          <w:rFonts w:ascii="宋体"/>
          <w:spacing w:val="-9"/>
          <w:w w:val="10"/>
          <w:position w:val="-62"/>
        </w:rPr>
      </w:r>
      <w:r>
        <w:rPr>
          <w:rFonts w:ascii="宋体"/>
          <w:spacing w:val="-9"/>
          <w:w w:val="10"/>
          <w:position w:val="-41"/>
        </w:rPr>
        <w:t>r</w:t>
      </w:r>
      <w:r>
        <w:rPr>
          <w:rFonts w:ascii="宋体"/>
          <w:spacing w:val="-41"/>
          <w:w w:val="10"/>
          <w:position w:val="-41"/>
        </w:rPr>
        <w:t> </w:t>
      </w:r>
      <w:r>
        <w:rPr>
          <w:rFonts w:ascii="宋体"/>
          <w:spacing w:val="-41"/>
          <w:w w:val="10"/>
          <w:position w:val="-20"/>
        </w:rPr>
      </w:r>
      <w:r>
        <w:rPr>
          <w:rFonts w:ascii="宋体"/>
          <w:spacing w:val="-41"/>
          <w:w w:val="10"/>
        </w:rPr>
      </w:r>
      <w:r>
        <w:rPr>
          <w:rFonts w:ascii="宋体"/>
          <w:spacing w:val="-9"/>
          <w:w w:val="10"/>
          <w:position w:val="-62"/>
        </w:rPr>
        <w:t>P</w:t>
      </w:r>
      <w:r>
        <w:rPr>
          <w:rFonts w:ascii="宋体"/>
          <w:spacing w:val="-9"/>
          <w:w w:val="10"/>
          <w:position w:val="-41"/>
        </w:rPr>
        <w:t>e</w:t>
      </w:r>
      <w:r>
        <w:rPr>
          <w:rFonts w:ascii="宋体"/>
          <w:w w:val="10"/>
          <w:position w:val="-20"/>
        </w:rPr>
        <w:t>P</w:t>
      </w:r>
      <w:r>
        <w:rPr>
          <w:rFonts w:ascii="宋体"/>
          <w:spacing w:val="-9"/>
          <w:w w:val="10"/>
        </w:rPr>
        <w:t>W</w:t>
      </w:r>
      <w:r>
        <w:rPr>
          <w:rFonts w:ascii="宋体"/>
          <w:spacing w:val="-9"/>
          <w:w w:val="10"/>
          <w:position w:val="-62"/>
        </w:rPr>
        <w:t>r</w:t>
      </w:r>
      <w:r>
        <w:rPr>
          <w:rFonts w:ascii="宋体"/>
          <w:w w:val="10"/>
          <w:position w:val="-20"/>
        </w:rPr>
        <w:t>r</w:t>
      </w:r>
      <w:r>
        <w:rPr>
          <w:rFonts w:ascii="宋体"/>
          <w:spacing w:val="-9"/>
          <w:w w:val="10"/>
        </w:rPr>
        <w:t>a</w:t>
      </w:r>
      <w:r>
        <w:rPr>
          <w:rFonts w:ascii="宋体"/>
          <w:spacing w:val="-9"/>
          <w:w w:val="10"/>
          <w:position w:val="-62"/>
        </w:rPr>
        <w:t>e</w:t>
      </w:r>
      <w:r>
        <w:rPr>
          <w:rFonts w:ascii="宋体"/>
          <w:w w:val="10"/>
          <w:position w:val="-20"/>
        </w:rPr>
        <w:t>e</w:t>
      </w:r>
      <w:r>
        <w:rPr>
          <w:rFonts w:ascii="宋体"/>
          <w:spacing w:val="-9"/>
          <w:w w:val="10"/>
          <w:position w:val="-62"/>
        </w:rPr>
        <w:t>s</w:t>
      </w:r>
      <w:r>
        <w:rPr>
          <w:rFonts w:ascii="宋体"/>
          <w:spacing w:val="-9"/>
          <w:w w:val="10"/>
        </w:rPr>
        <w:t>t</w:t>
      </w:r>
      <w:r>
        <w:rPr>
          <w:rFonts w:ascii="宋体"/>
          <w:w w:val="10"/>
          <w:position w:val="-20"/>
        </w:rPr>
        <w:t>s</w:t>
      </w:r>
      <w:r>
        <w:rPr>
          <w:rFonts w:ascii="宋体"/>
          <w:spacing w:val="-9"/>
          <w:w w:val="10"/>
          <w:position w:val="-62"/>
        </w:rPr>
        <w:t>s</w:t>
      </w:r>
      <w:r>
        <w:rPr>
          <w:rFonts w:ascii="宋体"/>
          <w:spacing w:val="-9"/>
          <w:w w:val="10"/>
        </w:rPr>
        <w:t>e</w:t>
      </w:r>
      <w:r>
        <w:rPr>
          <w:rFonts w:ascii="宋体"/>
          <w:w w:val="10"/>
          <w:position w:val="-20"/>
        </w:rPr>
        <w:t>s</w:t>
      </w:r>
      <w:r>
        <w:rPr>
          <w:rFonts w:ascii="宋体"/>
          <w:spacing w:val="-9"/>
          <w:w w:val="10"/>
          <w:position w:val="-62"/>
        </w:rPr>
        <w:t>.</w:t>
      </w:r>
      <w:r>
        <w:rPr>
          <w:rFonts w:ascii="宋体"/>
          <w:spacing w:val="-9"/>
          <w:w w:val="10"/>
        </w:rPr>
        <w:t>r</w:t>
      </w:r>
      <w:r>
        <w:rPr>
          <w:rFonts w:ascii="宋体"/>
          <w:w w:val="10"/>
          <w:position w:val="-20"/>
        </w:rPr>
        <w:t>.</w:t>
      </w:r>
      <w:r>
        <w:rPr>
          <w:rFonts w:ascii="宋体"/>
          <w:spacing w:val="-41"/>
          <w:w w:val="10"/>
          <w:position w:val="-20"/>
        </w:rPr>
        <w:t> </w:t>
      </w:r>
      <w:r>
        <w:rPr>
          <w:rFonts w:ascii="宋体"/>
          <w:spacing w:val="-41"/>
          <w:w w:val="10"/>
          <w:position w:val="-62"/>
        </w:rPr>
      </w:r>
      <w:r>
        <w:rPr>
          <w:rFonts w:ascii="宋体"/>
          <w:spacing w:val="-41"/>
          <w:w w:val="10"/>
        </w:rPr>
      </w:r>
      <w:r>
        <w:rPr>
          <w:rFonts w:ascii="宋体"/>
          <w:spacing w:val="-41"/>
          <w:w w:val="10"/>
          <w:position w:val="-20"/>
        </w:rPr>
      </w:r>
      <w:r>
        <w:rPr>
          <w:rFonts w:ascii="宋体"/>
          <w:spacing w:val="-9"/>
          <w:w w:val="10"/>
        </w:rPr>
        <w:t>H</w:t>
      </w:r>
      <w:r>
        <w:rPr>
          <w:rFonts w:ascii="宋体"/>
          <w:spacing w:val="-9"/>
          <w:w w:val="10"/>
          <w:position w:val="-62"/>
        </w:rPr>
        <w:t>H</w:t>
      </w:r>
      <w:r>
        <w:rPr>
          <w:rFonts w:ascii="宋体"/>
          <w:w w:val="10"/>
          <w:position w:val="-20"/>
        </w:rPr>
        <w:t>L</w:t>
      </w:r>
      <w:r>
        <w:rPr>
          <w:rFonts w:ascii="宋体"/>
          <w:spacing w:val="-9"/>
          <w:w w:val="10"/>
        </w:rPr>
        <w:t>i</w:t>
      </w:r>
      <w:r>
        <w:rPr>
          <w:rFonts w:ascii="宋体"/>
          <w:spacing w:val="-9"/>
          <w:w w:val="10"/>
          <w:position w:val="-62"/>
        </w:rPr>
        <w:t>i</w:t>
      </w:r>
      <w:r>
        <w:rPr>
          <w:rFonts w:ascii="宋体"/>
          <w:w w:val="10"/>
          <w:position w:val="-20"/>
        </w:rPr>
        <w:t>o</w:t>
      </w:r>
      <w:r>
        <w:rPr>
          <w:rFonts w:ascii="宋体"/>
          <w:spacing w:val="-9"/>
          <w:w w:val="10"/>
        </w:rPr>
        <w:t>g</w:t>
      </w:r>
      <w:r>
        <w:rPr>
          <w:rFonts w:ascii="宋体"/>
          <w:spacing w:val="-9"/>
          <w:w w:val="10"/>
          <w:position w:val="-62"/>
        </w:rPr>
        <w:t>g</w:t>
      </w:r>
      <w:r>
        <w:rPr>
          <w:rFonts w:ascii="宋体"/>
          <w:w w:val="10"/>
          <w:position w:val="-20"/>
        </w:rPr>
        <w:t>w</w:t>
      </w:r>
      <w:r>
        <w:rPr>
          <w:rFonts w:ascii="宋体"/>
          <w:spacing w:val="-9"/>
          <w:w w:val="10"/>
        </w:rPr>
        <w:t>h</w:t>
      </w:r>
      <w:r>
        <w:rPr>
          <w:rFonts w:ascii="宋体"/>
          <w:w w:val="10"/>
          <w:position w:val="-62"/>
        </w:rPr>
        <w:t>h         </w:t>
      </w:r>
      <w:r>
        <w:rPr>
          <w:rFonts w:ascii="宋体"/>
          <w:spacing w:val="77"/>
          <w:w w:val="10"/>
          <w:position w:val="-62"/>
        </w:rPr>
        <w:t> </w:t>
      </w:r>
      <w:r>
        <w:rPr>
          <w:rFonts w:ascii="宋体"/>
          <w:spacing w:val="-9"/>
          <w:w w:val="10"/>
          <w:position w:val="-62"/>
        </w:rPr>
        <w:t>k</w:t>
      </w:r>
      <w:r>
        <w:rPr>
          <w:rFonts w:ascii="宋体"/>
          <w:spacing w:val="-9"/>
          <w:w w:val="10"/>
          <w:position w:val="-20"/>
        </w:rPr>
        <w:t>k</w:t>
      </w:r>
      <w:r>
        <w:rPr>
          <w:rFonts w:ascii="宋体"/>
          <w:spacing w:val="-9"/>
          <w:w w:val="10"/>
        </w:rPr>
        <w:t>k</w:t>
      </w:r>
      <w:r>
        <w:rPr>
          <w:rFonts w:ascii="宋体"/>
          <w:spacing w:val="-9"/>
          <w:w w:val="10"/>
          <w:position w:val="-41"/>
        </w:rPr>
        <w:t>k</w:t>
      </w:r>
      <w:r>
        <w:rPr>
          <w:rFonts w:ascii="宋体"/>
          <w:spacing w:val="2"/>
          <w:w w:val="10"/>
          <w:position w:val="-83"/>
        </w:rPr>
        <w:t>r</w:t>
      </w:r>
      <w:r>
        <w:rPr>
          <w:rFonts w:ascii="宋体"/>
          <w:spacing w:val="-9"/>
          <w:w w:val="10"/>
          <w:position w:val="-62"/>
        </w:rPr>
        <w:t>P</w:t>
      </w:r>
      <w:r>
        <w:rPr>
          <w:rFonts w:ascii="宋体"/>
          <w:spacing w:val="-9"/>
          <w:w w:val="10"/>
        </w:rPr>
        <w:t>P</w:t>
      </w:r>
      <w:r>
        <w:rPr>
          <w:rFonts w:ascii="宋体"/>
          <w:spacing w:val="-9"/>
          <w:w w:val="10"/>
          <w:position w:val="-20"/>
        </w:rPr>
        <w:t>P</w:t>
      </w:r>
      <w:r>
        <w:rPr>
          <w:rFonts w:ascii="宋体"/>
          <w:spacing w:val="-9"/>
          <w:w w:val="10"/>
          <w:position w:val="-41"/>
        </w:rPr>
        <w:t>P</w:t>
      </w:r>
      <w:r>
        <w:rPr>
          <w:rFonts w:ascii="宋体"/>
          <w:spacing w:val="2"/>
          <w:w w:val="10"/>
          <w:position w:val="-83"/>
        </w:rPr>
        <w:t>p</w:t>
      </w:r>
      <w:r>
        <w:rPr>
          <w:rFonts w:ascii="宋体"/>
          <w:spacing w:val="-9"/>
          <w:w w:val="10"/>
          <w:position w:val="-62"/>
        </w:rPr>
        <w:t>a</w:t>
      </w:r>
      <w:r>
        <w:rPr>
          <w:rFonts w:ascii="宋体"/>
          <w:spacing w:val="-9"/>
          <w:w w:val="10"/>
          <w:position w:val="-20"/>
        </w:rPr>
        <w:t>a</w:t>
      </w:r>
      <w:r>
        <w:rPr>
          <w:rFonts w:ascii="宋体"/>
          <w:spacing w:val="-9"/>
          <w:w w:val="10"/>
        </w:rPr>
        <w:t>a</w:t>
      </w:r>
      <w:r>
        <w:rPr>
          <w:rFonts w:ascii="宋体"/>
          <w:spacing w:val="-9"/>
          <w:w w:val="10"/>
          <w:position w:val="-41"/>
        </w:rPr>
        <w:t>a</w:t>
      </w:r>
      <w:r>
        <w:rPr>
          <w:rFonts w:ascii="宋体"/>
          <w:w w:val="10"/>
          <w:position w:val="-83"/>
        </w:rPr>
        <w:t>m   </w:t>
      </w:r>
      <w:r>
        <w:rPr>
          <w:rFonts w:ascii="宋体"/>
          <w:spacing w:val="119"/>
          <w:w w:val="10"/>
          <w:position w:val="-83"/>
        </w:rPr>
        <w:t> </w:t>
      </w:r>
      <w:r>
        <w:rPr>
          <w:rFonts w:ascii="宋体"/>
          <w:w w:val="10"/>
          <w:position w:val="-83"/>
        </w:rPr>
        <w:t>9</w:t>
      </w:r>
      <w:r>
        <w:rPr>
          <w:rFonts w:ascii="宋体"/>
          <w:spacing w:val="-9"/>
          <w:w w:val="10"/>
          <w:position w:val="-41"/>
        </w:rPr>
        <w:t>2</w:t>
      </w:r>
      <w:r>
        <w:rPr>
          <w:rFonts w:ascii="宋体"/>
          <w:w w:val="10"/>
          <w:position w:val="-83"/>
        </w:rPr>
        <w:t>0</w:t>
      </w:r>
      <w:r>
        <w:rPr>
          <w:rFonts w:ascii="宋体"/>
          <w:spacing w:val="-9"/>
          <w:w w:val="10"/>
          <w:position w:val="-41"/>
        </w:rPr>
        <w:t>0</w:t>
      </w:r>
      <w:r>
        <w:rPr>
          <w:rFonts w:ascii="宋体"/>
          <w:w w:val="10"/>
          <w:position w:val="-83"/>
        </w:rPr>
        <w:t>6</w:t>
      </w:r>
      <w:r>
        <w:rPr>
          <w:rFonts w:ascii="宋体"/>
          <w:spacing w:val="-9"/>
          <w:w w:val="10"/>
          <w:position w:val="-41"/>
        </w:rPr>
        <w:t>.</w:t>
      </w:r>
      <w:r>
        <w:rPr>
          <w:rFonts w:ascii="宋体"/>
          <w:spacing w:val="-9"/>
          <w:w w:val="10"/>
          <w:position w:val="-83"/>
        </w:rPr>
        <w:t>.</w:t>
      </w:r>
      <w:r>
        <w:rPr>
          <w:rFonts w:ascii="宋体"/>
          <w:spacing w:val="-9"/>
          <w:w w:val="10"/>
          <w:position w:val="-62"/>
        </w:rPr>
        <w:t>*</w:t>
      </w:r>
      <w:r>
        <w:rPr>
          <w:rFonts w:ascii="宋体"/>
          <w:spacing w:val="-9"/>
          <w:w w:val="10"/>
        </w:rPr>
        <w:t>*</w:t>
      </w:r>
      <w:r>
        <w:rPr>
          <w:rFonts w:ascii="宋体"/>
          <w:spacing w:val="-5"/>
          <w:w w:val="10"/>
          <w:position w:val="-20"/>
        </w:rPr>
        <w:t>*</w:t>
      </w:r>
      <w:r>
        <w:rPr>
          <w:rFonts w:ascii="宋体"/>
          <w:spacing w:val="-9"/>
          <w:w w:val="10"/>
          <w:position w:val="-41"/>
        </w:rPr>
        <w:t>1</w:t>
      </w:r>
      <w:r>
        <w:rPr>
          <w:rFonts w:ascii="宋体"/>
          <w:spacing w:val="-9"/>
          <w:w w:val="10"/>
          <w:position w:val="-83"/>
        </w:rPr>
        <w:t>3</w:t>
      </w:r>
      <w:r>
        <w:rPr>
          <w:rFonts w:ascii="宋体"/>
          <w:spacing w:val="-9"/>
          <w:w w:val="10"/>
          <w:position w:val="-62"/>
        </w:rPr>
        <w:t>*</w:t>
      </w:r>
      <w:r>
        <w:rPr>
          <w:rFonts w:ascii="宋体"/>
          <w:spacing w:val="-9"/>
          <w:w w:val="10"/>
        </w:rPr>
        <w:t>*</w:t>
      </w:r>
      <w:r>
        <w:rPr>
          <w:rFonts w:ascii="宋体"/>
          <w:w w:val="10"/>
          <w:position w:val="-20"/>
        </w:rPr>
        <w:t>*</w:t>
      </w:r>
      <w:r>
        <w:rPr>
          <w:rFonts w:ascii="宋体"/>
        </w:rPr>
      </w:r>
    </w:p>
    <w:p>
      <w:pPr>
        <w:spacing w:after="0" w:line="1699" w:lineRule="atLeas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  <w:cols w:num="2" w:equalWidth="0">
            <w:col w:w="1063" w:space="130"/>
            <w:col w:w="8947"/>
          </w:cols>
        </w:sectPr>
      </w:pPr>
    </w:p>
    <w:p>
      <w:pPr>
        <w:pStyle w:val="BodyText"/>
        <w:spacing w:line="1489" w:lineRule="atLeast"/>
        <w:ind w:left="311" w:right="0"/>
        <w:jc w:val="left"/>
      </w:pPr>
      <w:r>
        <w:rPr/>
        <w:pict>
          <v:shape style="position:absolute;margin-left:57.239544pt;margin-top:208.266556pt;width:32.65pt;height:130.65pt;mso-position-horizontal-relative:page;mso-position-vertical-relative:paragraph;z-index:-58576" type="#_x0000_t202" filled="false" stroked="false">
            <v:textbox inset="0,0,0,0">
              <w:txbxContent>
                <w:p>
                  <w:pPr>
                    <w:pStyle w:val="BodyText"/>
                    <w:spacing w:line="2612" w:lineRule="exact"/>
                    <w:ind w:right="0"/>
                    <w:jc w:val="left"/>
                  </w:pPr>
                  <w:r>
                    <w:rPr>
                      <w:spacing w:val="-5"/>
                      <w:w w:val="5"/>
                    </w:rPr>
                    <w:t>_</w:t>
                  </w:r>
                  <w:r>
                    <w:rPr>
                      <w:spacing w:val="-4"/>
                      <w:w w:val="5"/>
                    </w:rPr>
                    <w:t>_</w:t>
                  </w:r>
                  <w:r>
                    <w:rPr>
                      <w:spacing w:val="-5"/>
                      <w:w w:val="5"/>
                      <w:position w:val="21"/>
                    </w:rPr>
                    <w:t>M</w:t>
                  </w:r>
                  <w:r>
                    <w:rPr>
                      <w:spacing w:val="-5"/>
                      <w:w w:val="5"/>
                    </w:rPr>
                    <w:t>M</w:t>
                  </w:r>
                  <w:r>
                    <w:rPr>
                      <w:spacing w:val="-5"/>
                      <w:w w:val="5"/>
                      <w:position w:val="21"/>
                    </w:rPr>
                    <w:t>M</w:t>
                  </w:r>
                  <w:r>
                    <w:rPr>
                      <w:spacing w:val="-3"/>
                      <w:w w:val="5"/>
                    </w:rPr>
                    <w:t>M</w:t>
                  </w:r>
                  <w:r>
                    <w:rPr>
                      <w:spacing w:val="-5"/>
                      <w:w w:val="5"/>
                    </w:rPr>
                    <w:t>P</w:t>
                  </w:r>
                  <w:r>
                    <w:rPr>
                      <w:spacing w:val="-4"/>
                      <w:w w:val="5"/>
                    </w:rPr>
                    <w:t>P</w:t>
                  </w:r>
                  <w:r>
                    <w:rPr>
                      <w:spacing w:val="-5"/>
                      <w:w w:val="5"/>
                      <w:position w:val="21"/>
                    </w:rPr>
                    <w:t>N</w:t>
                  </w:r>
                  <w:r>
                    <w:rPr>
                      <w:spacing w:val="-5"/>
                      <w:w w:val="5"/>
                    </w:rPr>
                    <w:t>R</w:t>
                  </w:r>
                  <w:r>
                    <w:rPr>
                      <w:spacing w:val="-4"/>
                      <w:w w:val="5"/>
                    </w:rPr>
                    <w:t>R</w:t>
                  </w:r>
                  <w:r>
                    <w:rPr>
                      <w:spacing w:val="-5"/>
                      <w:w w:val="5"/>
                      <w:position w:val="21"/>
                    </w:rPr>
                    <w:t>_</w:t>
                  </w:r>
                  <w:r>
                    <w:rPr>
                      <w:spacing w:val="-5"/>
                      <w:w w:val="5"/>
                    </w:rPr>
                    <w:t>O</w:t>
                  </w:r>
                  <w:r>
                    <w:rPr>
                      <w:spacing w:val="-4"/>
                      <w:w w:val="5"/>
                    </w:rPr>
                    <w:t>O</w:t>
                  </w:r>
                  <w:r>
                    <w:rPr>
                      <w:spacing w:val="-5"/>
                      <w:w w:val="5"/>
                      <w:position w:val="21"/>
                    </w:rPr>
                    <w:t>T</w:t>
                  </w:r>
                  <w:r>
                    <w:rPr>
                      <w:spacing w:val="-5"/>
                      <w:w w:val="5"/>
                    </w:rPr>
                    <w:t>_</w:t>
                  </w:r>
                  <w:r>
                    <w:rPr>
                      <w:spacing w:val="-5"/>
                      <w:w w:val="5"/>
                      <w:position w:val="21"/>
                    </w:rPr>
                    <w:t>T</w:t>
                  </w:r>
                  <w:r>
                    <w:rPr>
                      <w:spacing w:val="-3"/>
                      <w:w w:val="5"/>
                    </w:rPr>
                    <w:t>_</w:t>
                  </w:r>
                  <w:r>
                    <w:rPr>
                      <w:w w:val="5"/>
                    </w:rPr>
                    <w:t>C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879929pt;margin-top:208.266556pt;width:141.25pt;height:130.4pt;mso-position-horizontal-relative:page;mso-position-vertical-relative:paragraph;z-index:-58552" type="#_x0000_t202" filled="false" stroked="false">
            <v:textbox inset="0,0,0,0">
              <w:txbxContent>
                <w:p>
                  <w:pPr>
                    <w:pStyle w:val="BodyText"/>
                    <w:spacing w:line="2607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spacing w:val="1"/>
                      <w:w w:val="5"/>
                    </w:rPr>
                    <w:t>C</w:t>
                  </w:r>
                  <w:r>
                    <w:rPr>
                      <w:rFonts w:ascii="宋体"/>
                      <w:w w:val="5"/>
                    </w:rPr>
                    <w:t>:  </w:t>
                  </w:r>
                  <w:r>
                    <w:rPr>
                      <w:rFonts w:ascii="宋体"/>
                      <w:spacing w:val="32"/>
                      <w:w w:val="5"/>
                    </w:rPr>
                    <w:t> </w:t>
                  </w:r>
                  <w:r>
                    <w:rPr>
                      <w:rFonts w:ascii="宋体"/>
                      <w:spacing w:val="32"/>
                      <w:w w:val="5"/>
                      <w:position w:val="21"/>
                    </w:rPr>
                  </w:r>
                  <w:r>
                    <w:rPr>
                      <w:rFonts w:ascii="宋体"/>
                      <w:spacing w:val="32"/>
                      <w:w w:val="5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I</w:t>
                  </w:r>
                  <w:r>
                    <w:rPr>
                      <w:rFonts w:ascii="宋体"/>
                      <w:w w:val="5"/>
                    </w:rPr>
                    <w:t>F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N</w:t>
                  </w:r>
                  <w:r>
                    <w:rPr>
                      <w:rFonts w:ascii="宋体"/>
                      <w:w w:val="5"/>
                    </w:rPr>
                    <w:t>u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T</w:t>
                  </w:r>
                  <w:r>
                    <w:rPr>
                      <w:rFonts w:ascii="宋体"/>
                      <w:w w:val="5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A</w:t>
                  </w:r>
                  <w:r>
                    <w:rPr>
                      <w:rFonts w:ascii="宋体"/>
                      <w:w w:val="5"/>
                    </w:rPr>
                    <w:t>l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K</w:t>
                  </w:r>
                  <w:r>
                    <w:rPr>
                      <w:rFonts w:ascii="宋体"/>
                      <w:w w:val="5"/>
                      <w:position w:val="21"/>
                    </w:rPr>
                    <w:t>  </w:t>
                  </w:r>
                  <w:r>
                    <w:rPr>
                      <w:rFonts w:ascii="宋体"/>
                      <w:spacing w:val="32"/>
                      <w:w w:val="5"/>
                      <w:position w:val="21"/>
                    </w:rPr>
                    <w:t> </w:t>
                  </w:r>
                  <w:r>
                    <w:rPr>
                      <w:rFonts w:ascii="宋体"/>
                      <w:spacing w:val="32"/>
                      <w:w w:val="5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E</w:t>
                  </w:r>
                  <w:r>
                    <w:rPr>
                      <w:rFonts w:ascii="宋体"/>
                      <w:w w:val="5"/>
                    </w:rPr>
                    <w:t>P</w:t>
                  </w:r>
                  <w:r>
                    <w:rPr>
                      <w:rFonts w:ascii="宋体"/>
                      <w:w w:val="5"/>
                      <w:position w:val="21"/>
                    </w:rPr>
                  </w:r>
                  <w:r>
                    <w:rPr>
                      <w:rFonts w:ascii="宋体"/>
                      <w:w w:val="5"/>
                    </w:rPr>
                    <w:t>u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M</w:t>
                  </w:r>
                  <w:r>
                    <w:rPr>
                      <w:rFonts w:ascii="宋体"/>
                      <w:w w:val="5"/>
                    </w:rPr>
                    <w:t>m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A</w:t>
                  </w:r>
                  <w:r>
                    <w:rPr>
                      <w:rFonts w:ascii="宋体"/>
                      <w:w w:val="5"/>
                    </w:rPr>
                    <w:t>p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N</w:t>
                  </w:r>
                  <w:r>
                    <w:rPr>
                      <w:rFonts w:ascii="宋体"/>
                      <w:w w:val="5"/>
                      <w:position w:val="21"/>
                    </w:rPr>
                    <w:t>  </w:t>
                  </w:r>
                  <w:r>
                    <w:rPr>
                      <w:rFonts w:ascii="宋体"/>
                      <w:spacing w:val="33"/>
                      <w:w w:val="5"/>
                      <w:position w:val="21"/>
                    </w:rPr>
                    <w:t> </w:t>
                  </w:r>
                  <w:r>
                    <w:rPr>
                      <w:rFonts w:ascii="宋体"/>
                      <w:spacing w:val="33"/>
                      <w:w w:val="5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I</w:t>
                  </w:r>
                  <w:r>
                    <w:rPr>
                      <w:rFonts w:ascii="宋体"/>
                      <w:w w:val="5"/>
                    </w:rPr>
                    <w:t>P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F</w:t>
                  </w:r>
                  <w:r>
                    <w:rPr>
                      <w:rFonts w:ascii="宋体"/>
                      <w:w w:val="5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O</w:t>
                  </w:r>
                  <w:r>
                    <w:rPr>
                      <w:rFonts w:ascii="宋体"/>
                      <w:w w:val="5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L</w:t>
                  </w:r>
                  <w:r>
                    <w:rPr>
                      <w:rFonts w:ascii="宋体"/>
                      <w:w w:val="5"/>
                    </w:rPr>
                    <w:t>s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D</w:t>
                  </w:r>
                  <w:r>
                    <w:rPr>
                      <w:rFonts w:ascii="宋体"/>
                      <w:w w:val="5"/>
                    </w:rPr>
                    <w:t>.  </w:t>
                  </w:r>
                  <w:r>
                    <w:rPr>
                      <w:rFonts w:ascii="宋体"/>
                      <w:spacing w:val="32"/>
                      <w:w w:val="5"/>
                    </w:rPr>
                    <w:t> </w:t>
                  </w:r>
                  <w:r>
                    <w:rPr>
                      <w:rFonts w:ascii="宋体"/>
                      <w:spacing w:val="32"/>
                      <w:w w:val="5"/>
                      <w:position w:val="21"/>
                    </w:rPr>
                  </w:r>
                  <w:r>
                    <w:rPr>
                      <w:rFonts w:ascii="宋体"/>
                      <w:spacing w:val="32"/>
                      <w:w w:val="5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T</w:t>
                  </w:r>
                  <w:r>
                    <w:rPr>
                      <w:rFonts w:ascii="宋体"/>
                      <w:w w:val="5"/>
                    </w:rPr>
                    <w:t>C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E</w:t>
                  </w:r>
                  <w:r>
                    <w:rPr>
                      <w:rFonts w:ascii="宋体"/>
                      <w:w w:val="5"/>
                    </w:rPr>
                    <w:t>o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M</w:t>
                  </w:r>
                  <w:r>
                    <w:rPr>
                      <w:rFonts w:ascii="宋体"/>
                      <w:w w:val="5"/>
                    </w:rPr>
                    <w:t>n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P</w:t>
                  </w:r>
                  <w:r>
                    <w:rPr>
                      <w:rFonts w:ascii="宋体"/>
                      <w:w w:val="5"/>
                    </w:rPr>
                    <w:t>t</w:t>
                  </w:r>
                  <w:r>
                    <w:rPr>
                      <w:rFonts w:ascii="宋体"/>
                      <w:w w:val="5"/>
                      <w:position w:val="21"/>
                    </w:rPr>
                  </w:r>
                  <w:r>
                    <w:rPr>
                      <w:rFonts w:ascii="宋体"/>
                      <w:w w:val="5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F</w:t>
                  </w:r>
                  <w:r>
                    <w:rPr>
                      <w:rFonts w:ascii="宋体"/>
                      <w:spacing w:val="1"/>
                      <w:w w:val="5"/>
                    </w:rPr>
                    <w:t>ol</w:t>
                  </w:r>
                  <w:r>
                    <w:rPr>
                      <w:rFonts w:ascii="宋体"/>
                      <w:w w:val="5"/>
                    </w:rPr>
                    <w:t>  </w:t>
                  </w:r>
                  <w:r>
                    <w:rPr>
                      <w:rFonts w:ascii="宋体"/>
                      <w:spacing w:val="38"/>
                      <w:w w:val="5"/>
                    </w:rPr>
                    <w:t> </w:t>
                  </w:r>
                  <w:r>
                    <w:rPr>
                      <w:rFonts w:ascii="宋体"/>
                      <w:spacing w:val="1"/>
                      <w:w w:val="5"/>
                    </w:rPr>
                    <w:t>Cur</w:t>
                  </w:r>
                  <w:r>
                    <w:rPr>
                      <w:rFonts w:ascii="宋体"/>
                      <w:w w:val="5"/>
                    </w:rPr>
                    <w:t>.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5"/>
          <w:w w:val="5"/>
          <w:position w:val="63"/>
        </w:rPr>
        <w:t>S</w:t>
      </w:r>
      <w:r>
        <w:rPr>
          <w:spacing w:val="-5"/>
          <w:w w:val="5"/>
          <w:position w:val="42"/>
        </w:rPr>
        <w:t>N</w:t>
      </w:r>
      <w:r>
        <w:rPr>
          <w:spacing w:val="-5"/>
          <w:w w:val="5"/>
          <w:position w:val="21"/>
        </w:rPr>
        <w:t>N</w:t>
      </w:r>
      <w:r>
        <w:rPr>
          <w:spacing w:val="-5"/>
          <w:w w:val="5"/>
          <w:position w:val="-19"/>
        </w:rPr>
        <w:t>P</w:t>
      </w:r>
      <w:r>
        <w:rPr>
          <w:spacing w:val="-5"/>
          <w:w w:val="5"/>
          <w:position w:val="42"/>
        </w:rPr>
        <w:t>N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  <w:position w:val="63"/>
        </w:rPr>
        <w:t>S</w:t>
      </w:r>
      <w:r>
        <w:rPr>
          <w:spacing w:val="-5"/>
          <w:w w:val="5"/>
        </w:rPr>
        <w:t>N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</w:rPr>
        <w:t>N</w:t>
      </w:r>
      <w:r>
        <w:rPr>
          <w:spacing w:val="-5"/>
          <w:w w:val="5"/>
          <w:position w:val="-20"/>
        </w:rPr>
        <w:t>P</w:t>
      </w:r>
      <w:r>
        <w:rPr>
          <w:spacing w:val="-5"/>
          <w:w w:val="5"/>
          <w:position w:val="42"/>
        </w:rPr>
        <w:t>N</w:t>
      </w:r>
      <w:r>
        <w:rPr>
          <w:spacing w:val="-5"/>
          <w:w w:val="5"/>
          <w:position w:val="-20"/>
        </w:rPr>
        <w:t>P</w:t>
      </w:r>
      <w:r>
        <w:rPr>
          <w:spacing w:val="-5"/>
          <w:w w:val="5"/>
          <w:position w:val="21"/>
        </w:rPr>
        <w:t>N</w:t>
      </w:r>
      <w:r>
        <w:rPr>
          <w:spacing w:val="-5"/>
          <w:w w:val="5"/>
          <w:position w:val="-19"/>
        </w:rPr>
        <w:t>P</w:t>
      </w:r>
      <w:r>
        <w:rPr>
          <w:spacing w:val="-5"/>
          <w:w w:val="5"/>
          <w:position w:val="63"/>
        </w:rPr>
        <w:t>S</w:t>
      </w:r>
      <w:r>
        <w:rPr>
          <w:spacing w:val="-5"/>
          <w:w w:val="5"/>
        </w:rPr>
        <w:t>N</w:t>
      </w:r>
      <w:r>
        <w:rPr>
          <w:spacing w:val="-5"/>
          <w:w w:val="5"/>
          <w:position w:val="21"/>
        </w:rPr>
        <w:t>N</w:t>
      </w:r>
      <w:r>
        <w:rPr>
          <w:spacing w:val="-5"/>
          <w:w w:val="5"/>
        </w:rPr>
        <w:t>N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  <w:position w:val="42"/>
        </w:rPr>
        <w:t>N</w:t>
      </w:r>
      <w:r>
        <w:rPr>
          <w:spacing w:val="-4"/>
          <w:w w:val="5"/>
          <w:position w:val="63"/>
        </w:rPr>
        <w:t>S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4"/>
          <w:w w:val="5"/>
          <w:position w:val="21"/>
        </w:rPr>
        <w:t>_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</w:rPr>
        <w:t>S</w:t>
      </w:r>
      <w:r>
        <w:rPr>
          <w:spacing w:val="-5"/>
          <w:w w:val="5"/>
          <w:position w:val="-19"/>
        </w:rPr>
        <w:t>E</w:t>
      </w:r>
      <w:r>
        <w:rPr>
          <w:spacing w:val="-5"/>
          <w:w w:val="5"/>
          <w:position w:val="84"/>
        </w:rPr>
        <w:t>M</w:t>
      </w:r>
      <w:r>
        <w:rPr>
          <w:spacing w:val="-5"/>
          <w:w w:val="5"/>
          <w:position w:val="21"/>
        </w:rPr>
        <w:t>S</w:t>
      </w:r>
      <w:r>
        <w:rPr>
          <w:spacing w:val="-5"/>
          <w:w w:val="5"/>
          <w:position w:val="42"/>
        </w:rPr>
        <w:t>M</w:t>
      </w:r>
      <w:r>
        <w:rPr>
          <w:spacing w:val="-5"/>
          <w:w w:val="5"/>
          <w:position w:val="21"/>
        </w:rPr>
        <w:t>S</w:t>
      </w:r>
      <w:r>
        <w:rPr>
          <w:spacing w:val="-5"/>
          <w:w w:val="5"/>
          <w:position w:val="42"/>
        </w:rPr>
        <w:t>M</w:t>
      </w:r>
      <w:r>
        <w:rPr>
          <w:spacing w:val="-5"/>
          <w:w w:val="5"/>
          <w:position w:val="84"/>
        </w:rPr>
        <w:t>M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</w:rPr>
        <w:t>S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  <w:position w:val="84"/>
        </w:rPr>
        <w:t>M</w:t>
      </w:r>
      <w:r>
        <w:rPr>
          <w:spacing w:val="-5"/>
          <w:w w:val="5"/>
          <w:position w:val="42"/>
        </w:rPr>
        <w:t>M</w:t>
      </w:r>
      <w:r>
        <w:rPr>
          <w:spacing w:val="-5"/>
          <w:w w:val="5"/>
          <w:position w:val="21"/>
        </w:rPr>
        <w:t>S</w:t>
      </w:r>
      <w:r>
        <w:rPr>
          <w:spacing w:val="-5"/>
          <w:w w:val="5"/>
          <w:position w:val="42"/>
        </w:rPr>
        <w:t>M</w:t>
      </w:r>
      <w:r>
        <w:rPr>
          <w:spacing w:val="-4"/>
          <w:w w:val="5"/>
          <w:position w:val="84"/>
        </w:rPr>
        <w:t>M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  <w:position w:val="-19"/>
        </w:rPr>
        <w:t>X</w:t>
      </w:r>
      <w:r>
        <w:rPr>
          <w:spacing w:val="-5"/>
          <w:w w:val="5"/>
        </w:rPr>
        <w:t>T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  <w:position w:val="21"/>
        </w:rPr>
        <w:t>T</w:t>
      </w:r>
      <w:r>
        <w:rPr>
          <w:spacing w:val="-5"/>
          <w:w w:val="5"/>
          <w:position w:val="42"/>
        </w:rPr>
        <w:t>X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  <w:position w:val="-19"/>
        </w:rPr>
        <w:t>X</w:t>
      </w:r>
      <w:r>
        <w:rPr>
          <w:spacing w:val="-5"/>
          <w:w w:val="5"/>
        </w:rPr>
        <w:t>T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</w:rPr>
        <w:t>T</w:t>
      </w:r>
      <w:r>
        <w:rPr>
          <w:spacing w:val="-5"/>
          <w:w w:val="5"/>
          <w:position w:val="-20"/>
        </w:rPr>
        <w:t>X</w:t>
      </w:r>
      <w:r>
        <w:rPr>
          <w:spacing w:val="-5"/>
          <w:w w:val="5"/>
          <w:position w:val="21"/>
        </w:rPr>
        <w:t>T</w:t>
      </w:r>
      <w:r>
        <w:rPr>
          <w:spacing w:val="-5"/>
          <w:w w:val="5"/>
          <w:position w:val="42"/>
        </w:rPr>
        <w:t>X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  <w:position w:val="21"/>
        </w:rPr>
        <w:t>T</w:t>
      </w:r>
      <w:r>
        <w:rPr>
          <w:spacing w:val="-4"/>
          <w:w w:val="5"/>
          <w:position w:val="42"/>
        </w:rPr>
        <w:t>X</w:t>
      </w:r>
      <w:r>
        <w:rPr>
          <w:spacing w:val="-5"/>
          <w:w w:val="5"/>
          <w:position w:val="-20"/>
        </w:rPr>
        <w:t>H</w:t>
      </w:r>
      <w:r>
        <w:rPr>
          <w:spacing w:val="-5"/>
          <w:w w:val="5"/>
        </w:rPr>
        <w:t>A</w:t>
      </w:r>
      <w:r>
        <w:rPr>
          <w:spacing w:val="-5"/>
          <w:w w:val="5"/>
          <w:position w:val="-19"/>
        </w:rPr>
        <w:t>H</w:t>
      </w:r>
      <w:r>
        <w:rPr>
          <w:spacing w:val="-5"/>
          <w:w w:val="5"/>
          <w:position w:val="63"/>
        </w:rPr>
        <w:t>D</w:t>
      </w:r>
      <w:r>
        <w:rPr>
          <w:spacing w:val="-5"/>
          <w:w w:val="5"/>
        </w:rPr>
        <w:t>A</w:t>
      </w:r>
      <w:r>
        <w:rPr>
          <w:spacing w:val="-5"/>
          <w:w w:val="5"/>
          <w:position w:val="63"/>
        </w:rPr>
        <w:t>D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  <w:position w:val="63"/>
        </w:rPr>
        <w:t>D</w:t>
      </w:r>
      <w:r>
        <w:rPr>
          <w:spacing w:val="-5"/>
          <w:w w:val="5"/>
          <w:position w:val="-20"/>
        </w:rPr>
        <w:t>H</w:t>
      </w:r>
      <w:r>
        <w:rPr>
          <w:spacing w:val="-5"/>
          <w:w w:val="5"/>
        </w:rPr>
        <w:t>A</w:t>
      </w:r>
      <w:r>
        <w:rPr>
          <w:spacing w:val="-5"/>
          <w:w w:val="5"/>
          <w:position w:val="-19"/>
        </w:rPr>
        <w:t>H</w:t>
      </w:r>
      <w:r>
        <w:rPr>
          <w:spacing w:val="-5"/>
          <w:w w:val="5"/>
          <w:position w:val="63"/>
        </w:rPr>
        <w:t>D</w:t>
      </w:r>
      <w:r>
        <w:rPr>
          <w:spacing w:val="-5"/>
          <w:w w:val="5"/>
        </w:rPr>
        <w:t>A</w:t>
      </w:r>
      <w:r>
        <w:rPr>
          <w:spacing w:val="-4"/>
          <w:w w:val="5"/>
          <w:position w:val="21"/>
        </w:rPr>
        <w:t>A</w:t>
      </w:r>
      <w:r>
        <w:rPr>
          <w:spacing w:val="-5"/>
          <w:w w:val="5"/>
        </w:rPr>
        <w:t>B</w:t>
      </w:r>
      <w:r>
        <w:rPr>
          <w:spacing w:val="-5"/>
          <w:w w:val="5"/>
          <w:position w:val="21"/>
        </w:rPr>
        <w:t>B</w:t>
      </w:r>
      <w:r>
        <w:rPr>
          <w:spacing w:val="-5"/>
          <w:w w:val="5"/>
        </w:rPr>
        <w:t>B</w:t>
      </w:r>
      <w:r>
        <w:rPr>
          <w:spacing w:val="-4"/>
          <w:w w:val="5"/>
          <w:position w:val="21"/>
        </w:rPr>
        <w:t>B</w:t>
      </w:r>
      <w:r>
        <w:rPr>
          <w:spacing w:val="-5"/>
          <w:w w:val="5"/>
        </w:rPr>
        <w:t>I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</w:rPr>
        <w:t>I</w:t>
      </w:r>
      <w:r>
        <w:rPr>
          <w:spacing w:val="-4"/>
          <w:w w:val="5"/>
          <w:position w:val="21"/>
        </w:rPr>
        <w:t>I</w:t>
      </w:r>
      <w:r>
        <w:rPr>
          <w:spacing w:val="-5"/>
          <w:w w:val="5"/>
        </w:rPr>
        <w:t>L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</w:rPr>
        <w:t>L</w:t>
      </w:r>
      <w:r>
        <w:rPr>
          <w:spacing w:val="-4"/>
          <w:w w:val="5"/>
          <w:position w:val="21"/>
        </w:rPr>
        <w:t>L</w:t>
      </w:r>
      <w:r>
        <w:rPr>
          <w:spacing w:val="-5"/>
          <w:w w:val="5"/>
        </w:rPr>
        <w:t>I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</w:rPr>
        <w:t>I</w:t>
      </w:r>
      <w:r>
        <w:rPr>
          <w:spacing w:val="-4"/>
          <w:w w:val="5"/>
          <w:position w:val="21"/>
        </w:rPr>
        <w:t>I</w:t>
      </w:r>
      <w:r>
        <w:rPr>
          <w:spacing w:val="-5"/>
          <w:w w:val="5"/>
        </w:rPr>
        <w:t>T</w:t>
      </w:r>
      <w:r>
        <w:rPr>
          <w:spacing w:val="-5"/>
          <w:w w:val="5"/>
          <w:position w:val="21"/>
        </w:rPr>
        <w:t>T</w:t>
      </w:r>
      <w:r>
        <w:rPr>
          <w:spacing w:val="-5"/>
          <w:w w:val="5"/>
        </w:rPr>
        <w:t>T</w:t>
      </w:r>
      <w:r>
        <w:rPr>
          <w:spacing w:val="-4"/>
          <w:w w:val="5"/>
          <w:position w:val="21"/>
        </w:rPr>
        <w:t>T</w:t>
      </w:r>
      <w:r>
        <w:rPr>
          <w:spacing w:val="-5"/>
          <w:w w:val="5"/>
        </w:rPr>
        <w:t>Y</w:t>
      </w:r>
      <w:r>
        <w:rPr>
          <w:spacing w:val="-5"/>
          <w:w w:val="5"/>
          <w:position w:val="21"/>
        </w:rPr>
        <w:t>Y</w:t>
      </w:r>
      <w:r>
        <w:rPr>
          <w:spacing w:val="-5"/>
          <w:w w:val="5"/>
        </w:rPr>
        <w:t>Y</w:t>
      </w:r>
      <w:r>
        <w:rPr>
          <w:spacing w:val="-4"/>
          <w:w w:val="5"/>
          <w:position w:val="21"/>
        </w:rPr>
        <w:t>Y</w:t>
      </w:r>
      <w:r>
        <w:rPr>
          <w:spacing w:val="1"/>
          <w:w w:val="5"/>
        </w:rPr>
        <w:t>_M</w:t>
      </w:r>
      <w:r>
        <w:rPr>
          <w:w w:val="5"/>
        </w:rPr>
        <w:t>X</w:t>
      </w:r>
      <w:r>
        <w:rPr/>
      </w:r>
    </w:p>
    <w:p>
      <w:pPr>
        <w:pStyle w:val="BodyText"/>
        <w:spacing w:line="1489" w:lineRule="atLeast"/>
        <w:ind w:left="311" w:right="0"/>
        <w:jc w:val="left"/>
        <w:rPr>
          <w:rFonts w:ascii="宋体" w:hAnsi="宋体" w:cs="宋体" w:eastAsia="宋体"/>
        </w:rPr>
      </w:pPr>
      <w:r>
        <w:rPr>
          <w:w w:val="10"/>
        </w:rPr>
        <w:br w:type="column"/>
      </w:r>
      <w:r>
        <w:rPr>
          <w:rFonts w:ascii="宋体"/>
          <w:spacing w:val="-9"/>
          <w:w w:val="10"/>
          <w:position w:val="21"/>
        </w:rPr>
        <w:t>C</w:t>
      </w:r>
      <w:r>
        <w:rPr>
          <w:rFonts w:ascii="宋体"/>
          <w:spacing w:val="-9"/>
          <w:w w:val="10"/>
          <w:position w:val="-62"/>
        </w:rPr>
        <w:t>C</w:t>
      </w:r>
      <w:r>
        <w:rPr>
          <w:rFonts w:ascii="宋体"/>
          <w:spacing w:val="-9"/>
          <w:w w:val="10"/>
          <w:position w:val="42"/>
        </w:rPr>
        <w:t>C</w:t>
      </w:r>
      <w:r>
        <w:rPr>
          <w:rFonts w:ascii="宋体"/>
          <w:spacing w:val="-9"/>
          <w:w w:val="10"/>
          <w:position w:val="-41"/>
        </w:rPr>
        <w:t>C</w:t>
      </w:r>
      <w:r>
        <w:rPr>
          <w:rFonts w:ascii="宋体"/>
          <w:spacing w:val="-9"/>
          <w:w w:val="10"/>
          <w:position w:val="-20"/>
        </w:rPr>
        <w:t>C</w:t>
      </w:r>
      <w:r>
        <w:rPr>
          <w:rFonts w:ascii="宋体"/>
          <w:w w:val="10"/>
        </w:rPr>
        <w:t>A</w:t>
      </w:r>
      <w:r>
        <w:rPr>
          <w:rFonts w:ascii="宋体"/>
          <w:spacing w:val="-9"/>
          <w:w w:val="10"/>
        </w:rPr>
        <w:t>c</w:t>
      </w:r>
      <w:r>
        <w:rPr>
          <w:rFonts w:ascii="宋体"/>
          <w:spacing w:val="-9"/>
          <w:w w:val="10"/>
          <w:position w:val="42"/>
        </w:rPr>
        <w:t>:</w:t>
      </w:r>
      <w:r>
        <w:rPr>
          <w:rFonts w:ascii="宋体"/>
          <w:spacing w:val="-9"/>
          <w:w w:val="10"/>
          <w:position w:val="21"/>
        </w:rPr>
        <w:t>:</w:t>
      </w:r>
      <w:r>
        <w:rPr>
          <w:rFonts w:ascii="宋体"/>
          <w:spacing w:val="-9"/>
          <w:w w:val="10"/>
          <w:position w:val="-20"/>
        </w:rPr>
        <w:t>:</w:t>
      </w:r>
      <w:r>
        <w:rPr>
          <w:rFonts w:ascii="宋体"/>
          <w:spacing w:val="-9"/>
          <w:w w:val="10"/>
          <w:position w:val="-41"/>
        </w:rPr>
        <w:t>:</w:t>
      </w:r>
      <w:r>
        <w:rPr>
          <w:rFonts w:ascii="宋体"/>
          <w:w w:val="10"/>
          <w:position w:val="-62"/>
        </w:rPr>
        <w:t>:</w:t>
      </w:r>
      <w:r>
        <w:rPr>
          <w:rFonts w:ascii="宋体"/>
          <w:w w:val="10"/>
          <w:position w:val="21"/>
        </w:rPr>
      </w:r>
      <w:r>
        <w:rPr>
          <w:rFonts w:ascii="宋体"/>
          <w:spacing w:val="-9"/>
          <w:w w:val="10"/>
        </w:rPr>
        <w:t>t</w:t>
      </w:r>
      <w:r>
        <w:rPr>
          <w:rFonts w:ascii="宋体"/>
          <w:spacing w:val="-77"/>
          <w:w w:val="10"/>
        </w:rPr>
        <w:t> </w:t>
      </w:r>
      <w:r>
        <w:rPr>
          <w:rFonts w:ascii="宋体"/>
          <w:spacing w:val="-77"/>
          <w:w w:val="10"/>
          <w:position w:val="42"/>
        </w:rPr>
      </w:r>
      <w:r>
        <w:rPr>
          <w:rFonts w:ascii="宋体"/>
          <w:spacing w:val="-77"/>
          <w:w w:val="10"/>
          <w:position w:val="-62"/>
        </w:rPr>
      </w:r>
      <w:r>
        <w:rPr>
          <w:rFonts w:ascii="宋体"/>
          <w:spacing w:val="-77"/>
          <w:w w:val="10"/>
          <w:position w:val="-20"/>
        </w:rPr>
      </w:r>
      <w:r>
        <w:rPr>
          <w:rFonts w:ascii="宋体"/>
          <w:spacing w:val="-77"/>
          <w:w w:val="10"/>
          <w:position w:val="-41"/>
        </w:rPr>
      </w:r>
      <w:r>
        <w:rPr>
          <w:rFonts w:ascii="宋体"/>
          <w:spacing w:val="-9"/>
          <w:w w:val="10"/>
        </w:rPr>
        <w:t>u</w:t>
      </w:r>
      <w:r>
        <w:rPr>
          <w:rFonts w:ascii="宋体"/>
          <w:spacing w:val="-9"/>
          <w:w w:val="10"/>
          <w:position w:val="21"/>
        </w:rPr>
        <w:t>L</w:t>
      </w:r>
      <w:r>
        <w:rPr>
          <w:rFonts w:ascii="宋体"/>
          <w:spacing w:val="-9"/>
          <w:w w:val="10"/>
          <w:position w:val="42"/>
        </w:rPr>
        <w:t>E</w:t>
      </w:r>
      <w:r>
        <w:rPr>
          <w:rFonts w:ascii="宋体"/>
          <w:spacing w:val="-9"/>
          <w:w w:val="10"/>
          <w:position w:val="-62"/>
        </w:rPr>
        <w:t>S</w:t>
      </w:r>
      <w:r>
        <w:rPr>
          <w:rFonts w:ascii="宋体"/>
          <w:spacing w:val="-9"/>
          <w:w w:val="10"/>
          <w:position w:val="-20"/>
        </w:rPr>
        <w:t>L</w:t>
      </w:r>
      <w:r>
        <w:rPr>
          <w:rFonts w:ascii="宋体"/>
          <w:w w:val="10"/>
          <w:position w:val="-41"/>
        </w:rPr>
        <w:t>S</w:t>
      </w:r>
      <w:r>
        <w:rPr>
          <w:rFonts w:ascii="宋体"/>
          <w:spacing w:val="-9"/>
          <w:w w:val="10"/>
          <w:position w:val="21"/>
        </w:rPr>
        <w:t>i</w:t>
      </w:r>
      <w:r>
        <w:rPr>
          <w:rFonts w:ascii="宋体"/>
          <w:spacing w:val="-9"/>
          <w:w w:val="10"/>
        </w:rPr>
        <w:t>a</w:t>
      </w:r>
      <w:r>
        <w:rPr>
          <w:rFonts w:ascii="宋体"/>
          <w:spacing w:val="-9"/>
          <w:w w:val="10"/>
          <w:position w:val="42"/>
        </w:rPr>
        <w:t>N</w:t>
      </w:r>
      <w:r>
        <w:rPr>
          <w:rFonts w:ascii="宋体"/>
          <w:spacing w:val="-9"/>
          <w:w w:val="10"/>
          <w:position w:val="-41"/>
        </w:rPr>
        <w:t>p</w:t>
      </w:r>
      <w:r>
        <w:rPr>
          <w:rFonts w:ascii="宋体"/>
          <w:spacing w:val="-9"/>
          <w:w w:val="10"/>
          <w:position w:val="-62"/>
        </w:rPr>
        <w:t>p</w:t>
      </w:r>
      <w:r>
        <w:rPr>
          <w:rFonts w:ascii="宋体"/>
          <w:w w:val="10"/>
          <w:position w:val="-20"/>
        </w:rPr>
        <w:t>i</w:t>
      </w:r>
      <w:r>
        <w:rPr>
          <w:rFonts w:ascii="宋体"/>
          <w:spacing w:val="-9"/>
          <w:w w:val="10"/>
          <w:position w:val="21"/>
        </w:rPr>
        <w:t>m</w:t>
      </w:r>
      <w:r>
        <w:rPr>
          <w:rFonts w:ascii="宋体"/>
          <w:spacing w:val="-9"/>
          <w:w w:val="10"/>
        </w:rPr>
        <w:t>l</w:t>
      </w:r>
      <w:r>
        <w:rPr>
          <w:rFonts w:ascii="宋体"/>
          <w:spacing w:val="-9"/>
          <w:w w:val="10"/>
          <w:position w:val="-83"/>
        </w:rPr>
        <w:t>s</w:t>
      </w:r>
      <w:r>
        <w:rPr>
          <w:rFonts w:ascii="宋体"/>
          <w:spacing w:val="-9"/>
          <w:w w:val="10"/>
          <w:position w:val="-62"/>
        </w:rPr>
        <w:t>e</w:t>
      </w:r>
      <w:r>
        <w:rPr>
          <w:rFonts w:ascii="宋体"/>
          <w:spacing w:val="-9"/>
          <w:w w:val="10"/>
          <w:position w:val="-20"/>
        </w:rPr>
        <w:t>m</w:t>
      </w:r>
      <w:r>
        <w:rPr>
          <w:rFonts w:ascii="宋体"/>
          <w:w w:val="10"/>
          <w:position w:val="-41"/>
        </w:rPr>
        <w:t>e</w:t>
      </w:r>
      <w:r>
        <w:rPr>
          <w:rFonts w:ascii="宋体"/>
          <w:spacing w:val="-9"/>
          <w:w w:val="10"/>
          <w:position w:val="21"/>
        </w:rPr>
        <w:t>.</w:t>
      </w:r>
      <w:r>
        <w:rPr>
          <w:rFonts w:ascii="宋体"/>
          <w:spacing w:val="-9"/>
          <w:w w:val="10"/>
        </w:rPr>
      </w:r>
      <w:r>
        <w:rPr>
          <w:rFonts w:ascii="宋体"/>
          <w:spacing w:val="-9"/>
          <w:w w:val="10"/>
          <w:position w:val="-83"/>
        </w:rPr>
        <w:t>t</w:t>
      </w:r>
      <w:r>
        <w:rPr>
          <w:rFonts w:ascii="宋体"/>
          <w:spacing w:val="-9"/>
          <w:w w:val="10"/>
          <w:position w:val="-62"/>
        </w:rPr>
        <w:t>e</w:t>
      </w:r>
      <w:r>
        <w:rPr>
          <w:rFonts w:ascii="宋体"/>
          <w:spacing w:val="-9"/>
          <w:w w:val="10"/>
          <w:position w:val="-20"/>
        </w:rPr>
        <w:t>.</w:t>
      </w:r>
      <w:r>
        <w:rPr>
          <w:rFonts w:ascii="宋体"/>
          <w:w w:val="10"/>
          <w:position w:val="-41"/>
        </w:rPr>
        <w:t>e</w:t>
      </w:r>
      <w:r>
        <w:rPr>
          <w:rFonts w:ascii="宋体"/>
          <w:w w:val="10"/>
          <w:position w:val="21"/>
        </w:rPr>
      </w:r>
      <w:r>
        <w:rPr>
          <w:rFonts w:ascii="宋体"/>
          <w:spacing w:val="-9"/>
          <w:w w:val="10"/>
        </w:rPr>
        <w:t>d</w:t>
      </w:r>
      <w:r>
        <w:rPr>
          <w:rFonts w:ascii="宋体"/>
          <w:spacing w:val="-9"/>
          <w:w w:val="10"/>
          <w:position w:val="-83"/>
        </w:rPr>
      </w:r>
      <w:r>
        <w:rPr>
          <w:rFonts w:ascii="宋体"/>
          <w:spacing w:val="-9"/>
          <w:w w:val="10"/>
          <w:position w:val="-41"/>
        </w:rPr>
        <w:t>d</w:t>
      </w:r>
      <w:r>
        <w:rPr>
          <w:rFonts w:ascii="宋体"/>
          <w:spacing w:val="-9"/>
          <w:w w:val="10"/>
          <w:position w:val="-62"/>
        </w:rPr>
        <w:t>d</w:t>
      </w:r>
      <w:r>
        <w:rPr>
          <w:rFonts w:ascii="宋体"/>
          <w:spacing w:val="-77"/>
          <w:w w:val="10"/>
          <w:position w:val="-62"/>
        </w:rPr>
        <w:t> </w:t>
      </w:r>
      <w:r>
        <w:rPr>
          <w:rFonts w:ascii="宋体"/>
          <w:spacing w:val="-77"/>
          <w:w w:val="10"/>
          <w:position w:val="-20"/>
        </w:rPr>
      </w:r>
      <w:r>
        <w:rPr>
          <w:rFonts w:ascii="宋体"/>
          <w:spacing w:val="-9"/>
          <w:w w:val="10"/>
        </w:rPr>
        <w:t>y</w:t>
      </w:r>
      <w:r>
        <w:rPr>
          <w:rFonts w:ascii="宋体"/>
          <w:spacing w:val="-9"/>
          <w:w w:val="10"/>
          <w:position w:val="21"/>
        </w:rPr>
        <w:t>S</w:t>
      </w:r>
      <w:r>
        <w:rPr>
          <w:rFonts w:ascii="宋体"/>
          <w:spacing w:val="-9"/>
          <w:w w:val="10"/>
          <w:position w:val="-83"/>
        </w:rPr>
        <w:t>b</w:t>
      </w:r>
      <w:r>
        <w:rPr>
          <w:rFonts w:ascii="宋体"/>
          <w:spacing w:val="-9"/>
          <w:w w:val="10"/>
          <w:position w:val="-62"/>
        </w:rPr>
      </w:r>
      <w:r>
        <w:rPr>
          <w:rFonts w:ascii="宋体"/>
          <w:spacing w:val="-9"/>
          <w:w w:val="10"/>
          <w:position w:val="-20"/>
        </w:rPr>
        <w:t>S</w:t>
      </w:r>
      <w:r>
        <w:rPr>
          <w:rFonts w:ascii="宋体"/>
          <w:spacing w:val="-77"/>
          <w:w w:val="10"/>
          <w:position w:val="-20"/>
        </w:rPr>
        <w:t> </w:t>
      </w:r>
      <w:r>
        <w:rPr>
          <w:rFonts w:ascii="宋体"/>
          <w:spacing w:val="-77"/>
          <w:w w:val="10"/>
          <w:position w:val="-41"/>
        </w:rPr>
      </w:r>
      <w:r>
        <w:rPr>
          <w:rFonts w:ascii="宋体"/>
          <w:spacing w:val="-9"/>
          <w:w w:val="10"/>
          <w:position w:val="21"/>
        </w:rPr>
        <w:t>p</w:t>
      </w:r>
      <w:r>
        <w:rPr>
          <w:rFonts w:ascii="宋体"/>
          <w:spacing w:val="-9"/>
          <w:w w:val="10"/>
        </w:rPr>
        <w:t>n</w:t>
      </w:r>
      <w:r>
        <w:rPr>
          <w:rFonts w:ascii="宋体"/>
          <w:spacing w:val="-9"/>
          <w:w w:val="10"/>
          <w:position w:val="-83"/>
        </w:rPr>
        <w:t>a</w:t>
      </w:r>
      <w:r>
        <w:rPr>
          <w:rFonts w:ascii="宋体"/>
          <w:spacing w:val="-9"/>
          <w:w w:val="10"/>
          <w:position w:val="-41"/>
        </w:rPr>
        <w:t>D</w:t>
      </w:r>
      <w:r>
        <w:rPr>
          <w:rFonts w:ascii="宋体"/>
          <w:spacing w:val="-9"/>
          <w:w w:val="10"/>
          <w:position w:val="-20"/>
        </w:rPr>
        <w:t>p</w:t>
      </w:r>
      <w:r>
        <w:rPr>
          <w:rFonts w:ascii="宋体"/>
          <w:w w:val="10"/>
          <w:position w:val="-62"/>
        </w:rPr>
        <w:t>D</w:t>
      </w:r>
      <w:r>
        <w:rPr>
          <w:rFonts w:ascii="宋体"/>
          <w:spacing w:val="-9"/>
          <w:w w:val="10"/>
        </w:rPr>
        <w:t>o</w:t>
      </w:r>
      <w:r>
        <w:rPr>
          <w:rFonts w:ascii="宋体"/>
          <w:spacing w:val="-9"/>
          <w:w w:val="10"/>
          <w:position w:val="21"/>
        </w:rPr>
        <w:t>e</w:t>
      </w:r>
      <w:r>
        <w:rPr>
          <w:rFonts w:ascii="宋体"/>
          <w:spacing w:val="-9"/>
          <w:w w:val="10"/>
          <w:position w:val="-83"/>
        </w:rPr>
        <w:t>c</w:t>
      </w:r>
      <w:r>
        <w:rPr>
          <w:rFonts w:ascii="宋体"/>
          <w:spacing w:val="-9"/>
          <w:w w:val="10"/>
          <w:position w:val="-20"/>
        </w:rPr>
        <w:t>e</w:t>
      </w:r>
      <w:r>
        <w:rPr>
          <w:rFonts w:ascii="宋体"/>
          <w:spacing w:val="-9"/>
          <w:w w:val="10"/>
          <w:position w:val="-62"/>
        </w:rPr>
        <w:t>e</w:t>
      </w:r>
      <w:r>
        <w:rPr>
          <w:rFonts w:ascii="宋体"/>
          <w:w w:val="10"/>
          <w:position w:val="-41"/>
        </w:rPr>
        <w:t>e</w:t>
      </w:r>
      <w:r>
        <w:rPr>
          <w:rFonts w:ascii="宋体"/>
          <w:w w:val="10"/>
        </w:rPr>
      </w:r>
      <w:r>
        <w:rPr>
          <w:rFonts w:ascii="宋体"/>
          <w:spacing w:val="-9"/>
          <w:w w:val="10"/>
          <w:position w:val="21"/>
        </w:rPr>
        <w:t>e</w:t>
      </w:r>
      <w:r>
        <w:rPr>
          <w:rFonts w:ascii="宋体"/>
          <w:spacing w:val="-9"/>
          <w:w w:val="10"/>
          <w:position w:val="-83"/>
        </w:rPr>
        <w:t>k</w:t>
      </w:r>
      <w:r>
        <w:rPr>
          <w:rFonts w:ascii="宋体"/>
          <w:spacing w:val="-9"/>
          <w:w w:val="10"/>
          <w:position w:val="-62"/>
        </w:rPr>
        <w:t>v</w:t>
      </w:r>
      <w:r>
        <w:rPr>
          <w:rFonts w:ascii="宋体"/>
          <w:spacing w:val="-9"/>
          <w:w w:val="10"/>
          <w:position w:val="-41"/>
        </w:rPr>
        <w:t>v</w:t>
      </w:r>
      <w:r>
        <w:rPr>
          <w:rFonts w:ascii="宋体"/>
          <w:w w:val="10"/>
          <w:position w:val="-20"/>
        </w:rPr>
        <w:t>e</w:t>
      </w:r>
      <w:r>
        <w:rPr>
          <w:rFonts w:ascii="宋体"/>
          <w:spacing w:val="-9"/>
          <w:w w:val="10"/>
        </w:rPr>
        <w:t>s</w:t>
      </w:r>
      <w:r>
        <w:rPr>
          <w:rFonts w:ascii="宋体"/>
          <w:spacing w:val="-9"/>
          <w:w w:val="10"/>
          <w:position w:val="21"/>
        </w:rPr>
        <w:t>d</w:t>
      </w:r>
      <w:r>
        <w:rPr>
          <w:rFonts w:ascii="宋体"/>
          <w:spacing w:val="-9"/>
          <w:w w:val="10"/>
          <w:position w:val="-83"/>
        </w:rPr>
      </w:r>
      <w:r>
        <w:rPr>
          <w:rFonts w:ascii="宋体"/>
          <w:spacing w:val="-9"/>
          <w:w w:val="10"/>
          <w:position w:val="-62"/>
        </w:rPr>
        <w:t>i</w:t>
      </w:r>
      <w:r>
        <w:rPr>
          <w:rFonts w:ascii="宋体"/>
          <w:spacing w:val="-9"/>
          <w:w w:val="10"/>
          <w:position w:val="-41"/>
        </w:rPr>
        <w:t>i</w:t>
      </w:r>
      <w:r>
        <w:rPr>
          <w:rFonts w:ascii="宋体"/>
          <w:w w:val="10"/>
          <w:position w:val="-20"/>
        </w:rPr>
        <w:t>d</w:t>
      </w:r>
      <w:r>
        <w:rPr>
          <w:rFonts w:ascii="宋体"/>
          <w:w w:val="10"/>
          <w:position w:val="21"/>
        </w:rPr>
      </w:r>
      <w:r>
        <w:rPr>
          <w:rFonts w:ascii="宋体"/>
          <w:spacing w:val="-9"/>
          <w:w w:val="10"/>
          <w:position w:val="-83"/>
        </w:rPr>
        <w:t>p</w:t>
      </w:r>
      <w:r>
        <w:rPr>
          <w:rFonts w:ascii="宋体"/>
          <w:spacing w:val="-9"/>
          <w:w w:val="10"/>
        </w:rPr>
        <w:t>p</w:t>
      </w:r>
      <w:r>
        <w:rPr>
          <w:rFonts w:ascii="宋体"/>
          <w:spacing w:val="-9"/>
          <w:w w:val="10"/>
          <w:position w:val="-20"/>
        </w:rPr>
      </w:r>
      <w:r>
        <w:rPr>
          <w:rFonts w:ascii="宋体"/>
          <w:spacing w:val="-9"/>
          <w:w w:val="10"/>
          <w:position w:val="-62"/>
        </w:rPr>
        <w:t>a</w:t>
      </w:r>
      <w:r>
        <w:rPr>
          <w:rFonts w:ascii="宋体"/>
          <w:w w:val="10"/>
          <w:position w:val="-41"/>
        </w:rPr>
        <w:t>a</w:t>
      </w:r>
      <w:r>
        <w:rPr>
          <w:rFonts w:ascii="宋体"/>
          <w:spacing w:val="-9"/>
          <w:w w:val="10"/>
          <w:position w:val="21"/>
        </w:rPr>
        <w:t>L</w:t>
      </w:r>
      <w:r>
        <w:rPr>
          <w:rFonts w:ascii="宋体"/>
          <w:spacing w:val="-9"/>
          <w:w w:val="10"/>
          <w:position w:val="-83"/>
        </w:rPr>
        <w:t>r</w:t>
      </w:r>
      <w:r>
        <w:rPr>
          <w:rFonts w:ascii="宋体"/>
          <w:spacing w:val="-9"/>
          <w:w w:val="10"/>
        </w:rPr>
        <w:t>e</w:t>
      </w:r>
      <w:r>
        <w:rPr>
          <w:rFonts w:ascii="宋体"/>
          <w:spacing w:val="-9"/>
          <w:w w:val="10"/>
          <w:position w:val="-62"/>
        </w:rPr>
        <w:t>t</w:t>
      </w:r>
      <w:r>
        <w:rPr>
          <w:rFonts w:ascii="宋体"/>
          <w:spacing w:val="-9"/>
          <w:w w:val="10"/>
          <w:position w:val="-20"/>
        </w:rPr>
        <w:t>H</w:t>
      </w:r>
      <w:r>
        <w:rPr>
          <w:rFonts w:ascii="宋体"/>
          <w:w w:val="10"/>
          <w:position w:val="-41"/>
        </w:rPr>
        <w:t>t</w:t>
      </w:r>
      <w:r>
        <w:rPr>
          <w:rFonts w:ascii="宋体"/>
          <w:spacing w:val="-9"/>
          <w:w w:val="10"/>
          <w:position w:val="21"/>
        </w:rPr>
        <w:t>o</w:t>
      </w:r>
      <w:r>
        <w:rPr>
          <w:rFonts w:ascii="宋体"/>
          <w:spacing w:val="-9"/>
          <w:w w:val="10"/>
          <w:position w:val="-83"/>
        </w:rPr>
        <w:t>e</w:t>
      </w:r>
      <w:r>
        <w:rPr>
          <w:rFonts w:ascii="宋体"/>
          <w:spacing w:val="-9"/>
          <w:w w:val="10"/>
        </w:rPr>
        <w:t>e</w:t>
      </w:r>
      <w:r>
        <w:rPr>
          <w:rFonts w:ascii="宋体"/>
          <w:spacing w:val="-9"/>
          <w:w w:val="10"/>
          <w:position w:val="-62"/>
        </w:rPr>
        <w:t>i</w:t>
      </w:r>
      <w:r>
        <w:rPr>
          <w:rFonts w:ascii="宋体"/>
          <w:spacing w:val="-9"/>
          <w:w w:val="10"/>
          <w:position w:val="-20"/>
        </w:rPr>
        <w:t>i</w:t>
      </w:r>
      <w:r>
        <w:rPr>
          <w:rFonts w:ascii="宋体"/>
          <w:w w:val="10"/>
          <w:position w:val="-41"/>
        </w:rPr>
        <w:t>i</w:t>
      </w:r>
      <w:r>
        <w:rPr>
          <w:rFonts w:ascii="宋体"/>
          <w:spacing w:val="-9"/>
          <w:w w:val="10"/>
        </w:rPr>
        <w:t>d</w:t>
      </w:r>
      <w:r>
        <w:rPr>
          <w:rFonts w:ascii="宋体"/>
          <w:spacing w:val="-9"/>
          <w:w w:val="10"/>
          <w:position w:val="21"/>
        </w:rPr>
        <w:t>w</w:t>
      </w:r>
      <w:r>
        <w:rPr>
          <w:rFonts w:ascii="宋体"/>
          <w:spacing w:val="-9"/>
          <w:w w:val="10"/>
          <w:position w:val="-83"/>
        </w:rPr>
        <w:t>s</w:t>
      </w:r>
      <w:r>
        <w:rPr>
          <w:rFonts w:ascii="宋体"/>
          <w:spacing w:val="-9"/>
          <w:w w:val="10"/>
          <w:position w:val="-41"/>
        </w:rPr>
        <w:t>o</w:t>
      </w:r>
      <w:r>
        <w:rPr>
          <w:rFonts w:ascii="宋体"/>
          <w:spacing w:val="-9"/>
          <w:w w:val="10"/>
          <w:position w:val="-62"/>
        </w:rPr>
        <w:t>o</w:t>
      </w:r>
      <w:r>
        <w:rPr>
          <w:rFonts w:ascii="宋体"/>
          <w:w w:val="10"/>
          <w:position w:val="-20"/>
        </w:rPr>
        <w:t>g</w:t>
      </w:r>
      <w:r>
        <w:rPr>
          <w:rFonts w:ascii="宋体"/>
          <w:spacing w:val="-9"/>
          <w:w w:val="10"/>
          <w:position w:val="-83"/>
        </w:rPr>
        <w:t>s</w:t>
      </w:r>
      <w:r>
        <w:rPr>
          <w:rFonts w:ascii="宋体"/>
          <w:spacing w:val="-9"/>
          <w:w w:val="10"/>
        </w:rPr>
      </w:r>
      <w:r>
        <w:rPr>
          <w:rFonts w:ascii="宋体"/>
          <w:spacing w:val="-9"/>
          <w:w w:val="10"/>
          <w:position w:val="-41"/>
        </w:rPr>
        <w:t>n</w:t>
      </w:r>
      <w:r>
        <w:rPr>
          <w:rFonts w:ascii="宋体"/>
          <w:spacing w:val="-9"/>
          <w:w w:val="10"/>
          <w:position w:val="-62"/>
        </w:rPr>
        <w:t>n</w:t>
      </w:r>
      <w:r>
        <w:rPr>
          <w:rFonts w:ascii="宋体"/>
          <w:w w:val="10"/>
          <w:position w:val="-20"/>
        </w:rPr>
        <w:t>h</w:t>
      </w:r>
      <w:r>
        <w:rPr>
          <w:rFonts w:ascii="宋体"/>
          <w:spacing w:val="-9"/>
          <w:w w:val="10"/>
          <w:position w:val="-83"/>
        </w:rPr>
        <w:t>u</w:t>
      </w:r>
      <w:r>
        <w:rPr>
          <w:rFonts w:ascii="宋体"/>
          <w:spacing w:val="2"/>
          <w:w w:val="10"/>
        </w:rPr>
        <w:t>(</w:t>
      </w:r>
      <w:r>
        <w:rPr>
          <w:rFonts w:ascii="宋体"/>
          <w:spacing w:val="-9"/>
          <w:w w:val="10"/>
        </w:rPr>
        <w:t>d</w:t>
      </w:r>
      <w:r>
        <w:rPr>
          <w:rFonts w:ascii="宋体"/>
          <w:spacing w:val="2"/>
          <w:w w:val="10"/>
          <w:position w:val="-83"/>
        </w:rPr>
        <w:t>r</w:t>
      </w:r>
      <w:r>
        <w:rPr>
          <w:rFonts w:ascii="宋体"/>
          <w:spacing w:val="-9"/>
          <w:w w:val="10"/>
        </w:rPr>
        <w:t>i</w:t>
      </w:r>
      <w:r>
        <w:rPr>
          <w:rFonts w:ascii="宋体"/>
          <w:spacing w:val="2"/>
          <w:w w:val="10"/>
          <w:position w:val="-83"/>
        </w:rPr>
        <w:t>e</w:t>
      </w:r>
      <w:r>
        <w:rPr>
          <w:rFonts w:ascii="宋体"/>
          <w:spacing w:val="2"/>
          <w:w w:val="10"/>
        </w:rPr>
        <w:t>gital</w:t>
      </w:r>
      <w:r>
        <w:rPr>
          <w:rFonts w:ascii="宋体"/>
          <w:w w:val="10"/>
        </w:rPr>
        <w:t>)      </w:t>
      </w:r>
      <w:r>
        <w:rPr>
          <w:rFonts w:ascii="宋体"/>
          <w:spacing w:val="4"/>
          <w:w w:val="10"/>
        </w:rPr>
        <w:t> </w:t>
      </w:r>
      <w:r>
        <w:rPr>
          <w:rFonts w:ascii="宋体"/>
          <w:spacing w:val="-9"/>
          <w:w w:val="10"/>
        </w:rPr>
        <w:t>r</w:t>
      </w:r>
      <w:r>
        <w:rPr>
          <w:rFonts w:ascii="宋体"/>
          <w:spacing w:val="-9"/>
          <w:w w:val="10"/>
          <w:position w:val="-20"/>
        </w:rPr>
        <w:t>r</w:t>
      </w:r>
      <w:r>
        <w:rPr>
          <w:rFonts w:ascii="宋体"/>
          <w:spacing w:val="-9"/>
          <w:w w:val="10"/>
          <w:position w:val="-41"/>
        </w:rPr>
        <w:t>-</w:t>
      </w:r>
      <w:r>
        <w:rPr>
          <w:rFonts w:ascii="宋体"/>
          <w:spacing w:val="-9"/>
          <w:w w:val="10"/>
          <w:position w:val="21"/>
        </w:rPr>
        <w:t>r</w:t>
      </w:r>
      <w:r>
        <w:rPr>
          <w:rFonts w:ascii="宋体"/>
          <w:spacing w:val="-9"/>
          <w:w w:val="10"/>
          <w:position w:val="-62"/>
        </w:rPr>
        <w:t>-</w:t>
      </w:r>
      <w:r>
        <w:rPr>
          <w:rFonts w:ascii="宋体"/>
          <w:spacing w:val="2"/>
          <w:w w:val="10"/>
          <w:position w:val="-83"/>
        </w:rPr>
        <w:t>k</w:t>
      </w:r>
      <w:r>
        <w:rPr>
          <w:rFonts w:ascii="宋体"/>
          <w:spacing w:val="-9"/>
          <w:w w:val="10"/>
        </w:rPr>
        <w:t>p</w:t>
      </w:r>
      <w:r>
        <w:rPr>
          <w:rFonts w:ascii="宋体"/>
          <w:spacing w:val="-9"/>
          <w:w w:val="10"/>
          <w:position w:val="21"/>
        </w:rPr>
        <w:t>p</w:t>
      </w:r>
      <w:r>
        <w:rPr>
          <w:rFonts w:ascii="宋体"/>
          <w:spacing w:val="-9"/>
          <w:w w:val="10"/>
          <w:position w:val="-20"/>
        </w:rPr>
        <w:t>p</w:t>
      </w:r>
      <w:r>
        <w:rPr>
          <w:rFonts w:ascii="宋体"/>
          <w:spacing w:val="2"/>
          <w:w w:val="10"/>
          <w:position w:val="-83"/>
        </w:rPr>
        <w:t>P</w:t>
      </w:r>
      <w:r>
        <w:rPr>
          <w:rFonts w:ascii="宋体"/>
          <w:spacing w:val="-9"/>
          <w:w w:val="10"/>
          <w:position w:val="-20"/>
        </w:rPr>
        <w:t>m</w:t>
      </w:r>
      <w:r>
        <w:rPr>
          <w:rFonts w:ascii="宋体"/>
          <w:spacing w:val="-9"/>
          <w:w w:val="10"/>
        </w:rPr>
        <w:t>m</w:t>
      </w:r>
      <w:r>
        <w:rPr>
          <w:rFonts w:ascii="宋体"/>
          <w:spacing w:val="-9"/>
          <w:w w:val="10"/>
          <w:position w:val="21"/>
        </w:rPr>
        <w:t>m</w:t>
      </w:r>
      <w:r>
        <w:rPr>
          <w:rFonts w:ascii="宋体"/>
          <w:w w:val="10"/>
          <w:position w:val="-83"/>
        </w:rPr>
        <w:t>a</w:t>
      </w:r>
      <w:r>
        <w:rPr>
          <w:rFonts w:ascii="宋体"/>
        </w:rPr>
      </w:r>
    </w:p>
    <w:p>
      <w:pPr>
        <w:pStyle w:val="BodyText"/>
        <w:spacing w:line="1489" w:lineRule="atLeast"/>
        <w:ind w:left="311" w:right="0"/>
        <w:jc w:val="left"/>
        <w:rPr>
          <w:rFonts w:ascii="宋体" w:hAnsi="宋体" w:cs="宋体" w:eastAsia="宋体"/>
        </w:rPr>
      </w:pPr>
      <w:r>
        <w:rPr>
          <w:w w:val="15"/>
        </w:rPr>
        <w:br w:type="column"/>
      </w:r>
      <w:r>
        <w:rPr>
          <w:rFonts w:ascii="宋体"/>
          <w:w w:val="15"/>
        </w:rPr>
        <w:t>3</w:t>
      </w:r>
      <w:r>
        <w:rPr>
          <w:rFonts w:ascii="宋体"/>
          <w:spacing w:val="-13"/>
          <w:w w:val="15"/>
          <w:position w:val="21"/>
        </w:rPr>
        <w:t>3</w:t>
      </w:r>
      <w:r>
        <w:rPr>
          <w:rFonts w:ascii="宋体"/>
          <w:spacing w:val="-13"/>
          <w:w w:val="15"/>
          <w:position w:val="-20"/>
        </w:rPr>
        <w:t>-</w:t>
      </w:r>
      <w:r>
        <w:rPr>
          <w:rFonts w:ascii="宋体"/>
          <w:w w:val="15"/>
        </w:rPr>
        <w:t>4</w:t>
      </w:r>
      <w:r>
        <w:rPr>
          <w:rFonts w:ascii="宋体"/>
          <w:spacing w:val="-13"/>
          <w:w w:val="15"/>
          <w:position w:val="21"/>
        </w:rPr>
        <w:t>.</w:t>
      </w:r>
      <w:r>
        <w:rPr>
          <w:rFonts w:ascii="宋体"/>
          <w:spacing w:val="-13"/>
          <w:w w:val="15"/>
          <w:position w:val="-20"/>
        </w:rPr>
        <w:t>0</w:t>
      </w:r>
      <w:r>
        <w:rPr>
          <w:rFonts w:ascii="宋体"/>
          <w:spacing w:val="-13"/>
          <w:w w:val="15"/>
        </w:rPr>
        <w:t>.</w:t>
      </w:r>
      <w:r>
        <w:rPr>
          <w:rFonts w:ascii="宋体"/>
          <w:spacing w:val="-13"/>
          <w:w w:val="15"/>
          <w:position w:val="42"/>
        </w:rPr>
        <w:t>9</w:t>
      </w:r>
      <w:r>
        <w:rPr>
          <w:rFonts w:ascii="宋体"/>
          <w:spacing w:val="-13"/>
          <w:w w:val="15"/>
          <w:position w:val="63"/>
        </w:rPr>
        <w:t>9</w:t>
      </w:r>
      <w:r>
        <w:rPr>
          <w:rFonts w:ascii="宋体"/>
          <w:w w:val="15"/>
          <w:position w:val="84"/>
        </w:rPr>
        <w:t>7</w:t>
      </w:r>
      <w:r>
        <w:rPr>
          <w:rFonts w:ascii="宋体"/>
          <w:spacing w:val="-13"/>
          <w:w w:val="15"/>
          <w:position w:val="21"/>
        </w:rPr>
        <w:t>0</w:t>
      </w:r>
      <w:r>
        <w:rPr>
          <w:rFonts w:ascii="宋体"/>
          <w:spacing w:val="-13"/>
          <w:w w:val="15"/>
          <w:position w:val="-20"/>
        </w:rPr>
        <w:t>.</w:t>
      </w:r>
      <w:r>
        <w:rPr>
          <w:rFonts w:ascii="宋体"/>
          <w:spacing w:val="-13"/>
          <w:w w:val="15"/>
        </w:rPr>
        <w:t>0</w:t>
      </w:r>
      <w:r>
        <w:rPr>
          <w:rFonts w:ascii="宋体"/>
          <w:spacing w:val="-13"/>
          <w:w w:val="15"/>
          <w:position w:val="63"/>
        </w:rPr>
        <w:t>0</w:t>
      </w:r>
      <w:r>
        <w:rPr>
          <w:rFonts w:ascii="宋体"/>
          <w:spacing w:val="-13"/>
          <w:w w:val="15"/>
          <w:position w:val="84"/>
        </w:rPr>
        <w:t>3</w:t>
      </w:r>
      <w:r>
        <w:rPr>
          <w:rFonts w:ascii="宋体"/>
          <w:w w:val="15"/>
          <w:position w:val="42"/>
        </w:rPr>
        <w:t>3</w:t>
      </w:r>
      <w:r>
        <w:rPr>
          <w:rFonts w:ascii="宋体"/>
          <w:spacing w:val="-13"/>
          <w:w w:val="15"/>
          <w:position w:val="21"/>
        </w:rPr>
        <w:t>8</w:t>
      </w:r>
      <w:r>
        <w:rPr>
          <w:rFonts w:ascii="宋体"/>
          <w:spacing w:val="-13"/>
          <w:w w:val="15"/>
          <w:position w:val="-20"/>
        </w:rPr>
        <w:t>1</w:t>
      </w:r>
      <w:r>
        <w:rPr>
          <w:rFonts w:ascii="宋体"/>
          <w:spacing w:val="-13"/>
          <w:w w:val="15"/>
        </w:rPr>
        <w:t>0</w:t>
      </w:r>
      <w:r>
        <w:rPr>
          <w:rFonts w:ascii="宋体"/>
          <w:spacing w:val="-13"/>
          <w:w w:val="15"/>
          <w:position w:val="63"/>
        </w:rPr>
        <w:t>6</w:t>
      </w:r>
      <w:r>
        <w:rPr>
          <w:rFonts w:ascii="宋体"/>
          <w:spacing w:val="-13"/>
          <w:w w:val="15"/>
          <w:position w:val="84"/>
        </w:rPr>
        <w:t>0</w:t>
      </w:r>
      <w:r>
        <w:rPr>
          <w:rFonts w:ascii="宋体"/>
          <w:w w:val="15"/>
          <w:position w:val="42"/>
        </w:rPr>
        <w:t>0</w:t>
      </w:r>
      <w:r>
        <w:rPr>
          <w:rFonts w:ascii="宋体"/>
        </w:rPr>
      </w:r>
    </w:p>
    <w:p>
      <w:pPr>
        <w:spacing w:after="0" w:line="1489" w:lineRule="atLeas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  <w:cols w:num="3" w:equalWidth="0">
            <w:col w:w="1617" w:space="569"/>
            <w:col w:w="4680" w:space="329"/>
            <w:col w:w="2945"/>
          </w:cols>
        </w:sectPr>
      </w:pPr>
    </w:p>
    <w:p>
      <w:pPr>
        <w:pStyle w:val="BodyText"/>
        <w:spacing w:line="1487" w:lineRule="atLeast"/>
        <w:ind w:left="311" w:right="0"/>
        <w:jc w:val="left"/>
        <w:rPr>
          <w:rFonts w:ascii="宋体" w:hAnsi="宋体" w:cs="宋体" w:eastAsia="宋体"/>
        </w:rPr>
      </w:pPr>
      <w:r>
        <w:rPr>
          <w:spacing w:val="-5"/>
          <w:w w:val="5"/>
          <w:position w:val="63"/>
        </w:rPr>
        <w:t>P</w:t>
      </w:r>
      <w:r>
        <w:rPr>
          <w:spacing w:val="-5"/>
          <w:w w:val="5"/>
          <w:position w:val="84"/>
        </w:rPr>
        <w:t>P</w:t>
      </w:r>
      <w:r>
        <w:rPr>
          <w:spacing w:val="-5"/>
          <w:w w:val="5"/>
        </w:rPr>
        <w:t>P</w:t>
      </w:r>
      <w:r>
        <w:rPr>
          <w:spacing w:val="-5"/>
          <w:w w:val="5"/>
          <w:position w:val="-20"/>
        </w:rPr>
        <w:t>T</w:t>
      </w:r>
      <w:r>
        <w:rPr>
          <w:spacing w:val="-5"/>
          <w:w w:val="5"/>
          <w:position w:val="42"/>
        </w:rPr>
        <w:t>P</w:t>
      </w:r>
      <w:r>
        <w:rPr>
          <w:spacing w:val="-5"/>
          <w:w w:val="5"/>
          <w:position w:val="84"/>
        </w:rPr>
        <w:t>P</w:t>
      </w:r>
      <w:r>
        <w:rPr>
          <w:spacing w:val="-5"/>
          <w:w w:val="5"/>
        </w:rPr>
        <w:t>P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  <w:position w:val="-19"/>
        </w:rPr>
        <w:t>T</w:t>
      </w:r>
      <w:r>
        <w:rPr>
          <w:spacing w:val="-5"/>
          <w:w w:val="5"/>
          <w:position w:val="22"/>
        </w:rPr>
        <w:t>P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  <w:position w:val="84"/>
        </w:rPr>
        <w:t>P</w:t>
      </w:r>
      <w:r>
        <w:rPr>
          <w:spacing w:val="-5"/>
          <w:w w:val="5"/>
          <w:position w:val="42"/>
        </w:rPr>
        <w:t>P</w:t>
      </w:r>
      <w:r>
        <w:rPr>
          <w:spacing w:val="-5"/>
          <w:w w:val="5"/>
        </w:rPr>
        <w:t>P</w:t>
      </w:r>
      <w:r>
        <w:rPr>
          <w:spacing w:val="-5"/>
          <w:w w:val="5"/>
          <w:position w:val="84"/>
        </w:rPr>
        <w:t>P</w:t>
      </w:r>
      <w:r>
        <w:rPr>
          <w:spacing w:val="-5"/>
          <w:w w:val="5"/>
          <w:position w:val="42"/>
        </w:rPr>
        <w:t>P</w:t>
      </w:r>
      <w:r>
        <w:rPr>
          <w:spacing w:val="-5"/>
          <w:w w:val="5"/>
          <w:position w:val="-19"/>
        </w:rPr>
        <w:t>T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</w:rPr>
        <w:t>P</w:t>
      </w:r>
      <w:r>
        <w:rPr>
          <w:spacing w:val="-5"/>
          <w:w w:val="5"/>
          <w:position w:val="-20"/>
        </w:rPr>
        <w:t>T</w:t>
      </w:r>
      <w:r>
        <w:rPr>
          <w:spacing w:val="-4"/>
          <w:w w:val="5"/>
          <w:position w:val="22"/>
        </w:rPr>
        <w:t>P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22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22"/>
        </w:rPr>
        <w:t>_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4"/>
          <w:w w:val="5"/>
          <w:position w:val="42"/>
        </w:rPr>
        <w:t>_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  <w:position w:val="22"/>
        </w:rPr>
        <w:t>O</w:t>
      </w:r>
      <w:r>
        <w:rPr>
          <w:spacing w:val="-5"/>
          <w:w w:val="5"/>
          <w:position w:val="-19"/>
        </w:rPr>
        <w:t>E</w:t>
      </w:r>
      <w:r>
        <w:rPr>
          <w:spacing w:val="-5"/>
          <w:w w:val="5"/>
          <w:position w:val="21"/>
        </w:rPr>
        <w:t>O</w:t>
      </w:r>
      <w:r>
        <w:rPr>
          <w:spacing w:val="-5"/>
          <w:w w:val="5"/>
        </w:rPr>
        <w:t>O</w:t>
      </w:r>
      <w:r>
        <w:rPr>
          <w:spacing w:val="-5"/>
          <w:w w:val="5"/>
          <w:position w:val="63"/>
        </w:rPr>
        <w:t>O</w:t>
      </w:r>
      <w:r>
        <w:rPr>
          <w:spacing w:val="-5"/>
          <w:w w:val="5"/>
          <w:position w:val="84"/>
        </w:rPr>
        <w:t>O</w:t>
      </w:r>
      <w:r>
        <w:rPr>
          <w:spacing w:val="-5"/>
          <w:w w:val="5"/>
          <w:position w:val="42"/>
        </w:rPr>
        <w:t>O</w:t>
      </w:r>
      <w:r>
        <w:rPr>
          <w:spacing w:val="-5"/>
          <w:w w:val="5"/>
        </w:rPr>
        <w:t>O</w:t>
      </w:r>
      <w:r>
        <w:rPr>
          <w:spacing w:val="-5"/>
          <w:w w:val="5"/>
          <w:position w:val="63"/>
        </w:rPr>
        <w:t>O</w:t>
      </w:r>
      <w:r>
        <w:rPr>
          <w:spacing w:val="-5"/>
          <w:w w:val="5"/>
          <w:position w:val="42"/>
        </w:rPr>
        <w:t>O</w:t>
      </w:r>
      <w:r>
        <w:rPr>
          <w:spacing w:val="-5"/>
          <w:w w:val="5"/>
          <w:position w:val="84"/>
        </w:rPr>
        <w:t>O</w:t>
      </w:r>
      <w:r>
        <w:rPr>
          <w:spacing w:val="-5"/>
          <w:w w:val="5"/>
          <w:position w:val="22"/>
        </w:rPr>
        <w:t>O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  <w:position w:val="21"/>
        </w:rPr>
        <w:t>O</w:t>
      </w:r>
      <w:r>
        <w:rPr>
          <w:spacing w:val="-5"/>
          <w:w w:val="5"/>
          <w:position w:val="84"/>
        </w:rPr>
        <w:t>O</w:t>
      </w:r>
      <w:r>
        <w:rPr>
          <w:spacing w:val="-5"/>
          <w:w w:val="5"/>
        </w:rPr>
        <w:t>O</w:t>
      </w:r>
      <w:r>
        <w:rPr>
          <w:spacing w:val="-5"/>
          <w:w w:val="5"/>
          <w:position w:val="42"/>
        </w:rPr>
        <w:t>O</w:t>
      </w:r>
      <w:r>
        <w:rPr>
          <w:spacing w:val="-5"/>
          <w:w w:val="5"/>
        </w:rPr>
        <w:t>O</w:t>
      </w:r>
      <w:r>
        <w:rPr>
          <w:spacing w:val="-5"/>
          <w:w w:val="5"/>
          <w:position w:val="84"/>
        </w:rPr>
        <w:t>O</w:t>
      </w:r>
      <w:r>
        <w:rPr>
          <w:spacing w:val="-5"/>
          <w:w w:val="5"/>
          <w:position w:val="63"/>
        </w:rPr>
        <w:t>O</w:t>
      </w:r>
      <w:r>
        <w:rPr>
          <w:spacing w:val="-5"/>
          <w:w w:val="5"/>
          <w:position w:val="42"/>
        </w:rPr>
        <w:t>O</w:t>
      </w:r>
      <w:r>
        <w:rPr>
          <w:spacing w:val="-4"/>
          <w:w w:val="5"/>
          <w:position w:val="63"/>
        </w:rPr>
        <w:t>O</w:t>
      </w:r>
      <w:r>
        <w:rPr>
          <w:spacing w:val="-5"/>
          <w:w w:val="5"/>
          <w:position w:val="-20"/>
        </w:rPr>
        <w:t>X</w:t>
      </w:r>
      <w:r>
        <w:rPr>
          <w:spacing w:val="-5"/>
          <w:w w:val="5"/>
          <w:position w:val="22"/>
        </w:rPr>
        <w:t>I</w:t>
      </w:r>
      <w:r>
        <w:rPr>
          <w:spacing w:val="-5"/>
          <w:w w:val="5"/>
          <w:position w:val="-19"/>
        </w:rPr>
        <w:t>X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  <w:position w:val="42"/>
        </w:rPr>
        <w:t>I</w:t>
      </w:r>
      <w:r>
        <w:rPr>
          <w:spacing w:val="-5"/>
          <w:w w:val="5"/>
        </w:rPr>
        <w:t>I</w:t>
      </w:r>
      <w:r>
        <w:rPr>
          <w:spacing w:val="-5"/>
          <w:w w:val="5"/>
          <w:position w:val="42"/>
        </w:rPr>
        <w:t>I</w:t>
      </w:r>
      <w:r>
        <w:rPr>
          <w:spacing w:val="-5"/>
          <w:w w:val="5"/>
          <w:position w:val="63"/>
        </w:rPr>
        <w:t>I</w:t>
      </w:r>
      <w:r>
        <w:rPr>
          <w:spacing w:val="-5"/>
          <w:w w:val="5"/>
          <w:position w:val="84"/>
        </w:rPr>
        <w:t>I</w:t>
      </w:r>
      <w:r>
        <w:rPr>
          <w:spacing w:val="-5"/>
          <w:w w:val="5"/>
          <w:position w:val="-20"/>
        </w:rPr>
        <w:t>X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  <w:position w:val="84"/>
        </w:rPr>
        <w:t>I</w:t>
      </w:r>
      <w:r>
        <w:rPr>
          <w:spacing w:val="-5"/>
          <w:w w:val="5"/>
        </w:rPr>
        <w:t>I</w:t>
      </w:r>
      <w:r>
        <w:rPr>
          <w:spacing w:val="-5"/>
          <w:w w:val="5"/>
          <w:position w:val="63"/>
        </w:rPr>
        <w:t>I</w:t>
      </w:r>
      <w:r>
        <w:rPr>
          <w:spacing w:val="-5"/>
          <w:w w:val="5"/>
          <w:position w:val="42"/>
        </w:rPr>
        <w:t>I</w:t>
      </w:r>
      <w:r>
        <w:rPr>
          <w:spacing w:val="-5"/>
          <w:w w:val="5"/>
        </w:rPr>
        <w:t>I</w:t>
      </w:r>
      <w:r>
        <w:rPr>
          <w:spacing w:val="-4"/>
          <w:w w:val="5"/>
          <w:position w:val="63"/>
        </w:rPr>
        <w:t>I</w:t>
      </w:r>
      <w:r>
        <w:rPr>
          <w:spacing w:val="-5"/>
          <w:w w:val="5"/>
          <w:position w:val="22"/>
        </w:rPr>
        <w:t>L</w:t>
      </w:r>
      <w:r>
        <w:rPr>
          <w:spacing w:val="-5"/>
          <w:w w:val="5"/>
          <w:position w:val="-19"/>
        </w:rPr>
        <w:t>H</w:t>
      </w:r>
      <w:r>
        <w:rPr>
          <w:spacing w:val="-5"/>
          <w:w w:val="5"/>
        </w:rPr>
        <w:t>L</w:t>
      </w:r>
      <w:r>
        <w:rPr>
          <w:spacing w:val="-5"/>
          <w:w w:val="5"/>
          <w:position w:val="42"/>
        </w:rPr>
        <w:t>L</w:t>
      </w:r>
      <w:r>
        <w:rPr>
          <w:spacing w:val="-5"/>
          <w:w w:val="5"/>
          <w:position w:val="84"/>
        </w:rPr>
        <w:t>L</w:t>
      </w:r>
      <w:r>
        <w:rPr>
          <w:spacing w:val="-5"/>
          <w:w w:val="5"/>
          <w:position w:val="63"/>
        </w:rPr>
        <w:t>L</w:t>
      </w:r>
      <w:r>
        <w:rPr>
          <w:spacing w:val="-5"/>
          <w:w w:val="5"/>
          <w:position w:val="84"/>
        </w:rPr>
        <w:t>L</w:t>
      </w:r>
      <w:r>
        <w:rPr>
          <w:spacing w:val="-5"/>
          <w:w w:val="5"/>
        </w:rPr>
        <w:t>L</w:t>
      </w:r>
      <w:r>
        <w:rPr>
          <w:spacing w:val="-5"/>
          <w:w w:val="5"/>
          <w:position w:val="42"/>
        </w:rPr>
        <w:t>L</w:t>
      </w:r>
      <w:r>
        <w:rPr>
          <w:spacing w:val="-5"/>
          <w:w w:val="5"/>
          <w:position w:val="22"/>
        </w:rPr>
        <w:t>L</w:t>
      </w:r>
      <w:r>
        <w:rPr>
          <w:spacing w:val="-5"/>
          <w:w w:val="5"/>
          <w:position w:val="-19"/>
        </w:rPr>
        <w:t>H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  <w:position w:val="-20"/>
        </w:rPr>
        <w:t>H</w:t>
      </w:r>
      <w:r>
        <w:rPr>
          <w:spacing w:val="-5"/>
          <w:w w:val="5"/>
          <w:position w:val="84"/>
        </w:rPr>
        <w:t>L</w:t>
      </w:r>
      <w:r>
        <w:rPr>
          <w:spacing w:val="-5"/>
          <w:w w:val="5"/>
          <w:position w:val="42"/>
        </w:rPr>
        <w:t>L</w:t>
      </w:r>
      <w:r>
        <w:rPr>
          <w:spacing w:val="-5"/>
          <w:w w:val="5"/>
        </w:rPr>
        <w:t>L</w:t>
      </w:r>
      <w:r>
        <w:rPr>
          <w:spacing w:val="-5"/>
          <w:w w:val="5"/>
          <w:position w:val="63"/>
        </w:rPr>
        <w:t>L</w:t>
      </w:r>
      <w:r>
        <w:rPr>
          <w:spacing w:val="-5"/>
          <w:w w:val="5"/>
        </w:rPr>
        <w:t>L</w:t>
      </w:r>
      <w:r>
        <w:rPr>
          <w:spacing w:val="-5"/>
          <w:w w:val="5"/>
          <w:position w:val="63"/>
        </w:rPr>
        <w:t>L</w:t>
      </w:r>
      <w:r>
        <w:rPr>
          <w:spacing w:val="-3"/>
          <w:w w:val="5"/>
          <w:position w:val="84"/>
        </w:rPr>
        <w:t>L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63"/>
        </w:rPr>
        <w:t>_</w:t>
      </w:r>
      <w:r>
        <w:rPr>
          <w:spacing w:val="-3"/>
          <w:w w:val="5"/>
          <w:position w:val="42"/>
        </w:rPr>
        <w:t>_</w:t>
      </w:r>
      <w:r>
        <w:rPr>
          <w:spacing w:val="-5"/>
          <w:w w:val="5"/>
        </w:rPr>
        <w:t>C</w:t>
      </w:r>
      <w:r>
        <w:rPr>
          <w:spacing w:val="-5"/>
          <w:w w:val="5"/>
          <w:position w:val="63"/>
        </w:rPr>
        <w:t>C</w:t>
      </w:r>
      <w:r>
        <w:rPr>
          <w:spacing w:val="-5"/>
          <w:w w:val="5"/>
          <w:position w:val="42"/>
        </w:rPr>
        <w:t>M</w:t>
      </w:r>
      <w:r>
        <w:rPr>
          <w:spacing w:val="-5"/>
          <w:w w:val="5"/>
          <w:position w:val="84"/>
        </w:rPr>
        <w:t>M</w:t>
      </w:r>
      <w:r>
        <w:rPr>
          <w:spacing w:val="-5"/>
          <w:w w:val="5"/>
          <w:position w:val="63"/>
        </w:rPr>
        <w:t>C</w:t>
      </w:r>
      <w:r>
        <w:rPr>
          <w:spacing w:val="-5"/>
          <w:w w:val="5"/>
          <w:position w:val="42"/>
        </w:rPr>
        <w:t>M</w:t>
      </w:r>
      <w:r>
        <w:rPr>
          <w:spacing w:val="-5"/>
          <w:w w:val="5"/>
          <w:position w:val="84"/>
        </w:rPr>
        <w:t>M</w:t>
      </w:r>
      <w:r>
        <w:rPr>
          <w:spacing w:val="-5"/>
          <w:w w:val="5"/>
        </w:rPr>
        <w:t>C</w:t>
      </w:r>
      <w:r>
        <w:rPr>
          <w:spacing w:val="-5"/>
          <w:w w:val="5"/>
          <w:position w:val="63"/>
        </w:rPr>
        <w:t>C</w:t>
      </w:r>
      <w:r>
        <w:rPr>
          <w:spacing w:val="-5"/>
          <w:w w:val="5"/>
        </w:rPr>
        <w:t>C</w:t>
      </w:r>
      <w:r>
        <w:rPr>
          <w:spacing w:val="-5"/>
          <w:w w:val="5"/>
          <w:position w:val="63"/>
        </w:rPr>
        <w:t>C</w:t>
      </w:r>
      <w:r>
        <w:rPr>
          <w:spacing w:val="-5"/>
          <w:w w:val="5"/>
          <w:position w:val="84"/>
        </w:rPr>
        <w:t>M</w:t>
      </w:r>
      <w:r>
        <w:rPr>
          <w:spacing w:val="-3"/>
          <w:w w:val="5"/>
          <w:position w:val="42"/>
        </w:rPr>
        <w:t>M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  <w:position w:val="63"/>
        </w:rPr>
        <w:t>O</w:t>
      </w:r>
      <w:r>
        <w:rPr>
          <w:spacing w:val="-5"/>
          <w:w w:val="5"/>
          <w:position w:val="42"/>
        </w:rPr>
        <w:t>X</w:t>
      </w:r>
      <w:r>
        <w:rPr>
          <w:spacing w:val="-5"/>
          <w:w w:val="5"/>
        </w:rPr>
        <w:t>O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  <w:position w:val="42"/>
        </w:rPr>
        <w:t>X</w:t>
      </w:r>
      <w:r>
        <w:rPr>
          <w:spacing w:val="-5"/>
          <w:w w:val="5"/>
        </w:rPr>
        <w:t>O</w:t>
      </w:r>
      <w:r>
        <w:rPr>
          <w:spacing w:val="-5"/>
          <w:w w:val="5"/>
          <w:position w:val="63"/>
        </w:rPr>
        <w:t>O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</w:rPr>
        <w:t>O</w:t>
      </w:r>
      <w:r>
        <w:rPr>
          <w:spacing w:val="-5"/>
          <w:w w:val="5"/>
          <w:position w:val="42"/>
        </w:rPr>
        <w:t>X</w:t>
      </w:r>
      <w:r>
        <w:rPr>
          <w:spacing w:val="-5"/>
          <w:w w:val="5"/>
        </w:rPr>
        <w:t>O</w:t>
      </w:r>
      <w:r>
        <w:rPr>
          <w:spacing w:val="-3"/>
          <w:w w:val="5"/>
          <w:position w:val="84"/>
        </w:rPr>
        <w:t>N</w:t>
      </w:r>
      <w:r>
        <w:rPr>
          <w:spacing w:val="-5"/>
          <w:w w:val="5"/>
          <w:position w:val="63"/>
        </w:rPr>
        <w:t>M</w:t>
      </w:r>
      <w:r>
        <w:rPr>
          <w:spacing w:val="-5"/>
          <w:w w:val="5"/>
        </w:rPr>
        <w:t>M</w:t>
      </w:r>
      <w:r>
        <w:rPr>
          <w:spacing w:val="-5"/>
          <w:w w:val="5"/>
          <w:position w:val="63"/>
        </w:rPr>
        <w:t>M</w:t>
      </w:r>
      <w:r>
        <w:rPr>
          <w:spacing w:val="-3"/>
          <w:w w:val="5"/>
        </w:rPr>
        <w:t>M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</w:rPr>
        <w:t>P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</w:rPr>
        <w:t>P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</w:rPr>
        <w:t>P</w:t>
      </w:r>
      <w:r>
        <w:rPr>
          <w:spacing w:val="-3"/>
          <w:w w:val="5"/>
          <w:position w:val="63"/>
        </w:rPr>
        <w:t>P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</w:rPr>
        <w:t>E</w:t>
      </w:r>
      <w:r>
        <w:rPr>
          <w:spacing w:val="-3"/>
          <w:w w:val="5"/>
          <w:position w:val="63"/>
        </w:rPr>
        <w:t>E</w:t>
      </w:r>
      <w:r>
        <w:rPr>
          <w:spacing w:val="-5"/>
          <w:w w:val="5"/>
        </w:rPr>
        <w:t>N</w:t>
      </w:r>
      <w:r>
        <w:rPr>
          <w:spacing w:val="-5"/>
          <w:w w:val="5"/>
          <w:position w:val="63"/>
        </w:rPr>
        <w:t>N</w:t>
      </w:r>
      <w:r>
        <w:rPr>
          <w:spacing w:val="-5"/>
          <w:w w:val="5"/>
        </w:rPr>
        <w:t>N</w:t>
      </w:r>
      <w:r>
        <w:rPr>
          <w:spacing w:val="-5"/>
          <w:w w:val="5"/>
          <w:position w:val="63"/>
        </w:rPr>
        <w:t>N</w:t>
      </w:r>
      <w:r>
        <w:rPr>
          <w:spacing w:val="-5"/>
          <w:w w:val="5"/>
        </w:rPr>
        <w:t>N</w:t>
      </w:r>
      <w:r>
        <w:rPr>
          <w:spacing w:val="-3"/>
          <w:w w:val="5"/>
          <w:position w:val="63"/>
        </w:rPr>
        <w:t>N</w:t>
      </w:r>
      <w:r>
        <w:rPr>
          <w:spacing w:val="-5"/>
          <w:w w:val="5"/>
        </w:rPr>
        <w:t>S</w:t>
      </w:r>
      <w:r>
        <w:rPr>
          <w:spacing w:val="-5"/>
          <w:w w:val="5"/>
          <w:position w:val="63"/>
        </w:rPr>
        <w:t>S</w:t>
      </w:r>
      <w:r>
        <w:rPr>
          <w:spacing w:val="-5"/>
          <w:w w:val="5"/>
        </w:rPr>
        <w:t>S</w:t>
      </w:r>
      <w:r>
        <w:rPr>
          <w:spacing w:val="-5"/>
          <w:w w:val="5"/>
          <w:position w:val="63"/>
        </w:rPr>
        <w:t>S</w:t>
      </w:r>
      <w:r>
        <w:rPr>
          <w:spacing w:val="-5"/>
          <w:w w:val="5"/>
        </w:rPr>
        <w:t>S</w:t>
      </w:r>
      <w:r>
        <w:rPr>
          <w:spacing w:val="-5"/>
          <w:w w:val="5"/>
          <w:position w:val="63"/>
        </w:rPr>
        <w:t>S</w:t>
      </w:r>
      <w:r>
        <w:rPr>
          <w:spacing w:val="-5"/>
          <w:w w:val="5"/>
        </w:rPr>
        <w:t>S</w:t>
      </w:r>
      <w:r>
        <w:rPr>
          <w:spacing w:val="-3"/>
          <w:w w:val="5"/>
          <w:position w:val="63"/>
        </w:rPr>
        <w:t>S</w:t>
      </w:r>
      <w:r>
        <w:rPr>
          <w:spacing w:val="-5"/>
          <w:w w:val="5"/>
        </w:rPr>
        <w:t>A</w:t>
      </w:r>
      <w:r>
        <w:rPr>
          <w:spacing w:val="-5"/>
          <w:w w:val="5"/>
          <w:position w:val="63"/>
        </w:rPr>
        <w:t>A</w:t>
      </w:r>
      <w:r>
        <w:rPr>
          <w:spacing w:val="-5"/>
          <w:w w:val="5"/>
        </w:rPr>
        <w:t>A</w:t>
      </w:r>
      <w:r>
        <w:rPr>
          <w:spacing w:val="-5"/>
          <w:w w:val="5"/>
          <w:position w:val="63"/>
        </w:rPr>
        <w:t>A</w:t>
      </w:r>
      <w:r>
        <w:rPr>
          <w:spacing w:val="-5"/>
          <w:w w:val="5"/>
        </w:rPr>
        <w:t>A</w:t>
      </w:r>
      <w:r>
        <w:rPr>
          <w:spacing w:val="-5"/>
          <w:w w:val="5"/>
          <w:position w:val="63"/>
        </w:rPr>
        <w:t>A</w:t>
      </w:r>
      <w:r>
        <w:rPr>
          <w:spacing w:val="-3"/>
          <w:w w:val="5"/>
        </w:rPr>
        <w:t>A</w:t>
      </w:r>
      <w:r>
        <w:rPr>
          <w:spacing w:val="-5"/>
          <w:w w:val="5"/>
        </w:rPr>
        <w:t>T</w:t>
      </w:r>
      <w:r>
        <w:rPr>
          <w:spacing w:val="-5"/>
          <w:w w:val="5"/>
          <w:position w:val="63"/>
        </w:rPr>
        <w:t>T</w:t>
      </w:r>
      <w:r>
        <w:rPr>
          <w:spacing w:val="-5"/>
          <w:w w:val="5"/>
        </w:rPr>
        <w:t>T</w:t>
      </w:r>
      <w:r>
        <w:rPr>
          <w:spacing w:val="-3"/>
          <w:w w:val="5"/>
          <w:position w:val="63"/>
        </w:rPr>
        <w:t>T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63"/>
        </w:rPr>
        <w:t>E</w:t>
      </w:r>
      <w:r>
        <w:rPr>
          <w:spacing w:val="-3"/>
          <w:w w:val="5"/>
        </w:rPr>
        <w:t>E</w:t>
      </w:r>
      <w:r>
        <w:rPr>
          <w:spacing w:val="-5"/>
          <w:w w:val="5"/>
        </w:rPr>
        <w:t>_</w:t>
      </w:r>
      <w:r>
        <w:rPr>
          <w:spacing w:val="-5"/>
          <w:w w:val="5"/>
          <w:position w:val="63"/>
        </w:rPr>
        <w:t>D</w:t>
      </w:r>
      <w:r>
        <w:rPr>
          <w:spacing w:val="-5"/>
          <w:w w:val="5"/>
        </w:rPr>
        <w:t>_</w:t>
      </w:r>
      <w:r>
        <w:rPr>
          <w:spacing w:val="-5"/>
          <w:w w:val="5"/>
          <w:position w:val="63"/>
        </w:rPr>
        <w:t>D</w:t>
      </w:r>
      <w:r>
        <w:rPr>
          <w:spacing w:val="-3"/>
          <w:w w:val="5"/>
        </w:rPr>
        <w:t>_</w:t>
      </w:r>
      <w:r>
        <w:rPr>
          <w:spacing w:val="1"/>
          <w:w w:val="5"/>
        </w:rPr>
        <w:t>FACTO</w:t>
      </w:r>
      <w:r>
        <w:rPr>
          <w:spacing w:val="25"/>
          <w:w w:val="5"/>
        </w:rPr>
        <w:t>R</w:t>
      </w:r>
      <w:r>
        <w:rPr>
          <w:rFonts w:ascii="宋体" w:hAnsi="宋体" w:cs="宋体" w:eastAsia="宋体"/>
          <w:spacing w:val="-5"/>
          <w:w w:val="5"/>
          <w:position w:val="42"/>
        </w:rPr>
        <w:t>C</w:t>
      </w:r>
      <w:r>
        <w:rPr>
          <w:rFonts w:ascii="宋体" w:hAnsi="宋体" w:cs="宋体" w:eastAsia="宋体"/>
          <w:spacing w:val="-5"/>
          <w:w w:val="5"/>
        </w:rPr>
        <w:t>C</w:t>
      </w:r>
      <w:r>
        <w:rPr>
          <w:rFonts w:ascii="宋体" w:hAnsi="宋体" w:cs="宋体" w:eastAsia="宋体"/>
          <w:spacing w:val="-5"/>
          <w:w w:val="5"/>
          <w:position w:val="105"/>
        </w:rPr>
        <w:t>E</w:t>
      </w:r>
      <w:r>
        <w:rPr>
          <w:rFonts w:ascii="宋体" w:hAnsi="宋体" w:cs="宋体" w:eastAsia="宋体"/>
          <w:spacing w:val="-5"/>
          <w:w w:val="5"/>
          <w:position w:val="63"/>
        </w:rPr>
        <w:t>C</w:t>
      </w:r>
      <w:r>
        <w:rPr>
          <w:rFonts w:ascii="宋体" w:hAnsi="宋体" w:cs="宋体" w:eastAsia="宋体"/>
          <w:spacing w:val="-5"/>
          <w:w w:val="5"/>
          <w:position w:val="84"/>
        </w:rPr>
        <w:t>C</w:t>
      </w:r>
      <w:r>
        <w:rPr>
          <w:rFonts w:ascii="宋体" w:hAnsi="宋体" w:cs="宋体" w:eastAsia="宋体"/>
          <w:w w:val="5"/>
          <w:position w:val="22"/>
        </w:rPr>
        <w:t>O</w:t>
      </w:r>
      <w:r>
        <w:rPr>
          <w:rFonts w:ascii="宋体" w:hAnsi="宋体" w:cs="宋体" w:eastAsia="宋体"/>
          <w:spacing w:val="-5"/>
          <w:w w:val="5"/>
          <w:position w:val="63"/>
        </w:rPr>
        <w:t>:</w:t>
      </w:r>
      <w:r>
        <w:rPr>
          <w:rFonts w:ascii="宋体" w:hAnsi="宋体" w:cs="宋体" w:eastAsia="宋体"/>
          <w:spacing w:val="-5"/>
          <w:w w:val="5"/>
        </w:rPr>
        <w:t>:</w:t>
      </w:r>
      <w:r>
        <w:rPr>
          <w:rFonts w:ascii="宋体" w:hAnsi="宋体" w:cs="宋体" w:eastAsia="宋体"/>
          <w:spacing w:val="-5"/>
          <w:w w:val="5"/>
          <w:position w:val="84"/>
        </w:rPr>
        <w:t>:</w:t>
      </w:r>
      <w:r>
        <w:rPr>
          <w:rFonts w:ascii="宋体" w:hAnsi="宋体" w:cs="宋体" w:eastAsia="宋体"/>
          <w:spacing w:val="-5"/>
          <w:w w:val="5"/>
          <w:position w:val="105"/>
        </w:rPr>
        <w:t>x</w:t>
      </w:r>
      <w:r>
        <w:rPr>
          <w:rFonts w:ascii="宋体" w:hAnsi="宋体" w:cs="宋体" w:eastAsia="宋体"/>
          <w:spacing w:val="-5"/>
          <w:w w:val="5"/>
          <w:position w:val="42"/>
        </w:rPr>
        <w:t>:</w:t>
      </w:r>
      <w:r>
        <w:rPr>
          <w:rFonts w:ascii="宋体" w:hAnsi="宋体" w:cs="宋体" w:eastAsia="宋体"/>
          <w:w w:val="5"/>
          <w:position w:val="22"/>
        </w:rPr>
        <w:t>i</w:t>
      </w:r>
      <w:r>
        <w:rPr>
          <w:rFonts w:ascii="宋体" w:hAnsi="宋体" w:cs="宋体" w:eastAsia="宋体"/>
          <w:spacing w:val="-5"/>
          <w:w w:val="5"/>
          <w:position w:val="105"/>
        </w:rPr>
        <w:t>h</w:t>
      </w:r>
      <w:r>
        <w:rPr>
          <w:rFonts w:ascii="宋体" w:hAnsi="宋体" w:cs="宋体" w:eastAsia="宋体"/>
          <w:spacing w:val="-5"/>
          <w:w w:val="5"/>
          <w:position w:val="84"/>
        </w:rPr>
      </w:r>
      <w:r>
        <w:rPr>
          <w:rFonts w:ascii="宋体" w:hAnsi="宋体" w:cs="宋体" w:eastAsia="宋体"/>
          <w:spacing w:val="-5"/>
          <w:w w:val="5"/>
        </w:rPr>
      </w:r>
      <w:r>
        <w:rPr>
          <w:rFonts w:ascii="宋体" w:hAnsi="宋体" w:cs="宋体" w:eastAsia="宋体"/>
          <w:spacing w:val="-5"/>
          <w:w w:val="5"/>
          <w:position w:val="63"/>
        </w:rPr>
      </w:r>
      <w:r>
        <w:rPr>
          <w:rFonts w:ascii="宋体" w:hAnsi="宋体" w:cs="宋体" w:eastAsia="宋体"/>
          <w:spacing w:val="-5"/>
          <w:w w:val="5"/>
          <w:position w:val="22"/>
        </w:rPr>
        <w:t>l</w:t>
      </w:r>
      <w:r>
        <w:rPr>
          <w:rFonts w:ascii="宋体" w:hAnsi="宋体" w:cs="宋体" w:eastAsia="宋体"/>
          <w:w w:val="5"/>
          <w:position w:val="22"/>
        </w:rPr>
        <w:t>      </w:t>
      </w:r>
      <w:r>
        <w:rPr>
          <w:rFonts w:ascii="宋体" w:hAnsi="宋体" w:cs="宋体" w:eastAsia="宋体"/>
          <w:spacing w:val="32"/>
          <w:w w:val="5"/>
          <w:position w:val="22"/>
        </w:rPr>
        <w:t> </w:t>
      </w:r>
      <w:r>
        <w:rPr>
          <w:rFonts w:ascii="宋体" w:hAnsi="宋体" w:cs="宋体" w:eastAsia="宋体"/>
          <w:spacing w:val="32"/>
          <w:w w:val="5"/>
          <w:position w:val="42"/>
        </w:rPr>
      </w:r>
      <w:r>
        <w:rPr>
          <w:rFonts w:ascii="宋体" w:hAnsi="宋体" w:cs="宋体" w:eastAsia="宋体"/>
          <w:spacing w:val="-5"/>
          <w:w w:val="5"/>
        </w:rPr>
        <w:t>P</w:t>
      </w:r>
      <w:r>
        <w:rPr>
          <w:rFonts w:ascii="宋体" w:hAnsi="宋体" w:cs="宋体" w:eastAsia="宋体"/>
          <w:spacing w:val="-5"/>
          <w:w w:val="5"/>
          <w:position w:val="105"/>
        </w:rPr>
        <w:t>a</w:t>
      </w:r>
      <w:r>
        <w:rPr>
          <w:rFonts w:ascii="宋体" w:hAnsi="宋体" w:cs="宋体" w:eastAsia="宋体"/>
          <w:spacing w:val="-5"/>
          <w:w w:val="5"/>
          <w:position w:val="84"/>
        </w:rPr>
        <w:t>L</w:t>
      </w:r>
      <w:r>
        <w:rPr>
          <w:rFonts w:ascii="宋体" w:hAnsi="宋体" w:cs="宋体" w:eastAsia="宋体"/>
          <w:spacing w:val="-5"/>
          <w:w w:val="5"/>
          <w:position w:val="63"/>
        </w:rPr>
        <w:t>P</w:t>
      </w:r>
      <w:r>
        <w:rPr>
          <w:rFonts w:ascii="宋体" w:hAnsi="宋体" w:cs="宋体" w:eastAsia="宋体"/>
          <w:spacing w:val="-5"/>
          <w:w w:val="5"/>
          <w:position w:val="42"/>
        </w:rPr>
        <w:t>L</w:t>
      </w:r>
      <w:r>
        <w:rPr>
          <w:rFonts w:ascii="宋体" w:hAnsi="宋体" w:cs="宋体" w:eastAsia="宋体"/>
          <w:w w:val="5"/>
          <w:position w:val="42"/>
        </w:rPr>
        <w:t>      </w:t>
      </w:r>
      <w:r>
        <w:rPr>
          <w:rFonts w:ascii="宋体" w:hAnsi="宋体" w:cs="宋体" w:eastAsia="宋体"/>
          <w:spacing w:val="32"/>
          <w:w w:val="5"/>
          <w:position w:val="42"/>
        </w:rPr>
        <w:t> </w:t>
      </w:r>
      <w:r>
        <w:rPr>
          <w:rFonts w:ascii="宋体" w:hAnsi="宋体" w:cs="宋体" w:eastAsia="宋体"/>
          <w:spacing w:val="32"/>
          <w:w w:val="5"/>
          <w:position w:val="22"/>
        </w:rPr>
      </w:r>
      <w:r>
        <w:rPr>
          <w:rFonts w:ascii="宋体" w:hAnsi="宋体" w:cs="宋体" w:eastAsia="宋体"/>
          <w:spacing w:val="-5"/>
          <w:w w:val="5"/>
          <w:position w:val="84"/>
        </w:rPr>
        <w:t>i</w:t>
      </w:r>
      <w:r>
        <w:rPr>
          <w:rFonts w:ascii="宋体" w:hAnsi="宋体" w:cs="宋体" w:eastAsia="宋体"/>
          <w:spacing w:val="-5"/>
          <w:w w:val="5"/>
          <w:position w:val="105"/>
        </w:rPr>
        <w:t>u</w:t>
      </w:r>
      <w:r>
        <w:rPr>
          <w:rFonts w:ascii="宋体" w:hAnsi="宋体" w:cs="宋体" w:eastAsia="宋体"/>
          <w:spacing w:val="-5"/>
          <w:w w:val="5"/>
          <w:position w:val="63"/>
        </w:rPr>
        <w:t>_</w:t>
      </w:r>
      <w:r>
        <w:rPr>
          <w:rFonts w:ascii="宋体" w:hAnsi="宋体" w:cs="宋体" w:eastAsia="宋体"/>
          <w:spacing w:val="-5"/>
          <w:w w:val="5"/>
        </w:rPr>
        <w:t>_</w:t>
      </w:r>
      <w:r>
        <w:rPr>
          <w:rFonts w:ascii="宋体" w:hAnsi="宋体" w:cs="宋体" w:eastAsia="宋体"/>
          <w:spacing w:val="-5"/>
          <w:w w:val="5"/>
          <w:position w:val="42"/>
        </w:rPr>
        <w:t>i</w:t>
      </w:r>
      <w:r>
        <w:rPr>
          <w:rFonts w:ascii="宋体" w:hAnsi="宋体" w:cs="宋体" w:eastAsia="宋体"/>
          <w:w w:val="5"/>
          <w:position w:val="22"/>
        </w:rPr>
        <w:t>p</w:t>
      </w:r>
      <w:r>
        <w:rPr>
          <w:rFonts w:ascii="宋体" w:hAnsi="宋体" w:cs="宋体" w:eastAsia="宋体"/>
          <w:spacing w:val="-5"/>
          <w:w w:val="5"/>
          <w:position w:val="84"/>
        </w:rPr>
        <w:t>m</w:t>
      </w:r>
      <w:r>
        <w:rPr>
          <w:rFonts w:ascii="宋体" w:hAnsi="宋体" w:cs="宋体" w:eastAsia="宋体"/>
          <w:spacing w:val="-5"/>
          <w:w w:val="5"/>
        </w:rPr>
        <w:t>O</w:t>
      </w:r>
      <w:r>
        <w:rPr>
          <w:rFonts w:ascii="宋体" w:hAnsi="宋体" w:cs="宋体" w:eastAsia="宋体"/>
          <w:spacing w:val="-5"/>
          <w:w w:val="5"/>
          <w:position w:val="63"/>
        </w:rPr>
        <w:t>O</w:t>
      </w:r>
      <w:r>
        <w:rPr>
          <w:rFonts w:ascii="宋体" w:hAnsi="宋体" w:cs="宋体" w:eastAsia="宋体"/>
          <w:spacing w:val="-5"/>
          <w:w w:val="5"/>
          <w:position w:val="-19"/>
        </w:rPr>
        <w:t>s</w:t>
      </w:r>
      <w:r>
        <w:rPr>
          <w:rFonts w:ascii="宋体" w:hAnsi="宋体" w:cs="宋体" w:eastAsia="宋体"/>
          <w:spacing w:val="-5"/>
          <w:w w:val="5"/>
          <w:position w:val="42"/>
        </w:rPr>
        <w:t>m</w:t>
      </w:r>
      <w:r>
        <w:rPr>
          <w:rFonts w:ascii="宋体" w:hAnsi="宋体" w:cs="宋体" w:eastAsia="宋体"/>
          <w:w w:val="5"/>
          <w:position w:val="22"/>
        </w:rPr>
        <w:t>r</w:t>
      </w:r>
      <w:r>
        <w:rPr>
          <w:rFonts w:ascii="宋体" w:hAnsi="宋体" w:cs="宋体" w:eastAsia="宋体"/>
          <w:spacing w:val="-5"/>
          <w:w w:val="5"/>
        </w:rPr>
        <w:t>I</w:t>
      </w:r>
      <w:r>
        <w:rPr>
          <w:rFonts w:ascii="宋体" w:hAnsi="宋体" w:cs="宋体" w:eastAsia="宋体"/>
          <w:spacing w:val="-5"/>
          <w:w w:val="5"/>
          <w:position w:val="84"/>
        </w:rPr>
        <w:t>.</w:t>
      </w:r>
      <w:r>
        <w:rPr>
          <w:rFonts w:ascii="宋体" w:hAnsi="宋体" w:cs="宋体" w:eastAsia="宋体"/>
          <w:spacing w:val="-5"/>
          <w:w w:val="5"/>
          <w:position w:val="63"/>
        </w:rPr>
        <w:t>I</w:t>
      </w:r>
      <w:r>
        <w:rPr>
          <w:rFonts w:ascii="宋体" w:hAnsi="宋体" w:cs="宋体" w:eastAsia="宋体"/>
          <w:spacing w:val="-5"/>
          <w:w w:val="5"/>
          <w:position w:val="-19"/>
        </w:rPr>
        <w:t>t</w:t>
      </w:r>
      <w:r>
        <w:rPr>
          <w:rFonts w:ascii="宋体" w:hAnsi="宋体" w:cs="宋体" w:eastAsia="宋体"/>
          <w:spacing w:val="-5"/>
          <w:w w:val="5"/>
          <w:position w:val="42"/>
        </w:rPr>
        <w:t>.</w:t>
      </w:r>
      <w:r>
        <w:rPr>
          <w:rFonts w:ascii="宋体" w:hAnsi="宋体" w:cs="宋体" w:eastAsia="宋体"/>
          <w:w w:val="5"/>
          <w:position w:val="22"/>
        </w:rPr>
        <w:t>e</w:t>
      </w:r>
      <w:r>
        <w:rPr>
          <w:rFonts w:ascii="宋体" w:hAnsi="宋体" w:cs="宋体" w:eastAsia="宋体"/>
          <w:spacing w:val="-5"/>
          <w:w w:val="5"/>
          <w:position w:val="63"/>
        </w:rPr>
        <w:t>L</w:t>
      </w:r>
      <w:r>
        <w:rPr>
          <w:rFonts w:ascii="宋体" w:hAnsi="宋体" w:cs="宋体" w:eastAsia="宋体"/>
          <w:spacing w:val="-5"/>
          <w:w w:val="5"/>
          <w:position w:val="-19"/>
        </w:rPr>
      </w:r>
      <w:r>
        <w:rPr>
          <w:rFonts w:ascii="宋体" w:hAnsi="宋体" w:cs="宋体" w:eastAsia="宋体"/>
          <w:spacing w:val="-5"/>
          <w:w w:val="5"/>
          <w:position w:val="84"/>
        </w:rPr>
      </w:r>
      <w:r>
        <w:rPr>
          <w:rFonts w:ascii="宋体" w:hAnsi="宋体" w:cs="宋体" w:eastAsia="宋体"/>
          <w:spacing w:val="-5"/>
          <w:w w:val="5"/>
        </w:rPr>
        <w:t>L</w:t>
      </w:r>
      <w:r>
        <w:rPr>
          <w:rFonts w:ascii="宋体" w:hAnsi="宋体" w:cs="宋体" w:eastAsia="宋体"/>
          <w:spacing w:val="-5"/>
          <w:w w:val="5"/>
          <w:position w:val="42"/>
        </w:rPr>
      </w:r>
      <w:r>
        <w:rPr>
          <w:rFonts w:ascii="宋体" w:hAnsi="宋体" w:cs="宋体" w:eastAsia="宋体"/>
          <w:w w:val="5"/>
          <w:position w:val="22"/>
        </w:rPr>
        <w:t>s</w:t>
      </w:r>
      <w:r>
        <w:rPr>
          <w:rFonts w:ascii="宋体" w:hAnsi="宋体" w:cs="宋体" w:eastAsia="宋体"/>
          <w:spacing w:val="-5"/>
          <w:w w:val="5"/>
          <w:position w:val="84"/>
        </w:rPr>
        <w:t>L</w:t>
      </w:r>
      <w:r>
        <w:rPr>
          <w:rFonts w:ascii="宋体" w:hAnsi="宋体" w:cs="宋体" w:eastAsia="宋体"/>
          <w:spacing w:val="-5"/>
          <w:w w:val="5"/>
        </w:rPr>
      </w:r>
      <w:r>
        <w:rPr>
          <w:rFonts w:ascii="宋体" w:hAnsi="宋体" w:cs="宋体" w:eastAsia="宋体"/>
          <w:spacing w:val="-5"/>
          <w:w w:val="5"/>
          <w:position w:val="63"/>
        </w:rPr>
      </w:r>
      <w:r>
        <w:rPr>
          <w:rFonts w:ascii="宋体" w:hAnsi="宋体" w:cs="宋体" w:eastAsia="宋体"/>
          <w:spacing w:val="-5"/>
          <w:w w:val="5"/>
          <w:position w:val="-19"/>
        </w:rPr>
        <w:t>t</w:t>
      </w:r>
      <w:r>
        <w:rPr>
          <w:rFonts w:ascii="宋体" w:hAnsi="宋体" w:cs="宋体" w:eastAsia="宋体"/>
          <w:spacing w:val="-5"/>
          <w:w w:val="5"/>
          <w:position w:val="22"/>
        </w:rPr>
        <w:t>s</w:t>
      </w:r>
      <w:r>
        <w:rPr>
          <w:rFonts w:ascii="宋体" w:hAnsi="宋体" w:cs="宋体" w:eastAsia="宋体"/>
          <w:w w:val="5"/>
          <w:position w:val="42"/>
        </w:rPr>
        <w:t>L</w:t>
      </w:r>
      <w:r>
        <w:rPr>
          <w:rFonts w:ascii="宋体" w:hAnsi="宋体" w:cs="宋体" w:eastAsia="宋体"/>
          <w:spacing w:val="-5"/>
          <w:w w:val="5"/>
          <w:position w:val="84"/>
        </w:rPr>
        <w:t>u</w:t>
      </w:r>
      <w:r>
        <w:rPr>
          <w:rFonts w:ascii="宋体" w:hAnsi="宋体" w:cs="宋体" w:eastAsia="宋体"/>
          <w:spacing w:val="-5"/>
          <w:w w:val="5"/>
        </w:rPr>
        <w:t>c</w:t>
      </w:r>
      <w:r>
        <w:rPr>
          <w:rFonts w:ascii="宋体" w:hAnsi="宋体" w:cs="宋体" w:eastAsia="宋体"/>
          <w:spacing w:val="-5"/>
          <w:w w:val="5"/>
          <w:position w:val="-19"/>
        </w:rPr>
        <w:t>e</w:t>
      </w:r>
      <w:r>
        <w:rPr>
          <w:rFonts w:ascii="宋体" w:hAnsi="宋体" w:cs="宋体" w:eastAsia="宋体"/>
          <w:spacing w:val="-5"/>
          <w:w w:val="5"/>
          <w:position w:val="63"/>
        </w:rPr>
        <w:t>c</w:t>
      </w:r>
      <w:r>
        <w:rPr>
          <w:rFonts w:ascii="宋体" w:hAnsi="宋体" w:cs="宋体" w:eastAsia="宋体"/>
          <w:spacing w:val="-5"/>
          <w:w w:val="5"/>
          <w:position w:val="42"/>
        </w:rPr>
        <w:t>u</w:t>
      </w:r>
      <w:r>
        <w:rPr>
          <w:rFonts w:ascii="宋体" w:hAnsi="宋体" w:cs="宋体" w:eastAsia="宋体"/>
          <w:w w:val="5"/>
          <w:position w:val="22"/>
        </w:rPr>
        <w:t>u</w:t>
      </w:r>
      <w:r>
        <w:rPr>
          <w:rFonts w:ascii="宋体" w:hAnsi="宋体" w:cs="宋体" w:eastAsia="宋体"/>
          <w:spacing w:val="-5"/>
          <w:w w:val="5"/>
        </w:rPr>
        <w:t>o</w:t>
      </w:r>
      <w:r>
        <w:rPr>
          <w:rFonts w:ascii="宋体" w:hAnsi="宋体" w:cs="宋体" w:eastAsia="宋体"/>
          <w:spacing w:val="-5"/>
          <w:w w:val="5"/>
          <w:position w:val="63"/>
        </w:rPr>
        <w:t>o</w:t>
      </w:r>
      <w:r>
        <w:rPr>
          <w:rFonts w:ascii="宋体" w:hAnsi="宋体" w:cs="宋体" w:eastAsia="宋体"/>
          <w:spacing w:val="-5"/>
          <w:w w:val="5"/>
          <w:position w:val="-19"/>
        </w:rPr>
        <w:t>m</w:t>
      </w:r>
      <w:r>
        <w:rPr>
          <w:rFonts w:ascii="宋体" w:hAnsi="宋体" w:cs="宋体" w:eastAsia="宋体"/>
          <w:spacing w:val="-5"/>
          <w:w w:val="5"/>
          <w:position w:val="84"/>
        </w:rPr>
        <w:t>b</w:t>
      </w:r>
      <w:r>
        <w:rPr>
          <w:rFonts w:ascii="宋体" w:hAnsi="宋体" w:cs="宋体" w:eastAsia="宋体"/>
          <w:spacing w:val="-5"/>
          <w:w w:val="5"/>
          <w:position w:val="22"/>
        </w:rPr>
        <w:t>r</w:t>
      </w:r>
      <w:r>
        <w:rPr>
          <w:rFonts w:ascii="宋体" w:hAnsi="宋体" w:cs="宋体" w:eastAsia="宋体"/>
          <w:w w:val="5"/>
          <w:position w:val="42"/>
        </w:rPr>
        <w:t>b</w:t>
      </w:r>
      <w:r>
        <w:rPr>
          <w:rFonts w:ascii="宋体" w:hAnsi="宋体" w:cs="宋体" w:eastAsia="宋体"/>
          <w:spacing w:val="-5"/>
          <w:w w:val="5"/>
        </w:rPr>
        <w:t>m</w:t>
      </w:r>
      <w:r>
        <w:rPr>
          <w:rFonts w:ascii="宋体" w:hAnsi="宋体" w:cs="宋体" w:eastAsia="宋体"/>
          <w:spacing w:val="-5"/>
          <w:w w:val="5"/>
          <w:position w:val="63"/>
        </w:rPr>
        <w:t>m</w:t>
      </w:r>
      <w:r>
        <w:rPr>
          <w:rFonts w:ascii="宋体" w:hAnsi="宋体" w:cs="宋体" w:eastAsia="宋体"/>
          <w:spacing w:val="-5"/>
          <w:w w:val="5"/>
          <w:position w:val="-19"/>
        </w:rPr>
        <w:t>p</w:t>
      </w:r>
      <w:r>
        <w:rPr>
          <w:rFonts w:ascii="宋体" w:hAnsi="宋体" w:cs="宋体" w:eastAsia="宋体"/>
          <w:spacing w:val="-5"/>
          <w:w w:val="5"/>
          <w:position w:val="84"/>
        </w:rPr>
        <w:t>e</w:t>
      </w:r>
      <w:r>
        <w:rPr>
          <w:rFonts w:ascii="宋体" w:hAnsi="宋体" w:cs="宋体" w:eastAsia="宋体"/>
          <w:spacing w:val="-5"/>
          <w:w w:val="5"/>
          <w:position w:val="22"/>
        </w:rPr>
        <w:t>e</w:t>
      </w:r>
      <w:r>
        <w:rPr>
          <w:rFonts w:ascii="宋体" w:hAnsi="宋体" w:cs="宋体" w:eastAsia="宋体"/>
          <w:w w:val="5"/>
          <w:position w:val="42"/>
        </w:rPr>
        <w:t>e</w:t>
      </w:r>
      <w:r>
        <w:rPr>
          <w:rFonts w:ascii="宋体" w:hAnsi="宋体" w:cs="宋体" w:eastAsia="宋体"/>
          <w:spacing w:val="-5"/>
          <w:w w:val="5"/>
        </w:rPr>
        <w:t>p</w:t>
      </w:r>
      <w:r>
        <w:rPr>
          <w:rFonts w:ascii="宋体" w:hAnsi="宋体" w:cs="宋体" w:eastAsia="宋体"/>
          <w:spacing w:val="-5"/>
          <w:w w:val="5"/>
          <w:position w:val="63"/>
        </w:rPr>
        <w:t>p</w:t>
      </w:r>
      <w:r>
        <w:rPr>
          <w:rFonts w:ascii="宋体" w:hAnsi="宋体" w:cs="宋体" w:eastAsia="宋体"/>
          <w:spacing w:val="-5"/>
          <w:w w:val="5"/>
          <w:position w:val="84"/>
        </w:rPr>
      </w:r>
      <w:r>
        <w:rPr>
          <w:rFonts w:ascii="宋体" w:hAnsi="宋体" w:cs="宋体" w:eastAsia="宋体"/>
          <w:spacing w:val="-5"/>
          <w:w w:val="5"/>
          <w:position w:val="-19"/>
        </w:rPr>
        <w:t>e</w:t>
      </w:r>
      <w:r>
        <w:rPr>
          <w:rFonts w:ascii="宋体" w:hAnsi="宋体" w:cs="宋体" w:eastAsia="宋体"/>
          <w:w w:val="5"/>
          <w:position w:val="-19"/>
        </w:rPr>
        <w:t>      </w:t>
      </w:r>
      <w:r>
        <w:rPr>
          <w:rFonts w:ascii="宋体" w:hAnsi="宋体" w:cs="宋体" w:eastAsia="宋体"/>
          <w:spacing w:val="33"/>
          <w:w w:val="5"/>
          <w:position w:val="-19"/>
        </w:rPr>
        <w:t> </w:t>
      </w:r>
      <w:r>
        <w:rPr>
          <w:rFonts w:ascii="宋体" w:hAnsi="宋体" w:cs="宋体" w:eastAsia="宋体"/>
          <w:spacing w:val="33"/>
          <w:w w:val="5"/>
          <w:position w:val="42"/>
        </w:rPr>
      </w:r>
      <w:r>
        <w:rPr>
          <w:rFonts w:ascii="宋体" w:hAnsi="宋体" w:cs="宋体" w:eastAsia="宋体"/>
          <w:spacing w:val="-5"/>
          <w:w w:val="5"/>
        </w:rPr>
        <w:t>e</w:t>
      </w:r>
      <w:r>
        <w:rPr>
          <w:rFonts w:ascii="宋体" w:hAnsi="宋体" w:cs="宋体" w:eastAsia="宋体"/>
          <w:spacing w:val="-5"/>
          <w:w w:val="5"/>
          <w:position w:val="84"/>
        </w:rPr>
        <w:t>P</w:t>
      </w:r>
      <w:r>
        <w:rPr>
          <w:rFonts w:ascii="宋体" w:hAnsi="宋体" w:cs="宋体" w:eastAsia="宋体"/>
          <w:spacing w:val="-5"/>
          <w:w w:val="5"/>
          <w:position w:val="63"/>
        </w:rPr>
        <w:t>e</w:t>
      </w:r>
      <w:r>
        <w:rPr>
          <w:rFonts w:ascii="宋体" w:hAnsi="宋体" w:cs="宋体" w:eastAsia="宋体"/>
          <w:spacing w:val="-5"/>
          <w:w w:val="5"/>
          <w:position w:val="-19"/>
        </w:rPr>
        <w:t>r</w:t>
      </w:r>
      <w:r>
        <w:rPr>
          <w:rFonts w:ascii="宋体" w:hAnsi="宋体" w:cs="宋体" w:eastAsia="宋体"/>
          <w:w w:val="5"/>
          <w:position w:val="42"/>
        </w:rPr>
        <w:t>P</w:t>
      </w:r>
      <w:r>
        <w:rPr>
          <w:rFonts w:ascii="宋体" w:hAnsi="宋体" w:cs="宋体" w:eastAsia="宋体"/>
          <w:spacing w:val="-5"/>
          <w:w w:val="5"/>
          <w:position w:val="-19"/>
        </w:rPr>
        <w:t>a</w:t>
      </w:r>
      <w:r>
        <w:rPr>
          <w:rFonts w:ascii="宋体" w:hAnsi="宋体" w:cs="宋体" w:eastAsia="宋体"/>
          <w:spacing w:val="-5"/>
          <w:w w:val="5"/>
          <w:position w:val="63"/>
        </w:rPr>
        <w:t>n</w:t>
      </w:r>
      <w:r>
        <w:rPr>
          <w:rFonts w:ascii="宋体" w:hAnsi="宋体" w:cs="宋体" w:eastAsia="宋体"/>
          <w:spacing w:val="-5"/>
          <w:w w:val="5"/>
          <w:position w:val="84"/>
        </w:rPr>
        <w:t>r</w:t>
      </w:r>
      <w:r>
        <w:rPr>
          <w:rFonts w:ascii="宋体" w:hAnsi="宋体" w:cs="宋体" w:eastAsia="宋体"/>
          <w:spacing w:val="-5"/>
          <w:w w:val="5"/>
        </w:rPr>
        <w:t>n</w:t>
      </w:r>
      <w:r>
        <w:rPr>
          <w:rFonts w:ascii="宋体" w:hAnsi="宋体" w:cs="宋体" w:eastAsia="宋体"/>
          <w:w w:val="5"/>
          <w:position w:val="42"/>
        </w:rPr>
        <w:t>r</w:t>
      </w:r>
      <w:r>
        <w:rPr>
          <w:rFonts w:ascii="宋体" w:hAnsi="宋体" w:cs="宋体" w:eastAsia="宋体"/>
          <w:spacing w:val="-5"/>
          <w:w w:val="5"/>
          <w:position w:val="63"/>
        </w:rPr>
        <w:t>s</w:t>
      </w:r>
      <w:r>
        <w:rPr>
          <w:rFonts w:ascii="宋体" w:hAnsi="宋体" w:cs="宋体" w:eastAsia="宋体"/>
          <w:spacing w:val="-5"/>
          <w:w w:val="5"/>
          <w:position w:val="-19"/>
        </w:rPr>
        <w:t>t</w:t>
      </w:r>
      <w:r>
        <w:rPr>
          <w:rFonts w:ascii="宋体" w:hAnsi="宋体" w:cs="宋体" w:eastAsia="宋体"/>
          <w:spacing w:val="-5"/>
          <w:w w:val="5"/>
          <w:position w:val="84"/>
        </w:rPr>
        <w:t>e</w:t>
      </w:r>
      <w:r>
        <w:rPr>
          <w:rFonts w:ascii="宋体" w:hAnsi="宋体" w:cs="宋体" w:eastAsia="宋体"/>
          <w:spacing w:val="-5"/>
          <w:w w:val="5"/>
        </w:rPr>
        <w:t>s</w:t>
      </w:r>
      <w:r>
        <w:rPr>
          <w:rFonts w:ascii="宋体" w:hAnsi="宋体" w:cs="宋体" w:eastAsia="宋体"/>
          <w:w w:val="5"/>
          <w:position w:val="42"/>
        </w:rPr>
        <w:t>e</w:t>
      </w:r>
      <w:r>
        <w:rPr>
          <w:rFonts w:ascii="宋体" w:hAnsi="宋体" w:cs="宋体" w:eastAsia="宋体"/>
          <w:spacing w:val="-5"/>
          <w:w w:val="5"/>
          <w:position w:val="-19"/>
        </w:rPr>
        <w:t>u</w:t>
      </w:r>
      <w:r>
        <w:rPr>
          <w:rFonts w:ascii="宋体" w:hAnsi="宋体" w:cs="宋体" w:eastAsia="宋体"/>
          <w:spacing w:val="-5"/>
          <w:w w:val="5"/>
          <w:position w:val="63"/>
        </w:rPr>
        <w:t>a</w:t>
      </w:r>
      <w:r>
        <w:rPr>
          <w:rFonts w:ascii="宋体" w:hAnsi="宋体" w:cs="宋体" w:eastAsia="宋体"/>
          <w:spacing w:val="-5"/>
          <w:w w:val="5"/>
        </w:rPr>
        <w:t>a</w:t>
      </w:r>
      <w:r>
        <w:rPr>
          <w:rFonts w:ascii="宋体" w:hAnsi="宋体" w:cs="宋体" w:eastAsia="宋体"/>
          <w:spacing w:val="-5"/>
          <w:w w:val="5"/>
          <w:position w:val="84"/>
        </w:rPr>
        <w:t>s</w:t>
      </w:r>
      <w:r>
        <w:rPr>
          <w:rFonts w:ascii="宋体" w:hAnsi="宋体" w:cs="宋体" w:eastAsia="宋体"/>
          <w:w w:val="5"/>
          <w:position w:val="42"/>
        </w:rPr>
        <w:t>s</w:t>
      </w:r>
      <w:r>
        <w:rPr>
          <w:rFonts w:ascii="宋体" w:hAnsi="宋体" w:cs="宋体" w:eastAsia="宋体"/>
          <w:spacing w:val="-5"/>
          <w:w w:val="5"/>
        </w:rPr>
        <w:t>t</w:t>
      </w:r>
      <w:r>
        <w:rPr>
          <w:rFonts w:ascii="宋体" w:hAnsi="宋体" w:cs="宋体" w:eastAsia="宋体"/>
          <w:spacing w:val="-5"/>
          <w:w w:val="5"/>
          <w:position w:val="84"/>
        </w:rPr>
        <w:t>s</w:t>
      </w:r>
      <w:r>
        <w:rPr>
          <w:rFonts w:ascii="宋体" w:hAnsi="宋体" w:cs="宋体" w:eastAsia="宋体"/>
          <w:spacing w:val="-5"/>
          <w:w w:val="5"/>
          <w:position w:val="63"/>
        </w:rPr>
        <w:t>t</w:t>
      </w:r>
      <w:r>
        <w:rPr>
          <w:rFonts w:ascii="宋体" w:hAnsi="宋体" w:cs="宋体" w:eastAsia="宋体"/>
          <w:spacing w:val="-5"/>
          <w:w w:val="5"/>
          <w:position w:val="-19"/>
        </w:rPr>
        <w:t>r</w:t>
      </w:r>
      <w:r>
        <w:rPr>
          <w:rFonts w:ascii="宋体" w:hAnsi="宋体" w:cs="宋体" w:eastAsia="宋体"/>
          <w:w w:val="5"/>
          <w:position w:val="42"/>
        </w:rPr>
        <w:t>s</w:t>
      </w:r>
      <w:r>
        <w:rPr>
          <w:rFonts w:ascii="宋体" w:hAnsi="宋体" w:cs="宋体" w:eastAsia="宋体"/>
          <w:spacing w:val="-5"/>
          <w:w w:val="5"/>
          <w:position w:val="84"/>
        </w:rPr>
        <w:t>u</w:t>
      </w:r>
      <w:r>
        <w:rPr>
          <w:rFonts w:ascii="宋体" w:hAnsi="宋体" w:cs="宋体" w:eastAsia="宋体"/>
          <w:spacing w:val="-5"/>
          <w:w w:val="5"/>
        </w:rPr>
        <w:t>i</w:t>
      </w:r>
      <w:r>
        <w:rPr>
          <w:rFonts w:ascii="宋体" w:hAnsi="宋体" w:cs="宋体" w:eastAsia="宋体"/>
          <w:spacing w:val="-5"/>
          <w:w w:val="5"/>
          <w:position w:val="63"/>
        </w:rPr>
        <w:t>e</w:t>
      </w:r>
      <w:r>
        <w:rPr>
          <w:rFonts w:ascii="宋体" w:hAnsi="宋体" w:cs="宋体" w:eastAsia="宋体"/>
          <w:spacing w:val="-5"/>
          <w:w w:val="5"/>
          <w:position w:val="-19"/>
        </w:rPr>
        <w:t>e</w:t>
      </w:r>
      <w:r>
        <w:rPr>
          <w:rFonts w:ascii="宋体" w:hAnsi="宋体" w:cs="宋体" w:eastAsia="宋体"/>
          <w:w w:val="5"/>
          <w:position w:val="42"/>
        </w:rPr>
        <w:t>u</w:t>
      </w:r>
      <w:r>
        <w:rPr>
          <w:rFonts w:ascii="宋体" w:hAnsi="宋体" w:cs="宋体" w:eastAsia="宋体"/>
          <w:spacing w:val="-5"/>
          <w:w w:val="5"/>
          <w:position w:val="63"/>
        </w:rPr>
        <w:t>d</w:t>
      </w:r>
      <w:r>
        <w:rPr>
          <w:rFonts w:ascii="宋体" w:hAnsi="宋体" w:cs="宋体" w:eastAsia="宋体"/>
          <w:spacing w:val="-5"/>
          <w:w w:val="5"/>
          <w:position w:val="84"/>
        </w:rPr>
        <w:t>r</w:t>
      </w:r>
      <w:r>
        <w:rPr>
          <w:rFonts w:ascii="宋体" w:hAnsi="宋体" w:cs="宋体" w:eastAsia="宋体"/>
          <w:spacing w:val="-5"/>
          <w:w w:val="5"/>
        </w:rPr>
        <w:t>o</w:t>
      </w:r>
      <w:r>
        <w:rPr>
          <w:rFonts w:ascii="宋体" w:hAnsi="宋体" w:cs="宋体" w:eastAsia="宋体"/>
          <w:w w:val="5"/>
          <w:position w:val="42"/>
        </w:rPr>
        <w:t>r</w:t>
      </w:r>
      <w:r>
        <w:rPr>
          <w:rFonts w:ascii="宋体" w:hAnsi="宋体" w:cs="宋体" w:eastAsia="宋体"/>
          <w:spacing w:val="-5"/>
          <w:w w:val="5"/>
          <w:position w:val="84"/>
        </w:rPr>
        <w:t>e</w:t>
      </w:r>
      <w:r>
        <w:rPr>
          <w:rFonts w:ascii="宋体" w:hAnsi="宋体" w:cs="宋体" w:eastAsia="宋体"/>
          <w:spacing w:val="-5"/>
          <w:w w:val="5"/>
        </w:rPr>
        <w:t>n</w:t>
      </w:r>
      <w:r>
        <w:rPr>
          <w:rFonts w:ascii="宋体" w:hAnsi="宋体" w:cs="宋体" w:eastAsia="宋体"/>
          <w:spacing w:val="-5"/>
          <w:w w:val="5"/>
          <w:position w:val="63"/>
        </w:rPr>
      </w:r>
      <w:r>
        <w:rPr>
          <w:rFonts w:ascii="宋体" w:hAnsi="宋体" w:cs="宋体" w:eastAsia="宋体"/>
          <w:w w:val="5"/>
          <w:position w:val="42"/>
        </w:rPr>
        <w:t>e</w:t>
      </w:r>
      <w:r>
        <w:rPr>
          <w:rFonts w:ascii="宋体" w:hAnsi="宋体" w:cs="宋体" w:eastAsia="宋体"/>
          <w:w w:val="5"/>
          <w:position w:val="84"/>
        </w:rPr>
      </w:r>
      <w:r>
        <w:rPr>
          <w:rFonts w:ascii="宋体" w:hAnsi="宋体" w:cs="宋体" w:eastAsia="宋体"/>
          <w:spacing w:val="-5"/>
          <w:w w:val="5"/>
          <w:position w:val="63"/>
        </w:rPr>
        <w:t>f</w:t>
      </w:r>
      <w:r>
        <w:rPr>
          <w:rFonts w:ascii="宋体" w:hAnsi="宋体" w:cs="宋体" w:eastAsia="宋体"/>
          <w:w w:val="5"/>
          <w:position w:val="63"/>
        </w:rPr>
        <w:t>      </w:t>
      </w:r>
      <w:r>
        <w:rPr>
          <w:rFonts w:ascii="宋体" w:hAnsi="宋体" w:cs="宋体" w:eastAsia="宋体"/>
          <w:spacing w:val="32"/>
          <w:w w:val="5"/>
          <w:position w:val="63"/>
        </w:rPr>
        <w:t> </w:t>
      </w:r>
      <w:r>
        <w:rPr>
          <w:rFonts w:ascii="宋体" w:hAnsi="宋体" w:cs="宋体" w:eastAsia="宋体"/>
          <w:spacing w:val="32"/>
          <w:w w:val="5"/>
        </w:rPr>
      </w:r>
      <w:r>
        <w:rPr>
          <w:rFonts w:ascii="宋体" w:hAnsi="宋体" w:cs="宋体" w:eastAsia="宋体"/>
          <w:spacing w:val="32"/>
          <w:w w:val="5"/>
          <w:position w:val="42"/>
        </w:rPr>
      </w:r>
      <w:r>
        <w:rPr>
          <w:rFonts w:ascii="宋体" w:hAnsi="宋体" w:cs="宋体" w:eastAsia="宋体"/>
          <w:spacing w:val="-5"/>
          <w:w w:val="5"/>
        </w:rPr>
        <w:t>f</w:t>
      </w:r>
      <w:r>
        <w:rPr>
          <w:rFonts w:ascii="宋体" w:hAnsi="宋体" w:cs="宋体" w:eastAsia="宋体"/>
          <w:spacing w:val="-5"/>
          <w:w w:val="5"/>
          <w:position w:val="84"/>
        </w:rPr>
        <w:t>L</w:t>
      </w:r>
      <w:r>
        <w:rPr>
          <w:rFonts w:ascii="宋体" w:hAnsi="宋体" w:cs="宋体" w:eastAsia="宋体"/>
          <w:spacing w:val="-5"/>
          <w:w w:val="5"/>
          <w:position w:val="63"/>
        </w:rPr>
        <w:t>o</w:t>
      </w:r>
      <w:r>
        <w:rPr>
          <w:rFonts w:ascii="宋体" w:hAnsi="宋体" w:cs="宋体" w:eastAsia="宋体"/>
          <w:w w:val="5"/>
          <w:position w:val="42"/>
        </w:rPr>
        <w:t>H</w:t>
      </w:r>
      <w:r>
        <w:rPr>
          <w:rFonts w:ascii="宋体" w:hAnsi="宋体" w:cs="宋体" w:eastAsia="宋体"/>
          <w:spacing w:val="-5"/>
          <w:w w:val="5"/>
        </w:rPr>
        <w:t>a</w:t>
      </w:r>
      <w:r>
        <w:rPr>
          <w:rFonts w:ascii="宋体" w:hAnsi="宋体" w:cs="宋体" w:eastAsia="宋体"/>
          <w:spacing w:val="-5"/>
          <w:w w:val="5"/>
          <w:position w:val="84"/>
        </w:rPr>
        <w:t>o</w:t>
      </w:r>
      <w:r>
        <w:rPr>
          <w:rFonts w:ascii="宋体" w:hAnsi="宋体" w:cs="宋体" w:eastAsia="宋体"/>
          <w:spacing w:val="-5"/>
          <w:w w:val="5"/>
          <w:position w:val="63"/>
        </w:rPr>
        <w:t>r</w:t>
      </w:r>
      <w:r>
        <w:rPr>
          <w:rFonts w:ascii="宋体" w:hAnsi="宋体" w:cs="宋体" w:eastAsia="宋体"/>
          <w:w w:val="5"/>
          <w:position w:val="42"/>
        </w:rPr>
        <w:t>i</w:t>
      </w:r>
      <w:r>
        <w:rPr>
          <w:rFonts w:ascii="宋体" w:hAnsi="宋体" w:cs="宋体" w:eastAsia="宋体"/>
          <w:spacing w:val="-5"/>
          <w:w w:val="5"/>
        </w:rPr>
        <w:t>c</w:t>
      </w:r>
      <w:r>
        <w:rPr>
          <w:rFonts w:ascii="宋体" w:hAnsi="宋体" w:cs="宋体" w:eastAsia="宋体"/>
          <w:spacing w:val="-5"/>
          <w:w w:val="5"/>
          <w:position w:val="84"/>
        </w:rPr>
        <w:t>w</w:t>
      </w:r>
      <w:r>
        <w:rPr>
          <w:rFonts w:ascii="宋体" w:hAnsi="宋体" w:cs="宋体" w:eastAsia="宋体"/>
          <w:spacing w:val="-5"/>
          <w:w w:val="5"/>
          <w:position w:val="63"/>
        </w:rPr>
      </w:r>
      <w:r>
        <w:rPr>
          <w:rFonts w:ascii="宋体" w:hAnsi="宋体" w:cs="宋体" w:eastAsia="宋体"/>
          <w:w w:val="5"/>
          <w:position w:val="42"/>
        </w:rPr>
        <w:t>g</w:t>
      </w:r>
      <w:r>
        <w:rPr>
          <w:rFonts w:ascii="宋体" w:hAnsi="宋体" w:cs="宋体" w:eastAsia="宋体"/>
          <w:spacing w:val="-5"/>
          <w:w w:val="5"/>
        </w:rPr>
        <w:t>t</w:t>
      </w:r>
      <w:r>
        <w:rPr>
          <w:rFonts w:ascii="宋体" w:hAnsi="宋体" w:cs="宋体" w:eastAsia="宋体"/>
          <w:spacing w:val="-5"/>
          <w:w w:val="5"/>
          <w:position w:val="63"/>
        </w:rPr>
        <w:t>t</w:t>
      </w:r>
      <w:r>
        <w:rPr>
          <w:rFonts w:ascii="宋体" w:hAnsi="宋体" w:cs="宋体" w:eastAsia="宋体"/>
          <w:w w:val="5"/>
          <w:position w:val="42"/>
        </w:rPr>
        <w:t>h</w:t>
      </w:r>
      <w:r>
        <w:rPr>
          <w:rFonts w:ascii="宋体" w:hAnsi="宋体" w:cs="宋体" w:eastAsia="宋体"/>
          <w:spacing w:val="-5"/>
          <w:w w:val="5"/>
        </w:rPr>
        <w:t>o</w:t>
      </w:r>
      <w:r>
        <w:rPr>
          <w:rFonts w:ascii="宋体" w:hAnsi="宋体" w:cs="宋体" w:eastAsia="宋体"/>
          <w:spacing w:val="1"/>
          <w:w w:val="5"/>
          <w:position w:val="63"/>
        </w:rPr>
        <w:t>e</w:t>
      </w:r>
      <w:r>
        <w:rPr>
          <w:rFonts w:ascii="宋体" w:hAnsi="宋体" w:cs="宋体" w:eastAsia="宋体"/>
          <w:spacing w:val="-5"/>
          <w:w w:val="5"/>
        </w:rPr>
        <w:t>r</w:t>
      </w:r>
      <w:r>
        <w:rPr>
          <w:rFonts w:ascii="宋体" w:hAnsi="宋体" w:cs="宋体" w:eastAsia="宋体"/>
          <w:spacing w:val="1"/>
          <w:w w:val="5"/>
          <w:position w:val="63"/>
        </w:rPr>
        <w:t>m</w:t>
      </w:r>
      <w:r>
        <w:rPr>
          <w:rFonts w:ascii="宋体" w:hAnsi="宋体" w:cs="宋体" w:eastAsia="宋体"/>
          <w:spacing w:val="1"/>
          <w:w w:val="5"/>
        </w:rPr>
      </w:r>
      <w:r>
        <w:rPr>
          <w:rFonts w:ascii="宋体" w:hAnsi="宋体" w:cs="宋体" w:eastAsia="宋体"/>
          <w:spacing w:val="1"/>
          <w:w w:val="5"/>
          <w:position w:val="63"/>
        </w:rPr>
        <w:t>p</w:t>
      </w:r>
      <w:r>
        <w:rPr>
          <w:rFonts w:ascii="宋体" w:hAnsi="宋体" w:cs="宋体" w:eastAsia="宋体"/>
          <w:spacing w:val="-5"/>
          <w:w w:val="5"/>
        </w:rPr>
        <w:t>f</w:t>
      </w:r>
      <w:r>
        <w:rPr>
          <w:rFonts w:ascii="宋体" w:hAnsi="宋体" w:cs="宋体" w:eastAsia="宋体"/>
          <w:spacing w:val="1"/>
          <w:w w:val="5"/>
          <w:position w:val="63"/>
        </w:rPr>
        <w:t>e</w:t>
      </w:r>
      <w:r>
        <w:rPr>
          <w:rFonts w:ascii="宋体" w:hAnsi="宋体" w:cs="宋体" w:eastAsia="宋体"/>
          <w:spacing w:val="-5"/>
          <w:w w:val="5"/>
        </w:rPr>
        <w:t>o</w:t>
      </w:r>
      <w:r>
        <w:rPr>
          <w:rFonts w:ascii="宋体" w:hAnsi="宋体" w:cs="宋体" w:eastAsia="宋体"/>
          <w:spacing w:val="1"/>
          <w:w w:val="5"/>
          <w:position w:val="63"/>
        </w:rPr>
        <w:t>r</w:t>
      </w:r>
      <w:r>
        <w:rPr>
          <w:rFonts w:ascii="宋体" w:hAnsi="宋体" w:cs="宋体" w:eastAsia="宋体"/>
          <w:spacing w:val="-5"/>
          <w:w w:val="5"/>
        </w:rPr>
        <w:t>r</w:t>
      </w:r>
      <w:r>
        <w:rPr>
          <w:rFonts w:ascii="宋体" w:hAnsi="宋体" w:cs="宋体" w:eastAsia="宋体"/>
          <w:spacing w:val="1"/>
          <w:w w:val="5"/>
          <w:position w:val="63"/>
        </w:rPr>
        <w:t>a</w:t>
      </w:r>
      <w:r>
        <w:rPr>
          <w:rFonts w:ascii="宋体" w:hAnsi="宋体" w:cs="宋体" w:eastAsia="宋体"/>
          <w:spacing w:val="-5"/>
          <w:w w:val="5"/>
          <w:position w:val="63"/>
        </w:rPr>
        <w:t>t</w:t>
      </w:r>
      <w:r>
        <w:rPr>
          <w:rFonts w:ascii="宋体" w:hAnsi="宋体" w:cs="宋体" w:eastAsia="宋体"/>
          <w:w w:val="5"/>
          <w:position w:val="63"/>
        </w:rPr>
        <w:t>      </w:t>
      </w:r>
      <w:r>
        <w:rPr>
          <w:rFonts w:ascii="宋体" w:hAnsi="宋体" w:cs="宋体" w:eastAsia="宋体"/>
          <w:spacing w:val="44"/>
          <w:w w:val="5"/>
          <w:position w:val="63"/>
        </w:rPr>
        <w:t> </w:t>
      </w:r>
      <w:r>
        <w:rPr>
          <w:rFonts w:ascii="宋体" w:hAnsi="宋体" w:cs="宋体" w:eastAsia="宋体"/>
          <w:spacing w:val="44"/>
          <w:w w:val="5"/>
        </w:rPr>
      </w:r>
      <w:r>
        <w:rPr>
          <w:rFonts w:ascii="宋体" w:hAnsi="宋体" w:cs="宋体" w:eastAsia="宋体"/>
          <w:spacing w:val="-5"/>
          <w:w w:val="5"/>
          <w:position w:val="63"/>
        </w:rPr>
        <w:t>u</w:t>
      </w:r>
      <w:r>
        <w:rPr>
          <w:rFonts w:ascii="宋体" w:hAnsi="宋体" w:cs="宋体" w:eastAsia="宋体"/>
          <w:spacing w:val="1"/>
          <w:w w:val="5"/>
        </w:rPr>
        <w:t>t</w:t>
      </w:r>
      <w:r>
        <w:rPr>
          <w:rFonts w:ascii="宋体" w:hAnsi="宋体" w:cs="宋体" w:eastAsia="宋体"/>
          <w:spacing w:val="-5"/>
          <w:w w:val="5"/>
          <w:position w:val="63"/>
        </w:rPr>
        <w:t>r</w:t>
      </w:r>
      <w:r>
        <w:rPr>
          <w:rFonts w:ascii="宋体" w:hAnsi="宋体" w:cs="宋体" w:eastAsia="宋体"/>
          <w:spacing w:val="1"/>
          <w:w w:val="5"/>
        </w:rPr>
        <w:t>e</w:t>
      </w:r>
      <w:r>
        <w:rPr>
          <w:rFonts w:ascii="宋体" w:hAnsi="宋体" w:cs="宋体" w:eastAsia="宋体"/>
          <w:spacing w:val="-5"/>
          <w:w w:val="5"/>
          <w:position w:val="63"/>
        </w:rPr>
        <w:t>e</w:t>
      </w:r>
      <w:r>
        <w:rPr>
          <w:rFonts w:ascii="宋体" w:hAnsi="宋体" w:cs="宋体" w:eastAsia="宋体"/>
          <w:spacing w:val="1"/>
          <w:w w:val="5"/>
        </w:rPr>
        <w:t>mperatur</w:t>
      </w:r>
      <w:r>
        <w:rPr>
          <w:rFonts w:ascii="宋体" w:hAnsi="宋体" w:cs="宋体" w:eastAsia="宋体"/>
          <w:spacing w:val="62"/>
          <w:w w:val="5"/>
        </w:rPr>
        <w:t>e</w:t>
      </w:r>
      <w:r>
        <w:rPr>
          <w:rFonts w:ascii="宋体" w:hAnsi="宋体" w:cs="宋体" w:eastAsia="宋体"/>
          <w:spacing w:val="-9"/>
          <w:w w:val="5"/>
          <w:position w:val="-19"/>
        </w:rPr>
        <w:t>癈</w:t>
      </w:r>
      <w:r>
        <w:rPr>
          <w:rFonts w:ascii="宋体" w:hAnsi="宋体" w:cs="宋体" w:eastAsia="宋体"/>
          <w:spacing w:val="-5"/>
          <w:w w:val="5"/>
          <w:position w:val="63"/>
        </w:rPr>
        <w:t>k</w:t>
      </w:r>
      <w:r>
        <w:rPr>
          <w:rFonts w:ascii="宋体" w:hAnsi="宋体" w:cs="宋体" w:eastAsia="宋体"/>
          <w:spacing w:val="-5"/>
          <w:w w:val="5"/>
          <w:position w:val="42"/>
        </w:rPr>
        <w:t>k</w:t>
      </w:r>
      <w:r>
        <w:rPr>
          <w:rFonts w:ascii="宋体" w:hAnsi="宋体" w:cs="宋体" w:eastAsia="宋体"/>
          <w:spacing w:val="-5"/>
          <w:w w:val="5"/>
        </w:rPr>
        <w:t>-</w:t>
      </w:r>
      <w:r>
        <w:rPr>
          <w:rFonts w:ascii="宋体" w:hAnsi="宋体" w:cs="宋体" w:eastAsia="宋体"/>
          <w:spacing w:val="-5"/>
          <w:w w:val="5"/>
          <w:position w:val="22"/>
        </w:rPr>
        <w:t>k</w:t>
      </w:r>
      <w:r>
        <w:rPr>
          <w:rFonts w:ascii="宋体" w:hAnsi="宋体" w:cs="宋体" w:eastAsia="宋体"/>
          <w:spacing w:val="1"/>
          <w:w w:val="5"/>
          <w:position w:val="84"/>
        </w:rPr>
        <w:t>k</w:t>
      </w:r>
      <w:r>
        <w:rPr>
          <w:rFonts w:ascii="宋体" w:hAnsi="宋体" w:cs="宋体" w:eastAsia="宋体"/>
          <w:spacing w:val="-5"/>
          <w:w w:val="5"/>
          <w:position w:val="42"/>
        </w:rPr>
        <w:t>P</w:t>
      </w:r>
      <w:r>
        <w:rPr>
          <w:rFonts w:ascii="宋体" w:hAnsi="宋体" w:cs="宋体" w:eastAsia="宋体"/>
          <w:spacing w:val="-5"/>
          <w:w w:val="5"/>
          <w:position w:val="63"/>
        </w:rPr>
        <w:t>P</w:t>
      </w:r>
      <w:r>
        <w:rPr>
          <w:rFonts w:ascii="宋体" w:hAnsi="宋体" w:cs="宋体" w:eastAsia="宋体"/>
          <w:spacing w:val="-5"/>
          <w:w w:val="5"/>
          <w:position w:val="84"/>
        </w:rPr>
        <w:t>P</w:t>
      </w:r>
      <w:r>
        <w:rPr>
          <w:rFonts w:ascii="宋体" w:hAnsi="宋体" w:cs="宋体" w:eastAsia="宋体"/>
          <w:spacing w:val="1"/>
          <w:w w:val="5"/>
          <w:position w:val="22"/>
        </w:rPr>
        <w:t>P</w:t>
      </w:r>
      <w:r>
        <w:rPr>
          <w:rFonts w:ascii="宋体" w:hAnsi="宋体" w:cs="宋体" w:eastAsia="宋体"/>
          <w:spacing w:val="-5"/>
          <w:w w:val="5"/>
          <w:position w:val="42"/>
        </w:rPr>
        <w:t>a</w:t>
      </w:r>
      <w:r>
        <w:rPr>
          <w:rFonts w:ascii="宋体" w:hAnsi="宋体" w:cs="宋体" w:eastAsia="宋体"/>
          <w:spacing w:val="-5"/>
          <w:w w:val="5"/>
          <w:position w:val="84"/>
        </w:rPr>
        <w:t>a</w:t>
      </w:r>
      <w:r>
        <w:rPr>
          <w:rFonts w:ascii="宋体" w:hAnsi="宋体" w:cs="宋体" w:eastAsia="宋体"/>
          <w:spacing w:val="-5"/>
          <w:w w:val="5"/>
          <w:position w:val="63"/>
        </w:rPr>
        <w:t>a</w:t>
      </w:r>
      <w:r>
        <w:rPr>
          <w:rFonts w:ascii="宋体" w:hAnsi="宋体" w:cs="宋体" w:eastAsia="宋体"/>
          <w:w w:val="5"/>
          <w:position w:val="22"/>
        </w:rPr>
        <w:t>a</w:t>
      </w:r>
      <w:r>
        <w:rPr>
          <w:rFonts w:ascii="宋体" w:hAnsi="宋体" w:cs="宋体" w:eastAsia="宋体"/>
        </w:rPr>
      </w:r>
    </w:p>
    <w:p>
      <w:pPr>
        <w:pStyle w:val="BodyText"/>
        <w:spacing w:line="1487" w:lineRule="atLeast"/>
        <w:ind w:left="311" w:right="0"/>
        <w:jc w:val="left"/>
        <w:rPr>
          <w:rFonts w:ascii="宋体" w:hAnsi="宋体" w:cs="宋体" w:eastAsia="宋体"/>
        </w:rPr>
      </w:pPr>
      <w:r>
        <w:rPr>
          <w:w w:val="15"/>
        </w:rPr>
        <w:br w:type="column"/>
      </w:r>
      <w:r>
        <w:rPr>
          <w:rFonts w:ascii="宋体"/>
          <w:spacing w:val="4"/>
          <w:w w:val="15"/>
        </w:rPr>
        <w:t>5</w:t>
      </w:r>
      <w:r>
        <w:rPr>
          <w:rFonts w:ascii="宋体"/>
          <w:spacing w:val="-13"/>
          <w:w w:val="15"/>
        </w:rPr>
        <w:t>3</w:t>
      </w:r>
      <w:r>
        <w:rPr>
          <w:rFonts w:ascii="宋体"/>
          <w:spacing w:val="-13"/>
          <w:w w:val="15"/>
          <w:position w:val="21"/>
        </w:rPr>
        <w:t>1</w:t>
      </w:r>
      <w:r>
        <w:rPr>
          <w:rFonts w:ascii="宋体"/>
          <w:spacing w:val="-13"/>
          <w:w w:val="15"/>
          <w:position w:val="84"/>
        </w:rPr>
        <w:t>4</w:t>
      </w:r>
      <w:r>
        <w:rPr>
          <w:rFonts w:ascii="宋体"/>
          <w:w w:val="15"/>
          <w:position w:val="42"/>
        </w:rPr>
        <w:t>4</w:t>
      </w:r>
      <w:r>
        <w:rPr>
          <w:rFonts w:ascii="宋体"/>
          <w:spacing w:val="-13"/>
          <w:w w:val="15"/>
        </w:rPr>
        <w:t>.</w:t>
      </w:r>
      <w:r>
        <w:rPr>
          <w:rFonts w:ascii="宋体"/>
          <w:spacing w:val="-13"/>
          <w:w w:val="15"/>
          <w:position w:val="21"/>
        </w:rPr>
        <w:t>.</w:t>
      </w:r>
      <w:r>
        <w:rPr>
          <w:rFonts w:ascii="宋体"/>
          <w:spacing w:val="-13"/>
          <w:w w:val="15"/>
          <w:position w:val="84"/>
        </w:rPr>
        <w:t>1</w:t>
      </w:r>
      <w:r>
        <w:rPr>
          <w:rFonts w:ascii="宋体"/>
          <w:w w:val="15"/>
          <w:position w:val="42"/>
        </w:rPr>
        <w:t>1</w:t>
      </w:r>
      <w:r>
        <w:rPr>
          <w:rFonts w:ascii="宋体"/>
          <w:spacing w:val="-13"/>
          <w:w w:val="15"/>
        </w:rPr>
        <w:t>2</w:t>
      </w:r>
      <w:r>
        <w:rPr>
          <w:rFonts w:ascii="宋体"/>
          <w:spacing w:val="-13"/>
          <w:w w:val="15"/>
          <w:position w:val="21"/>
        </w:rPr>
        <w:t>8</w:t>
      </w:r>
      <w:r>
        <w:rPr>
          <w:rFonts w:ascii="宋体"/>
          <w:spacing w:val="-13"/>
          <w:w w:val="15"/>
          <w:position w:val="84"/>
        </w:rPr>
        <w:t>3</w:t>
      </w:r>
      <w:r>
        <w:rPr>
          <w:rFonts w:ascii="宋体"/>
          <w:spacing w:val="-13"/>
          <w:w w:val="15"/>
          <w:position w:val="42"/>
        </w:rPr>
        <w:t>9</w:t>
      </w:r>
      <w:r>
        <w:rPr>
          <w:rFonts w:ascii="宋体"/>
          <w:spacing w:val="-13"/>
          <w:w w:val="15"/>
          <w:position w:val="63"/>
        </w:rPr>
        <w:t>6</w:t>
      </w:r>
      <w:r>
        <w:rPr>
          <w:rFonts w:ascii="宋体"/>
          <w:w w:val="15"/>
          <w:position w:val="105"/>
        </w:rPr>
        <w:t>2</w:t>
      </w:r>
      <w:r>
        <w:rPr>
          <w:rFonts w:ascii="宋体"/>
          <w:spacing w:val="-13"/>
          <w:w w:val="15"/>
        </w:rPr>
        <w:t>0</w:t>
      </w:r>
      <w:r>
        <w:rPr>
          <w:rFonts w:ascii="宋体"/>
          <w:spacing w:val="-13"/>
          <w:w w:val="15"/>
          <w:position w:val="21"/>
        </w:rPr>
        <w:t>0</w:t>
      </w:r>
      <w:r>
        <w:rPr>
          <w:rFonts w:ascii="宋体"/>
          <w:spacing w:val="-13"/>
          <w:w w:val="15"/>
          <w:position w:val="84"/>
        </w:rPr>
        <w:t>.</w:t>
      </w:r>
      <w:r>
        <w:rPr>
          <w:rFonts w:ascii="宋体"/>
          <w:spacing w:val="-13"/>
          <w:w w:val="15"/>
          <w:position w:val="42"/>
        </w:rPr>
        <w:t>.</w:t>
      </w:r>
      <w:r>
        <w:rPr>
          <w:rFonts w:ascii="宋体"/>
          <w:spacing w:val="-13"/>
          <w:w w:val="15"/>
          <w:position w:val="105"/>
        </w:rPr>
        <w:t>5</w:t>
      </w:r>
      <w:r>
        <w:rPr>
          <w:rFonts w:ascii="宋体"/>
          <w:w w:val="15"/>
          <w:position w:val="63"/>
        </w:rPr>
        <w:t>0</w:t>
      </w:r>
      <w:r>
        <w:rPr>
          <w:rFonts w:ascii="宋体"/>
          <w:spacing w:val="-13"/>
          <w:w w:val="15"/>
        </w:rPr>
        <w:t>7</w:t>
      </w:r>
      <w:r>
        <w:rPr>
          <w:rFonts w:ascii="宋体"/>
          <w:spacing w:val="-13"/>
          <w:w w:val="15"/>
          <w:position w:val="21"/>
        </w:rPr>
        <w:t>0</w:t>
      </w:r>
      <w:r>
        <w:rPr>
          <w:rFonts w:ascii="宋体"/>
          <w:spacing w:val="-13"/>
          <w:w w:val="15"/>
          <w:position w:val="84"/>
        </w:rPr>
        <w:t>6</w:t>
      </w:r>
      <w:r>
        <w:rPr>
          <w:rFonts w:ascii="宋体"/>
          <w:spacing w:val="-13"/>
          <w:w w:val="15"/>
          <w:position w:val="42"/>
        </w:rPr>
        <w:t>5</w:t>
      </w:r>
      <w:r>
        <w:rPr>
          <w:rFonts w:ascii="宋体"/>
          <w:spacing w:val="-13"/>
          <w:w w:val="15"/>
          <w:position w:val="63"/>
        </w:rPr>
        <w:t>0</w:t>
      </w:r>
      <w:r>
        <w:rPr>
          <w:rFonts w:ascii="宋体"/>
          <w:w w:val="15"/>
          <w:position w:val="105"/>
        </w:rPr>
        <w:t>0</w:t>
      </w:r>
      <w:r>
        <w:rPr>
          <w:rFonts w:ascii="宋体"/>
        </w:rPr>
      </w:r>
    </w:p>
    <w:p>
      <w:pPr>
        <w:spacing w:after="0" w:line="1487" w:lineRule="atLeas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  <w:cols w:num="2" w:equalWidth="0">
            <w:col w:w="6866" w:space="236"/>
            <w:col w:w="3038"/>
          </w:cols>
        </w:sectPr>
      </w:pPr>
    </w:p>
    <w:p>
      <w:pPr>
        <w:pStyle w:val="BodyText"/>
        <w:spacing w:line="1629" w:lineRule="exact"/>
        <w:ind w:left="306" w:right="0" w:firstLine="4"/>
        <w:jc w:val="left"/>
      </w:pPr>
      <w:r>
        <w:rPr>
          <w:spacing w:val="-5"/>
          <w:w w:val="5"/>
          <w:position w:val="105"/>
        </w:rPr>
        <w:t>E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84"/>
        </w:rPr>
        <w:t>E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84"/>
        </w:rPr>
        <w:t>E</w:t>
      </w:r>
      <w:r>
        <w:rPr>
          <w:spacing w:val="-5"/>
          <w:w w:val="5"/>
          <w:position w:val="63"/>
        </w:rPr>
        <w:t>T</w:t>
      </w:r>
      <w:r>
        <w:rPr>
          <w:spacing w:val="-5"/>
          <w:w w:val="5"/>
          <w:position w:val="42"/>
        </w:rPr>
        <w:t>T</w:t>
      </w:r>
      <w:r>
        <w:rPr>
          <w:spacing w:val="-5"/>
          <w:w w:val="5"/>
          <w:position w:val="63"/>
        </w:rPr>
        <w:t>T</w:t>
      </w:r>
      <w:r>
        <w:rPr>
          <w:spacing w:val="-5"/>
          <w:w w:val="5"/>
          <w:position w:val="-40"/>
        </w:rPr>
        <w:t>E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  <w:position w:val="-19"/>
        </w:rPr>
        <w:t>E</w:t>
      </w:r>
      <w:r>
        <w:rPr>
          <w:spacing w:val="-5"/>
          <w:w w:val="5"/>
          <w:position w:val="84"/>
        </w:rPr>
        <w:t>E</w:t>
      </w:r>
      <w:r>
        <w:rPr>
          <w:spacing w:val="-5"/>
          <w:w w:val="5"/>
          <w:position w:val="105"/>
        </w:rPr>
        <w:t>E</w:t>
      </w:r>
      <w:r>
        <w:rPr>
          <w:spacing w:val="-5"/>
          <w:w w:val="5"/>
          <w:position w:val="63"/>
        </w:rPr>
        <w:t>T</w:t>
      </w:r>
      <w:r>
        <w:rPr>
          <w:spacing w:val="-5"/>
          <w:w w:val="5"/>
          <w:position w:val="84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104"/>
        </w:rPr>
        <w:t>E</w:t>
      </w:r>
      <w:r>
        <w:rPr>
          <w:spacing w:val="-5"/>
          <w:w w:val="5"/>
          <w:position w:val="63"/>
        </w:rPr>
        <w:t>T</w:t>
      </w:r>
      <w:r>
        <w:rPr>
          <w:spacing w:val="-5"/>
          <w:w w:val="5"/>
        </w:rPr>
        <w:t>E</w:t>
      </w:r>
      <w:r>
        <w:rPr>
          <w:spacing w:val="-5"/>
          <w:w w:val="5"/>
          <w:position w:val="42"/>
        </w:rPr>
        <w:t>T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  <w:position w:val="-41"/>
        </w:rPr>
        <w:t>E</w:t>
      </w:r>
      <w:r>
        <w:rPr>
          <w:spacing w:val="-4"/>
          <w:w w:val="5"/>
          <w:position w:val="-20"/>
        </w:rPr>
        <w:t>E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  <w:position w:val="105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  <w:position w:val="105"/>
        </w:rPr>
        <w:t>_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  <w:position w:val="104"/>
        </w:rPr>
        <w:t>_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4"/>
          <w:w w:val="5"/>
          <w:position w:val="84"/>
        </w:rPr>
        <w:t>_</w:t>
      </w:r>
      <w:r>
        <w:rPr>
          <w:spacing w:val="-5"/>
          <w:w w:val="5"/>
          <w:position w:val="42"/>
        </w:rPr>
        <w:t>O</w:t>
      </w:r>
      <w:r>
        <w:rPr>
          <w:spacing w:val="-5"/>
          <w:w w:val="5"/>
          <w:position w:val="105"/>
        </w:rPr>
        <w:t>A</w:t>
      </w:r>
      <w:r>
        <w:rPr>
          <w:spacing w:val="-5"/>
          <w:w w:val="5"/>
          <w:position w:val="63"/>
        </w:rPr>
        <w:t>F</w:t>
      </w:r>
      <w:r>
        <w:rPr>
          <w:spacing w:val="-5"/>
          <w:w w:val="5"/>
          <w:position w:val="104"/>
        </w:rPr>
        <w:t>A</w:t>
      </w:r>
      <w:r>
        <w:rPr>
          <w:spacing w:val="-5"/>
          <w:w w:val="5"/>
          <w:position w:val="63"/>
        </w:rPr>
        <w:t>F</w:t>
      </w:r>
      <w:r>
        <w:rPr>
          <w:spacing w:val="-5"/>
          <w:w w:val="5"/>
          <w:position w:val="42"/>
        </w:rPr>
        <w:t>O</w:t>
      </w:r>
      <w:r>
        <w:rPr>
          <w:spacing w:val="-5"/>
          <w:w w:val="5"/>
          <w:position w:val="84"/>
        </w:rPr>
        <w:t>H</w:t>
      </w:r>
      <w:r>
        <w:rPr>
          <w:spacing w:val="-5"/>
          <w:w w:val="5"/>
          <w:position w:val="21"/>
        </w:rPr>
        <w:t>F</w:t>
      </w:r>
      <w:r>
        <w:rPr>
          <w:spacing w:val="-5"/>
          <w:w w:val="5"/>
        </w:rPr>
        <w:t>HH</w:t>
      </w:r>
      <w:r>
        <w:rPr>
          <w:spacing w:val="-5"/>
          <w:w w:val="5"/>
          <w:position w:val="105"/>
        </w:rPr>
        <w:t>A</w:t>
      </w:r>
      <w:r>
        <w:rPr>
          <w:spacing w:val="-5"/>
          <w:w w:val="5"/>
          <w:position w:val="63"/>
        </w:rPr>
        <w:t>F</w:t>
      </w:r>
      <w:r>
        <w:rPr>
          <w:spacing w:val="-5"/>
          <w:w w:val="5"/>
          <w:position w:val="104"/>
        </w:rPr>
        <w:t>A</w:t>
      </w:r>
      <w:r>
        <w:rPr>
          <w:spacing w:val="-5"/>
          <w:w w:val="5"/>
          <w:position w:val="42"/>
        </w:rPr>
        <w:t>O</w:t>
      </w:r>
      <w:r>
        <w:rPr>
          <w:spacing w:val="-5"/>
          <w:w w:val="5"/>
          <w:position w:val="21"/>
        </w:rPr>
        <w:t>F</w:t>
      </w:r>
      <w:r>
        <w:rPr>
          <w:spacing w:val="-5"/>
          <w:w w:val="5"/>
          <w:position w:val="84"/>
        </w:rPr>
        <w:t>H</w:t>
      </w:r>
      <w:r>
        <w:rPr>
          <w:spacing w:val="-5"/>
          <w:w w:val="5"/>
          <w:position w:val="21"/>
        </w:rPr>
        <w:t>F</w:t>
      </w:r>
      <w:r>
        <w:rPr>
          <w:spacing w:val="-5"/>
          <w:w w:val="5"/>
        </w:rPr>
        <w:t>H</w:t>
      </w:r>
      <w:r>
        <w:rPr>
          <w:spacing w:val="-5"/>
          <w:w w:val="5"/>
          <w:position w:val="84"/>
        </w:rPr>
        <w:t>H</w:t>
      </w:r>
      <w:r>
        <w:rPr>
          <w:spacing w:val="-4"/>
          <w:w w:val="5"/>
        </w:rPr>
        <w:t>H</w:t>
      </w:r>
      <w:r>
        <w:rPr>
          <w:spacing w:val="-5"/>
          <w:w w:val="5"/>
          <w:position w:val="104"/>
        </w:rPr>
        <w:t>M</w:t>
      </w:r>
      <w:r>
        <w:rPr>
          <w:spacing w:val="-5"/>
          <w:w w:val="5"/>
          <w:position w:val="63"/>
        </w:rPr>
        <w:t>U</w:t>
      </w:r>
      <w:r>
        <w:rPr>
          <w:spacing w:val="-5"/>
          <w:w w:val="5"/>
          <w:position w:val="105"/>
        </w:rPr>
        <w:t>M</w:t>
      </w:r>
      <w:r>
        <w:rPr>
          <w:spacing w:val="-5"/>
          <w:w w:val="5"/>
          <w:position w:val="42"/>
        </w:rPr>
        <w:t>I</w:t>
      </w:r>
      <w:r>
        <w:rPr>
          <w:spacing w:val="-5"/>
          <w:w w:val="5"/>
          <w:position w:val="63"/>
        </w:rPr>
        <w:t>U</w:t>
      </w:r>
      <w:r>
        <w:rPr>
          <w:spacing w:val="-5"/>
          <w:w w:val="5"/>
          <w:position w:val="-19"/>
        </w:rPr>
        <w:t>A</w:t>
      </w:r>
      <w:r>
        <w:rPr>
          <w:spacing w:val="-5"/>
          <w:w w:val="5"/>
          <w:position w:val="84"/>
        </w:rPr>
        <w:t>P</w:t>
      </w:r>
      <w:r>
        <w:rPr>
          <w:spacing w:val="-5"/>
          <w:w w:val="5"/>
        </w:rPr>
        <w:t>PP</w:t>
      </w:r>
      <w:r>
        <w:rPr>
          <w:spacing w:val="-5"/>
          <w:w w:val="5"/>
          <w:position w:val="21"/>
        </w:rPr>
        <w:t>U</w:t>
      </w:r>
      <w:r>
        <w:rPr>
          <w:spacing w:val="-5"/>
          <w:w w:val="5"/>
          <w:position w:val="104"/>
        </w:rPr>
        <w:t>M</w:t>
      </w:r>
      <w:r>
        <w:rPr>
          <w:spacing w:val="-5"/>
          <w:w w:val="5"/>
          <w:position w:val="63"/>
        </w:rPr>
        <w:t>U</w:t>
      </w:r>
      <w:r>
        <w:rPr>
          <w:spacing w:val="-5"/>
          <w:w w:val="5"/>
          <w:position w:val="42"/>
        </w:rPr>
        <w:t>I</w:t>
      </w:r>
      <w:r>
        <w:rPr>
          <w:spacing w:val="-5"/>
          <w:w w:val="5"/>
          <w:position w:val="63"/>
        </w:rPr>
        <w:t>U</w:t>
      </w:r>
      <w:r>
        <w:rPr>
          <w:spacing w:val="-5"/>
          <w:w w:val="5"/>
          <w:position w:val="42"/>
        </w:rPr>
        <w:t>I</w:t>
      </w:r>
      <w:r>
        <w:rPr>
          <w:spacing w:val="-5"/>
          <w:w w:val="5"/>
          <w:position w:val="-20"/>
        </w:rPr>
        <w:t>A</w:t>
      </w:r>
      <w:r>
        <w:rPr>
          <w:spacing w:val="-5"/>
          <w:w w:val="5"/>
        </w:rPr>
        <w:t>P</w:t>
      </w:r>
      <w:r>
        <w:rPr>
          <w:spacing w:val="-5"/>
          <w:w w:val="5"/>
          <w:position w:val="84"/>
        </w:rPr>
        <w:t>P</w:t>
      </w:r>
      <w:r>
        <w:rPr>
          <w:spacing w:val="-5"/>
          <w:w w:val="5"/>
          <w:position w:val="21"/>
        </w:rPr>
        <w:t>U</w:t>
      </w:r>
      <w:r>
        <w:rPr>
          <w:spacing w:val="-5"/>
          <w:w w:val="5"/>
        </w:rPr>
        <w:t>P</w:t>
      </w:r>
      <w:r>
        <w:rPr>
          <w:spacing w:val="-4"/>
          <w:w w:val="5"/>
          <w:position w:val="21"/>
        </w:rPr>
        <w:t>U</w:t>
      </w:r>
      <w:r>
        <w:rPr>
          <w:spacing w:val="-5"/>
          <w:w w:val="5"/>
          <w:position w:val="105"/>
        </w:rPr>
        <w:t>B</w:t>
      </w:r>
      <w:r>
        <w:rPr>
          <w:spacing w:val="-5"/>
          <w:w w:val="5"/>
          <w:position w:val="42"/>
        </w:rPr>
        <w:t>L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  <w:position w:val="104"/>
        </w:rPr>
        <w:t>B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  <w:position w:val="84"/>
        </w:rPr>
        <w:t>C</w:t>
      </w:r>
      <w:r>
        <w:rPr>
          <w:spacing w:val="-5"/>
          <w:w w:val="5"/>
        </w:rPr>
        <w:t>C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</w:rPr>
        <w:t>C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  <w:position w:val="104"/>
        </w:rPr>
        <w:t>B</w:t>
      </w:r>
      <w:r>
        <w:rPr>
          <w:spacing w:val="-5"/>
          <w:w w:val="5"/>
          <w:position w:val="42"/>
        </w:rPr>
        <w:t>L</w:t>
      </w:r>
      <w:r>
        <w:rPr>
          <w:spacing w:val="-5"/>
          <w:w w:val="5"/>
          <w:position w:val="-20"/>
        </w:rPr>
        <w:t>N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  <w:position w:val="84"/>
        </w:rPr>
        <w:t>C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</w:rPr>
        <w:t>C</w:t>
      </w:r>
      <w:r>
        <w:rPr>
          <w:spacing w:val="-4"/>
          <w:w w:val="5"/>
          <w:position w:val="84"/>
        </w:rPr>
        <w:t>C</w:t>
      </w:r>
      <w:r>
        <w:rPr>
          <w:spacing w:val="-5"/>
          <w:w w:val="5"/>
          <w:position w:val="105"/>
        </w:rPr>
        <w:t>_</w:t>
      </w:r>
      <w:r>
        <w:rPr>
          <w:spacing w:val="-5"/>
          <w:w w:val="5"/>
          <w:position w:val="63"/>
        </w:rPr>
        <w:t>L</w:t>
      </w:r>
      <w:r>
        <w:rPr>
          <w:spacing w:val="-5"/>
          <w:w w:val="5"/>
          <w:position w:val="104"/>
        </w:rPr>
        <w:t>_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  <w:position w:val="84"/>
        </w:rPr>
        <w:t>R</w:t>
      </w:r>
      <w:r>
        <w:rPr>
          <w:spacing w:val="-5"/>
          <w:w w:val="5"/>
        </w:rPr>
        <w:t>R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  <w:position w:val="63"/>
        </w:rPr>
        <w:t>L</w:t>
      </w:r>
      <w:r>
        <w:rPr>
          <w:spacing w:val="-5"/>
          <w:w w:val="5"/>
          <w:position w:val="104"/>
        </w:rPr>
        <w:t>_</w:t>
      </w:r>
      <w:r>
        <w:rPr>
          <w:spacing w:val="-5"/>
          <w:w w:val="5"/>
          <w:position w:val="63"/>
        </w:rPr>
        <w:t>L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105"/>
        </w:rPr>
        <w:t>_</w:t>
      </w:r>
      <w:r>
        <w:rPr>
          <w:spacing w:val="-5"/>
          <w:w w:val="5"/>
          <w:position w:val="84"/>
        </w:rPr>
        <w:t>R</w:t>
      </w:r>
      <w:r>
        <w:rPr>
          <w:spacing w:val="-5"/>
          <w:w w:val="5"/>
        </w:rPr>
        <w:t>R</w:t>
      </w:r>
      <w:r>
        <w:rPr>
          <w:spacing w:val="-5"/>
          <w:w w:val="5"/>
          <w:position w:val="84"/>
        </w:rPr>
        <w:t>R</w:t>
      </w:r>
      <w:r>
        <w:rPr>
          <w:spacing w:val="-5"/>
          <w:w w:val="5"/>
          <w:position w:val="21"/>
        </w:rPr>
        <w:t>L</w:t>
      </w:r>
      <w:r>
        <w:rPr>
          <w:spacing w:val="-4"/>
          <w:w w:val="5"/>
          <w:position w:val="21"/>
        </w:rPr>
        <w:t>L</w:t>
      </w:r>
      <w:r>
        <w:rPr>
          <w:spacing w:val="-5"/>
          <w:w w:val="5"/>
          <w:position w:val="105"/>
        </w:rPr>
        <w:t>P</w:t>
      </w:r>
      <w:r>
        <w:rPr>
          <w:spacing w:val="-5"/>
          <w:w w:val="5"/>
        </w:rPr>
        <w:t>_</w:t>
      </w:r>
      <w:r>
        <w:rPr>
          <w:spacing w:val="-5"/>
          <w:w w:val="5"/>
          <w:position w:val="21"/>
        </w:rPr>
        <w:t>S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21"/>
        </w:rPr>
        <w:t>S</w:t>
      </w:r>
      <w:r>
        <w:rPr>
          <w:spacing w:val="-5"/>
          <w:w w:val="5"/>
          <w:position w:val="104"/>
        </w:rPr>
        <w:t>P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21"/>
        </w:rPr>
        <w:t>S</w:t>
      </w:r>
      <w:r>
        <w:rPr>
          <w:spacing w:val="-3"/>
          <w:w w:val="5"/>
        </w:rPr>
        <w:t>_</w:t>
      </w:r>
      <w:r>
        <w:rPr>
          <w:spacing w:val="-5"/>
          <w:w w:val="5"/>
          <w:position w:val="21"/>
        </w:rPr>
        <w:t>T</w:t>
      </w:r>
      <w:r>
        <w:rPr>
          <w:spacing w:val="-5"/>
          <w:w w:val="5"/>
          <w:position w:val="84"/>
        </w:rPr>
        <w:t>P</w:t>
      </w:r>
      <w:r>
        <w:rPr>
          <w:spacing w:val="-5"/>
          <w:w w:val="5"/>
        </w:rPr>
        <w:t>C</w:t>
      </w:r>
      <w:r>
        <w:rPr>
          <w:spacing w:val="-5"/>
          <w:w w:val="5"/>
          <w:position w:val="21"/>
        </w:rPr>
        <w:t>T</w:t>
      </w:r>
      <w:r>
        <w:rPr>
          <w:spacing w:val="-5"/>
          <w:w w:val="5"/>
        </w:rPr>
        <w:t>C</w:t>
      </w:r>
      <w:r>
        <w:rPr>
          <w:spacing w:val="-5"/>
          <w:w w:val="5"/>
          <w:position w:val="21"/>
        </w:rPr>
        <w:t>T</w:t>
      </w:r>
      <w:r>
        <w:rPr>
          <w:spacing w:val="-5"/>
          <w:w w:val="5"/>
          <w:position w:val="84"/>
        </w:rPr>
        <w:t>P</w:t>
      </w:r>
      <w:r>
        <w:rPr>
          <w:spacing w:val="-5"/>
          <w:w w:val="5"/>
        </w:rPr>
        <w:t>C</w:t>
      </w:r>
      <w:r>
        <w:rPr>
          <w:spacing w:val="-5"/>
          <w:w w:val="5"/>
          <w:position w:val="84"/>
        </w:rPr>
        <w:t>P</w:t>
      </w:r>
      <w:r>
        <w:rPr>
          <w:spacing w:val="-5"/>
          <w:w w:val="5"/>
          <w:position w:val="21"/>
        </w:rPr>
        <w:t>T</w:t>
      </w:r>
      <w:r>
        <w:rPr/>
      </w:r>
    </w:p>
    <w:p>
      <w:pPr>
        <w:pStyle w:val="BodyText"/>
        <w:spacing w:line="2845" w:lineRule="exact"/>
        <w:ind w:left="306" w:right="0"/>
        <w:jc w:val="left"/>
      </w:pPr>
      <w:r>
        <w:rPr>
          <w:spacing w:val="-9"/>
          <w:w w:val="10"/>
          <w:position w:val="21"/>
        </w:rPr>
        <w:t>N</w:t>
      </w:r>
      <w:r>
        <w:rPr>
          <w:spacing w:val="-9"/>
          <w:w w:val="10"/>
          <w:position w:val="-20"/>
        </w:rPr>
        <w:t>N</w:t>
      </w:r>
      <w:r>
        <w:rPr>
          <w:spacing w:val="-9"/>
          <w:w w:val="10"/>
          <w:position w:val="21"/>
        </w:rPr>
        <w:t>N</w:t>
      </w:r>
      <w:r>
        <w:rPr>
          <w:spacing w:val="-9"/>
          <w:w w:val="10"/>
        </w:rPr>
        <w:t>S</w:t>
      </w:r>
      <w:r>
        <w:rPr>
          <w:spacing w:val="-9"/>
          <w:w w:val="10"/>
          <w:position w:val="-20"/>
        </w:rPr>
        <w:t>N</w:t>
      </w:r>
      <w:r>
        <w:rPr>
          <w:spacing w:val="-9"/>
          <w:w w:val="10"/>
        </w:rPr>
        <w:t>S</w:t>
      </w:r>
      <w:r>
        <w:rPr>
          <w:spacing w:val="-9"/>
          <w:w w:val="10"/>
          <w:position w:val="-20"/>
        </w:rPr>
        <w:t>N</w:t>
      </w:r>
      <w:r>
        <w:rPr>
          <w:spacing w:val="-9"/>
          <w:w w:val="10"/>
        </w:rPr>
        <w:t>S</w:t>
      </w:r>
      <w:r>
        <w:rPr>
          <w:spacing w:val="-9"/>
          <w:w w:val="10"/>
          <w:position w:val="21"/>
        </w:rPr>
        <w:t>N</w:t>
      </w:r>
      <w:r>
        <w:rPr>
          <w:spacing w:val="-9"/>
          <w:w w:val="10"/>
          <w:position w:val="-20"/>
        </w:rPr>
        <w:t>N</w:t>
      </w:r>
      <w:r>
        <w:rPr>
          <w:spacing w:val="-8"/>
          <w:w w:val="10"/>
        </w:rPr>
        <w:t>S</w:t>
      </w:r>
      <w:r>
        <w:rPr>
          <w:spacing w:val="-9"/>
          <w:w w:val="10"/>
        </w:rPr>
        <w:t>P</w:t>
      </w:r>
      <w:r>
        <w:rPr>
          <w:spacing w:val="-9"/>
          <w:w w:val="10"/>
          <w:position w:val="-20"/>
        </w:rPr>
        <w:t>_</w:t>
      </w:r>
      <w:r>
        <w:rPr>
          <w:spacing w:val="-9"/>
          <w:w w:val="10"/>
          <w:position w:val="21"/>
        </w:rPr>
        <w:t>_</w:t>
      </w:r>
      <w:r>
        <w:rPr>
          <w:spacing w:val="-9"/>
          <w:w w:val="10"/>
        </w:rPr>
        <w:t>P</w:t>
      </w:r>
      <w:r>
        <w:rPr>
          <w:spacing w:val="-9"/>
          <w:w w:val="10"/>
          <w:position w:val="21"/>
        </w:rPr>
        <w:t>_</w:t>
      </w:r>
      <w:r>
        <w:rPr>
          <w:spacing w:val="-8"/>
          <w:w w:val="10"/>
          <w:position w:val="-20"/>
        </w:rPr>
        <w:t>_</w:t>
      </w:r>
      <w:r>
        <w:rPr>
          <w:spacing w:val="-9"/>
          <w:w w:val="10"/>
        </w:rPr>
        <w:t>E</w:t>
      </w:r>
      <w:r>
        <w:rPr>
          <w:spacing w:val="-9"/>
          <w:w w:val="10"/>
          <w:position w:val="21"/>
        </w:rPr>
        <w:t>M</w:t>
      </w:r>
      <w:r>
        <w:rPr>
          <w:spacing w:val="-9"/>
          <w:w w:val="10"/>
          <w:position w:val="-20"/>
        </w:rPr>
        <w:t>M</w:t>
      </w:r>
      <w:r>
        <w:rPr>
          <w:spacing w:val="-9"/>
          <w:w w:val="10"/>
        </w:rPr>
        <w:t>E</w:t>
      </w:r>
      <w:r>
        <w:rPr>
          <w:spacing w:val="-9"/>
          <w:w w:val="10"/>
          <w:position w:val="21"/>
        </w:rPr>
        <w:t>M</w:t>
      </w:r>
      <w:r>
        <w:rPr>
          <w:spacing w:val="-8"/>
          <w:w w:val="10"/>
          <w:position w:val="-20"/>
        </w:rPr>
        <w:t>M</w:t>
      </w:r>
      <w:r>
        <w:rPr>
          <w:spacing w:val="-9"/>
          <w:w w:val="10"/>
        </w:rPr>
        <w:t>E</w:t>
      </w:r>
      <w:r>
        <w:rPr>
          <w:spacing w:val="-9"/>
          <w:w w:val="10"/>
          <w:position w:val="21"/>
        </w:rPr>
        <w:t>N</w:t>
      </w:r>
      <w:r>
        <w:rPr>
          <w:spacing w:val="-9"/>
          <w:w w:val="10"/>
          <w:position w:val="-20"/>
        </w:rPr>
        <w:t>X</w:t>
      </w:r>
      <w:r>
        <w:rPr>
          <w:spacing w:val="-9"/>
          <w:w w:val="10"/>
        </w:rPr>
        <w:t>E</w:t>
      </w:r>
      <w:r>
        <w:rPr>
          <w:spacing w:val="-9"/>
          <w:w w:val="10"/>
          <w:position w:val="-20"/>
        </w:rPr>
        <w:t>X</w:t>
      </w:r>
      <w:r>
        <w:rPr>
          <w:spacing w:val="-8"/>
          <w:w w:val="10"/>
          <w:position w:val="21"/>
        </w:rPr>
        <w:t>N</w:t>
      </w:r>
      <w:r>
        <w:rPr>
          <w:w w:val="10"/>
        </w:rPr>
        <w:t>D</w:t>
      </w:r>
      <w:r>
        <w:rPr/>
      </w:r>
    </w:p>
    <w:p>
      <w:pPr>
        <w:pStyle w:val="BodyText"/>
        <w:spacing w:line="1452" w:lineRule="exact"/>
        <w:ind w:left="1098" w:right="0"/>
        <w:jc w:val="left"/>
        <w:rPr>
          <w:rFonts w:ascii="宋体" w:hAnsi="宋体" w:cs="宋体" w:eastAsia="宋体"/>
        </w:rPr>
      </w:pPr>
      <w:r>
        <w:rPr>
          <w:w w:val="5"/>
        </w:rPr>
        <w:br w:type="column"/>
      </w:r>
      <w:r>
        <w:rPr>
          <w:rFonts w:ascii="宋体"/>
          <w:spacing w:val="-5"/>
          <w:w w:val="5"/>
          <w:position w:val="42"/>
        </w:rPr>
        <w:t>E</w:t>
      </w:r>
      <w:r>
        <w:rPr>
          <w:rFonts w:ascii="宋体"/>
          <w:spacing w:val="-5"/>
          <w:w w:val="5"/>
          <w:position w:val="-62"/>
        </w:rPr>
        <w:t>C</w:t>
      </w:r>
      <w:r>
        <w:rPr>
          <w:rFonts w:ascii="宋体"/>
          <w:spacing w:val="-5"/>
          <w:w w:val="5"/>
          <w:position w:val="-41"/>
        </w:rPr>
        <w:t>O</w:t>
      </w:r>
      <w:r>
        <w:rPr>
          <w:rFonts w:ascii="宋体"/>
          <w:spacing w:val="-5"/>
          <w:w w:val="5"/>
          <w:position w:val="-20"/>
        </w:rPr>
        <w:t>f</w:t>
      </w:r>
      <w:r>
        <w:rPr>
          <w:rFonts w:ascii="宋体"/>
          <w:spacing w:val="-5"/>
          <w:w w:val="5"/>
          <w:position w:val="21"/>
        </w:rPr>
        <w:t>C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-83"/>
        </w:rPr>
        <w:t>C</w:t>
      </w:r>
      <w:r>
        <w:rPr>
          <w:rFonts w:ascii="宋体"/>
          <w:w w:val="5"/>
          <w:position w:val="-103"/>
        </w:rPr>
        <w:t>C</w:t>
      </w:r>
      <w:r>
        <w:rPr>
          <w:rFonts w:ascii="宋体"/>
          <w:spacing w:val="-5"/>
          <w:w w:val="5"/>
          <w:position w:val="42"/>
        </w:rPr>
        <w:t>x</w:t>
      </w:r>
      <w:r>
        <w:rPr>
          <w:rFonts w:ascii="宋体"/>
          <w:spacing w:val="-5"/>
          <w:w w:val="5"/>
        </w:rPr>
        <w:t>:</w:t>
      </w:r>
      <w:r>
        <w:rPr>
          <w:rFonts w:ascii="宋体"/>
          <w:spacing w:val="-5"/>
          <w:w w:val="5"/>
          <w:position w:val="-41"/>
        </w:rPr>
        <w:t>i</w:t>
      </w:r>
      <w:r>
        <w:rPr>
          <w:rFonts w:ascii="宋体"/>
          <w:spacing w:val="-5"/>
          <w:w w:val="5"/>
          <w:position w:val="-103"/>
        </w:rPr>
        <w:t>:</w:t>
      </w:r>
      <w:r>
        <w:rPr>
          <w:rFonts w:ascii="宋体"/>
          <w:spacing w:val="-5"/>
          <w:w w:val="5"/>
          <w:position w:val="-83"/>
        </w:rPr>
        <w:t>:</w:t>
      </w:r>
      <w:r>
        <w:rPr>
          <w:rFonts w:ascii="宋体"/>
          <w:spacing w:val="-5"/>
          <w:w w:val="5"/>
          <w:position w:val="-20"/>
        </w:rPr>
        <w:t>u</w:t>
      </w:r>
      <w:r>
        <w:rPr>
          <w:rFonts w:ascii="宋体"/>
          <w:spacing w:val="-5"/>
          <w:w w:val="5"/>
          <w:position w:val="-62"/>
        </w:rPr>
        <w:t>:</w:t>
      </w:r>
      <w:r>
        <w:rPr>
          <w:rFonts w:ascii="宋体"/>
          <w:w w:val="5"/>
          <w:position w:val="21"/>
        </w:rPr>
        <w:t>:</w:t>
      </w:r>
      <w:r>
        <w:rPr>
          <w:rFonts w:ascii="宋体"/>
          <w:spacing w:val="-5"/>
          <w:w w:val="5"/>
          <w:position w:val="42"/>
        </w:rPr>
        <w:t>h</w:t>
      </w:r>
      <w:r>
        <w:rPr>
          <w:rFonts w:ascii="宋体"/>
          <w:spacing w:val="-5"/>
          <w:w w:val="5"/>
        </w:rPr>
      </w:r>
      <w:r>
        <w:rPr>
          <w:rFonts w:ascii="宋体"/>
          <w:spacing w:val="-5"/>
          <w:w w:val="5"/>
          <w:position w:val="-41"/>
        </w:rPr>
        <w:t>l</w:t>
      </w:r>
      <w:r>
        <w:rPr>
          <w:rFonts w:ascii="宋体"/>
          <w:spacing w:val="-5"/>
          <w:w w:val="5"/>
          <w:position w:val="-83"/>
        </w:rPr>
      </w:r>
      <w:r>
        <w:rPr>
          <w:rFonts w:ascii="宋体"/>
          <w:spacing w:val="-5"/>
          <w:w w:val="5"/>
          <w:position w:val="21"/>
        </w:rPr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w w:val="5"/>
          <w:position w:val="-20"/>
        </w:rPr>
        <w:t>    </w:t>
      </w:r>
      <w:r>
        <w:rPr>
          <w:rFonts w:ascii="宋体"/>
          <w:spacing w:val="41"/>
          <w:w w:val="5"/>
          <w:position w:val="-20"/>
        </w:rPr>
        <w:t> </w:t>
      </w:r>
      <w:r>
        <w:rPr>
          <w:rFonts w:ascii="宋体"/>
          <w:spacing w:val="41"/>
          <w:w w:val="5"/>
          <w:position w:val="-62"/>
        </w:rPr>
      </w:r>
      <w:r>
        <w:rPr>
          <w:rFonts w:ascii="宋体"/>
          <w:spacing w:val="-5"/>
          <w:w w:val="5"/>
        </w:rPr>
        <w:t>H</w:t>
      </w:r>
      <w:r>
        <w:rPr>
          <w:rFonts w:ascii="宋体"/>
          <w:spacing w:val="-5"/>
          <w:w w:val="5"/>
          <w:position w:val="-41"/>
        </w:rPr>
      </w:r>
      <w:r>
        <w:rPr>
          <w:rFonts w:ascii="宋体"/>
          <w:spacing w:val="-5"/>
          <w:w w:val="5"/>
          <w:position w:val="42"/>
        </w:rPr>
        <w:t>a</w:t>
      </w:r>
      <w:r>
        <w:rPr>
          <w:rFonts w:ascii="宋体"/>
          <w:spacing w:val="-5"/>
          <w:w w:val="5"/>
          <w:position w:val="-83"/>
        </w:rPr>
        <w:t>H</w:t>
      </w:r>
      <w:r>
        <w:rPr>
          <w:rFonts w:ascii="宋体"/>
          <w:spacing w:val="-5"/>
          <w:w w:val="5"/>
          <w:position w:val="-62"/>
        </w:rPr>
        <w:t>E</w:t>
      </w:r>
      <w:r>
        <w:rPr>
          <w:rFonts w:ascii="宋体"/>
          <w:spacing w:val="-5"/>
          <w:w w:val="5"/>
          <w:position w:val="21"/>
        </w:rPr>
        <w:t>A</w:t>
      </w:r>
      <w:r>
        <w:rPr>
          <w:rFonts w:ascii="宋体"/>
          <w:w w:val="5"/>
          <w:position w:val="-20"/>
        </w:rPr>
        <w:t>l</w:t>
      </w:r>
      <w:r>
        <w:rPr>
          <w:rFonts w:ascii="宋体"/>
          <w:spacing w:val="-5"/>
          <w:w w:val="5"/>
        </w:rPr>
        <w:t>i</w:t>
      </w:r>
      <w:r>
        <w:rPr>
          <w:rFonts w:ascii="宋体"/>
          <w:spacing w:val="-5"/>
          <w:w w:val="5"/>
          <w:position w:val="42"/>
        </w:rPr>
        <w:t>u</w:t>
      </w:r>
      <w:r>
        <w:rPr>
          <w:rFonts w:ascii="宋体"/>
          <w:spacing w:val="-5"/>
          <w:w w:val="5"/>
          <w:position w:val="-83"/>
        </w:rPr>
        <w:t>i</w:t>
      </w:r>
      <w:r>
        <w:rPr>
          <w:rFonts w:ascii="宋体"/>
          <w:spacing w:val="-5"/>
          <w:w w:val="5"/>
          <w:position w:val="-41"/>
        </w:rPr>
        <w:t>t</w:t>
      </w:r>
      <w:r>
        <w:rPr>
          <w:rFonts w:ascii="宋体"/>
          <w:spacing w:val="-5"/>
          <w:w w:val="5"/>
          <w:position w:val="21"/>
        </w:rPr>
        <w:t>M</w:t>
      </w:r>
      <w:r>
        <w:rPr>
          <w:rFonts w:ascii="宋体"/>
          <w:spacing w:val="-5"/>
          <w:w w:val="5"/>
          <w:position w:val="-62"/>
        </w:rPr>
        <w:t>C</w:t>
      </w:r>
      <w:r>
        <w:rPr>
          <w:rFonts w:ascii="宋体"/>
          <w:w w:val="5"/>
          <w:position w:val="-62"/>
        </w:rPr>
        <w:t>    </w:t>
      </w:r>
      <w:r>
        <w:rPr>
          <w:rFonts w:ascii="宋体"/>
          <w:spacing w:val="42"/>
          <w:w w:val="5"/>
          <w:position w:val="-62"/>
        </w:rPr>
        <w:t> </w:t>
      </w:r>
      <w:r>
        <w:rPr>
          <w:rFonts w:ascii="宋体"/>
          <w:spacing w:val="42"/>
          <w:w w:val="5"/>
          <w:position w:val="-20"/>
        </w:rPr>
      </w:r>
      <w:r>
        <w:rPr>
          <w:rFonts w:ascii="宋体"/>
          <w:spacing w:val="-5"/>
          <w:w w:val="5"/>
        </w:rPr>
        <w:t>g</w:t>
      </w:r>
      <w:r>
        <w:rPr>
          <w:rFonts w:ascii="宋体"/>
          <w:spacing w:val="-5"/>
          <w:w w:val="5"/>
          <w:position w:val="-41"/>
        </w:rPr>
        <w:t>e</w:t>
      </w:r>
      <w:r>
        <w:rPr>
          <w:rFonts w:ascii="宋体"/>
          <w:spacing w:val="-5"/>
          <w:w w:val="5"/>
          <w:position w:val="-83"/>
        </w:rPr>
        <w:t>g</w:t>
      </w:r>
      <w:r>
        <w:rPr>
          <w:rFonts w:ascii="宋体"/>
          <w:spacing w:val="-5"/>
          <w:w w:val="5"/>
          <w:position w:val="21"/>
        </w:rPr>
        <w:t>B</w:t>
      </w:r>
      <w:r>
        <w:rPr>
          <w:rFonts w:ascii="宋体"/>
          <w:spacing w:val="-5"/>
          <w:w w:val="5"/>
          <w:position w:val="-62"/>
        </w:rPr>
        <w:t>M</w:t>
      </w:r>
      <w:r>
        <w:rPr>
          <w:rFonts w:ascii="宋体"/>
          <w:w w:val="5"/>
          <w:position w:val="-20"/>
        </w:rPr>
        <w:t>t</w:t>
      </w:r>
      <w:r>
        <w:rPr>
          <w:rFonts w:ascii="宋体"/>
          <w:spacing w:val="-5"/>
          <w:w w:val="5"/>
          <w:position w:val="-83"/>
        </w:rPr>
        <w:t>h</w:t>
      </w:r>
      <w:r>
        <w:rPr>
          <w:rFonts w:ascii="宋体"/>
          <w:spacing w:val="-5"/>
          <w:w w:val="5"/>
          <w:position w:val="-41"/>
        </w:rPr>
        <w:t>m</w:t>
      </w:r>
      <w:r>
        <w:rPr>
          <w:rFonts w:ascii="宋体"/>
          <w:spacing w:val="-5"/>
          <w:w w:val="5"/>
        </w:rPr>
        <w:t>h</w:t>
      </w:r>
      <w:r>
        <w:rPr>
          <w:rFonts w:ascii="宋体"/>
          <w:spacing w:val="-5"/>
          <w:w w:val="5"/>
          <w:position w:val="-62"/>
        </w:rPr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w w:val="5"/>
          <w:position w:val="21"/>
        </w:rPr>
        <w:t>I</w:t>
      </w:r>
      <w:r>
        <w:rPr>
          <w:rFonts w:ascii="宋体"/>
          <w:w w:val="5"/>
          <w:position w:val="-83"/>
        </w:rPr>
      </w:r>
      <w:r>
        <w:rPr>
          <w:rFonts w:ascii="宋体"/>
          <w:spacing w:val="-5"/>
          <w:w w:val="5"/>
          <w:position w:val="-41"/>
        </w:rPr>
        <w:t>p</w:t>
      </w:r>
      <w:r>
        <w:rPr>
          <w:rFonts w:ascii="宋体"/>
          <w:spacing w:val="-5"/>
          <w:w w:val="5"/>
        </w:rPr>
      </w:r>
      <w:r>
        <w:rPr>
          <w:rFonts w:ascii="宋体"/>
          <w:spacing w:val="-5"/>
          <w:w w:val="5"/>
          <w:position w:val="21"/>
        </w:rPr>
        <w:t>E</w:t>
      </w:r>
      <w:r>
        <w:rPr>
          <w:rFonts w:ascii="宋体"/>
          <w:spacing w:val="-5"/>
          <w:w w:val="5"/>
          <w:position w:val="-20"/>
        </w:rPr>
        <w:t>m</w:t>
      </w:r>
      <w:r>
        <w:rPr>
          <w:rFonts w:ascii="宋体"/>
          <w:w w:val="5"/>
          <w:position w:val="-62"/>
        </w:rPr>
        <w:t>f</w:t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-5"/>
          <w:w w:val="5"/>
          <w:position w:val="-83"/>
        </w:rPr>
        <w:t>P</w:t>
      </w:r>
      <w:r>
        <w:rPr>
          <w:rFonts w:ascii="宋体"/>
          <w:spacing w:val="-5"/>
          <w:w w:val="5"/>
          <w:position w:val="-41"/>
        </w:rPr>
        <w:t>e</w:t>
      </w:r>
      <w:r>
        <w:rPr>
          <w:rFonts w:ascii="宋体"/>
          <w:spacing w:val="-5"/>
          <w:w w:val="5"/>
          <w:position w:val="-62"/>
        </w:rPr>
        <w:t>u</w:t>
      </w:r>
      <w:r>
        <w:rPr>
          <w:rFonts w:ascii="宋体"/>
          <w:spacing w:val="-5"/>
          <w:w w:val="5"/>
          <w:position w:val="-20"/>
        </w:rPr>
        <w:t>p</w:t>
      </w:r>
      <w:r>
        <w:rPr>
          <w:rFonts w:ascii="宋体"/>
          <w:w w:val="5"/>
          <w:position w:val="21"/>
        </w:rPr>
        <w:t>N</w:t>
      </w:r>
      <w:r>
        <w:rPr>
          <w:rFonts w:ascii="宋体"/>
          <w:spacing w:val="-5"/>
          <w:w w:val="5"/>
          <w:position w:val="-41"/>
        </w:rPr>
        <w:t>r</w:t>
      </w:r>
      <w:r>
        <w:rPr>
          <w:rFonts w:ascii="宋体"/>
          <w:spacing w:val="-5"/>
          <w:w w:val="5"/>
          <w:position w:val="-83"/>
        </w:rPr>
        <w:t>r</w:t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-5"/>
          <w:w w:val="5"/>
          <w:position w:val="21"/>
        </w:rPr>
        <w:t>T</w:t>
      </w:r>
      <w:r>
        <w:rPr>
          <w:rFonts w:ascii="宋体"/>
          <w:spacing w:val="-5"/>
          <w:w w:val="5"/>
          <w:position w:val="-62"/>
        </w:rPr>
        <w:t>e</w:t>
      </w:r>
      <w:r>
        <w:rPr>
          <w:rFonts w:ascii="宋体"/>
          <w:w w:val="5"/>
          <w:position w:val="-20"/>
        </w:rPr>
        <w:t>e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41"/>
        </w:rPr>
        <w:t>a</w:t>
      </w:r>
      <w:r>
        <w:rPr>
          <w:rFonts w:ascii="宋体"/>
          <w:spacing w:val="-5"/>
          <w:w w:val="5"/>
          <w:position w:val="-83"/>
        </w:rPr>
        <w:t>e</w:t>
      </w:r>
      <w:r>
        <w:rPr>
          <w:rFonts w:ascii="宋体"/>
          <w:spacing w:val="-5"/>
          <w:w w:val="5"/>
          <w:position w:val="-20"/>
        </w:rPr>
        <w:t>r</w:t>
      </w:r>
      <w:r>
        <w:rPr>
          <w:rFonts w:ascii="宋体"/>
          <w:spacing w:val="-5"/>
          <w:w w:val="5"/>
          <w:position w:val="21"/>
        </w:rPr>
      </w:r>
      <w:r>
        <w:rPr>
          <w:rFonts w:ascii="宋体"/>
          <w:w w:val="5"/>
          <w:position w:val="-62"/>
        </w:rPr>
        <w:t>l</w:t>
      </w:r>
      <w:r>
        <w:rPr>
          <w:rFonts w:ascii="宋体"/>
          <w:spacing w:val="-5"/>
          <w:w w:val="5"/>
        </w:rPr>
        <w:t>s</w:t>
      </w:r>
      <w:r>
        <w:rPr>
          <w:rFonts w:ascii="宋体"/>
          <w:spacing w:val="-5"/>
          <w:w w:val="5"/>
          <w:position w:val="-83"/>
        </w:rPr>
        <w:t>s</w:t>
      </w:r>
      <w:r>
        <w:rPr>
          <w:rFonts w:ascii="宋体"/>
          <w:spacing w:val="-5"/>
          <w:w w:val="5"/>
          <w:position w:val="-41"/>
        </w:rPr>
        <w:t>t</w:t>
      </w:r>
      <w:r>
        <w:rPr>
          <w:rFonts w:ascii="宋体"/>
          <w:spacing w:val="-5"/>
          <w:w w:val="5"/>
          <w:position w:val="-62"/>
        </w:rPr>
        <w:t>i</w:t>
      </w:r>
      <w:r>
        <w:rPr>
          <w:rFonts w:ascii="宋体"/>
          <w:spacing w:val="-5"/>
          <w:w w:val="5"/>
          <w:position w:val="21"/>
        </w:rPr>
        <w:t>A</w:t>
      </w:r>
      <w:r>
        <w:rPr>
          <w:rFonts w:ascii="宋体"/>
          <w:w w:val="5"/>
          <w:position w:val="-20"/>
        </w:rPr>
        <w:t>a</w:t>
      </w:r>
      <w:r>
        <w:rPr>
          <w:rFonts w:ascii="宋体"/>
          <w:spacing w:val="-5"/>
          <w:w w:val="5"/>
          <w:position w:val="-83"/>
        </w:rPr>
        <w:t>s</w:t>
      </w:r>
      <w:r>
        <w:rPr>
          <w:rFonts w:ascii="宋体"/>
          <w:spacing w:val="-5"/>
          <w:w w:val="5"/>
          <w:position w:val="-41"/>
        </w:rPr>
        <w:t>u</w:t>
      </w:r>
      <w:r>
        <w:rPr>
          <w:rFonts w:ascii="宋体"/>
          <w:spacing w:val="-5"/>
          <w:w w:val="5"/>
        </w:rPr>
        <w:t>s</w:t>
      </w:r>
      <w:r>
        <w:rPr>
          <w:rFonts w:ascii="宋体"/>
          <w:spacing w:val="-5"/>
          <w:w w:val="5"/>
          <w:position w:val="-20"/>
        </w:rPr>
        <w:t>t</w:t>
      </w:r>
      <w:r>
        <w:rPr>
          <w:rFonts w:ascii="宋体"/>
          <w:spacing w:val="-5"/>
          <w:w w:val="5"/>
          <w:position w:val="21"/>
        </w:rPr>
        <w:t>I</w:t>
      </w:r>
      <w:r>
        <w:rPr>
          <w:rFonts w:ascii="宋体"/>
          <w:w w:val="5"/>
          <w:position w:val="-62"/>
        </w:rPr>
        <w:t>n</w:t>
      </w:r>
      <w:r>
        <w:rPr>
          <w:rFonts w:ascii="宋体"/>
          <w:spacing w:val="-5"/>
          <w:w w:val="5"/>
        </w:rPr>
        <w:t>.</w:t>
      </w:r>
      <w:r>
        <w:rPr>
          <w:rFonts w:ascii="宋体"/>
          <w:spacing w:val="-5"/>
          <w:w w:val="5"/>
          <w:position w:val="-41"/>
        </w:rPr>
        <w:t>r</w:t>
      </w:r>
      <w:r>
        <w:rPr>
          <w:rFonts w:ascii="宋体"/>
          <w:spacing w:val="-5"/>
          <w:w w:val="5"/>
          <w:position w:val="-83"/>
        </w:rPr>
        <w:t>.</w:t>
      </w:r>
      <w:r>
        <w:rPr>
          <w:rFonts w:ascii="宋体"/>
          <w:spacing w:val="-5"/>
          <w:w w:val="5"/>
          <w:position w:val="-62"/>
        </w:rPr>
        <w:t>g</w:t>
      </w:r>
      <w:r>
        <w:rPr>
          <w:rFonts w:ascii="宋体"/>
          <w:spacing w:val="-5"/>
          <w:w w:val="5"/>
          <w:position w:val="-20"/>
        </w:rPr>
        <w:t>u</w:t>
      </w:r>
      <w:r>
        <w:rPr>
          <w:rFonts w:ascii="宋体"/>
          <w:w w:val="5"/>
          <w:position w:val="21"/>
        </w:rPr>
        <w:t>R</w:t>
      </w:r>
      <w:r>
        <w:rPr>
          <w:rFonts w:ascii="宋体"/>
          <w:w w:val="5"/>
        </w:rPr>
      </w:r>
      <w:r>
        <w:rPr>
          <w:rFonts w:ascii="宋体"/>
          <w:w w:val="5"/>
          <w:position w:val="-83"/>
        </w:rPr>
      </w:r>
      <w:r>
        <w:rPr>
          <w:rFonts w:ascii="宋体"/>
          <w:spacing w:val="-5"/>
          <w:w w:val="5"/>
          <w:position w:val="-41"/>
        </w:rPr>
        <w:t>e</w:t>
      </w:r>
      <w:r>
        <w:rPr>
          <w:rFonts w:ascii="宋体"/>
          <w:spacing w:val="-5"/>
          <w:w w:val="5"/>
          <w:position w:val="21"/>
        </w:rPr>
      </w:r>
      <w:r>
        <w:rPr>
          <w:rFonts w:ascii="宋体"/>
          <w:spacing w:val="-5"/>
          <w:w w:val="5"/>
          <w:position w:val="-62"/>
        </w:rPr>
      </w:r>
      <w:r>
        <w:rPr>
          <w:rFonts w:ascii="宋体"/>
          <w:w w:val="5"/>
          <w:position w:val="-20"/>
        </w:rPr>
        <w:t>r</w:t>
      </w:r>
      <w:r>
        <w:rPr>
          <w:rFonts w:ascii="宋体"/>
          <w:spacing w:val="-5"/>
          <w:w w:val="5"/>
          <w:position w:val="-83"/>
        </w:rPr>
        <w:t>C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spacing w:val="-5"/>
          <w:w w:val="5"/>
          <w:position w:val="21"/>
        </w:rPr>
        <w:t>P</w:t>
      </w:r>
      <w:r>
        <w:rPr>
          <w:rFonts w:ascii="宋体"/>
          <w:w w:val="5"/>
          <w:position w:val="-62"/>
        </w:rPr>
        <w:t>s</w:t>
      </w:r>
      <w:r>
        <w:rPr>
          <w:rFonts w:ascii="宋体"/>
          <w:spacing w:val="-5"/>
          <w:w w:val="5"/>
          <w:position w:val="-83"/>
        </w:rPr>
        <w:t>o</w:t>
      </w:r>
      <w:r>
        <w:rPr>
          <w:rFonts w:ascii="宋体"/>
          <w:spacing w:val="-5"/>
          <w:w w:val="5"/>
        </w:rPr>
        <w:t>o</w:t>
      </w:r>
      <w:r>
        <w:rPr>
          <w:rFonts w:ascii="宋体"/>
          <w:spacing w:val="-5"/>
          <w:w w:val="5"/>
          <w:position w:val="-62"/>
        </w:rPr>
        <w:t>t</w:t>
      </w:r>
      <w:r>
        <w:rPr>
          <w:rFonts w:ascii="宋体"/>
          <w:w w:val="5"/>
          <w:position w:val="21"/>
        </w:rPr>
        <w:t>R</w:t>
      </w:r>
      <w:r>
        <w:rPr>
          <w:rFonts w:ascii="宋体"/>
          <w:spacing w:val="-5"/>
          <w:w w:val="5"/>
        </w:rPr>
        <w:t>m</w:t>
      </w:r>
      <w:r>
        <w:rPr>
          <w:rFonts w:ascii="宋体"/>
          <w:spacing w:val="-5"/>
          <w:w w:val="5"/>
          <w:position w:val="-83"/>
        </w:rPr>
        <w:t>m</w:t>
      </w:r>
      <w:r>
        <w:rPr>
          <w:rFonts w:ascii="宋体"/>
          <w:spacing w:val="-5"/>
          <w:w w:val="5"/>
          <w:position w:val="21"/>
        </w:rPr>
        <w:t>E</w:t>
      </w:r>
      <w:r>
        <w:rPr>
          <w:rFonts w:ascii="宋体"/>
          <w:w w:val="5"/>
          <w:position w:val="-62"/>
        </w:rPr>
        <w:t>a</w:t>
      </w:r>
      <w:r>
        <w:rPr>
          <w:rFonts w:ascii="宋体"/>
          <w:spacing w:val="-5"/>
          <w:w w:val="5"/>
          <w:position w:val="-83"/>
        </w:rPr>
        <w:t>m</w:t>
      </w:r>
      <w:r>
        <w:rPr>
          <w:rFonts w:ascii="宋体"/>
          <w:spacing w:val="-5"/>
          <w:w w:val="5"/>
        </w:rPr>
        <w:t>m</w:t>
      </w:r>
      <w:r>
        <w:rPr>
          <w:rFonts w:ascii="宋体"/>
          <w:spacing w:val="-5"/>
          <w:w w:val="5"/>
          <w:position w:val="21"/>
        </w:rPr>
        <w:t>S</w:t>
      </w:r>
      <w:r>
        <w:rPr>
          <w:rFonts w:ascii="宋体"/>
          <w:w w:val="5"/>
          <w:position w:val="-62"/>
        </w:rPr>
        <w:t>t</w:t>
      </w:r>
      <w:r>
        <w:rPr>
          <w:rFonts w:ascii="宋体"/>
          <w:spacing w:val="-5"/>
          <w:w w:val="5"/>
          <w:position w:val="-83"/>
        </w:rPr>
        <w:t>o</w:t>
      </w:r>
      <w:r>
        <w:rPr>
          <w:rFonts w:ascii="宋体"/>
          <w:spacing w:val="-5"/>
          <w:w w:val="5"/>
        </w:rPr>
        <w:t>o</w:t>
      </w:r>
      <w:r>
        <w:rPr>
          <w:rFonts w:ascii="宋体"/>
          <w:spacing w:val="-5"/>
          <w:w w:val="5"/>
          <w:position w:val="21"/>
        </w:rPr>
        <w:t>S</w:t>
      </w:r>
      <w:r>
        <w:rPr>
          <w:rFonts w:ascii="宋体"/>
          <w:w w:val="5"/>
          <w:position w:val="-62"/>
        </w:rPr>
        <w:t>e</w:t>
      </w:r>
      <w:r>
        <w:rPr>
          <w:rFonts w:ascii="宋体"/>
          <w:spacing w:val="-5"/>
          <w:w w:val="5"/>
        </w:rPr>
        <w:t>n</w:t>
      </w:r>
      <w:r>
        <w:rPr>
          <w:rFonts w:ascii="宋体"/>
          <w:spacing w:val="-5"/>
          <w:w w:val="5"/>
          <w:position w:val="-83"/>
        </w:rPr>
        <w:t>n</w:t>
      </w:r>
      <w:r>
        <w:rPr>
          <w:rFonts w:ascii="宋体"/>
          <w:w w:val="5"/>
          <w:position w:val="21"/>
        </w:rPr>
        <w:t>U</w:t>
      </w:r>
      <w:r>
        <w:rPr>
          <w:rFonts w:ascii="宋体"/>
          <w:w w:val="5"/>
          <w:position w:val="-83"/>
        </w:rPr>
      </w:r>
      <w:r>
        <w:rPr>
          <w:rFonts w:ascii="宋体"/>
          <w:w w:val="5"/>
        </w:rPr>
      </w:r>
      <w:r>
        <w:rPr>
          <w:rFonts w:ascii="宋体"/>
          <w:w w:val="5"/>
          <w:position w:val="21"/>
        </w:rPr>
        <w:t>R</w:t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-5"/>
          <w:w w:val="5"/>
          <w:position w:val="-83"/>
        </w:rPr>
        <w:t>R</w:t>
      </w:r>
      <w:r>
        <w:rPr>
          <w:rFonts w:ascii="宋体"/>
          <w:w w:val="5"/>
          <w:position w:val="21"/>
        </w:rPr>
        <w:t>E</w:t>
      </w:r>
      <w:r>
        <w:rPr>
          <w:rFonts w:ascii="宋体"/>
          <w:spacing w:val="-5"/>
          <w:w w:val="5"/>
        </w:rPr>
        <w:t>a</w:t>
      </w:r>
      <w:r>
        <w:rPr>
          <w:rFonts w:ascii="宋体"/>
          <w:spacing w:val="1"/>
          <w:w w:val="5"/>
          <w:position w:val="-83"/>
        </w:rPr>
        <w:t>a</w:t>
      </w:r>
      <w:r>
        <w:rPr>
          <w:rFonts w:ascii="宋体"/>
          <w:spacing w:val="-5"/>
          <w:w w:val="5"/>
        </w:rPr>
        <w:t>i</w:t>
      </w:r>
      <w:r>
        <w:rPr>
          <w:rFonts w:ascii="宋体"/>
          <w:spacing w:val="1"/>
          <w:w w:val="5"/>
          <w:position w:val="-83"/>
        </w:rPr>
        <w:t>i</w:t>
      </w:r>
      <w:r>
        <w:rPr>
          <w:rFonts w:ascii="宋体"/>
          <w:spacing w:val="-5"/>
          <w:w w:val="5"/>
        </w:rPr>
        <w:t>l</w:t>
      </w:r>
      <w:r>
        <w:rPr>
          <w:rFonts w:ascii="宋体"/>
          <w:spacing w:val="1"/>
          <w:w w:val="5"/>
          <w:position w:val="-83"/>
        </w:rPr>
        <w:t>l</w:t>
      </w:r>
      <w:r>
        <w:rPr>
          <w:rFonts w:ascii="宋体"/>
          <w:w w:val="5"/>
          <w:position w:val="-83"/>
        </w:rPr>
        <w:t>    </w:t>
      </w:r>
      <w:r>
        <w:rPr>
          <w:rFonts w:ascii="宋体"/>
          <w:spacing w:val="50"/>
          <w:w w:val="5"/>
          <w:position w:val="-83"/>
        </w:rPr>
        <w:t> </w:t>
      </w:r>
      <w:r>
        <w:rPr>
          <w:rFonts w:ascii="宋体"/>
          <w:spacing w:val="50"/>
          <w:w w:val="5"/>
        </w:rPr>
      </w:r>
      <w:r>
        <w:rPr>
          <w:rFonts w:ascii="宋体"/>
          <w:spacing w:val="50"/>
          <w:w w:val="5"/>
          <w:position w:val="-83"/>
        </w:rPr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1"/>
          <w:w w:val="5"/>
          <w:position w:val="-83"/>
        </w:rPr>
        <w:t>C</w:t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1"/>
          <w:w w:val="5"/>
          <w:position w:val="-83"/>
        </w:rPr>
        <w:t>m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1"/>
          <w:w w:val="5"/>
          <w:position w:val="-83"/>
        </w:rPr>
        <w:t>d</w:t>
      </w:r>
      <w:r>
        <w:rPr>
          <w:rFonts w:ascii="宋体"/>
          <w:spacing w:val="1"/>
          <w:w w:val="5"/>
        </w:rPr>
        <w:t>s</w:t>
      </w:r>
      <w:r>
        <w:rPr>
          <w:rFonts w:ascii="宋体"/>
          <w:w w:val="5"/>
        </w:rPr>
        <w:t>.</w:t>
      </w:r>
      <w:r>
        <w:rPr>
          <w:rFonts w:ascii="宋体"/>
        </w:rPr>
      </w:r>
    </w:p>
    <w:p>
      <w:pPr>
        <w:spacing w:before="2048"/>
        <w:ind w:left="306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i/>
          <w:w w:val="71"/>
          <w:sz w:val="27"/>
        </w:rPr>
      </w:r>
      <w:r>
        <w:rPr>
          <w:rFonts w:ascii="Arial"/>
          <w:i/>
          <w:spacing w:val="1"/>
          <w:w w:val="105"/>
          <w:sz w:val="27"/>
          <w:u w:val="single" w:color="000000"/>
        </w:rPr>
        <w:t>H</w:t>
      </w:r>
      <w:r>
        <w:rPr>
          <w:rFonts w:ascii="Arial"/>
          <w:i/>
          <w:w w:val="105"/>
          <w:sz w:val="27"/>
          <w:u w:val="single" w:color="000000"/>
        </w:rPr>
        <w:t>i</w:t>
      </w:r>
      <w:r>
        <w:rPr>
          <w:rFonts w:ascii="Arial"/>
          <w:i/>
          <w:spacing w:val="1"/>
          <w:w w:val="105"/>
          <w:sz w:val="27"/>
          <w:u w:val="single" w:color="000000"/>
        </w:rPr>
        <w:t>gh</w:t>
      </w:r>
      <w:r>
        <w:rPr>
          <w:rFonts w:ascii="Arial"/>
          <w:i/>
          <w:spacing w:val="34"/>
          <w:w w:val="105"/>
          <w:sz w:val="27"/>
          <w:u w:val="single" w:color="000000"/>
        </w:rPr>
        <w:t> </w:t>
      </w:r>
      <w:r>
        <w:rPr>
          <w:rFonts w:ascii="Arial"/>
          <w:i/>
          <w:w w:val="105"/>
          <w:sz w:val="27"/>
          <w:u w:val="single" w:color="000000"/>
        </w:rPr>
        <w:t>I</w:t>
      </w:r>
      <w:r>
        <w:rPr>
          <w:rFonts w:ascii="Arial"/>
          <w:i/>
          <w:spacing w:val="1"/>
          <w:w w:val="105"/>
          <w:sz w:val="27"/>
          <w:u w:val="single" w:color="000000"/>
        </w:rPr>
        <w:t>d</w:t>
      </w:r>
      <w:r>
        <w:rPr>
          <w:rFonts w:ascii="Arial"/>
          <w:i/>
          <w:w w:val="105"/>
          <w:sz w:val="27"/>
          <w:u w:val="single" w:color="000000"/>
        </w:rPr>
        <w:t>l</w:t>
      </w:r>
      <w:r>
        <w:rPr>
          <w:rFonts w:ascii="Arial"/>
          <w:i/>
          <w:spacing w:val="1"/>
          <w:w w:val="105"/>
          <w:sz w:val="27"/>
          <w:u w:val="single" w:color="000000"/>
        </w:rPr>
        <w:t>e</w:t>
      </w:r>
      <w:r>
        <w:rPr>
          <w:rFonts w:ascii="Arial"/>
          <w:i/>
          <w:spacing w:val="35"/>
          <w:w w:val="105"/>
          <w:sz w:val="27"/>
          <w:u w:val="single" w:color="000000"/>
        </w:rPr>
        <w:t> </w:t>
      </w:r>
      <w:r>
        <w:rPr>
          <w:rFonts w:ascii="Arial"/>
          <w:i/>
          <w:spacing w:val="1"/>
          <w:w w:val="105"/>
          <w:sz w:val="27"/>
          <w:u w:val="single" w:color="000000"/>
        </w:rPr>
        <w:t>Speed</w:t>
      </w:r>
      <w:r>
        <w:rPr>
          <w:rFonts w:ascii="Arial"/>
          <w:i/>
          <w:w w:val="92"/>
          <w:sz w:val="27"/>
        </w:rPr>
      </w:r>
      <w:r>
        <w:rPr>
          <w:rFonts w:ascii="Arial"/>
          <w:sz w:val="27"/>
        </w:rPr>
      </w:r>
    </w:p>
    <w:p>
      <w:pPr>
        <w:pStyle w:val="BodyText"/>
        <w:spacing w:line="1663" w:lineRule="exact"/>
        <w:ind w:left="306" w:right="0"/>
        <w:jc w:val="left"/>
        <w:rPr>
          <w:rFonts w:ascii="宋体" w:hAnsi="宋体" w:cs="宋体" w:eastAsia="宋体"/>
        </w:rPr>
      </w:pPr>
      <w:r>
        <w:rPr>
          <w:w w:val="5"/>
        </w:rPr>
        <w:br w:type="column"/>
      </w:r>
      <w:r>
        <w:rPr>
          <w:rFonts w:ascii="宋体" w:hAnsi="宋体" w:cs="宋体" w:eastAsia="宋体"/>
          <w:spacing w:val="-9"/>
          <w:w w:val="5"/>
          <w:position w:val="-41"/>
        </w:rPr>
        <w:t>癈</w:t>
      </w:r>
      <w:r>
        <w:rPr>
          <w:rFonts w:ascii="宋体" w:hAnsi="宋体" w:cs="宋体" w:eastAsia="宋体"/>
          <w:spacing w:val="-5"/>
          <w:w w:val="5"/>
          <w:position w:val="-83"/>
        </w:rPr>
        <w:t>-</w:t>
      </w:r>
      <w:r>
        <w:rPr>
          <w:rFonts w:ascii="宋体" w:hAnsi="宋体" w:cs="宋体" w:eastAsia="宋体"/>
          <w:spacing w:val="-9"/>
          <w:w w:val="5"/>
          <w:position w:val="-62"/>
        </w:rPr>
        <w:t>癈</w:t>
      </w:r>
      <w:r>
        <w:rPr>
          <w:rFonts w:ascii="宋体" w:hAnsi="宋体" w:cs="宋体" w:eastAsia="宋体"/>
          <w:spacing w:val="-5"/>
          <w:w w:val="5"/>
        </w:rPr>
        <w:t>k</w:t>
      </w:r>
      <w:r>
        <w:rPr>
          <w:rFonts w:ascii="宋体" w:hAnsi="宋体" w:cs="宋体" w:eastAsia="宋体"/>
          <w:spacing w:val="-5"/>
          <w:w w:val="5"/>
          <w:position w:val="-20"/>
        </w:rPr>
        <w:t>b</w:t>
      </w:r>
      <w:r>
        <w:rPr>
          <w:rFonts w:ascii="宋体" w:hAnsi="宋体" w:cs="宋体" w:eastAsia="宋体"/>
          <w:spacing w:val="-5"/>
          <w:w w:val="5"/>
          <w:position w:val="-103"/>
        </w:rPr>
        <w:t>-</w:t>
      </w:r>
      <w:r>
        <w:rPr>
          <w:rFonts w:ascii="宋体" w:hAnsi="宋体" w:cs="宋体" w:eastAsia="宋体"/>
          <w:spacing w:val="-9"/>
          <w:w w:val="5"/>
          <w:position w:val="-124"/>
        </w:rPr>
        <w:t>癈</w:t>
      </w:r>
      <w:r>
        <w:rPr>
          <w:rFonts w:ascii="宋体" w:hAnsi="宋体" w:cs="宋体" w:eastAsia="宋体"/>
          <w:spacing w:val="1"/>
          <w:w w:val="5"/>
          <w:position w:val="-145"/>
        </w:rPr>
        <w:t>A</w:t>
      </w:r>
      <w:r>
        <w:rPr>
          <w:rFonts w:ascii="宋体" w:hAnsi="宋体" w:cs="宋体" w:eastAsia="宋体"/>
          <w:spacing w:val="-5"/>
          <w:w w:val="5"/>
        </w:rPr>
        <w:t>P</w:t>
      </w:r>
      <w:r>
        <w:rPr>
          <w:rFonts w:ascii="宋体" w:hAnsi="宋体" w:cs="宋体" w:eastAsia="宋体"/>
          <w:spacing w:val="1"/>
          <w:w w:val="5"/>
          <w:position w:val="-20"/>
        </w:rPr>
        <w:t>a</w:t>
      </w:r>
      <w:r>
        <w:rPr>
          <w:rFonts w:ascii="宋体" w:hAnsi="宋体" w:cs="宋体" w:eastAsia="宋体"/>
          <w:spacing w:val="-5"/>
          <w:w w:val="5"/>
          <w:position w:val="-20"/>
        </w:rPr>
        <w:t>r</w:t>
      </w:r>
      <w:r>
        <w:rPr>
          <w:rFonts w:ascii="宋体" w:hAnsi="宋体" w:cs="宋体" w:eastAsia="宋体"/>
          <w:w w:val="5"/>
        </w:rPr>
        <w:t>a</w:t>
      </w:r>
      <w:r>
        <w:rPr>
          <w:rFonts w:ascii="宋体" w:hAnsi="宋体" w:cs="宋体" w:eastAsia="宋体"/>
        </w:rPr>
      </w:r>
    </w:p>
    <w:p>
      <w:pPr>
        <w:pStyle w:val="BodyText"/>
        <w:spacing w:line="1669" w:lineRule="exact"/>
        <w:ind w:left="306" w:right="0"/>
        <w:jc w:val="left"/>
        <w:rPr>
          <w:rFonts w:ascii="宋体" w:hAnsi="宋体" w:cs="宋体" w:eastAsia="宋体"/>
        </w:rPr>
      </w:pPr>
      <w:r>
        <w:rPr>
          <w:w w:val="15"/>
        </w:rPr>
        <w:br w:type="column"/>
      </w:r>
      <w:r>
        <w:rPr>
          <w:rFonts w:ascii="宋体"/>
          <w:spacing w:val="4"/>
          <w:w w:val="15"/>
        </w:rPr>
        <w:t>2</w:t>
      </w:r>
      <w:r>
        <w:rPr>
          <w:rFonts w:ascii="宋体"/>
          <w:spacing w:val="-13"/>
          <w:w w:val="15"/>
        </w:rPr>
        <w:t>1</w:t>
      </w:r>
      <w:r>
        <w:rPr>
          <w:rFonts w:ascii="宋体"/>
          <w:spacing w:val="-13"/>
          <w:w w:val="15"/>
          <w:position w:val="42"/>
        </w:rPr>
        <w:t>4</w:t>
      </w:r>
      <w:r>
        <w:rPr>
          <w:rFonts w:ascii="宋体"/>
          <w:spacing w:val="-13"/>
          <w:w w:val="15"/>
          <w:position w:val="63"/>
        </w:rPr>
        <w:t>1</w:t>
      </w:r>
      <w:r>
        <w:rPr>
          <w:rFonts w:ascii="宋体"/>
          <w:w w:val="15"/>
          <w:position w:val="-41"/>
        </w:rPr>
        <w:t>3</w:t>
      </w:r>
      <w:r>
        <w:rPr>
          <w:rFonts w:ascii="宋体"/>
          <w:spacing w:val="-13"/>
          <w:w w:val="15"/>
        </w:rPr>
        <w:t>.</w:t>
      </w:r>
      <w:r>
        <w:rPr>
          <w:rFonts w:ascii="宋体"/>
          <w:spacing w:val="-13"/>
          <w:w w:val="15"/>
          <w:position w:val="21"/>
        </w:rPr>
        <w:t>2</w:t>
      </w:r>
      <w:r>
        <w:rPr>
          <w:rFonts w:ascii="宋体"/>
          <w:spacing w:val="-13"/>
          <w:w w:val="15"/>
          <w:position w:val="-20"/>
        </w:rPr>
        <w:t>1</w:t>
      </w:r>
      <w:r>
        <w:rPr>
          <w:rFonts w:ascii="宋体"/>
          <w:spacing w:val="-13"/>
          <w:w w:val="15"/>
          <w:position w:val="-62"/>
        </w:rPr>
        <w:t>2</w:t>
      </w:r>
      <w:r>
        <w:rPr>
          <w:rFonts w:ascii="宋体"/>
          <w:spacing w:val="-13"/>
          <w:w w:val="15"/>
          <w:position w:val="63"/>
        </w:rPr>
        <w:t>0</w:t>
      </w:r>
      <w:r>
        <w:rPr>
          <w:rFonts w:ascii="宋体"/>
          <w:spacing w:val="-13"/>
          <w:w w:val="15"/>
          <w:position w:val="42"/>
        </w:rPr>
        <w:t>0</w:t>
      </w:r>
      <w:r>
        <w:rPr>
          <w:rFonts w:ascii="宋体"/>
          <w:w w:val="15"/>
          <w:position w:val="-41"/>
        </w:rPr>
        <w:t>7</w:t>
      </w:r>
      <w:r>
        <w:rPr>
          <w:rFonts w:ascii="宋体"/>
          <w:spacing w:val="-13"/>
          <w:w w:val="15"/>
        </w:rPr>
        <w:t>7</w:t>
      </w:r>
      <w:r>
        <w:rPr>
          <w:rFonts w:ascii="宋体"/>
          <w:spacing w:val="-13"/>
          <w:w w:val="15"/>
          <w:position w:val="21"/>
        </w:rPr>
        <w:t>5</w:t>
      </w:r>
      <w:r>
        <w:rPr>
          <w:rFonts w:ascii="宋体"/>
          <w:spacing w:val="-13"/>
          <w:w w:val="15"/>
          <w:position w:val="-20"/>
        </w:rPr>
        <w:t>1</w:t>
      </w:r>
      <w:r>
        <w:rPr>
          <w:rFonts w:ascii="宋体"/>
          <w:spacing w:val="-13"/>
          <w:w w:val="15"/>
          <w:position w:val="-62"/>
        </w:rPr>
        <w:t>1</w:t>
      </w:r>
      <w:r>
        <w:rPr>
          <w:rFonts w:ascii="宋体"/>
          <w:spacing w:val="-13"/>
          <w:w w:val="15"/>
          <w:position w:val="42"/>
        </w:rPr>
        <w:t>7</w:t>
      </w:r>
      <w:r>
        <w:rPr>
          <w:rFonts w:ascii="宋体"/>
          <w:spacing w:val="-13"/>
          <w:w w:val="15"/>
          <w:position w:val="63"/>
        </w:rPr>
        <w:t>3</w:t>
      </w:r>
      <w:r>
        <w:rPr>
          <w:rFonts w:ascii="宋体"/>
          <w:spacing w:val="-13"/>
          <w:w w:val="15"/>
          <w:position w:val="-41"/>
        </w:rPr>
        <w:t>5</w:t>
      </w:r>
      <w:r>
        <w:rPr>
          <w:rFonts w:ascii="宋体"/>
          <w:w w:val="15"/>
          <w:position w:val="-83"/>
        </w:rPr>
        <w:t>1</w:t>
      </w:r>
      <w:r>
        <w:rPr>
          <w:rFonts w:ascii="宋体"/>
          <w:spacing w:val="-13"/>
          <w:w w:val="15"/>
        </w:rPr>
        <w:t>5</w:t>
      </w:r>
      <w:r>
        <w:rPr>
          <w:rFonts w:ascii="宋体"/>
          <w:spacing w:val="-13"/>
          <w:w w:val="15"/>
          <w:position w:val="-20"/>
        </w:rPr>
        <w:t>.</w:t>
      </w:r>
      <w:r>
        <w:rPr>
          <w:rFonts w:ascii="宋体"/>
          <w:spacing w:val="-13"/>
          <w:w w:val="15"/>
          <w:position w:val="21"/>
        </w:rPr>
        <w:t>.</w:t>
      </w:r>
      <w:r>
        <w:rPr>
          <w:rFonts w:ascii="宋体"/>
          <w:spacing w:val="-13"/>
          <w:w w:val="15"/>
          <w:position w:val="-62"/>
        </w:rPr>
        <w:t>.</w:t>
      </w:r>
      <w:r>
        <w:rPr>
          <w:rFonts w:ascii="宋体"/>
          <w:spacing w:val="-13"/>
          <w:w w:val="15"/>
          <w:position w:val="63"/>
        </w:rPr>
        <w:t>.</w:t>
      </w:r>
      <w:r>
        <w:rPr>
          <w:rFonts w:ascii="宋体"/>
          <w:spacing w:val="-13"/>
          <w:w w:val="15"/>
          <w:position w:val="42"/>
        </w:rPr>
        <w:t>.</w:t>
      </w:r>
      <w:r>
        <w:rPr>
          <w:rFonts w:ascii="宋体"/>
          <w:spacing w:val="-13"/>
          <w:w w:val="15"/>
          <w:position w:val="-41"/>
        </w:rPr>
        <w:t>.</w:t>
      </w:r>
      <w:r>
        <w:rPr>
          <w:rFonts w:ascii="宋体"/>
          <w:w w:val="15"/>
          <w:position w:val="-83"/>
        </w:rPr>
        <w:t>.</w:t>
      </w:r>
      <w:r>
        <w:rPr>
          <w:rFonts w:ascii="宋体"/>
          <w:spacing w:val="-13"/>
          <w:w w:val="15"/>
        </w:rPr>
        <w:t>1</w:t>
      </w:r>
      <w:r>
        <w:rPr>
          <w:rFonts w:ascii="宋体"/>
          <w:spacing w:val="-13"/>
          <w:w w:val="15"/>
          <w:position w:val="21"/>
        </w:rPr>
        <w:t>4</w:t>
      </w:r>
      <w:r>
        <w:rPr>
          <w:rFonts w:ascii="宋体"/>
          <w:spacing w:val="-13"/>
          <w:w w:val="15"/>
          <w:position w:val="-20"/>
        </w:rPr>
        <w:t>0</w:t>
      </w:r>
      <w:r>
        <w:rPr>
          <w:rFonts w:ascii="宋体"/>
          <w:spacing w:val="-13"/>
          <w:w w:val="15"/>
          <w:position w:val="-62"/>
        </w:rPr>
        <w:t>8</w:t>
      </w:r>
      <w:r>
        <w:rPr>
          <w:rFonts w:ascii="宋体"/>
          <w:spacing w:val="-13"/>
          <w:w w:val="15"/>
          <w:position w:val="63"/>
        </w:rPr>
        <w:t>0</w:t>
      </w:r>
      <w:r>
        <w:rPr>
          <w:rFonts w:ascii="宋体"/>
          <w:spacing w:val="-13"/>
          <w:w w:val="15"/>
          <w:position w:val="42"/>
        </w:rPr>
        <w:t>8</w:t>
      </w:r>
      <w:r>
        <w:rPr>
          <w:rFonts w:ascii="宋体"/>
          <w:spacing w:val="-13"/>
          <w:w w:val="15"/>
          <w:position w:val="-41"/>
        </w:rPr>
        <w:t>8</w:t>
      </w:r>
      <w:r>
        <w:rPr>
          <w:rFonts w:ascii="宋体"/>
          <w:w w:val="15"/>
          <w:position w:val="-83"/>
        </w:rPr>
        <w:t>6</w:t>
      </w:r>
      <w:r>
        <w:rPr>
          <w:rFonts w:ascii="宋体"/>
        </w:rPr>
      </w:r>
    </w:p>
    <w:p>
      <w:pPr>
        <w:spacing w:after="0" w:line="1669" w:lineRule="exac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  <w:cols w:num="4" w:equalWidth="0">
            <w:col w:w="1063" w:space="336"/>
            <w:col w:w="4012" w:space="876"/>
            <w:col w:w="578" w:space="240"/>
            <w:col w:w="3035"/>
          </w:cols>
        </w:sectPr>
      </w:pPr>
    </w:p>
    <w:p>
      <w:pPr>
        <w:pStyle w:val="BodyText"/>
        <w:spacing w:line="2736" w:lineRule="exact"/>
        <w:ind w:left="150" w:right="0"/>
        <w:jc w:val="left"/>
        <w:rPr>
          <w:rFonts w:ascii="宋体" w:hAnsi="宋体" w:cs="宋体" w:eastAsia="宋体"/>
        </w:rPr>
      </w:pPr>
      <w:r>
        <w:rPr/>
        <w:pict>
          <v:group style="position:absolute;margin-left:42.35952pt;margin-top:42.360016pt;width:496.35pt;height:709.2pt;mso-position-horizontal-relative:page;mso-position-vertical-relative:page;z-index:-58600" coordorigin="847,847" coordsize="9927,14184">
            <v:group style="position:absolute;left:2244;top:2968;width:1414;height:2" coordorigin="2244,2968" coordsize="1414,2">
              <v:shape style="position:absolute;left:2244;top:2968;width:1414;height:2" coordorigin="2244,2968" coordsize="1414,0" path="m2244,2968l3658,2968e" filled="false" stroked="true" strokeweight=".699531pt" strokecolor="#000000">
                <v:path arrowok="t"/>
              </v:shape>
            </v:group>
            <v:group style="position:absolute;left:4130;top:1639;width:3;height:389" coordorigin="4130,1639" coordsize="3,389">
              <v:shape style="position:absolute;left:4130;top:1639;width:3;height:389" coordorigin="4130,1639" coordsize="3,389" path="m4130,2028l4133,2028,4133,1639,4130,1639,4130,2028xe" filled="true" fillcolor="#ffffff" stroked="false">
                <v:path arrowok="t"/>
                <v:fill type="solid"/>
              </v:shape>
            </v:group>
            <v:group style="position:absolute;left:3228;top:1639;width:903;height:387" coordorigin="3228,1639" coordsize="903,387">
              <v:shape style="position:absolute;left:3228;top:1639;width:903;height:387" coordorigin="3228,1639" coordsize="903,387" path="m3228,2026l4130,2026,4130,1639,3228,1639,3228,2026xe" filled="true" fillcolor="#ffffff" stroked="false">
                <v:path arrowok="t"/>
                <v:fill type="solid"/>
              </v:shape>
            </v:group>
            <v:group style="position:absolute;left:8758;top:1342;width:200;height:228" coordorigin="8758,1342" coordsize="200,228">
              <v:shape style="position:absolute;left:8758;top:1342;width:200;height:228" coordorigin="8758,1342" coordsize="200,228" path="m8758,1570l8957,1570,8957,1342,8758,1342,8758,1570xe" filled="true" fillcolor="#ffffff" stroked="false">
                <v:path arrowok="t"/>
                <v:fill type="solid"/>
              </v:shape>
            </v:group>
            <v:group style="position:absolute;left:960;top:960;width:9639;height:1248" coordorigin="960,960" coordsize="9639,1248">
              <v:shape style="position:absolute;left:960;top:960;width:9639;height:1248" coordorigin="960,960" coordsize="9639,1248" path="m10598,2208l960,2208,960,960,10598,960,10598,2208,5726,2208,5726,960,10598,960,10598,2208e" filled="false" stroked="true" strokeweight=".24pt" strokecolor="#000000">
                <v:path arrowok="t"/>
              </v:shape>
            </v:group>
            <v:group style="position:absolute;left:1190;top:1073;width:2484;height:336" coordorigin="1190,1073" coordsize="2484,336">
              <v:shape style="position:absolute;left:1190;top:1073;width:2484;height:336" coordorigin="1190,1073" coordsize="2484,336" path="m1190,1409l3674,1409,3674,1073,1190,1073,1190,1409xe" filled="true" fillcolor="#ffffff" stroked="false">
                <v:path arrowok="t"/>
                <v:fill type="solid"/>
              </v:shape>
            </v:group>
            <v:group style="position:absolute;left:850;top:14798;width:5748;height:233" coordorigin="850,14798" coordsize="5748,233">
              <v:shape style="position:absolute;left:850;top:14798;width:5748;height:233" coordorigin="850,14798" coordsize="5748,233" path="m850,14798l850,15031,6598,15031,6598,14798,850,14798xe" filled="true" fillcolor="#ffffff" stroked="false">
                <v:path arrowok="t"/>
                <v:fill type="solid"/>
              </v:shape>
            </v:group>
            <v:group style="position:absolute;left:1008;top:3192;width:2184;height:238" coordorigin="1008,3192" coordsize="2184,238">
              <v:shape style="position:absolute;left:1008;top:3192;width:2184;height:238" coordorigin="1008,3192" coordsize="2184,238" path="m1008,3430l3192,3430,3192,3192,1008,3192,1008,3430xe" filled="false" stroked="true" strokeweight=".24pt" strokecolor="#c0c0c0">
                <v:path arrowok="t"/>
              </v:shape>
            </v:group>
            <v:group style="position:absolute;left:3194;top:3192;width:4095;height:238" coordorigin="3194,3192" coordsize="4095,238">
              <v:shape style="position:absolute;left:3194;top:3192;width:4095;height:238" coordorigin="3194,3192" coordsize="4095,238" path="m3194,3430l7289,3430,7289,3192,3194,3192,3194,3430xe" filled="false" stroked="true" strokeweight=".24pt" strokecolor="#c0c0c0">
                <v:path arrowok="t"/>
              </v:shape>
            </v:group>
            <v:group style="position:absolute;left:7291;top:3192;width:360;height:238" coordorigin="7291,3192" coordsize="360,238">
              <v:shape style="position:absolute;left:7291;top:3192;width:360;height:238" coordorigin="7291,3192" coordsize="360,238" path="m7291,3430l7651,3430,7651,3192,7291,3192,7291,3430xe" filled="false" stroked="true" strokeweight=".24pt" strokecolor="#c0c0c0">
                <v:path arrowok="t"/>
              </v:shape>
            </v:group>
            <v:group style="position:absolute;left:7654;top:3192;width:1088;height:238" coordorigin="7654,3192" coordsize="1088,238">
              <v:shape style="position:absolute;left:7654;top:3192;width:1088;height:238" coordorigin="7654,3192" coordsize="1088,238" path="m7654,3430l8741,3430,8741,3192,7654,3192,7654,3430xe" filled="false" stroked="true" strokeweight=".24pt" strokecolor="#c0c0c0">
                <v:path arrowok="t"/>
              </v:shape>
            </v:group>
            <v:group style="position:absolute;left:1008;top:3432;width:2184;height:207" coordorigin="1008,3432" coordsize="2184,207">
              <v:shape style="position:absolute;left:1008;top:3432;width:2184;height:207" coordorigin="1008,3432" coordsize="2184,207" path="m1008,3638l3192,3638,3192,3432,1008,3432,1008,3638xe" filled="false" stroked="true" strokeweight=".24pt" strokecolor="#c0c0c0">
                <v:path arrowok="t"/>
              </v:shape>
            </v:group>
            <v:group style="position:absolute;left:3194;top:3432;width:4095;height:207" coordorigin="3194,3432" coordsize="4095,207">
              <v:shape style="position:absolute;left:3194;top:3432;width:4095;height:207" coordorigin="3194,3432" coordsize="4095,207" path="m3194,3638l7289,3638,7289,3432,3194,3432,3194,3638xe" filled="false" stroked="true" strokeweight=".24pt" strokecolor="#c0c0c0">
                <v:path arrowok="t"/>
              </v:shape>
            </v:group>
            <v:group style="position:absolute;left:7291;top:3432;width:360;height:207" coordorigin="7291,3432" coordsize="360,207">
              <v:shape style="position:absolute;left:7291;top:3432;width:360;height:207" coordorigin="7291,3432" coordsize="360,207" path="m7291,3638l7651,3638,7651,3432,7291,3432,7291,3638xe" filled="false" stroked="true" strokeweight=".24pt" strokecolor="#c0c0c0">
                <v:path arrowok="t"/>
              </v:shape>
            </v:group>
            <v:group style="position:absolute;left:7654;top:3432;width:1088;height:207" coordorigin="7654,3432" coordsize="1088,207">
              <v:shape style="position:absolute;left:7654;top:3432;width:1088;height:207" coordorigin="7654,3432" coordsize="1088,207" path="m7654,3638l8741,3638,8741,3432,7654,3432,7654,3638xe" filled="false" stroked="true" strokeweight=".24pt" strokecolor="#c0c0c0">
                <v:path arrowok="t"/>
              </v:shape>
            </v:group>
            <v:group style="position:absolute;left:1008;top:3641;width:2184;height:207" coordorigin="1008,3641" coordsize="2184,207">
              <v:shape style="position:absolute;left:1008;top:3641;width:2184;height:207" coordorigin="1008,3641" coordsize="2184,207" path="m1008,3847l3192,3847,3192,3641,1008,3641,1008,3847xe" filled="false" stroked="true" strokeweight=".24pt" strokecolor="#c0c0c0">
                <v:path arrowok="t"/>
              </v:shape>
            </v:group>
            <v:group style="position:absolute;left:3194;top:3641;width:4095;height:207" coordorigin="3194,3641" coordsize="4095,207">
              <v:shape style="position:absolute;left:3194;top:3641;width:4095;height:207" coordorigin="3194,3641" coordsize="4095,207" path="m3194,3847l7289,3847,7289,3641,3194,3641,3194,3847xe" filled="false" stroked="true" strokeweight=".24pt" strokecolor="#c0c0c0">
                <v:path arrowok="t"/>
              </v:shape>
            </v:group>
            <v:group style="position:absolute;left:7291;top:3641;width:360;height:207" coordorigin="7291,3641" coordsize="360,207">
              <v:shape style="position:absolute;left:7291;top:3641;width:360;height:207" coordorigin="7291,3641" coordsize="360,207" path="m7291,3847l7651,3847,7651,3641,7291,3641,7291,3847xe" filled="false" stroked="true" strokeweight=".24pt" strokecolor="#c0c0c0">
                <v:path arrowok="t"/>
              </v:shape>
            </v:group>
            <v:group style="position:absolute;left:7654;top:3641;width:1088;height:207" coordorigin="7654,3641" coordsize="1088,207">
              <v:shape style="position:absolute;left:7654;top:3641;width:1088;height:207" coordorigin="7654,3641" coordsize="1088,207" path="m7654,3847l8741,3847,8741,3641,7654,3641,7654,3847xe" filled="false" stroked="true" strokeweight=".24pt" strokecolor="#c0c0c0">
                <v:path arrowok="t"/>
              </v:shape>
            </v:group>
            <v:group style="position:absolute;left:1008;top:4476;width:2184;height:207" coordorigin="1008,4476" coordsize="2184,207">
              <v:shape style="position:absolute;left:1008;top:4476;width:2184;height:207" coordorigin="1008,4476" coordsize="2184,207" path="m1008,4682l3192,4682,3192,4476,1008,4476,1008,4682xe" filled="false" stroked="true" strokeweight=".24pt" strokecolor="#c0c0c0">
                <v:path arrowok="t"/>
              </v:shape>
            </v:group>
            <v:group style="position:absolute;left:3194;top:4476;width:4095;height:207" coordorigin="3194,4476" coordsize="4095,207">
              <v:shape style="position:absolute;left:3194;top:4476;width:4095;height:207" coordorigin="3194,4476" coordsize="4095,207" path="m3194,4682l7289,4682,7289,4476,3194,4476,3194,4682xe" filled="false" stroked="true" strokeweight=".24pt" strokecolor="#c0c0c0">
                <v:path arrowok="t"/>
              </v:shape>
            </v:group>
            <v:group style="position:absolute;left:7291;top:4476;width:360;height:207" coordorigin="7291,4476" coordsize="360,207">
              <v:shape style="position:absolute;left:7291;top:4476;width:360;height:207" coordorigin="7291,4476" coordsize="360,207" path="m7291,4682l7651,4682,7651,4476,7291,4476,7291,4682xe" filled="false" stroked="true" strokeweight=".24pt" strokecolor="#c0c0c0">
                <v:path arrowok="t"/>
              </v:shape>
            </v:group>
            <v:group style="position:absolute;left:7654;top:4476;width:1088;height:207" coordorigin="7654,4476" coordsize="1088,207">
              <v:shape style="position:absolute;left:7654;top:4476;width:1088;height:207" coordorigin="7654,4476" coordsize="1088,207" path="m7654,4682l8741,4682,8741,4476,7654,4476,7654,4682xe" filled="false" stroked="true" strokeweight=".24pt" strokecolor="#c0c0c0">
                <v:path arrowok="t"/>
              </v:shape>
            </v:group>
            <v:group style="position:absolute;left:1008;top:4685;width:2184;height:207" coordorigin="1008,4685" coordsize="2184,207">
              <v:shape style="position:absolute;left:1008;top:4685;width:2184;height:207" coordorigin="1008,4685" coordsize="2184,207" path="m1008,4891l3192,4891,3192,4685,1008,4685,1008,4891xe" filled="false" stroked="true" strokeweight=".24pt" strokecolor="#c0c0c0">
                <v:path arrowok="t"/>
              </v:shape>
            </v:group>
            <v:group style="position:absolute;left:3194;top:4685;width:4095;height:207" coordorigin="3194,4685" coordsize="4095,207">
              <v:shape style="position:absolute;left:3194;top:4685;width:4095;height:207" coordorigin="3194,4685" coordsize="4095,207" path="m3194,4891l7289,4891,7289,4685,3194,4685,3194,4891xe" filled="false" stroked="true" strokeweight=".24pt" strokecolor="#c0c0c0">
                <v:path arrowok="t"/>
              </v:shape>
            </v:group>
            <v:group style="position:absolute;left:7291;top:4685;width:360;height:207" coordorigin="7291,4685" coordsize="360,207">
              <v:shape style="position:absolute;left:7291;top:4685;width:360;height:207" coordorigin="7291,4685" coordsize="360,207" path="m7291,4891l7651,4891,7651,4685,7291,4685,7291,4891xe" filled="false" stroked="true" strokeweight=".24pt" strokecolor="#c0c0c0">
                <v:path arrowok="t"/>
              </v:shape>
            </v:group>
            <v:group style="position:absolute;left:7654;top:4685;width:1088;height:207" coordorigin="7654,4685" coordsize="1088,207">
              <v:shape style="position:absolute;left:7654;top:4685;width:1088;height:207" coordorigin="7654,4685" coordsize="1088,207" path="m7654,4891l8741,4891,8741,4685,7654,4685,7654,4891xe" filled="false" stroked="true" strokeweight=".24pt" strokecolor="#c0c0c0">
                <v:path arrowok="t"/>
              </v:shape>
            </v:group>
            <v:group style="position:absolute;left:1008;top:4894;width:2184;height:207" coordorigin="1008,4894" coordsize="2184,207">
              <v:shape style="position:absolute;left:1008;top:4894;width:2184;height:207" coordorigin="1008,4894" coordsize="2184,207" path="m1008,5100l3192,5100,3192,4894,1008,4894,1008,5100xe" filled="false" stroked="true" strokeweight=".24pt" strokecolor="#c0c0c0">
                <v:path arrowok="t"/>
              </v:shape>
            </v:group>
            <v:group style="position:absolute;left:3194;top:4894;width:4095;height:207" coordorigin="3194,4894" coordsize="4095,207">
              <v:shape style="position:absolute;left:3194;top:4894;width:4095;height:207" coordorigin="3194,4894" coordsize="4095,207" path="m3194,5100l7289,5100,7289,4894,3194,4894,3194,5100xe" filled="false" stroked="true" strokeweight=".24pt" strokecolor="#c0c0c0">
                <v:path arrowok="t"/>
              </v:shape>
            </v:group>
            <v:group style="position:absolute;left:7291;top:4894;width:360;height:207" coordorigin="7291,4894" coordsize="360,207">
              <v:shape style="position:absolute;left:7291;top:4894;width:360;height:207" coordorigin="7291,4894" coordsize="360,207" path="m7291,5100l7651,5100,7651,4894,7291,4894,7291,5100xe" filled="false" stroked="true" strokeweight=".24pt" strokecolor="#c0c0c0">
                <v:path arrowok="t"/>
              </v:shape>
            </v:group>
            <v:group style="position:absolute;left:7654;top:4894;width:1088;height:207" coordorigin="7654,4894" coordsize="1088,207">
              <v:shape style="position:absolute;left:7654;top:4894;width:1088;height:207" coordorigin="7654,4894" coordsize="1088,207" path="m7654,5100l8741,5100,8741,4894,7654,4894,7654,5100xe" filled="false" stroked="true" strokeweight=".24pt" strokecolor="#c0c0c0">
                <v:path arrowok="t"/>
              </v:shape>
            </v:group>
            <v:group style="position:absolute;left:1008;top:5940;width:2184;height:207" coordorigin="1008,5940" coordsize="2184,207">
              <v:shape style="position:absolute;left:1008;top:5940;width:2184;height:207" coordorigin="1008,5940" coordsize="2184,207" path="m1008,6146l3192,6146,3192,5940,1008,5940,1008,6146xe" filled="false" stroked="true" strokeweight=".24pt" strokecolor="#c0c0c0">
                <v:path arrowok="t"/>
              </v:shape>
            </v:group>
            <v:group style="position:absolute;left:3194;top:5940;width:4095;height:207" coordorigin="3194,5940" coordsize="4095,207">
              <v:shape style="position:absolute;left:3194;top:5940;width:4095;height:207" coordorigin="3194,5940" coordsize="4095,207" path="m3194,6146l7289,6146,7289,5940,3194,5940,3194,6146xe" filled="false" stroked="true" strokeweight=".24pt" strokecolor="#c0c0c0">
                <v:path arrowok="t"/>
              </v:shape>
            </v:group>
            <v:group style="position:absolute;left:7291;top:5940;width:360;height:207" coordorigin="7291,5940" coordsize="360,207">
              <v:shape style="position:absolute;left:7291;top:5940;width:360;height:207" coordorigin="7291,5940" coordsize="360,207" path="m7291,6146l7651,6146,7651,5940,7291,5940,7291,6146xe" filled="false" stroked="true" strokeweight=".24pt" strokecolor="#c0c0c0">
                <v:path arrowok="t"/>
              </v:shape>
            </v:group>
            <v:group style="position:absolute;left:7654;top:5940;width:1088;height:207" coordorigin="7654,5940" coordsize="1088,207">
              <v:shape style="position:absolute;left:7654;top:5940;width:1088;height:207" coordorigin="7654,5940" coordsize="1088,207" path="m7654,6146l8741,6146,8741,5940,7654,5940,7654,6146xe" filled="false" stroked="true" strokeweight=".24pt" strokecolor="#c0c0c0">
                <v:path arrowok="t"/>
              </v:shape>
            </v:group>
            <v:group style="position:absolute;left:1008;top:6149;width:2184;height:207" coordorigin="1008,6149" coordsize="2184,207">
              <v:shape style="position:absolute;left:1008;top:6149;width:2184;height:207" coordorigin="1008,6149" coordsize="2184,207" path="m1008,6355l3192,6355,3192,6149,1008,6149,1008,6355xe" filled="false" stroked="true" strokeweight=".24pt" strokecolor="#c0c0c0">
                <v:path arrowok="t"/>
              </v:shape>
            </v:group>
            <v:group style="position:absolute;left:3194;top:6149;width:4095;height:207" coordorigin="3194,6149" coordsize="4095,207">
              <v:shape style="position:absolute;left:3194;top:6149;width:4095;height:207" coordorigin="3194,6149" coordsize="4095,207" path="m3194,6355l7289,6355,7289,6149,3194,6149,3194,6355xe" filled="false" stroked="true" strokeweight=".24pt" strokecolor="#c0c0c0">
                <v:path arrowok="t"/>
              </v:shape>
            </v:group>
            <v:group style="position:absolute;left:7291;top:6149;width:360;height:207" coordorigin="7291,6149" coordsize="360,207">
              <v:shape style="position:absolute;left:7291;top:6149;width:360;height:207" coordorigin="7291,6149" coordsize="360,207" path="m7291,6355l7651,6355,7651,6149,7291,6149,7291,6355xe" filled="false" stroked="true" strokeweight=".24pt" strokecolor="#c0c0c0">
                <v:path arrowok="t"/>
              </v:shape>
            </v:group>
            <v:group style="position:absolute;left:7654;top:6149;width:1088;height:207" coordorigin="7654,6149" coordsize="1088,207">
              <v:shape style="position:absolute;left:7654;top:6149;width:1088;height:207" coordorigin="7654,6149" coordsize="1088,207" path="m7654,6355l8741,6355,8741,6149,7654,6149,7654,6355xe" filled="false" stroked="true" strokeweight=".24pt" strokecolor="#c0c0c0">
                <v:path arrowok="t"/>
              </v:shape>
            </v:group>
            <v:group style="position:absolute;left:1008;top:6566;width:2184;height:207" coordorigin="1008,6566" coordsize="2184,207">
              <v:shape style="position:absolute;left:1008;top:6566;width:2184;height:207" coordorigin="1008,6566" coordsize="2184,207" path="m1008,6773l3192,6773,3192,6566,1008,6566,1008,6773xe" filled="false" stroked="true" strokeweight=".24pt" strokecolor="#c0c0c0">
                <v:path arrowok="t"/>
              </v:shape>
            </v:group>
            <v:group style="position:absolute;left:3194;top:6566;width:4095;height:207" coordorigin="3194,6566" coordsize="4095,207">
              <v:shape style="position:absolute;left:3194;top:6566;width:4095;height:207" coordorigin="3194,6566" coordsize="4095,207" path="m3194,6773l7289,6773,7289,6566,3194,6566,3194,6773xe" filled="false" stroked="true" strokeweight=".24pt" strokecolor="#c0c0c0">
                <v:path arrowok="t"/>
              </v:shape>
            </v:group>
            <v:group style="position:absolute;left:7291;top:6566;width:360;height:207" coordorigin="7291,6566" coordsize="360,207">
              <v:shape style="position:absolute;left:7291;top:6566;width:360;height:207" coordorigin="7291,6566" coordsize="360,207" path="m7291,6773l7651,6773,7651,6566,7291,6566,7291,6773xe" filled="false" stroked="true" strokeweight=".24pt" strokecolor="#c0c0c0">
                <v:path arrowok="t"/>
              </v:shape>
            </v:group>
            <v:group style="position:absolute;left:7654;top:6566;width:1088;height:207" coordorigin="7654,6566" coordsize="1088,207">
              <v:shape style="position:absolute;left:7654;top:6566;width:1088;height:207" coordorigin="7654,6566" coordsize="1088,207" path="m7654,6773l8741,6773,8741,6566,7654,6566,7654,6773xe" filled="false" stroked="true" strokeweight=".24pt" strokecolor="#c0c0c0">
                <v:path arrowok="t"/>
              </v:shape>
            </v:group>
            <v:group style="position:absolute;left:1008;top:6775;width:2184;height:207" coordorigin="1008,6775" coordsize="2184,207">
              <v:shape style="position:absolute;left:1008;top:6775;width:2184;height:207" coordorigin="1008,6775" coordsize="2184,207" path="m1008,6982l3192,6982,3192,6775,1008,6775,1008,6982xe" filled="false" stroked="true" strokeweight=".24pt" strokecolor="#c0c0c0">
                <v:path arrowok="t"/>
              </v:shape>
            </v:group>
            <v:group style="position:absolute;left:3194;top:6775;width:4095;height:207" coordorigin="3194,6775" coordsize="4095,207">
              <v:shape style="position:absolute;left:3194;top:6775;width:4095;height:207" coordorigin="3194,6775" coordsize="4095,207" path="m3194,6982l7289,6982,7289,6775,3194,6775,3194,6982xe" filled="false" stroked="true" strokeweight=".24pt" strokecolor="#c0c0c0">
                <v:path arrowok="t"/>
              </v:shape>
            </v:group>
            <v:group style="position:absolute;left:7291;top:6775;width:360;height:207" coordorigin="7291,6775" coordsize="360,207">
              <v:shape style="position:absolute;left:7291;top:6775;width:360;height:207" coordorigin="7291,6775" coordsize="360,207" path="m7291,6982l7651,6982,7651,6775,7291,6775,7291,6982xe" filled="false" stroked="true" strokeweight=".24pt" strokecolor="#c0c0c0">
                <v:path arrowok="t"/>
              </v:shape>
            </v:group>
            <v:group style="position:absolute;left:7654;top:6775;width:1088;height:207" coordorigin="7654,6775" coordsize="1088,207">
              <v:shape style="position:absolute;left:7654;top:6775;width:1088;height:207" coordorigin="7654,6775" coordsize="1088,207" path="m7654,6982l8741,6982,8741,6775,7654,6775,7654,6982xe" filled="false" stroked="true" strokeweight=".24pt" strokecolor="#c0c0c0">
                <v:path arrowok="t"/>
              </v:shape>
            </v:group>
            <v:group style="position:absolute;left:1008;top:6984;width:2184;height:207" coordorigin="1008,6984" coordsize="2184,207">
              <v:shape style="position:absolute;left:1008;top:6984;width:2184;height:207" coordorigin="1008,6984" coordsize="2184,207" path="m1008,7190l3192,7190,3192,6984,1008,6984,1008,7190xe" filled="false" stroked="true" strokeweight=".24pt" strokecolor="#c0c0c0">
                <v:path arrowok="t"/>
              </v:shape>
            </v:group>
            <v:group style="position:absolute;left:3194;top:6984;width:4095;height:207" coordorigin="3194,6984" coordsize="4095,207">
              <v:shape style="position:absolute;left:3194;top:6984;width:4095;height:207" coordorigin="3194,6984" coordsize="4095,207" path="m3194,7190l7289,7190,7289,6984,3194,6984,3194,7190xe" filled="false" stroked="true" strokeweight=".24pt" strokecolor="#c0c0c0">
                <v:path arrowok="t"/>
              </v:shape>
            </v:group>
            <v:group style="position:absolute;left:7291;top:6984;width:360;height:207" coordorigin="7291,6984" coordsize="360,207">
              <v:shape style="position:absolute;left:7291;top:6984;width:360;height:207" coordorigin="7291,6984" coordsize="360,207" path="m7291,7190l7651,7190,7651,6984,7291,6984,7291,7190xe" filled="false" stroked="true" strokeweight=".24pt" strokecolor="#c0c0c0">
                <v:path arrowok="t"/>
              </v:shape>
            </v:group>
            <v:group style="position:absolute;left:7654;top:6984;width:1088;height:207" coordorigin="7654,6984" coordsize="1088,207">
              <v:shape style="position:absolute;left:7654;top:6984;width:1088;height:207" coordorigin="7654,6984" coordsize="1088,207" path="m7654,7190l8741,7190,8741,6984,7654,6984,7654,7190xe" filled="false" stroked="true" strokeweight=".24pt" strokecolor="#c0c0c0">
                <v:path arrowok="t"/>
              </v:shape>
            </v:group>
            <v:group style="position:absolute;left:3194;top:7402;width:4095;height:207" coordorigin="3194,7402" coordsize="4095,207">
              <v:shape style="position:absolute;left:3194;top:7402;width:4095;height:207" coordorigin="3194,7402" coordsize="4095,207" path="m3194,7608l7289,7608,7289,7402,3194,7402,3194,7608xe" filled="true" fillcolor="#ffffff" stroked="false">
                <v:path arrowok="t"/>
                <v:fill type="solid"/>
              </v:shape>
            </v:group>
            <v:group style="position:absolute;left:1008;top:7610;width:2184;height:207" coordorigin="1008,7610" coordsize="2184,207">
              <v:shape style="position:absolute;left:1008;top:7610;width:2184;height:207" coordorigin="1008,7610" coordsize="2184,207" path="m1008,7817l3192,7817,3192,7610,1008,7610,1008,7817xe" filled="false" stroked="true" strokeweight=".24pt" strokecolor="#c0c0c0">
                <v:path arrowok="t"/>
              </v:shape>
            </v:group>
            <v:group style="position:absolute;left:3194;top:7610;width:4095;height:207" coordorigin="3194,7610" coordsize="4095,207">
              <v:shape style="position:absolute;left:3194;top:7610;width:4095;height:207" coordorigin="3194,7610" coordsize="4095,207" path="m3194,7817l7289,7817,7289,7610,3194,7610,3194,7817xe" filled="false" stroked="true" strokeweight=".24pt" strokecolor="#c0c0c0">
                <v:path arrowok="t"/>
              </v:shape>
            </v:group>
            <v:group style="position:absolute;left:7291;top:7610;width:360;height:207" coordorigin="7291,7610" coordsize="360,207">
              <v:shape style="position:absolute;left:7291;top:7610;width:360;height:207" coordorigin="7291,7610" coordsize="360,207" path="m7291,7817l7651,7817,7651,7610,7291,7610,7291,7817xe" filled="false" stroked="true" strokeweight=".24pt" strokecolor="#c0c0c0">
                <v:path arrowok="t"/>
              </v:shape>
            </v:group>
            <v:group style="position:absolute;left:7654;top:7610;width:1088;height:207" coordorigin="7654,7610" coordsize="1088,207">
              <v:shape style="position:absolute;left:7654;top:7610;width:1088;height:207" coordorigin="7654,7610" coordsize="1088,207" path="m7654,7817l8741,7817,8741,7610,7654,7610,7654,7817xe" filled="false" stroked="true" strokeweight=".24pt" strokecolor="#c0c0c0">
                <v:path arrowok="t"/>
              </v:shape>
            </v:group>
            <v:group style="position:absolute;left:1008;top:8028;width:2184;height:207" coordorigin="1008,8028" coordsize="2184,207">
              <v:shape style="position:absolute;left:1008;top:8028;width:2184;height:207" coordorigin="1008,8028" coordsize="2184,207" path="m1008,8234l3192,8234,3192,8028,1008,8028,1008,8234xe" filled="false" stroked="true" strokeweight=".24pt" strokecolor="#c0c0c0">
                <v:path arrowok="t"/>
              </v:shape>
            </v:group>
            <v:group style="position:absolute;left:3194;top:8028;width:4095;height:207" coordorigin="3194,8028" coordsize="4095,207">
              <v:shape style="position:absolute;left:3194;top:8028;width:4095;height:207" coordorigin="3194,8028" coordsize="4095,207" path="m3194,8234l7289,8234,7289,8028,3194,8028,3194,8234xe" filled="false" stroked="true" strokeweight=".24pt" strokecolor="#c0c0c0">
                <v:path arrowok="t"/>
              </v:shape>
            </v:group>
            <v:group style="position:absolute;left:7291;top:8028;width:360;height:207" coordorigin="7291,8028" coordsize="360,207">
              <v:shape style="position:absolute;left:7291;top:8028;width:360;height:207" coordorigin="7291,8028" coordsize="360,207" path="m7291,8234l7651,8234,7651,8028,7291,8028,7291,8234xe" filled="false" stroked="true" strokeweight=".24pt" strokecolor="#c0c0c0">
                <v:path arrowok="t"/>
              </v:shape>
            </v:group>
            <v:group style="position:absolute;left:7654;top:8028;width:1088;height:207" coordorigin="7654,8028" coordsize="1088,207">
              <v:shape style="position:absolute;left:7654;top:8028;width:1088;height:207" coordorigin="7654,8028" coordsize="1088,207" path="m7654,8234l8741,8234,8741,8028,7654,8028,7654,8234xe" filled="false" stroked="true" strokeweight=".24pt" strokecolor="#c0c0c0">
                <v:path arrowok="t"/>
              </v:shape>
            </v:group>
            <v:group style="position:absolute;left:1008;top:8448;width:2184;height:207" coordorigin="1008,8448" coordsize="2184,207">
              <v:shape style="position:absolute;left:1008;top:8448;width:2184;height:207" coordorigin="1008,8448" coordsize="2184,207" path="m1008,8654l3192,8654,3192,8448,1008,8448,1008,8654xe" filled="false" stroked="true" strokeweight=".24pt" strokecolor="#c0c0c0">
                <v:path arrowok="t"/>
              </v:shape>
            </v:group>
            <v:group style="position:absolute;left:3194;top:8448;width:4095;height:207" coordorigin="3194,8448" coordsize="4095,207">
              <v:shape style="position:absolute;left:3194;top:8448;width:4095;height:207" coordorigin="3194,8448" coordsize="4095,207" path="m3194,8654l7289,8654,7289,8448,3194,8448,3194,8654xe" filled="false" stroked="true" strokeweight=".24pt" strokecolor="#c0c0c0">
                <v:path arrowok="t"/>
              </v:shape>
            </v:group>
            <v:group style="position:absolute;left:7291;top:8448;width:360;height:207" coordorigin="7291,8448" coordsize="360,207">
              <v:shape style="position:absolute;left:7291;top:8448;width:360;height:207" coordorigin="7291,8448" coordsize="360,207" path="m7291,8654l7651,8654,7651,8448,7291,8448,7291,8654xe" filled="false" stroked="true" strokeweight=".24pt" strokecolor="#c0c0c0">
                <v:path arrowok="t"/>
              </v:shape>
            </v:group>
            <v:group style="position:absolute;left:7654;top:8448;width:1088;height:207" coordorigin="7654,8448" coordsize="1088,207">
              <v:shape style="position:absolute;left:7654;top:8448;width:1088;height:207" coordorigin="7654,8448" coordsize="1088,207" path="m7654,8654l8741,8654,8741,8448,7654,8448,7654,8654xe" filled="false" stroked="true" strokeweight=".24pt" strokecolor="#c0c0c0">
                <v:path arrowok="t"/>
              </v:shape>
            </v:group>
            <v:group style="position:absolute;left:1008;top:8866;width:2184;height:207" coordorigin="1008,8866" coordsize="2184,207">
              <v:shape style="position:absolute;left:1008;top:8866;width:2184;height:207" coordorigin="1008,8866" coordsize="2184,207" path="m1008,9072l3192,9072,3192,8866,1008,8866,1008,9072xe" filled="false" stroked="true" strokeweight=".24pt" strokecolor="#c0c0c0">
                <v:path arrowok="t"/>
              </v:shape>
            </v:group>
            <v:group style="position:absolute;left:3194;top:8866;width:4095;height:207" coordorigin="3194,8866" coordsize="4095,207">
              <v:shape style="position:absolute;left:3194;top:8866;width:4095;height:207" coordorigin="3194,8866" coordsize="4095,207" path="m3194,9072l7289,9072,7289,8866,3194,8866,3194,9072xe" filled="false" stroked="true" strokeweight=".24pt" strokecolor="#c0c0c0">
                <v:path arrowok="t"/>
              </v:shape>
            </v:group>
            <v:group style="position:absolute;left:7291;top:8866;width:360;height:207" coordorigin="7291,8866" coordsize="360,207">
              <v:shape style="position:absolute;left:7291;top:8866;width:360;height:207" coordorigin="7291,8866" coordsize="360,207" path="m7291,9072l7651,9072,7651,8866,7291,8866,7291,9072xe" filled="false" stroked="true" strokeweight=".24pt" strokecolor="#c0c0c0">
                <v:path arrowok="t"/>
              </v:shape>
            </v:group>
            <v:group style="position:absolute;left:7654;top:8866;width:1088;height:207" coordorigin="7654,8866" coordsize="1088,207">
              <v:shape style="position:absolute;left:7654;top:8866;width:1088;height:207" coordorigin="7654,8866" coordsize="1088,207" path="m7654,9072l8741,9072,8741,8866,7654,8866,7654,9072xe" filled="false" stroked="true" strokeweight=".24pt" strokecolor="#c0c0c0">
                <v:path arrowok="t"/>
              </v:shape>
            </v:group>
            <v:group style="position:absolute;left:1008;top:9283;width:2184;height:236" coordorigin="1008,9283" coordsize="2184,236">
              <v:shape style="position:absolute;left:1008;top:9283;width:2184;height:236" coordorigin="1008,9283" coordsize="2184,236" path="m1008,9518l3192,9518,3192,9283,1008,9283,1008,9518xe" filled="false" stroked="true" strokeweight=".24pt" strokecolor="#c0c0c0">
                <v:path arrowok="t"/>
              </v:shape>
            </v:group>
            <v:group style="position:absolute;left:3194;top:9283;width:4095;height:236" coordorigin="3194,9283" coordsize="4095,236">
              <v:shape style="position:absolute;left:3194;top:9283;width:4095;height:236" coordorigin="3194,9283" coordsize="4095,236" path="m3194,9518l7289,9518,7289,9283,3194,9283,3194,9518xe" filled="false" stroked="true" strokeweight=".24pt" strokecolor="#c0c0c0">
                <v:path arrowok="t"/>
              </v:shape>
            </v:group>
            <v:group style="position:absolute;left:7291;top:9283;width:360;height:236" coordorigin="7291,9283" coordsize="360,236">
              <v:shape style="position:absolute;left:7291;top:9283;width:360;height:236" coordorigin="7291,9283" coordsize="360,236" path="m7291,9518l7651,9518,7651,9283,7291,9283,7291,9518xe" filled="false" stroked="true" strokeweight=".24pt" strokecolor="#c0c0c0">
                <v:path arrowok="t"/>
              </v:shape>
            </v:group>
            <v:group style="position:absolute;left:7654;top:9283;width:1088;height:236" coordorigin="7654,9283" coordsize="1088,236">
              <v:shape style="position:absolute;left:7654;top:9283;width:1088;height:236" coordorigin="7654,9283" coordsize="1088,236" path="m7654,9518l8741,9518,8741,9283,7654,9283,7654,9518xe" filled="false" stroked="true" strokeweight=".24pt" strokecolor="#c0c0c0">
                <v:path arrowok="t"/>
              </v:shape>
            </v:group>
            <v:group style="position:absolute;left:1757;top:12418;width:2;height:2" coordorigin="1757,12418" coordsize="2,2">
              <v:shape style="position:absolute;left:1757;top:12418;width:2;height:2" coordorigin="1757,12418" coordsize="0,0" path="m1757,12418l1757,12418e" filled="false" stroked="true" strokeweight=".24pt" strokecolor="#000000">
                <v:path arrowok="t"/>
              </v:shape>
            </v:group>
            <v:group style="position:absolute;left:1003;top:12314;width:9514;height:1044" coordorigin="1003,12314" coordsize="9514,1044">
              <v:shape style="position:absolute;left:1003;top:12314;width:9514;height:1044" coordorigin="1003,12314" coordsize="9514,1044" path="m1003,13358l10517,13358,10517,12314,1003,12314,1003,13358xe" filled="true" fillcolor="#ffffff" stroked="false">
                <v:path arrowok="t"/>
                <v:fill type="solid"/>
              </v:shape>
            </v:group>
            <v:group style="position:absolute;left:1003;top:12314;width:540;height:236" coordorigin="1003,12314" coordsize="540,236">
              <v:shape style="position:absolute;left:1003;top:12314;width:540;height:236" coordorigin="1003,12314" coordsize="540,236" path="m1003,12550l1543,12550,1543,12314,1003,12314,1003,12550xe" filled="true" fillcolor="#ffffff" stroked="false">
                <v:path arrowok="t"/>
                <v:fill type="solid"/>
              </v:shape>
            </v:group>
            <v:group style="position:absolute;left:1003;top:12314;width:540;height:236" coordorigin="1003,12314" coordsize="540,236">
              <v:shape style="position:absolute;left:1003;top:12314;width:540;height:236" coordorigin="1003,12314" coordsize="540,236" path="m1003,12550l1543,12550,1543,12314,1003,12314,1003,12550xe" filled="false" stroked="true" strokeweight=".24pt" strokecolor="#ffffff">
                <v:path arrowok="t"/>
              </v:shape>
            </v:group>
            <v:group style="position:absolute;left:1003;top:12314;width:2;height:687" coordorigin="1003,12314" coordsize="2,687">
              <v:shape style="position:absolute;left:1003;top:12314;width:2;height:687" coordorigin="1003,12314" coordsize="0,687" path="m1003,12314l1003,13001e" filled="false" stroked="true" strokeweight=".24pt" strokecolor="#000000">
                <v:path arrowok="t"/>
              </v:shape>
            </v:group>
            <v:group style="position:absolute;left:1003;top:12314;width:994;height:2" coordorigin="1003,12314" coordsize="994,2">
              <v:shape style="position:absolute;left:1003;top:12314;width:994;height:2" coordorigin="1003,12314" coordsize="994,0" path="m1003,12314l1997,12314e" filled="false" stroked="true" strokeweight=".24pt" strokecolor="#000000">
                <v:path arrowok="t"/>
              </v:shape>
            </v:group>
            <v:group style="position:absolute;left:1589;top:12314;width:2;height:684" coordorigin="1589,12314" coordsize="2,684">
              <v:shape style="position:absolute;left:1589;top:12314;width:2;height:684" coordorigin="1589,12314" coordsize="0,684" path="m1589,12314l1589,12998e" filled="false" stroked="true" strokeweight="4.42pt" strokecolor="#ffffff">
                <v:path arrowok="t"/>
              </v:shape>
            </v:group>
            <v:group style="position:absolute;left:1546;top:12314;width:87;height:236" coordorigin="1546,12314" coordsize="87,236">
              <v:shape style="position:absolute;left:1546;top:12314;width:87;height:236" coordorigin="1546,12314" coordsize="87,236" path="m1546,12550l1632,12550,1632,12314,1546,12314,1546,12550xe" filled="false" stroked="true" strokeweight=".24pt" strokecolor="#ffffff">
                <v:path arrowok="t"/>
              </v:shape>
            </v:group>
            <v:group style="position:absolute;left:1634;top:12314;width:360;height:236" coordorigin="1634,12314" coordsize="360,236">
              <v:shape style="position:absolute;left:1634;top:12314;width:360;height:236" coordorigin="1634,12314" coordsize="360,236" path="m1634,12550l1994,12550,1994,12314,1634,12314,1634,12550xe" filled="true" fillcolor="#ffffff" stroked="false">
                <v:path arrowok="t"/>
                <v:fill type="solid"/>
              </v:shape>
            </v:group>
            <v:group style="position:absolute;left:1634;top:12314;width:360;height:236" coordorigin="1634,12314" coordsize="360,236">
              <v:shape style="position:absolute;left:1634;top:12314;width:360;height:236" coordorigin="1634,12314" coordsize="360,236" path="m1634,12550l1994,12550,1994,12314,1634,12314,1634,12550xe" filled="false" stroked="true" strokeweight=".24pt" strokecolor="#ffffff">
                <v:path arrowok="t"/>
              </v:shape>
            </v:group>
            <v:group style="position:absolute;left:1997;top:12314;width:2;height:687" coordorigin="1997,12314" coordsize="2,687">
              <v:shape style="position:absolute;left:1997;top:12314;width:2;height:687" coordorigin="1997,12314" coordsize="0,687" path="m1997,12314l1997,13001e" filled="false" stroked="true" strokeweight=".24pt" strokecolor="#000000">
                <v:path arrowok="t"/>
              </v:shape>
            </v:group>
            <v:group style="position:absolute;left:1003;top:12552;width:540;height:207" coordorigin="1003,12552" coordsize="540,207">
              <v:shape style="position:absolute;left:1003;top:12552;width:540;height:207" coordorigin="1003,12552" coordsize="540,207" path="m1003,12758l1543,12758,1543,12552,1003,12552,1003,12758xe" filled="true" fillcolor="#ffffff" stroked="false">
                <v:path arrowok="t"/>
                <v:fill type="solid"/>
              </v:shape>
            </v:group>
            <v:group style="position:absolute;left:1003;top:12552;width:540;height:207" coordorigin="1003,12552" coordsize="540,207">
              <v:shape style="position:absolute;left:1003;top:12552;width:540;height:207" coordorigin="1003,12552" coordsize="540,207" path="m1003,12758l1543,12758,1543,12552,1003,12552,1003,12758xe" filled="false" stroked="true" strokeweight=".24pt" strokecolor="#ffffff">
                <v:path arrowok="t"/>
              </v:shape>
            </v:group>
            <v:group style="position:absolute;left:1546;top:12552;width:87;height:207" coordorigin="1546,12552" coordsize="87,207">
              <v:shape style="position:absolute;left:1546;top:12552;width:87;height:207" coordorigin="1546,12552" coordsize="87,207" path="m1546,12758l1632,12758,1632,12552,1546,12552,1546,12758xe" filled="false" stroked="true" strokeweight=".24pt" strokecolor="#ffffff">
                <v:path arrowok="t"/>
              </v:shape>
            </v:group>
            <v:group style="position:absolute;left:1634;top:12552;width:360;height:207" coordorigin="1634,12552" coordsize="360,207">
              <v:shape style="position:absolute;left:1634;top:12552;width:360;height:207" coordorigin="1634,12552" coordsize="360,207" path="m1634,12758l1994,12758,1994,12552,1634,12552,1634,12758xe" filled="true" fillcolor="#ffffff" stroked="false">
                <v:path arrowok="t"/>
                <v:fill type="solid"/>
              </v:shape>
            </v:group>
            <v:group style="position:absolute;left:1634;top:12552;width:360;height:207" coordorigin="1634,12552" coordsize="360,207">
              <v:shape style="position:absolute;left:1634;top:12552;width:360;height:207" coordorigin="1634,12552" coordsize="360,207" path="m1634,12758l1994,12758,1994,12552,1634,12552,1634,12758xe" filled="false" stroked="true" strokeweight=".24pt" strokecolor="#ffffff">
                <v:path arrowok="t"/>
              </v:shape>
            </v:group>
            <v:group style="position:absolute;left:1003;top:12761;width:540;height:238" coordorigin="1003,12761" coordsize="540,238">
              <v:shape style="position:absolute;left:1003;top:12761;width:540;height:238" coordorigin="1003,12761" coordsize="540,238" path="m1003,12998l1543,12998,1543,12761,1003,12761,1003,12998xe" filled="true" fillcolor="#ffffff" stroked="false">
                <v:path arrowok="t"/>
                <v:fill type="solid"/>
              </v:shape>
            </v:group>
            <v:group style="position:absolute;left:1003;top:12761;width:540;height:238" coordorigin="1003,12761" coordsize="540,238">
              <v:shape style="position:absolute;left:1003;top:12761;width:540;height:238" coordorigin="1003,12761" coordsize="540,238" path="m1003,12998l1543,12998,1543,12761,1003,12761,1003,12998xe" filled="false" stroked="true" strokeweight=".24pt" strokecolor="#ffffff">
                <v:path arrowok="t"/>
              </v:shape>
            </v:group>
            <v:group style="position:absolute;left:1003;top:13001;width:994;height:2" coordorigin="1003,13001" coordsize="994,2">
              <v:shape style="position:absolute;left:1003;top:13001;width:994;height:2" coordorigin="1003,13001" coordsize="994,0" path="m1003,13001l1997,13001e" filled="false" stroked="true" strokeweight=".24pt" strokecolor="#000000">
                <v:path arrowok="t"/>
              </v:shape>
            </v:group>
            <v:group style="position:absolute;left:1546;top:12761;width:87;height:238" coordorigin="1546,12761" coordsize="87,238">
              <v:shape style="position:absolute;left:1546;top:12761;width:87;height:238" coordorigin="1546,12761" coordsize="87,238" path="m1546,12998l1632,12998,1632,12761,1546,12761,1546,12998xe" filled="false" stroked="true" strokeweight=".24pt" strokecolor="#ffffff">
                <v:path arrowok="t"/>
              </v:shape>
            </v:group>
            <v:group style="position:absolute;left:1634;top:12761;width:360;height:238" coordorigin="1634,12761" coordsize="360,238">
              <v:shape style="position:absolute;left:1634;top:12761;width:360;height:238" coordorigin="1634,12761" coordsize="360,238" path="m1634,12998l1994,12998,1994,12761,1634,12761,1634,12998xe" filled="true" fillcolor="#ffffff" stroked="false">
                <v:path arrowok="t"/>
                <v:fill type="solid"/>
              </v:shape>
            </v:group>
            <v:group style="position:absolute;left:1634;top:12761;width:360;height:238" coordorigin="1634,12761" coordsize="360,238">
              <v:shape style="position:absolute;left:1634;top:12761;width:360;height:238" coordorigin="1634,12761" coordsize="360,238" path="m1634,12998l1994,12998,1994,12761,1634,12761,1634,12998xe" filled="false" stroked="true" strokeweight=".24pt" strokecolor="#ffffff">
                <v:path arrowok="t"/>
              </v:shape>
            </v:group>
            <v:group style="position:absolute;left:850;top:850;width:9922;height:14175" coordorigin="850,850" coordsize="9922,14175">
              <v:shape style="position:absolute;left:850;top:850;width:9922;height:14175" coordorigin="850,850" coordsize="9922,14175" path="m10771,15024l850,15024,850,850,10771,850,10771,15024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/>
          <w:spacing w:val="1"/>
          <w:w w:val="5"/>
        </w:rPr>
        <w:t>Database</w:t>
      </w:r>
      <w:r>
        <w:rPr>
          <w:rFonts w:ascii="宋体"/>
          <w:w w:val="5"/>
        </w:rPr>
        <w:t>   </w:t>
      </w:r>
      <w:r>
        <w:rPr>
          <w:rFonts w:ascii="宋体"/>
          <w:spacing w:val="53"/>
          <w:w w:val="5"/>
        </w:rPr>
        <w:t> </w:t>
      </w:r>
      <w:r>
        <w:rPr>
          <w:rFonts w:ascii="宋体"/>
          <w:spacing w:val="1"/>
          <w:w w:val="5"/>
        </w:rPr>
        <w:t>Filename</w:t>
      </w:r>
      <w:r>
        <w:rPr>
          <w:rFonts w:ascii="宋体"/>
          <w:w w:val="5"/>
        </w:rPr>
        <w:t>   </w:t>
      </w:r>
      <w:r>
        <w:rPr>
          <w:rFonts w:ascii="宋体"/>
          <w:spacing w:val="53"/>
          <w:w w:val="5"/>
        </w:rPr>
        <w:t> </w:t>
      </w:r>
      <w:r>
        <w:rPr>
          <w:rFonts w:ascii="宋体"/>
          <w:spacing w:val="1"/>
          <w:w w:val="5"/>
        </w:rPr>
        <w:t>:</w:t>
      </w:r>
      <w:r>
        <w:rPr>
          <w:rFonts w:ascii="宋体"/>
          <w:w w:val="5"/>
        </w:rPr>
        <w:t>   </w:t>
      </w:r>
      <w:r>
        <w:rPr>
          <w:rFonts w:ascii="宋体"/>
          <w:spacing w:val="54"/>
          <w:w w:val="5"/>
        </w:rPr>
        <w:t> </w:t>
      </w:r>
      <w:r>
        <w:rPr>
          <w:rFonts w:ascii="宋体"/>
          <w:spacing w:val="1"/>
          <w:w w:val="5"/>
        </w:rPr>
        <w:t>6_4484409.atf</w:t>
      </w:r>
      <w:r>
        <w:rPr>
          <w:rFonts w:ascii="宋体"/>
          <w:w w:val="5"/>
        </w:rPr>
        <w:t>   </w:t>
      </w:r>
      <w:r>
        <w:rPr>
          <w:rFonts w:ascii="宋体"/>
          <w:spacing w:val="53"/>
          <w:w w:val="5"/>
        </w:rPr>
        <w:t> </w:t>
      </w:r>
      <w:r>
        <w:rPr>
          <w:rFonts w:ascii="宋体"/>
          <w:spacing w:val="1"/>
          <w:w w:val="5"/>
        </w:rPr>
        <w:t>AVL.2</w:t>
      </w:r>
      <w:r>
        <w:rPr>
          <w:rFonts w:ascii="宋体"/>
          <w:w w:val="5"/>
        </w:rPr>
        <w:t>   </w:t>
      </w:r>
      <w:r>
        <w:rPr>
          <w:rFonts w:ascii="宋体"/>
          <w:spacing w:val="54"/>
          <w:w w:val="5"/>
        </w:rPr>
        <w:t> </w:t>
      </w:r>
      <w:r>
        <w:rPr>
          <w:rFonts w:ascii="宋体"/>
          <w:spacing w:val="1"/>
          <w:w w:val="5"/>
        </w:rPr>
        <w:t>76454.370</w:t>
      </w:r>
      <w:r>
        <w:rPr>
          <w:rFonts w:ascii="宋体"/>
          <w:spacing w:val="-16"/>
          <w:w w:val="5"/>
        </w:rPr>
        <w:t>0</w:t>
      </w:r>
      <w:r>
        <w:rPr>
          <w:rFonts w:ascii="宋体"/>
          <w:spacing w:val="-47"/>
          <w:w w:val="5"/>
        </w:rPr>
        <w:t>P</w:t>
      </w:r>
      <w:r>
        <w:rPr>
          <w:rFonts w:ascii="宋体"/>
          <w:w w:val="5"/>
        </w:rPr>
        <w:t>  </w:t>
      </w:r>
      <w:r>
        <w:rPr>
          <w:rFonts w:ascii="宋体"/>
          <w:spacing w:val="31"/>
          <w:w w:val="5"/>
        </w:rPr>
        <w:t> </w:t>
      </w:r>
      <w:r>
        <w:rPr>
          <w:rFonts w:ascii="宋体"/>
          <w:spacing w:val="-47"/>
          <w:w w:val="5"/>
        </w:rPr>
        <w:t>a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-47"/>
          <w:w w:val="5"/>
        </w:rPr>
        <w:t>g</w:t>
      </w:r>
      <w:r>
        <w:rPr>
          <w:rFonts w:ascii="宋体"/>
          <w:spacing w:val="-16"/>
          <w:w w:val="5"/>
        </w:rPr>
        <w:t>1</w:t>
      </w:r>
      <w:r>
        <w:rPr>
          <w:rFonts w:ascii="宋体"/>
          <w:spacing w:val="-47"/>
          <w:w w:val="5"/>
        </w:rPr>
        <w:t>e</w:t>
      </w:r>
      <w:r>
        <w:rPr>
          <w:rFonts w:ascii="宋体"/>
          <w:spacing w:val="-16"/>
          <w:w w:val="5"/>
        </w:rPr>
        <w:t>3</w:t>
      </w:r>
      <w:r>
        <w:rPr>
          <w:rFonts w:ascii="宋体"/>
          <w:spacing w:val="5"/>
          <w:w w:val="5"/>
        </w:rPr>
        <w:t> </w:t>
      </w:r>
      <w:r>
        <w:rPr>
          <w:rFonts w:ascii="宋体"/>
          <w:spacing w:val="-16"/>
          <w:w w:val="5"/>
        </w:rPr>
        <w:t>.</w:t>
      </w:r>
      <w:r>
        <w:rPr>
          <w:rFonts w:ascii="宋体"/>
          <w:spacing w:val="-47"/>
          <w:w w:val="5"/>
        </w:rPr>
        <w:t>5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5"/>
          <w:w w:val="5"/>
        </w:rPr>
        <w:t> 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5"/>
          <w:w w:val="5"/>
        </w:rPr>
        <w:t> </w:t>
      </w:r>
      <w:r>
        <w:rPr>
          <w:rFonts w:ascii="宋体"/>
          <w:spacing w:val="-16"/>
          <w:w w:val="5"/>
        </w:rPr>
        <w:t>8</w:t>
      </w:r>
      <w:r>
        <w:rPr>
          <w:rFonts w:ascii="宋体"/>
          <w:spacing w:val="-47"/>
          <w:w w:val="5"/>
        </w:rPr>
        <w:t>/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5"/>
          <w:w w:val="5"/>
        </w:rPr>
        <w:t> 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-47"/>
          <w:w w:val="5"/>
        </w:rPr>
        <w:t>1</w:t>
      </w:r>
      <w:r>
        <w:rPr>
          <w:rFonts w:ascii="宋体"/>
          <w:spacing w:val="-16"/>
          <w:w w:val="5"/>
        </w:rPr>
        <w:t>0</w:t>
      </w:r>
      <w:r>
        <w:rPr>
          <w:rFonts w:ascii="宋体"/>
          <w:spacing w:val="-47"/>
          <w:w w:val="5"/>
        </w:rPr>
        <w:t>0</w:t>
      </w:r>
      <w:r>
        <w:rPr>
          <w:rFonts w:ascii="宋体"/>
          <w:w w:val="5"/>
        </w:rPr>
        <w:t>9</w:t>
      </w:r>
      <w:r>
        <w:rPr>
          <w:rFonts w:ascii="宋体"/>
        </w:rPr>
      </w:r>
    </w:p>
    <w:p>
      <w:pPr>
        <w:spacing w:after="0" w:line="2736" w:lineRule="exac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47.87952pt;margin-top:-55.289368pt;width:482.2pt;height:165.85pt;mso-position-horizontal-relative:page;mso-position-vertical-relative:page;z-index:-58408" coordorigin="958,-1106" coordsize="9644,3317">
            <v:group style="position:absolute;left:4130;top:1639;width:3;height:389" coordorigin="4130,1639" coordsize="3,389">
              <v:shape style="position:absolute;left:4130;top:1639;width:3;height:389" coordorigin="4130,1639" coordsize="3,389" path="m4130,2028l4133,2028,4133,1639,4130,1639,4130,2028xe" filled="true" fillcolor="#ffffff" stroked="false">
                <v:path arrowok="t"/>
                <v:fill type="solid"/>
              </v:shape>
            </v:group>
            <v:group style="position:absolute;left:3228;top:1639;width:903;height:387" coordorigin="3228,1639" coordsize="903,387">
              <v:shape style="position:absolute;left:3228;top:1639;width:903;height:387" coordorigin="3228,1639" coordsize="903,387" path="m3228,2026l4130,2026,4130,1639,3228,1639,3228,2026xe" filled="true" fillcolor="#ffffff" stroked="false">
                <v:path arrowok="t"/>
                <v:fill type="solid"/>
              </v:shape>
            </v:group>
            <v:group style="position:absolute;left:8758;top:1342;width:200;height:228" coordorigin="8758,1342" coordsize="200,228">
              <v:shape style="position:absolute;left:8758;top:1342;width:200;height:228" coordorigin="8758,1342" coordsize="200,228" path="m8758,1570l8957,1570,8957,1342,8758,1342,8758,1570xe" filled="true" fillcolor="#ffffff" stroked="false">
                <v:path arrowok="t"/>
                <v:fill type="solid"/>
              </v:shape>
            </v:group>
            <v:group style="position:absolute;left:960;top:960;width:9639;height:1248" coordorigin="960,960" coordsize="9639,1248">
              <v:shape style="position:absolute;left:960;top:960;width:9639;height:1248" coordorigin="960,960" coordsize="9639,1248" path="m10598,2208l960,2208,960,960,10598,960,10598,2208,5726,2208,5726,960,10598,960,10598,2208e" filled="false" stroked="true" strokeweight=".24pt" strokecolor="#000000">
                <v:path arrowok="t"/>
              </v:shape>
            </v:group>
            <v:group style="position:absolute;left:1190;top:1073;width:2484;height:336" coordorigin="1190,1073" coordsize="2484,336">
              <v:shape style="position:absolute;left:1190;top:1073;width:2484;height:336" coordorigin="1190,1073" coordsize="2484,336" path="m1190,1409l3674,1409,3674,1073,1190,1073,1190,1409xe" filled="true" fillcolor="#ffffff" stroked="false">
                <v:path arrowok="t"/>
                <v:fill type="solid"/>
              </v:shape>
              <v:shape style="position:absolute;left:960;top:960;width:4767;height:1248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26"/>
                          <w:szCs w:val="26"/>
                        </w:rPr>
                      </w:pPr>
                    </w:p>
                    <w:p>
                      <w:pPr>
                        <w:spacing w:line="240" w:lineRule="auto" w:before="3"/>
                        <w:rPr>
                          <w:rFonts w:ascii="Times New Roman" w:hAnsi="Times New Roman" w:cs="Times New Roman" w:eastAsia="Times New Roman"/>
                          <w:sz w:val="31"/>
                          <w:szCs w:val="31"/>
                        </w:rPr>
                      </w:pPr>
                    </w:p>
                    <w:p>
                      <w:pPr>
                        <w:spacing w:before="0"/>
                        <w:ind w:left="669" w:right="0" w:firstLine="0"/>
                        <w:jc w:val="center"/>
                        <w:rPr>
                          <w:rFonts w:ascii="宋体" w:hAnsi="宋体" w:cs="宋体" w:eastAsia="宋体"/>
                          <w:sz w:val="26"/>
                          <w:szCs w:val="26"/>
                        </w:rPr>
                      </w:pPr>
                      <w:r>
                        <w:rPr>
                          <w:rFonts w:ascii="宋体"/>
                          <w:spacing w:val="-1"/>
                          <w:sz w:val="26"/>
                        </w:rPr>
                        <w:t>FAILED</w:t>
                      </w:r>
                      <w:r>
                        <w:rPr>
                          <w:rFonts w:ascii="宋体"/>
                          <w:sz w:val="26"/>
                        </w:rPr>
                      </w:r>
                    </w:p>
                  </w:txbxContent>
                </v:textbox>
                <w10:wrap type="none"/>
              </v:shape>
              <v:shape style="position:absolute;left:1243;top:-1092;width:2365;height:3001" type="#_x0000_t202" filled="false" stroked="false">
                <v:textbox inset="0,0,0,0">
                  <w:txbxContent>
                    <w:p>
                      <w:pPr>
                        <w:spacing w:line="30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240"/>
                          <w:szCs w:val="240"/>
                        </w:rPr>
                      </w:pPr>
                      <w:r>
                        <w:rPr>
                          <w:rFonts w:ascii="宋体"/>
                          <w:spacing w:val="-118"/>
                          <w:w w:val="10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14"/>
                          <w:w w:val="10"/>
                          <w:position w:val="-59"/>
                          <w:sz w:val="240"/>
                        </w:rPr>
                        <w:t>F</w:t>
                      </w:r>
                      <w:r>
                        <w:rPr>
                          <w:rFonts w:ascii="宋体"/>
                          <w:spacing w:val="-108"/>
                          <w:w w:val="10"/>
                          <w:sz w:val="240"/>
                        </w:rPr>
                        <w:t>F</w:t>
                      </w:r>
                      <w:r>
                        <w:rPr>
                          <w:rFonts w:ascii="宋体"/>
                          <w:spacing w:val="-23"/>
                          <w:w w:val="10"/>
                          <w:position w:val="-59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99"/>
                          <w:w w:val="10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30"/>
                          <w:w w:val="10"/>
                          <w:position w:val="-59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108"/>
                          <w:w w:val="10"/>
                          <w:position w:val="-59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-108"/>
                          <w:w w:val="10"/>
                          <w:sz w:val="240"/>
                        </w:rPr>
                      </w:r>
                      <w:r>
                        <w:rPr>
                          <w:rFonts w:ascii="宋体"/>
                          <w:spacing w:val="-38"/>
                          <w:w w:val="10"/>
                          <w:position w:val="-59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84"/>
                          <w:w w:val="10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46"/>
                          <w:w w:val="10"/>
                          <w:position w:val="-59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76"/>
                          <w:w w:val="10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90"/>
                          <w:w w:val="10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-90"/>
                          <w:w w:val="10"/>
                          <w:position w:val="-59"/>
                          <w:sz w:val="240"/>
                        </w:rPr>
                      </w:r>
                      <w:r>
                        <w:rPr>
                          <w:rFonts w:ascii="宋体"/>
                          <w:spacing w:val="-68"/>
                          <w:w w:val="10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63"/>
                          <w:w w:val="10"/>
                          <w:position w:val="-59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9"/>
                          <w:w w:val="10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70"/>
                          <w:w w:val="10"/>
                          <w:position w:val="-59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89"/>
                          <w:w w:val="10"/>
                          <w:position w:val="-59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-89"/>
                          <w:w w:val="10"/>
                          <w:sz w:val="240"/>
                        </w:rPr>
                      </w:r>
                      <w:r>
                        <w:rPr>
                          <w:rFonts w:ascii="宋体"/>
                          <w:spacing w:val="-78"/>
                          <w:w w:val="10"/>
                          <w:position w:val="-59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46"/>
                          <w:w w:val="10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84"/>
                          <w:w w:val="10"/>
                          <w:position w:val="-59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38"/>
                          <w:w w:val="10"/>
                          <w:sz w:val="240"/>
                        </w:rPr>
                        <w:t>y</w:t>
                      </w:r>
                      <w:r>
                        <w:rPr>
                          <w:rFonts w:ascii="宋体"/>
                          <w:spacing w:val="-107"/>
                          <w:w w:val="10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-107"/>
                          <w:w w:val="10"/>
                          <w:position w:val="-59"/>
                          <w:sz w:val="240"/>
                        </w:rPr>
                      </w:r>
                      <w:r>
                        <w:rPr>
                          <w:rFonts w:ascii="宋体"/>
                          <w:spacing w:val="-30"/>
                          <w:w w:val="10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99"/>
                          <w:w w:val="10"/>
                          <w:position w:val="-59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23"/>
                          <w:w w:val="10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107"/>
                          <w:w w:val="10"/>
                          <w:position w:val="-59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15"/>
                          <w:w w:val="10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116"/>
                          <w:w w:val="10"/>
                          <w:position w:val="-59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69"/>
                          <w:w w:val="10"/>
                          <w:position w:val="-59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-69"/>
                          <w:w w:val="10"/>
                          <w:sz w:val="240"/>
                        </w:rPr>
                      </w:r>
                      <w:r>
                        <w:rPr>
                          <w:rFonts w:ascii="宋体"/>
                          <w:spacing w:val="-11"/>
                          <w:w w:val="10"/>
                          <w:position w:val="-59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2"/>
                          <w:w w:val="10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11"/>
                          <w:w w:val="10"/>
                          <w:position w:val="-59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2"/>
                          <w:w w:val="10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116"/>
                          <w:w w:val="10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14"/>
                          <w:w w:val="10"/>
                          <w:position w:val="-59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108"/>
                          <w:w w:val="10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76"/>
                          <w:w w:val="10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-76"/>
                          <w:w w:val="10"/>
                          <w:position w:val="-59"/>
                          <w:sz w:val="240"/>
                        </w:rPr>
                      </w:r>
                      <w:r>
                        <w:rPr>
                          <w:rFonts w:ascii="宋体"/>
                          <w:spacing w:val="-103"/>
                          <w:w w:val="10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27"/>
                          <w:w w:val="10"/>
                          <w:position w:val="-59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w w:val="10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z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5890;top:-1106;width:4121;height:3089" type="#_x0000_t202" filled="false" stroked="false">
                <v:textbox inset="0,0,0,0">
                  <w:txbxContent>
                    <w:p>
                      <w:pPr>
                        <w:spacing w:line="308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239"/>
                          <w:szCs w:val="239"/>
                        </w:rPr>
                      </w:pP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5"/>
                          <w:sz w:val="239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spacing w:val="-2"/>
                          <w:w w:val="5"/>
                          <w:position w:val="23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5"/>
                          <w:sz w:val="239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:</w:t>
                      </w:r>
                      <w:r>
                        <w:rPr>
                          <w:rFonts w:ascii="宋体"/>
                          <w:spacing w:val="-2"/>
                          <w:w w:val="5"/>
                          <w:position w:val="-22"/>
                          <w:sz w:val="239"/>
                        </w:rPr>
                        <w:t>:</w:t>
                      </w:r>
                      <w:r>
                        <w:rPr>
                          <w:rFonts w:ascii="宋体"/>
                          <w:spacing w:val="-2"/>
                          <w:w w:val="5"/>
                          <w:sz w:val="239"/>
                        </w:rPr>
                      </w:r>
                      <w:r>
                        <w:rPr>
                          <w:rFonts w:ascii="宋体"/>
                          <w:spacing w:val="-2"/>
                          <w:w w:val="5"/>
                          <w:position w:val="-22"/>
                          <w:sz w:val="239"/>
                        </w:rPr>
                      </w:r>
                      <w:r>
                        <w:rPr>
                          <w:rFonts w:ascii="宋体"/>
                          <w:spacing w:val="-2"/>
                          <w:w w:val="5"/>
                          <w:position w:val="24"/>
                          <w:sz w:val="239"/>
                        </w:rPr>
                      </w:r>
                      <w:r>
                        <w:rPr>
                          <w:rFonts w:ascii="宋体"/>
                          <w:spacing w:val="-2"/>
                          <w:w w:val="5"/>
                          <w:position w:val="-22"/>
                          <w:sz w:val="239"/>
                        </w:rPr>
                      </w:r>
                      <w:r>
                        <w:rPr>
                          <w:rFonts w:ascii="宋体"/>
                          <w:spacing w:val="-2"/>
                          <w:w w:val="5"/>
                          <w:position w:val="23"/>
                          <w:sz w:val="239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5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w w:val="5"/>
                          <w:position w:val="-45"/>
                          <w:sz w:val="239"/>
                        </w:rPr>
                        <w:t>      </w:t>
                      </w:r>
                      <w:r>
                        <w:rPr>
                          <w:rFonts w:ascii="宋体"/>
                          <w:spacing w:val="9"/>
                          <w:w w:val="5"/>
                          <w:position w:val="-45"/>
                          <w:sz w:val="239"/>
                        </w:rPr>
                        <w:t> </w:t>
                      </w:r>
                      <w:r>
                        <w:rPr>
                          <w:rFonts w:ascii="宋体"/>
                          <w:spacing w:val="9"/>
                          <w:w w:val="5"/>
                          <w:sz w:val="239"/>
                        </w:rPr>
                      </w:r>
                      <w:r>
                        <w:rPr>
                          <w:rFonts w:ascii="宋体"/>
                          <w:spacing w:val="9"/>
                          <w:w w:val="5"/>
                          <w:position w:val="-22"/>
                          <w:sz w:val="239"/>
                        </w:rPr>
                      </w:r>
                      <w:r>
                        <w:rPr>
                          <w:rFonts w:ascii="宋体"/>
                          <w:spacing w:val="9"/>
                          <w:w w:val="5"/>
                          <w:position w:val="24"/>
                          <w:sz w:val="239"/>
                        </w:rPr>
                      </w:r>
                      <w:r>
                        <w:rPr>
                          <w:rFonts w:ascii="宋体"/>
                          <w:spacing w:val="9"/>
                          <w:w w:val="5"/>
                          <w:position w:val="-22"/>
                          <w:sz w:val="239"/>
                        </w:rPr>
                      </w:r>
                      <w:r>
                        <w:rPr>
                          <w:rFonts w:ascii="宋体"/>
                          <w:spacing w:val="9"/>
                          <w:w w:val="5"/>
                          <w:sz w:val="239"/>
                        </w:rPr>
                      </w:r>
                      <w:r>
                        <w:rPr>
                          <w:rFonts w:ascii="宋体"/>
                          <w:spacing w:val="9"/>
                          <w:w w:val="5"/>
                          <w:position w:val="23"/>
                          <w:sz w:val="239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TT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5"/>
                          <w:sz w:val="239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2"/>
                          <w:w w:val="5"/>
                          <w:position w:val="-22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5"/>
                          <w:sz w:val="239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ee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n</w:t>
                      </w:r>
                      <w:r>
                        <w:rPr>
                          <w:rFonts w:ascii="宋体"/>
                          <w:spacing w:val="-2"/>
                          <w:w w:val="5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g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g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5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g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s</w:t>
                      </w:r>
                      <w:r>
                        <w:rPr>
                          <w:rFonts w:ascii="宋体"/>
                          <w:spacing w:val="-2"/>
                          <w:w w:val="5"/>
                          <w:position w:val="24"/>
                          <w:sz w:val="239"/>
                        </w:rPr>
                        <w:t>g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5"/>
                          <w:sz w:val="239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2"/>
                          <w:w w:val="5"/>
                          <w:position w:val="-22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5"/>
                          <w:sz w:val="239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n</w:t>
                      </w:r>
                      <w:r>
                        <w:rPr>
                          <w:rFonts w:ascii="宋体"/>
                          <w:w w:val="5"/>
                          <w:position w:val="23"/>
                          <w:sz w:val="239"/>
                        </w:rPr>
                        <w:t>      </w:t>
                      </w:r>
                      <w:r>
                        <w:rPr>
                          <w:rFonts w:ascii="宋体"/>
                          <w:spacing w:val="9"/>
                          <w:w w:val="5"/>
                          <w:position w:val="23"/>
                          <w:sz w:val="239"/>
                        </w:rPr>
                        <w:t> </w:t>
                      </w:r>
                      <w:r>
                        <w:rPr>
                          <w:rFonts w:ascii="宋体"/>
                          <w:spacing w:val="9"/>
                          <w:w w:val="5"/>
                          <w:position w:val="-22"/>
                          <w:sz w:val="239"/>
                        </w:rPr>
                      </w:r>
                      <w:r>
                        <w:rPr>
                          <w:rFonts w:ascii="宋体"/>
                          <w:spacing w:val="9"/>
                          <w:w w:val="5"/>
                          <w:sz w:val="239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SS</w:t>
                      </w:r>
                      <w:r>
                        <w:rPr>
                          <w:rFonts w:ascii="宋体"/>
                          <w:spacing w:val="-2"/>
                          <w:w w:val="5"/>
                          <w:position w:val="23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a</w:t>
                      </w:r>
                      <w:r>
                        <w:rPr>
                          <w:rFonts w:ascii="宋体"/>
                          <w:spacing w:val="-2"/>
                          <w:w w:val="5"/>
                          <w:sz w:val="239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ll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2"/>
                          <w:w w:val="5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2"/>
                          <w:w w:val="5"/>
                          <w:position w:val="23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ii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2"/>
                          <w:w w:val="5"/>
                          <w:position w:val="-22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f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f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2"/>
                          <w:w w:val="5"/>
                          <w:sz w:val="239"/>
                        </w:rPr>
                        <w:t>f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2"/>
                          <w:w w:val="5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2"/>
                          <w:w w:val="5"/>
                          <w:position w:val="-22"/>
                          <w:sz w:val="239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c</w:t>
                      </w:r>
                      <w:r>
                        <w:rPr>
                          <w:rFonts w:ascii="宋体"/>
                          <w:w w:val="5"/>
                          <w:sz w:val="239"/>
                        </w:rPr>
                        <w:t>      </w:t>
                      </w:r>
                      <w:r>
                        <w:rPr>
                          <w:rFonts w:ascii="宋体"/>
                          <w:spacing w:val="9"/>
                          <w:w w:val="5"/>
                          <w:sz w:val="239"/>
                        </w:rPr>
                        <w:t> </w:t>
                      </w:r>
                      <w:r>
                        <w:rPr>
                          <w:rFonts w:ascii="宋体"/>
                          <w:spacing w:val="9"/>
                          <w:w w:val="5"/>
                          <w:position w:val="-22"/>
                          <w:sz w:val="239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NNN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N</w:t>
                      </w:r>
                      <w:r>
                        <w:rPr>
                          <w:rFonts w:ascii="宋体"/>
                          <w:w w:val="5"/>
                          <w:position w:val="-22"/>
                          <w:sz w:val="239"/>
                        </w:rPr>
                        <w:t>      </w:t>
                      </w:r>
                      <w:r>
                        <w:rPr>
                          <w:rFonts w:ascii="宋体"/>
                          <w:spacing w:val="9"/>
                          <w:w w:val="5"/>
                          <w:position w:val="-22"/>
                          <w:sz w:val="239"/>
                        </w:rPr>
                        <w:t> </w:t>
                      </w:r>
                      <w:r>
                        <w:rPr>
                          <w:rFonts w:ascii="宋体"/>
                          <w:spacing w:val="9"/>
                          <w:w w:val="5"/>
                          <w:position w:val="24"/>
                          <w:sz w:val="239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t</w:t>
                      </w:r>
                      <w:r>
                        <w:rPr>
                          <w:rFonts w:ascii="宋体"/>
                          <w:spacing w:val="-2"/>
                          <w:w w:val="5"/>
                          <w:position w:val="-22"/>
                          <w:sz w:val="239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u</w:t>
                      </w:r>
                      <w:r>
                        <w:rPr>
                          <w:rFonts w:ascii="宋体"/>
                          <w:spacing w:val="-2"/>
                          <w:w w:val="5"/>
                          <w:position w:val="-22"/>
                          <w:sz w:val="239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b</w:t>
                      </w:r>
                      <w:r>
                        <w:rPr>
                          <w:rFonts w:ascii="宋体"/>
                          <w:spacing w:val="-2"/>
                          <w:w w:val="5"/>
                          <w:sz w:val="239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ee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39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24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3"/>
                          <w:sz w:val="239"/>
                        </w:rPr>
                        <w:t>r</w:t>
                      </w:r>
                      <w:r>
                        <w:rPr>
                          <w:rFonts w:ascii="宋体"/>
                          <w:spacing w:val="-2"/>
                          <w:w w:val="5"/>
                          <w:sz w:val="239"/>
                        </w:rPr>
                        <w:t>N</w:t>
                      </w:r>
                      <w:r>
                        <w:rPr>
                          <w:rFonts w:ascii="宋体"/>
                          <w:spacing w:val="1"/>
                          <w:w w:val="5"/>
                          <w:sz w:val="239"/>
                        </w:rPr>
                        <w:t>umb</w:t>
                      </w:r>
                      <w:r>
                        <w:rPr>
                          <w:rFonts w:ascii="宋体"/>
                          <w:w w:val="5"/>
                          <w:sz w:val="239"/>
                        </w:rPr>
                        <w:t>e</w:t>
                      </w:r>
                      <w:r>
                        <w:rPr>
                          <w:rFonts w:ascii="宋体"/>
                          <w:spacing w:val="20"/>
                          <w:w w:val="5"/>
                          <w:sz w:val="239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-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-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-</w:t>
                      </w:r>
                      <w:r>
                        <w:rPr>
                          <w:rFonts w:ascii="宋体"/>
                          <w:spacing w:val="64"/>
                          <w:w w:val="5"/>
                          <w:position w:val="-45"/>
                          <w:sz w:val="239"/>
                        </w:rPr>
                        <w:t>-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9</w:t>
                      </w:r>
                      <w:r>
                        <w:rPr>
                          <w:rFonts w:ascii="宋体"/>
                          <w:spacing w:val="1"/>
                          <w:w w:val="5"/>
                          <w:position w:val="-45"/>
                          <w:sz w:val="239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5</w:t>
                      </w:r>
                      <w:r>
                        <w:rPr>
                          <w:rFonts w:ascii="宋体"/>
                          <w:spacing w:val="1"/>
                          <w:w w:val="5"/>
                          <w:position w:val="-45"/>
                          <w:sz w:val="239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5"/>
                          <w:sz w:val="239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0</w:t>
                      </w:r>
                      <w:r>
                        <w:rPr>
                          <w:rFonts w:ascii="宋体"/>
                          <w:spacing w:val="1"/>
                          <w:w w:val="5"/>
                          <w:position w:val="24"/>
                          <w:sz w:val="239"/>
                        </w:rPr>
                        <w:t>7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6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5"/>
                          <w:sz w:val="239"/>
                        </w:rPr>
                        <w:t>l</w:t>
                      </w:r>
                      <w:r>
                        <w:rPr>
                          <w:rFonts w:ascii="宋体"/>
                          <w:spacing w:val="1"/>
                          <w:w w:val="5"/>
                          <w:position w:val="24"/>
                          <w:sz w:val="239"/>
                        </w:rPr>
                        <w:t>6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3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5"/>
                          <w:sz w:val="239"/>
                        </w:rPr>
                      </w:r>
                      <w:r>
                        <w:rPr>
                          <w:rFonts w:ascii="宋体"/>
                          <w:w w:val="5"/>
                          <w:position w:val="24"/>
                          <w:sz w:val="239"/>
                        </w:rPr>
                        <w:t>4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9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5"/>
                          <w:sz w:val="239"/>
                        </w:rPr>
                        <w:t>P</w:t>
                      </w:r>
                      <w:r>
                        <w:rPr>
                          <w:rFonts w:ascii="宋体"/>
                          <w:w w:val="5"/>
                          <w:position w:val="24"/>
                          <w:sz w:val="239"/>
                        </w:rPr>
                        <w:t>5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2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5"/>
                          <w:sz w:val="239"/>
                        </w:rPr>
                        <w:t>u</w:t>
                      </w:r>
                      <w:r>
                        <w:rPr>
                          <w:rFonts w:ascii="宋体"/>
                          <w:spacing w:val="1"/>
                          <w:w w:val="5"/>
                          <w:position w:val="24"/>
                          <w:sz w:val="239"/>
                        </w:rPr>
                        <w:t>4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3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5"/>
                          <w:sz w:val="239"/>
                        </w:rPr>
                        <w:t>m</w:t>
                      </w:r>
                      <w:r>
                        <w:rPr>
                          <w:rFonts w:ascii="宋体"/>
                          <w:w w:val="5"/>
                          <w:position w:val="24"/>
                          <w:sz w:val="239"/>
                        </w:rPr>
                        <w:t>4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2"/>
                          <w:sz w:val="239"/>
                        </w:rPr>
                        <w:t>1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3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5"/>
                          <w:sz w:val="239"/>
                        </w:rPr>
                        <w:t>a</w:t>
                      </w:r>
                      <w:r>
                        <w:rPr>
                          <w:rFonts w:ascii="宋体"/>
                          <w:w w:val="5"/>
                          <w:position w:val="24"/>
                          <w:sz w:val="239"/>
                        </w:rPr>
                        <w:t>1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39"/>
                        </w:rPr>
                        <w:t>6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5"/>
                          <w:sz w:val="239"/>
                        </w:rPr>
                        <w:t>.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4"/>
                          <w:sz w:val="239"/>
                        </w:rPr>
                        <w:t>3</w:t>
                      </w:r>
                      <w:r>
                        <w:rPr>
                          <w:rFonts w:ascii="宋体"/>
                          <w:w w:val="5"/>
                          <w:position w:val="-22"/>
                          <w:sz w:val="239"/>
                        </w:rPr>
                        <w:t>5</w:t>
                      </w:r>
                      <w:r>
                        <w:rPr>
                          <w:rFonts w:ascii="宋体"/>
                          <w:sz w:val="23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2.479523pt;margin-top:739.919983pt;width:287.4pt;height:11.65pt;mso-position-horizontal-relative:page;mso-position-vertical-relative:page;z-index:-58384" coordorigin="850,14798" coordsize="5748,233">
            <v:shape style="position:absolute;left:850;top:14798;width:5748;height:233" coordorigin="850,14798" coordsize="5748,233" path="m850,14798l850,15031,6598,15031,6598,14798,850,14798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09.319519pt;margin-top:164.100250pt;width:169.8pt;height:.1pt;mso-position-horizontal-relative:page;mso-position-vertical-relative:page;z-index:-58360" coordorigin="2186,3282" coordsize="3396,2">
            <v:shape style="position:absolute;left:2186;top:3282;width:3396;height:2" coordorigin="2186,3282" coordsize="3396,0" path="m2186,3282l5582,3282e" filled="false" stroked="true" strokeweight=".699531pt" strokecolor="#000000">
              <v:path arrowok="t"/>
            </v:shape>
            <w10:wrap type="none"/>
          </v:group>
        </w:pict>
      </w:r>
      <w:r>
        <w:rPr/>
        <w:pict>
          <v:group style="position:absolute;margin-left:44.399521pt;margin-top:151.630112pt;width:327.75pt;height:256.05pt;mso-position-horizontal-relative:page;mso-position-vertical-relative:page;z-index:-58216" coordorigin="888,3033" coordsize="6555,5121">
            <v:group style="position:absolute;left:890;top:4639;width:1546;height:207" coordorigin="890,4639" coordsize="1546,207">
              <v:shape style="position:absolute;left:890;top:4639;width:1546;height:207" coordorigin="890,4639" coordsize="1546,207" path="m890,4846l2436,4846,2436,4639,890,4639,890,4846xe" filled="false" stroked="true" strokeweight=".24pt" strokecolor="#c0c0c0">
                <v:path arrowok="t"/>
              </v:shape>
            </v:group>
            <v:group style="position:absolute;left:2438;top:4639;width:3279;height:207" coordorigin="2438,4639" coordsize="3279,207">
              <v:shape style="position:absolute;left:2438;top:4639;width:3279;height:207" coordorigin="2438,4639" coordsize="3279,207" path="m2438,4846l5717,4846,5717,4639,2438,4639,2438,4846xe" filled="false" stroked="true" strokeweight=".24pt" strokecolor="#c0c0c0">
                <v:path arrowok="t"/>
              </v:shape>
            </v:group>
            <v:group style="position:absolute;left:5719;top:4639;width:358;height:207" coordorigin="5719,4639" coordsize="358,207">
              <v:shape style="position:absolute;left:5719;top:4639;width:358;height:207" coordorigin="5719,4639" coordsize="358,207" path="m5719,4846l6077,4846,6077,4639,5719,4639,5719,4846xe" filled="false" stroked="true" strokeweight=".24pt" strokecolor="#c0c0c0">
                <v:path arrowok="t"/>
              </v:shape>
            </v:group>
            <v:group style="position:absolute;left:6079;top:4639;width:1361;height:207" coordorigin="6079,4639" coordsize="1361,207">
              <v:shape style="position:absolute;left:6079;top:4639;width:1361;height:207" coordorigin="6079,4639" coordsize="1361,207" path="m6079,4846l7440,4846,7440,4639,6079,4639,6079,4846xe" filled="false" stroked="true" strokeweight=".24pt" strokecolor="#c0c0c0">
                <v:path arrowok="t"/>
              </v:shape>
            </v:group>
            <v:group style="position:absolute;left:890;top:4848;width:1546;height:209" coordorigin="890,4848" coordsize="1546,209">
              <v:shape style="position:absolute;left:890;top:4848;width:1546;height:209" coordorigin="890,4848" coordsize="1546,209" path="m890,5057l2436,5057,2436,4848,890,4848,890,5057xe" filled="false" stroked="true" strokeweight=".24pt" strokecolor="#c0c0c0">
                <v:path arrowok="t"/>
              </v:shape>
            </v:group>
            <v:group style="position:absolute;left:2438;top:4848;width:3279;height:209" coordorigin="2438,4848" coordsize="3279,209">
              <v:shape style="position:absolute;left:2438;top:4848;width:3279;height:209" coordorigin="2438,4848" coordsize="3279,209" path="m2438,5057l5717,5057,5717,4848,2438,4848,2438,5057xe" filled="false" stroked="true" strokeweight=".24pt" strokecolor="#c0c0c0">
                <v:path arrowok="t"/>
              </v:shape>
            </v:group>
            <v:group style="position:absolute;left:5719;top:4848;width:358;height:209" coordorigin="5719,4848" coordsize="358,209">
              <v:shape style="position:absolute;left:5719;top:4848;width:358;height:209" coordorigin="5719,4848" coordsize="358,209" path="m5719,5057l6077,5057,6077,4848,5719,4848,5719,5057xe" filled="false" stroked="true" strokeweight=".24pt" strokecolor="#c0c0c0">
                <v:path arrowok="t"/>
              </v:shape>
            </v:group>
            <v:group style="position:absolute;left:6079;top:4848;width:1361;height:209" coordorigin="6079,4848" coordsize="1361,209">
              <v:shape style="position:absolute;left:6079;top:4848;width:1361;height:209" coordorigin="6079,4848" coordsize="1361,209" path="m6079,5057l7440,5057,7440,4848,6079,4848,6079,5057xe" filled="false" stroked="true" strokeweight=".24pt" strokecolor="#c0c0c0">
                <v:path arrowok="t"/>
              </v:shape>
            </v:group>
            <v:group style="position:absolute;left:890;top:5059;width:1546;height:207" coordorigin="890,5059" coordsize="1546,207">
              <v:shape style="position:absolute;left:890;top:5059;width:1546;height:207" coordorigin="890,5059" coordsize="1546,207" path="m890,5266l2436,5266,2436,5059,890,5059,890,5266xe" filled="false" stroked="true" strokeweight=".24pt" strokecolor="#c0c0c0">
                <v:path arrowok="t"/>
              </v:shape>
            </v:group>
            <v:group style="position:absolute;left:2438;top:5059;width:3279;height:207" coordorigin="2438,5059" coordsize="3279,207">
              <v:shape style="position:absolute;left:2438;top:5059;width:3279;height:207" coordorigin="2438,5059" coordsize="3279,207" path="m2438,5266l5717,5266,5717,5059,2438,5059,2438,5266xe" filled="false" stroked="true" strokeweight=".24pt" strokecolor="#c0c0c0">
                <v:path arrowok="t"/>
              </v:shape>
            </v:group>
            <v:group style="position:absolute;left:5719;top:5059;width:358;height:207" coordorigin="5719,5059" coordsize="358,207">
              <v:shape style="position:absolute;left:5719;top:5059;width:358;height:207" coordorigin="5719,5059" coordsize="358,207" path="m5719,5266l6077,5266,6077,5059,5719,5059,5719,5266xe" filled="false" stroked="true" strokeweight=".24pt" strokecolor="#c0c0c0">
                <v:path arrowok="t"/>
              </v:shape>
            </v:group>
            <v:group style="position:absolute;left:6079;top:5059;width:1361;height:207" coordorigin="6079,5059" coordsize="1361,207">
              <v:shape style="position:absolute;left:6079;top:5059;width:1361;height:207" coordorigin="6079,5059" coordsize="1361,207" path="m6079,5266l7440,5266,7440,5059,6079,5059,6079,5266xe" filled="false" stroked="true" strokeweight=".24pt" strokecolor="#c0c0c0">
                <v:path arrowok="t"/>
              </v:shape>
              <v:shape style="position:absolute;left:934;top:3033;width:6468;height:4703" type="#_x0000_t202" filled="false" stroked="false">
                <v:textbox inset="0,0,0,0">
                  <w:txbxContent>
                    <w:p>
                      <w:pPr>
                        <w:spacing w:line="4703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240"/>
                          <w:szCs w:val="240"/>
                        </w:rPr>
                      </w:pP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4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1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25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62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1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82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61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24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4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1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24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125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4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25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1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__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4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25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24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1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__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84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25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1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4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1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4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4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25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104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Q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Q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24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Q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Q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NN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Q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Q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4"/>
                          <w:sz w:val="240"/>
                        </w:rPr>
                        <w:t>Q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Q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25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Q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Q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20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24"/>
                          <w:sz w:val="240"/>
                        </w:rPr>
                        <w:t>X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25"/>
                          <w:sz w:val="240"/>
                        </w:rPr>
                        <w:t>X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4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25"/>
                          <w:sz w:val="240"/>
                        </w:rPr>
                        <w:t>X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4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4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103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AA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4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V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4"/>
                          <w:sz w:val="240"/>
                        </w:rPr>
                        <w:t>V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4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4"/>
                          <w:sz w:val="240"/>
                        </w:rPr>
                        <w:t>V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42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4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4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KK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4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84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4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4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4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__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4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__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4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20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II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TT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4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20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__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4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4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20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4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4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20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XX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KK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4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X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3"/>
                          <w:w w:val="5"/>
                          <w:position w:val="-20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XX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MM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X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40"/>
                        </w:rPr>
                        <w:t>X</w:t>
                      </w:r>
                      <w:r>
                        <w:rPr>
                          <w:rFonts w:ascii="宋体"/>
                          <w:spacing w:val="37"/>
                          <w:w w:val="5"/>
                          <w:position w:val="-20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w w:val="5"/>
                          <w:position w:val="84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w w:val="5"/>
                          <w:position w:val="105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w w:val="5"/>
                          <w:position w:val="63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w w:val="5"/>
                          <w:position w:val="-103"/>
                          <w:sz w:val="240"/>
                        </w:rPr>
                        <w:t>   </w:t>
                      </w:r>
                      <w:r>
                        <w:rPr>
                          <w:rFonts w:ascii="宋体"/>
                          <w:spacing w:val="2"/>
                          <w:w w:val="5"/>
                          <w:position w:val="-103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2"/>
                          <w:w w:val="5"/>
                          <w:sz w:val="240"/>
                        </w:rPr>
                      </w:r>
                      <w:r>
                        <w:rPr>
                          <w:rFonts w:ascii="宋体"/>
                          <w:spacing w:val="2"/>
                          <w:w w:val="5"/>
                          <w:position w:val="21"/>
                          <w:sz w:val="240"/>
                        </w:rPr>
                      </w:r>
                      <w:r>
                        <w:rPr>
                          <w:rFonts w:ascii="宋体"/>
                          <w:spacing w:val="2"/>
                          <w:w w:val="5"/>
                          <w:position w:val="84"/>
                          <w:sz w:val="240"/>
                        </w:rPr>
                      </w:r>
                      <w:r>
                        <w:rPr>
                          <w:rFonts w:ascii="宋体"/>
                          <w:spacing w:val="2"/>
                          <w:w w:val="5"/>
                          <w:position w:val="-20"/>
                          <w:sz w:val="240"/>
                        </w:rPr>
                      </w:r>
                      <w:r>
                        <w:rPr>
                          <w:rFonts w:ascii="宋体"/>
                          <w:spacing w:val="2"/>
                          <w:w w:val="5"/>
                          <w:position w:val="42"/>
                          <w:sz w:val="240"/>
                        </w:rPr>
                      </w:r>
                      <w:r>
                        <w:rPr>
                          <w:rFonts w:ascii="宋体"/>
                          <w:spacing w:val="2"/>
                          <w:w w:val="5"/>
                          <w:position w:val="105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w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w w:val="5"/>
                          <w:position w:val="-20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w w:val="5"/>
                          <w:position w:val="-20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y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w w:val="5"/>
                          <w:position w:val="-20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q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q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q</w:t>
                      </w:r>
                      <w:r>
                        <w:rPr>
                          <w:rFonts w:ascii="宋体"/>
                          <w:w w:val="5"/>
                          <w:position w:val="-20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w w:val="5"/>
                          <w:position w:val="21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w w:val="5"/>
                          <w:sz w:val="240"/>
                        </w:rPr>
                      </w:r>
                      <w:r>
                        <w:rPr>
                          <w:rFonts w:ascii="宋体"/>
                          <w:w w:val="5"/>
                          <w:position w:val="63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24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w w:val="5"/>
                          <w:position w:val="-124"/>
                          <w:sz w:val="240"/>
                        </w:rPr>
                        <w:t>   </w:t>
                      </w:r>
                      <w:r>
                        <w:rPr>
                          <w:rFonts w:ascii="宋体"/>
                          <w:spacing w:val="3"/>
                          <w:w w:val="5"/>
                          <w:position w:val="-124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3"/>
                          <w:w w:val="5"/>
                          <w:position w:val="42"/>
                          <w:sz w:val="240"/>
                        </w:rPr>
                      </w:r>
                      <w:r>
                        <w:rPr>
                          <w:rFonts w:ascii="宋体"/>
                          <w:spacing w:val="3"/>
                          <w:w w:val="5"/>
                          <w:position w:val="21"/>
                          <w:sz w:val="240"/>
                        </w:rPr>
                      </w:r>
                      <w:r>
                        <w:rPr>
                          <w:rFonts w:ascii="宋体"/>
                          <w:spacing w:val="3"/>
                          <w:w w:val="5"/>
                          <w:position w:val="105"/>
                          <w:sz w:val="240"/>
                        </w:rPr>
                      </w:r>
                      <w:r>
                        <w:rPr>
                          <w:rFonts w:ascii="宋体"/>
                          <w:spacing w:val="3"/>
                          <w:w w:val="5"/>
                          <w:position w:val="84"/>
                          <w:sz w:val="240"/>
                        </w:rPr>
                      </w:r>
                      <w:r>
                        <w:rPr>
                          <w:rFonts w:ascii="宋体"/>
                          <w:spacing w:val="3"/>
                          <w:w w:val="5"/>
                          <w:position w:val="-20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24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w w:val="5"/>
                          <w:position w:val="-20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w w:val="5"/>
                          <w:position w:val="-20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w w:val="5"/>
                          <w:position w:val="84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g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g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g</w:t>
                      </w:r>
                      <w:r>
                        <w:rPr>
                          <w:rFonts w:ascii="宋体"/>
                          <w:w w:val="5"/>
                          <w:position w:val="21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w w:val="5"/>
                          <w:position w:val="-20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w w:val="5"/>
                          <w:position w:val="21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w w:val="5"/>
                          <w:position w:val="105"/>
                          <w:sz w:val="240"/>
                        </w:rPr>
                        <w:t>   </w:t>
                      </w:r>
                      <w:r>
                        <w:rPr>
                          <w:rFonts w:ascii="宋体"/>
                          <w:spacing w:val="3"/>
                          <w:w w:val="5"/>
                          <w:position w:val="105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3"/>
                          <w:w w:val="5"/>
                          <w:position w:val="42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d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d</w:t>
                      </w:r>
                      <w:r>
                        <w:rPr>
                          <w:rFonts w:ascii="宋体"/>
                          <w:w w:val="5"/>
                          <w:position w:val="105"/>
                          <w:sz w:val="240"/>
                        </w:rPr>
                        <w:t>d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w w:val="5"/>
                          <w:position w:val="-20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H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V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w w:val="5"/>
                          <w:position w:val="21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g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g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g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w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g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</w:r>
                      <w:r>
                        <w:rPr>
                          <w:rFonts w:ascii="宋体"/>
                          <w:w w:val="5"/>
                          <w:position w:val="84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h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w w:val="5"/>
                          <w:position w:val="-20"/>
                          <w:sz w:val="240"/>
                        </w:rPr>
                        <w:t>V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w w:val="5"/>
                          <w:position w:val="21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w w:val="5"/>
                          <w:position w:val="21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w w:val="5"/>
                          <w:position w:val="-20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d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d</w:t>
                      </w:r>
                      <w:r>
                        <w:rPr>
                          <w:rFonts w:ascii="宋体"/>
                          <w:w w:val="5"/>
                          <w:position w:val="42"/>
                          <w:sz w:val="240"/>
                        </w:rPr>
                        <w:t>d   </w:t>
                      </w:r>
                      <w:r>
                        <w:rPr>
                          <w:rFonts w:ascii="宋体"/>
                          <w:spacing w:val="2"/>
                          <w:w w:val="5"/>
                          <w:position w:val="42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2"/>
                          <w:w w:val="5"/>
                          <w:sz w:val="240"/>
                        </w:rPr>
                      </w:r>
                      <w:r>
                        <w:rPr>
                          <w:rFonts w:ascii="宋体"/>
                          <w:spacing w:val="2"/>
                          <w:w w:val="5"/>
                          <w:position w:val="42"/>
                          <w:sz w:val="240"/>
                        </w:rPr>
                      </w:r>
                      <w:r>
                        <w:rPr>
                          <w:rFonts w:ascii="宋体"/>
                          <w:spacing w:val="2"/>
                          <w:w w:val="5"/>
                          <w:position w:val="21"/>
                          <w:sz w:val="240"/>
                        </w:rPr>
                      </w:r>
                      <w:r>
                        <w:rPr>
                          <w:rFonts w:ascii="宋体"/>
                          <w:spacing w:val="2"/>
                          <w:w w:val="5"/>
                          <w:position w:val="-20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H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V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w w:val="5"/>
                          <w:position w:val="42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w w:val="5"/>
                          <w:position w:val="21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g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w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w w:val="5"/>
                          <w:position w:val="-20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h</w:t>
                      </w:r>
                      <w:r>
                        <w:rPr>
                          <w:rFonts w:ascii="宋体"/>
                          <w:spacing w:val="1"/>
                          <w:w w:val="5"/>
                          <w:position w:val="21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62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-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-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-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-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24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w w:val="5"/>
                          <w:position w:val="-20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24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1"/>
                          <w:w w:val="5"/>
                          <w:position w:val="-20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24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w w:val="5"/>
                          <w:position w:val="-103"/>
                          <w:sz w:val="240"/>
                        </w:rPr>
                        <w:t>a                             </w:t>
                      </w:r>
                      <w:r>
                        <w:rPr>
                          <w:rFonts w:ascii="宋体"/>
                          <w:spacing w:val="49"/>
                          <w:w w:val="5"/>
                          <w:position w:val="-103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1"/>
                          <w:w w:val="5"/>
                          <w:position w:val="84"/>
                          <w:sz w:val="240"/>
                        </w:rPr>
                        <w:t>205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5</w:t>
                      </w:r>
                      <w:r>
                        <w:rPr>
                          <w:rFonts w:ascii="宋体"/>
                          <w:w w:val="5"/>
                          <w:position w:val="21"/>
                          <w:sz w:val="240"/>
                        </w:rPr>
                        <w:t>7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8</w:t>
                      </w:r>
                      <w:r>
                        <w:rPr>
                          <w:rFonts w:ascii="宋体"/>
                          <w:w w:val="5"/>
                          <w:position w:val="21"/>
                          <w:sz w:val="240"/>
                        </w:rPr>
                        <w:t>5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1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1</w:t>
                      </w:r>
                      <w:r>
                        <w:rPr>
                          <w:rFonts w:ascii="宋体"/>
                          <w:w w:val="5"/>
                          <w:position w:val="-103"/>
                          <w:sz w:val="240"/>
                        </w:rPr>
                        <w:t>1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.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2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2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*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*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*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*</w:t>
                      </w:r>
                      <w:r>
                        <w:rPr>
                          <w:rFonts w:ascii="宋体"/>
                          <w:w w:val="5"/>
                          <w:position w:val="-20"/>
                          <w:sz w:val="240"/>
                        </w:rPr>
                        <w:t>*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84"/>
                          <w:sz w:val="240"/>
                        </w:rPr>
                        <w:t>0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63"/>
                          <w:sz w:val="240"/>
                        </w:rPr>
                        <w:t>*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*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105"/>
                          <w:sz w:val="240"/>
                        </w:rPr>
                        <w:t>*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*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*</w:t>
                      </w:r>
                      <w:r>
                        <w:rPr>
                          <w:rFonts w:ascii="宋体"/>
                          <w:w w:val="5"/>
                          <w:position w:val="21"/>
                          <w:sz w:val="240"/>
                        </w:rPr>
                        <w:t>8</w:t>
                      </w:r>
                      <w:r>
                        <w:rPr>
                          <w:rFonts w:ascii="宋体"/>
                          <w:sz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934;top:4288;width:4918;height:3865" type="#_x0000_t202" filled="false" stroked="false">
                <v:textbox inset="0,0,0,0">
                  <w:txbxContent>
                    <w:p>
                      <w:pPr>
                        <w:spacing w:line="386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240"/>
                          <w:szCs w:val="240"/>
                        </w:rPr>
                      </w:pP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83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82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PP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1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0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03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83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61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0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__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82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0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1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83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61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II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82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II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83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82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0"/>
                          <w:sz w:val="240"/>
                        </w:rPr>
                        <w:t>W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61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1"/>
                          <w:sz w:val="240"/>
                        </w:rPr>
                        <w:t>W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0"/>
                          <w:sz w:val="240"/>
                        </w:rPr>
                        <w:t>W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83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TT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82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20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61"/>
                          <w:sz w:val="240"/>
                        </w:rPr>
                        <w:t>X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83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82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0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83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0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82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83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__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8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-83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PP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EE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AA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4"/>
                          <w:w w:val="5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1"/>
                          <w:w w:val="5"/>
                          <w:sz w:val="240"/>
                        </w:rPr>
                        <w:t>_M</w:t>
                      </w:r>
                      <w:r>
                        <w:rPr>
                          <w:rFonts w:ascii="宋体"/>
                          <w:spacing w:val="37"/>
                          <w:w w:val="5"/>
                          <w:sz w:val="240"/>
                        </w:rPr>
                        <w:t>X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40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w w:val="5"/>
                          <w:position w:val="-61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61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42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w w:val="5"/>
                          <w:position w:val="21"/>
                          <w:sz w:val="240"/>
                        </w:rPr>
                        <w:t>:  </w:t>
                      </w:r>
                      <w:r>
                        <w:rPr>
                          <w:rFonts w:ascii="宋体"/>
                          <w:spacing w:val="17"/>
                          <w:w w:val="5"/>
                          <w:position w:val="21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17"/>
                          <w:w w:val="5"/>
                          <w:position w:val="-61"/>
                          <w:sz w:val="240"/>
                        </w:rPr>
                      </w:r>
                      <w:r>
                        <w:rPr>
                          <w:rFonts w:ascii="宋体"/>
                          <w:spacing w:val="17"/>
                          <w:w w:val="5"/>
                          <w:sz w:val="240"/>
                        </w:rPr>
                      </w:r>
                      <w:r>
                        <w:rPr>
                          <w:rFonts w:ascii="宋体"/>
                          <w:spacing w:val="17"/>
                          <w:w w:val="5"/>
                          <w:position w:val="-19"/>
                          <w:sz w:val="240"/>
                        </w:rPr>
                      </w:r>
                      <w:r>
                        <w:rPr>
                          <w:rFonts w:ascii="宋体"/>
                          <w:spacing w:val="17"/>
                          <w:w w:val="5"/>
                          <w:position w:val="21"/>
                          <w:sz w:val="240"/>
                        </w:rPr>
                      </w:r>
                      <w:r>
                        <w:rPr>
                          <w:rFonts w:ascii="宋体"/>
                          <w:spacing w:val="17"/>
                          <w:w w:val="5"/>
                          <w:position w:val="-82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61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w w:val="5"/>
                          <w:position w:val="-82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61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w w:val="5"/>
                          <w:position w:val="-82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61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m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t</w:t>
                      </w:r>
                      <w:r>
                        <w:rPr>
                          <w:rFonts w:ascii="宋体"/>
                          <w:w w:val="5"/>
                          <w:position w:val="-82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61"/>
                          <w:sz w:val="240"/>
                        </w:rPr>
                        <w:t>.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.</w:t>
                      </w:r>
                      <w:r>
                        <w:rPr>
                          <w:rFonts w:ascii="宋体"/>
                          <w:w w:val="5"/>
                          <w:position w:val="-82"/>
                          <w:sz w:val="240"/>
                        </w:rPr>
                        <w:t>w</w:t>
                      </w:r>
                      <w:r>
                        <w:rPr>
                          <w:rFonts w:ascii="宋体"/>
                          <w:w w:val="5"/>
                          <w:position w:val="-61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w w:val="5"/>
                          <w:position w:val="21"/>
                          <w:sz w:val="240"/>
                        </w:rPr>
                        <w:t>  </w:t>
                      </w:r>
                      <w:r>
                        <w:rPr>
                          <w:rFonts w:ascii="宋体"/>
                          <w:spacing w:val="18"/>
                          <w:w w:val="5"/>
                          <w:position w:val="21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18"/>
                          <w:w w:val="5"/>
                          <w:position w:val="-82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61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82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1"/>
                          <w:w w:val="5"/>
                          <w:position w:val="-19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82"/>
                          <w:sz w:val="240"/>
                        </w:rPr>
                        <w:t>y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</w:r>
                      <w:r>
                        <w:rPr>
                          <w:rFonts w:ascii="宋体"/>
                          <w:spacing w:val="1"/>
                          <w:w w:val="5"/>
                          <w:position w:val="-19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w w:val="5"/>
                          <w:position w:val="-19"/>
                          <w:sz w:val="240"/>
                        </w:rPr>
                        <w:t>  </w:t>
                      </w:r>
                      <w:r>
                        <w:rPr>
                          <w:rFonts w:ascii="宋体"/>
                          <w:spacing w:val="17"/>
                          <w:w w:val="5"/>
                          <w:position w:val="-19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17"/>
                          <w:w w:val="5"/>
                          <w:position w:val="-82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61"/>
                          <w:sz w:val="240"/>
                        </w:rPr>
                        <w:t>w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w</w:t>
                      </w:r>
                      <w:r>
                        <w:rPr>
                          <w:rFonts w:ascii="宋体"/>
                          <w:w w:val="5"/>
                          <w:position w:val="-82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61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82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w w:val="5"/>
                          <w:position w:val="-19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61"/>
                          <w:sz w:val="240"/>
                        </w:rPr>
                        <w:t>y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82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y</w:t>
                      </w:r>
                      <w:r>
                        <w:rPr>
                          <w:rFonts w:ascii="宋体"/>
                          <w:w w:val="5"/>
                          <w:position w:val="21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w w:val="5"/>
                          <w:position w:val="-61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82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s</w:t>
                      </w:r>
                      <w:r>
                        <w:rPr>
                          <w:rFonts w:ascii="宋体"/>
                          <w:w w:val="5"/>
                          <w:position w:val="21"/>
                          <w:sz w:val="240"/>
                        </w:rPr>
                        <w:t>  </w:t>
                      </w:r>
                      <w:r>
                        <w:rPr>
                          <w:rFonts w:ascii="宋体"/>
                          <w:spacing w:val="18"/>
                          <w:w w:val="5"/>
                          <w:position w:val="21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18"/>
                          <w:w w:val="5"/>
                          <w:position w:val="-19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61"/>
                          <w:sz w:val="240"/>
                        </w:rPr>
                        <w:t>H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w w:val="5"/>
                          <w:position w:val="-82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61"/>
                          <w:sz w:val="240"/>
                        </w:rPr>
                        <w:t>i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r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w w:val="5"/>
                          <w:position w:val="-8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61"/>
                          <w:sz w:val="240"/>
                        </w:rPr>
                        <w:t>g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w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82"/>
                          <w:sz w:val="240"/>
                        </w:rPr>
                      </w:r>
                      <w:r>
                        <w:rPr>
                          <w:rFonts w:ascii="宋体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61"/>
                          <w:sz w:val="240"/>
                        </w:rPr>
                        <w:t>h</w:t>
                      </w:r>
                      <w:r>
                        <w:rPr>
                          <w:rFonts w:ascii="宋体"/>
                          <w:w w:val="5"/>
                          <w:position w:val="-61"/>
                          <w:sz w:val="240"/>
                        </w:rPr>
                        <w:t>  </w:t>
                      </w:r>
                      <w:r>
                        <w:rPr>
                          <w:rFonts w:ascii="宋体"/>
                          <w:spacing w:val="22"/>
                          <w:w w:val="5"/>
                          <w:position w:val="-61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22"/>
                          <w:w w:val="5"/>
                          <w:sz w:val="240"/>
                        </w:rPr>
                      </w:r>
                      <w:r>
                        <w:rPr>
                          <w:rFonts w:ascii="宋体"/>
                          <w:spacing w:val="22"/>
                          <w:w w:val="5"/>
                          <w:position w:val="21"/>
                          <w:sz w:val="240"/>
                        </w:rPr>
                      </w:r>
                      <w:r>
                        <w:rPr>
                          <w:rFonts w:ascii="宋体"/>
                          <w:spacing w:val="22"/>
                          <w:w w:val="5"/>
                          <w:position w:val="42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P</w:t>
                      </w:r>
                      <w:r>
                        <w:rPr>
                          <w:rFonts w:ascii="宋体"/>
                          <w:spacing w:val="1"/>
                          <w:w w:val="5"/>
                          <w:position w:val="-82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1"/>
                          <w:w w:val="5"/>
                          <w:position w:val="-82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1"/>
                          <w:w w:val="5"/>
                          <w:position w:val="-82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1"/>
                          <w:w w:val="5"/>
                          <w:position w:val="-82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w w:val="5"/>
                          <w:position w:val="-82"/>
                          <w:sz w:val="240"/>
                        </w:rPr>
                        <w:t>  </w:t>
                      </w:r>
                      <w:r>
                        <w:rPr>
                          <w:rFonts w:ascii="宋体"/>
                          <w:spacing w:val="23"/>
                          <w:w w:val="5"/>
                          <w:position w:val="-82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23"/>
                          <w:w w:val="5"/>
                          <w:position w:val="21"/>
                          <w:sz w:val="240"/>
                        </w:rPr>
                      </w:r>
                      <w:r>
                        <w:rPr>
                          <w:rFonts w:ascii="宋体"/>
                          <w:spacing w:val="23"/>
                          <w:w w:val="5"/>
                          <w:sz w:val="240"/>
                        </w:rPr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V</w:t>
                      </w:r>
                      <w:r>
                        <w:rPr>
                          <w:rFonts w:ascii="宋体"/>
                          <w:spacing w:val="1"/>
                          <w:w w:val="5"/>
                          <w:position w:val="21"/>
                          <w:sz w:val="240"/>
                        </w:rPr>
                        <w:t>V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1"/>
                          <w:w w:val="5"/>
                          <w:position w:val="21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1"/>
                          <w:w w:val="5"/>
                          <w:position w:val="21"/>
                          <w:sz w:val="240"/>
                        </w:rPr>
                        <w:t>l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1"/>
                          <w:w w:val="5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1"/>
                          <w:w w:val="5"/>
                          <w:position w:val="21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w w:val="5"/>
                          <w:position w:val="21"/>
                          <w:sz w:val="240"/>
                        </w:rPr>
                        <w:t>  </w:t>
                      </w:r>
                      <w:r>
                        <w:rPr>
                          <w:rFonts w:ascii="宋体"/>
                          <w:spacing w:val="22"/>
                          <w:w w:val="5"/>
                          <w:position w:val="21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22"/>
                          <w:w w:val="5"/>
                          <w:sz w:val="240"/>
                        </w:rPr>
                      </w:r>
                      <w:r>
                        <w:rPr>
                          <w:rFonts w:ascii="宋体"/>
                          <w:spacing w:val="1"/>
                          <w:w w:val="5"/>
                          <w:sz w:val="240"/>
                        </w:rPr>
                        <w:t>Ma</w:t>
                      </w:r>
                      <w:r>
                        <w:rPr>
                          <w:rFonts w:ascii="宋体"/>
                          <w:w w:val="5"/>
                          <w:sz w:val="240"/>
                        </w:rPr>
                        <w:t>x         </w:t>
                      </w:r>
                      <w:r>
                        <w:rPr>
                          <w:rFonts w:ascii="宋体"/>
                          <w:spacing w:val="38"/>
                          <w:w w:val="5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19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-82"/>
                          <w:sz w:val="240"/>
                        </w:rPr>
                        <w:t>k</w:t>
                      </w:r>
                      <w:r>
                        <w:rPr>
                          <w:rFonts w:ascii="宋体"/>
                          <w:sz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938;top:5541;width:5093;height:2613" type="#_x0000_t202" filled="false" stroked="false">
                <v:textbox inset="0,0,0,0">
                  <w:txbxContent>
                    <w:p>
                      <w:pPr>
                        <w:spacing w:line="261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240"/>
                          <w:szCs w:val="240"/>
                        </w:rPr>
                      </w:pPr>
                      <w:r>
                        <w:rPr>
                          <w:rFonts w:ascii="宋体"/>
                          <w:spacing w:val="-4"/>
                          <w:w w:val="5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40"/>
                        </w:rPr>
                        <w:t>_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40"/>
                        </w:rPr>
                        <w:t>B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OO</w:t>
                      </w:r>
                      <w:r>
                        <w:rPr>
                          <w:rFonts w:ascii="宋体"/>
                          <w:spacing w:val="-4"/>
                          <w:w w:val="5"/>
                          <w:position w:val="21"/>
                          <w:sz w:val="240"/>
                        </w:rPr>
                        <w:t>O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40"/>
                        </w:rPr>
                        <w:t>U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40"/>
                        </w:rPr>
                        <w:t>N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-3"/>
                          <w:w w:val="5"/>
                          <w:sz w:val="240"/>
                        </w:rPr>
                        <w:t>E</w:t>
                      </w:r>
                      <w:r>
                        <w:rPr>
                          <w:rFonts w:ascii="宋体"/>
                          <w:spacing w:val="1"/>
                          <w:w w:val="5"/>
                          <w:sz w:val="240"/>
                        </w:rPr>
                        <w:t>_M</w:t>
                      </w:r>
                      <w:r>
                        <w:rPr>
                          <w:rFonts w:ascii="宋体"/>
                          <w:w w:val="5"/>
                          <w:sz w:val="240"/>
                        </w:rPr>
                        <w:t>X          </w:t>
                      </w:r>
                      <w:r>
                        <w:rPr>
                          <w:rFonts w:ascii="宋体"/>
                          <w:spacing w:val="23"/>
                          <w:w w:val="5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-5"/>
                          <w:w w:val="5"/>
                          <w:position w:val="21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w w:val="5"/>
                          <w:sz w:val="240"/>
                        </w:rPr>
                        <w:t>C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w w:val="5"/>
                          <w:position w:val="21"/>
                          <w:sz w:val="240"/>
                        </w:rPr>
                        <w:t>:</w:t>
                      </w:r>
                      <w:r>
                        <w:rPr>
                          <w:rFonts w:ascii="宋体"/>
                          <w:spacing w:val="77"/>
                          <w:w w:val="5"/>
                          <w:position w:val="21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77"/>
                          <w:w w:val="5"/>
                          <w:sz w:val="240"/>
                        </w:rPr>
                      </w:r>
                      <w:r>
                        <w:rPr>
                          <w:rFonts w:ascii="宋体"/>
                          <w:spacing w:val="1"/>
                          <w:w w:val="5"/>
                          <w:sz w:val="240"/>
                        </w:rPr>
                        <w:t>Blow</w:t>
                      </w:r>
                      <w:r>
                        <w:rPr>
                          <w:rFonts w:ascii="宋体"/>
                          <w:spacing w:val="78"/>
                          <w:w w:val="5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1"/>
                          <w:w w:val="5"/>
                          <w:sz w:val="240"/>
                        </w:rPr>
                        <w:t>By</w:t>
                      </w:r>
                      <w:r>
                        <w:rPr>
                          <w:rFonts w:ascii="宋体"/>
                          <w:spacing w:val="77"/>
                          <w:w w:val="5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1"/>
                          <w:w w:val="5"/>
                          <w:sz w:val="240"/>
                        </w:rPr>
                        <w:t>Bounce</w:t>
                      </w:r>
                      <w:r>
                        <w:rPr>
                          <w:rFonts w:ascii="宋体"/>
                          <w:spacing w:val="77"/>
                          <w:w w:val="5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-5"/>
                          <w:w w:val="5"/>
                          <w:sz w:val="240"/>
                        </w:rPr>
                        <w:t>V</w:t>
                      </w:r>
                      <w:r>
                        <w:rPr>
                          <w:rFonts w:ascii="宋体"/>
                          <w:w w:val="5"/>
                          <w:position w:val="21"/>
                          <w:sz w:val="240"/>
                        </w:rPr>
                        <w:t>V</w:t>
                      </w:r>
                      <w:r>
                        <w:rPr>
                          <w:rFonts w:ascii="宋体"/>
                          <w:spacing w:val="1"/>
                          <w:w w:val="5"/>
                          <w:sz w:val="240"/>
                        </w:rPr>
                        <w:t>alue</w:t>
                      </w:r>
                      <w:r>
                        <w:rPr>
                          <w:rFonts w:ascii="宋体"/>
                          <w:spacing w:val="77"/>
                          <w:w w:val="5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1"/>
                          <w:w w:val="5"/>
                          <w:sz w:val="240"/>
                        </w:rPr>
                        <w:t>Hig</w:t>
                      </w:r>
                      <w:r>
                        <w:rPr>
                          <w:rFonts w:ascii="宋体"/>
                          <w:w w:val="5"/>
                          <w:sz w:val="240"/>
                        </w:rPr>
                        <w:t>h                  </w:t>
                      </w:r>
                      <w:r>
                        <w:rPr>
                          <w:rFonts w:ascii="宋体"/>
                          <w:spacing w:val="22"/>
                          <w:w w:val="5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1"/>
                          <w:w w:val="5"/>
                          <w:sz w:val="240"/>
                        </w:rPr>
                        <w:t>kP</w:t>
                      </w:r>
                      <w:r>
                        <w:rPr>
                          <w:rFonts w:ascii="宋体"/>
                          <w:w w:val="5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z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5942;top:4497;width:1371;height:3443" type="#_x0000_t202" filled="false" stroked="false">
                <v:textbox inset="0,0,0,0">
                  <w:txbxContent>
                    <w:p>
                      <w:pPr>
                        <w:spacing w:line="3443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240"/>
                          <w:szCs w:val="240"/>
                        </w:rPr>
                      </w:pPr>
                      <w:r>
                        <w:rPr>
                          <w:rFonts w:ascii="宋体"/>
                          <w:spacing w:val="-13"/>
                          <w:w w:val="15"/>
                          <w:position w:val="-41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13"/>
                          <w:w w:val="15"/>
                          <w:position w:val="-20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-13"/>
                          <w:w w:val="15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w w:val="15"/>
                          <w:position w:val="-103"/>
                          <w:sz w:val="240"/>
                        </w:rPr>
                        <w:t>a</w:t>
                      </w:r>
                      <w:r>
                        <w:rPr>
                          <w:rFonts w:ascii="宋体"/>
                          <w:spacing w:val="254"/>
                          <w:w w:val="15"/>
                          <w:position w:val="-103"/>
                          <w:sz w:val="240"/>
                        </w:rPr>
                        <w:t> </w:t>
                      </w:r>
                      <w:r>
                        <w:rPr>
                          <w:rFonts w:ascii="宋体"/>
                          <w:spacing w:val="-13"/>
                          <w:w w:val="15"/>
                          <w:sz w:val="240"/>
                        </w:rPr>
                        <w:t>1</w:t>
                      </w:r>
                      <w:r>
                        <w:rPr>
                          <w:rFonts w:ascii="宋体"/>
                          <w:spacing w:val="4"/>
                          <w:w w:val="15"/>
                          <w:position w:val="-62"/>
                          <w:sz w:val="240"/>
                        </w:rPr>
                        <w:t>2</w:t>
                      </w:r>
                      <w:r>
                        <w:rPr>
                          <w:rFonts w:ascii="宋体"/>
                          <w:spacing w:val="-13"/>
                          <w:w w:val="15"/>
                          <w:position w:val="-62"/>
                          <w:sz w:val="240"/>
                        </w:rPr>
                        <w:t>.</w:t>
                      </w:r>
                      <w:r>
                        <w:rPr>
                          <w:rFonts w:ascii="宋体"/>
                          <w:spacing w:val="4"/>
                          <w:w w:val="15"/>
                          <w:sz w:val="240"/>
                        </w:rPr>
                        <w:t>45</w:t>
                      </w:r>
                      <w:r>
                        <w:rPr>
                          <w:rFonts w:ascii="宋体"/>
                          <w:spacing w:val="-13"/>
                          <w:w w:val="15"/>
                          <w:sz w:val="240"/>
                        </w:rPr>
                        <w:t>.</w:t>
                      </w:r>
                      <w:r>
                        <w:rPr>
                          <w:rFonts w:ascii="宋体"/>
                          <w:spacing w:val="-13"/>
                          <w:w w:val="15"/>
                          <w:position w:val="-20"/>
                          <w:sz w:val="240"/>
                        </w:rPr>
                        <w:t>*</w:t>
                      </w:r>
                      <w:r>
                        <w:rPr>
                          <w:rFonts w:ascii="宋体"/>
                          <w:spacing w:val="-13"/>
                          <w:w w:val="15"/>
                          <w:position w:val="-83"/>
                          <w:sz w:val="240"/>
                        </w:rPr>
                        <w:t>*</w:t>
                      </w:r>
                      <w:r>
                        <w:rPr>
                          <w:rFonts w:ascii="宋体"/>
                          <w:w w:val="15"/>
                          <w:position w:val="-41"/>
                          <w:sz w:val="240"/>
                        </w:rPr>
                        <w:t>*</w:t>
                      </w:r>
                      <w:r>
                        <w:rPr>
                          <w:rFonts w:ascii="宋体"/>
                          <w:spacing w:val="-13"/>
                          <w:w w:val="15"/>
                          <w:position w:val="-83"/>
                          <w:sz w:val="240"/>
                        </w:rPr>
                        <w:t>*</w:t>
                      </w:r>
                      <w:r>
                        <w:rPr>
                          <w:rFonts w:ascii="宋体"/>
                          <w:spacing w:val="-13"/>
                          <w:w w:val="15"/>
                          <w:position w:val="-20"/>
                          <w:sz w:val="240"/>
                        </w:rPr>
                        <w:t>*</w:t>
                      </w:r>
                      <w:r>
                        <w:rPr>
                          <w:rFonts w:ascii="宋体"/>
                          <w:spacing w:val="-13"/>
                          <w:w w:val="15"/>
                          <w:position w:val="-41"/>
                          <w:sz w:val="240"/>
                        </w:rPr>
                        <w:t>*</w:t>
                      </w:r>
                      <w:r>
                        <w:rPr>
                          <w:rFonts w:ascii="宋体"/>
                          <w:spacing w:val="-13"/>
                          <w:w w:val="15"/>
                          <w:position w:val="-103"/>
                          <w:sz w:val="240"/>
                        </w:rPr>
                        <w:t>2</w:t>
                      </w:r>
                      <w:r>
                        <w:rPr>
                          <w:rFonts w:ascii="宋体"/>
                          <w:sz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7222;top:5749;width:89;height:2399" type="#_x0000_t202" filled="false" stroked="false">
                <v:textbox inset="0,0,0,0">
                  <w:txbxContent>
                    <w:p>
                      <w:pPr>
                        <w:spacing w:line="239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240"/>
                          <w:szCs w:val="240"/>
                        </w:rPr>
                      </w:pPr>
                      <w:r>
                        <w:rPr>
                          <w:rFonts w:ascii="宋体"/>
                          <w:w w:val="5"/>
                          <w:sz w:val="240"/>
                        </w:rPr>
                        <w:t>*</w:t>
                      </w:r>
                      <w:r>
                        <w:rPr>
                          <w:rFonts w:ascii="宋体"/>
                          <w:sz w:val="24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4.399521pt;margin-top:294.600006pt;width:327.75pt;height:31.45pt;mso-position-horizontal-relative:page;mso-position-vertical-relative:page;z-index:-58192" coordorigin="888,5892" coordsize="6555,629">
            <v:group style="position:absolute;left:890;top:5894;width:1546;height:207" coordorigin="890,5894" coordsize="1546,207">
              <v:shape style="position:absolute;left:890;top:5894;width:1546;height:207" coordorigin="890,5894" coordsize="1546,207" path="m890,6101l2436,6101,2436,5894,890,5894,890,6101xe" filled="false" stroked="true" strokeweight=".24pt" strokecolor="#c0c0c0">
                <v:path arrowok="t"/>
              </v:shape>
            </v:group>
            <v:group style="position:absolute;left:2438;top:5894;width:3279;height:207" coordorigin="2438,5894" coordsize="3279,207">
              <v:shape style="position:absolute;left:2438;top:5894;width:3279;height:207" coordorigin="2438,5894" coordsize="3279,207" path="m2438,6101l5717,6101,5717,5894,2438,5894,2438,6101xe" filled="false" stroked="true" strokeweight=".24pt" strokecolor="#c0c0c0">
                <v:path arrowok="t"/>
              </v:shape>
            </v:group>
            <v:group style="position:absolute;left:5719;top:5894;width:358;height:207" coordorigin="5719,5894" coordsize="358,207">
              <v:shape style="position:absolute;left:5719;top:5894;width:358;height:207" coordorigin="5719,5894" coordsize="358,207" path="m5719,6101l6077,6101,6077,5894,5719,5894,5719,6101xe" filled="false" stroked="true" strokeweight=".24pt" strokecolor="#c0c0c0">
                <v:path arrowok="t"/>
              </v:shape>
            </v:group>
            <v:group style="position:absolute;left:6079;top:5894;width:1361;height:207" coordorigin="6079,5894" coordsize="1361,207">
              <v:shape style="position:absolute;left:6079;top:5894;width:1361;height:207" coordorigin="6079,5894" coordsize="1361,207" path="m6079,6101l7440,6101,7440,5894,6079,5894,6079,6101xe" filled="false" stroked="true" strokeweight=".24pt" strokecolor="#c0c0c0">
                <v:path arrowok="t"/>
              </v:shape>
            </v:group>
            <v:group style="position:absolute;left:890;top:6103;width:1546;height:207" coordorigin="890,6103" coordsize="1546,207">
              <v:shape style="position:absolute;left:890;top:6103;width:1546;height:207" coordorigin="890,6103" coordsize="1546,207" path="m890,6310l2436,6310,2436,6103,890,6103,890,6310xe" filled="false" stroked="true" strokeweight=".24pt" strokecolor="#c0c0c0">
                <v:path arrowok="t"/>
              </v:shape>
            </v:group>
            <v:group style="position:absolute;left:2438;top:6103;width:3279;height:207" coordorigin="2438,6103" coordsize="3279,207">
              <v:shape style="position:absolute;left:2438;top:6103;width:3279;height:207" coordorigin="2438,6103" coordsize="3279,207" path="m2438,6310l5717,6310,5717,6103,2438,6103,2438,6310xe" filled="false" stroked="true" strokeweight=".24pt" strokecolor="#c0c0c0">
                <v:path arrowok="t"/>
              </v:shape>
            </v:group>
            <v:group style="position:absolute;left:5719;top:6103;width:358;height:207" coordorigin="5719,6103" coordsize="358,207">
              <v:shape style="position:absolute;left:5719;top:6103;width:358;height:207" coordorigin="5719,6103" coordsize="358,207" path="m5719,6310l6077,6310,6077,6103,5719,6103,5719,6310xe" filled="false" stroked="true" strokeweight=".24pt" strokecolor="#c0c0c0">
                <v:path arrowok="t"/>
              </v:shape>
            </v:group>
            <v:group style="position:absolute;left:6079;top:6103;width:1361;height:207" coordorigin="6079,6103" coordsize="1361,207">
              <v:shape style="position:absolute;left:6079;top:6103;width:1361;height:207" coordorigin="6079,6103" coordsize="1361,207" path="m6079,6310l7440,6310,7440,6103,6079,6103,6079,6310xe" filled="false" stroked="true" strokeweight=".24pt" strokecolor="#c0c0c0">
                <v:path arrowok="t"/>
              </v:shape>
            </v:group>
            <v:group style="position:absolute;left:890;top:6312;width:1546;height:207" coordorigin="890,6312" coordsize="1546,207">
              <v:shape style="position:absolute;left:890;top:6312;width:1546;height:207" coordorigin="890,6312" coordsize="1546,207" path="m890,6518l2436,6518,2436,6312,890,6312,890,6518xe" filled="false" stroked="true" strokeweight=".24pt" strokecolor="#c0c0c0">
                <v:path arrowok="t"/>
              </v:shape>
            </v:group>
            <v:group style="position:absolute;left:2438;top:6312;width:3279;height:207" coordorigin="2438,6312" coordsize="3279,207">
              <v:shape style="position:absolute;left:2438;top:6312;width:3279;height:207" coordorigin="2438,6312" coordsize="3279,207" path="m2438,6518l5717,6518,5717,6312,2438,6312,2438,6518xe" filled="false" stroked="true" strokeweight=".24pt" strokecolor="#c0c0c0">
                <v:path arrowok="t"/>
              </v:shape>
            </v:group>
            <v:group style="position:absolute;left:5719;top:6312;width:358;height:207" coordorigin="5719,6312" coordsize="358,207">
              <v:shape style="position:absolute;left:5719;top:6312;width:358;height:207" coordorigin="5719,6312" coordsize="358,207" path="m5719,6518l6077,6518,6077,6312,5719,6312,5719,6518xe" filled="false" stroked="true" strokeweight=".24pt" strokecolor="#c0c0c0">
                <v:path arrowok="t"/>
              </v:shape>
            </v:group>
            <v:group style="position:absolute;left:6079;top:6312;width:1361;height:207" coordorigin="6079,6312" coordsize="1361,207">
              <v:shape style="position:absolute;left:6079;top:6312;width:1361;height:207" coordorigin="6079,6312" coordsize="1361,207" path="m6079,6518l7440,6518,7440,6312,6079,6312,6079,6518xe" filled="false" stroked="true" strokeweight=".24pt" strokecolor="#c0c0c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.399521pt;margin-top:357.240021pt;width:327.75pt;height:31.6pt;mso-position-horizontal-relative:page;mso-position-vertical-relative:page;z-index:-58168" coordorigin="888,7145" coordsize="6555,632">
            <v:group style="position:absolute;left:890;top:7147;width:1546;height:207" coordorigin="890,7147" coordsize="1546,207">
              <v:shape style="position:absolute;left:890;top:7147;width:1546;height:207" coordorigin="890,7147" coordsize="1546,207" path="m890,7354l2436,7354,2436,7147,890,7147,890,7354xe" filled="false" stroked="true" strokeweight=".24pt" strokecolor="#c0c0c0">
                <v:path arrowok="t"/>
              </v:shape>
            </v:group>
            <v:group style="position:absolute;left:2438;top:7147;width:3279;height:207" coordorigin="2438,7147" coordsize="3279,207">
              <v:shape style="position:absolute;left:2438;top:7147;width:3279;height:207" coordorigin="2438,7147" coordsize="3279,207" path="m2438,7354l5717,7354,5717,7147,2438,7147,2438,7354xe" filled="false" stroked="true" strokeweight=".24pt" strokecolor="#c0c0c0">
                <v:path arrowok="t"/>
              </v:shape>
            </v:group>
            <v:group style="position:absolute;left:5719;top:7147;width:358;height:207" coordorigin="5719,7147" coordsize="358,207">
              <v:shape style="position:absolute;left:5719;top:7147;width:358;height:207" coordorigin="5719,7147" coordsize="358,207" path="m5719,7354l6077,7354,6077,7147,5719,7147,5719,7354xe" filled="false" stroked="true" strokeweight=".24pt" strokecolor="#c0c0c0">
                <v:path arrowok="t"/>
              </v:shape>
            </v:group>
            <v:group style="position:absolute;left:6079;top:7147;width:1361;height:207" coordorigin="6079,7147" coordsize="1361,207">
              <v:shape style="position:absolute;left:6079;top:7147;width:1361;height:207" coordorigin="6079,7147" coordsize="1361,207" path="m6079,7354l7440,7354,7440,7147,6079,7147,6079,7354xe" filled="false" stroked="true" strokeweight=".24pt" strokecolor="#c0c0c0">
                <v:path arrowok="t"/>
              </v:shape>
            </v:group>
            <v:group style="position:absolute;left:890;top:7356;width:1546;height:209" coordorigin="890,7356" coordsize="1546,209">
              <v:shape style="position:absolute;left:890;top:7356;width:1546;height:209" coordorigin="890,7356" coordsize="1546,209" path="m890,7565l2436,7565,2436,7356,890,7356,890,7565xe" filled="false" stroked="true" strokeweight=".24pt" strokecolor="#c0c0c0">
                <v:path arrowok="t"/>
              </v:shape>
            </v:group>
            <v:group style="position:absolute;left:2438;top:7356;width:3279;height:209" coordorigin="2438,7356" coordsize="3279,209">
              <v:shape style="position:absolute;left:2438;top:7356;width:3279;height:209" coordorigin="2438,7356" coordsize="3279,209" path="m2438,7565l5717,7565,5717,7356,2438,7356,2438,7565xe" filled="false" stroked="true" strokeweight=".24pt" strokecolor="#c0c0c0">
                <v:path arrowok="t"/>
              </v:shape>
            </v:group>
            <v:group style="position:absolute;left:5719;top:7356;width:358;height:209" coordorigin="5719,7356" coordsize="358,209">
              <v:shape style="position:absolute;left:5719;top:7356;width:358;height:209" coordorigin="5719,7356" coordsize="358,209" path="m5719,7565l6077,7565,6077,7356,5719,7356,5719,7565xe" filled="false" stroked="true" strokeweight=".24pt" strokecolor="#c0c0c0">
                <v:path arrowok="t"/>
              </v:shape>
            </v:group>
            <v:group style="position:absolute;left:6079;top:7356;width:1361;height:209" coordorigin="6079,7356" coordsize="1361,209">
              <v:shape style="position:absolute;left:6079;top:7356;width:1361;height:209" coordorigin="6079,7356" coordsize="1361,209" path="m6079,7565l7440,7565,7440,7356,6079,7356,6079,7565xe" filled="false" stroked="true" strokeweight=".24pt" strokecolor="#c0c0c0">
                <v:path arrowok="t"/>
              </v:shape>
            </v:group>
            <v:group style="position:absolute;left:890;top:7567;width:1546;height:207" coordorigin="890,7567" coordsize="1546,207">
              <v:shape style="position:absolute;left:890;top:7567;width:1546;height:207" coordorigin="890,7567" coordsize="1546,207" path="m890,7774l2436,7774,2436,7567,890,7567,890,7774xe" filled="false" stroked="true" strokeweight=".24pt" strokecolor="#c0c0c0">
                <v:path arrowok="t"/>
              </v:shape>
            </v:group>
            <v:group style="position:absolute;left:2438;top:7567;width:3279;height:207" coordorigin="2438,7567" coordsize="3279,207">
              <v:shape style="position:absolute;left:2438;top:7567;width:3279;height:207" coordorigin="2438,7567" coordsize="3279,207" path="m2438,7774l5717,7774,5717,7567,2438,7567,2438,7774xe" filled="false" stroked="true" strokeweight=".24pt" strokecolor="#c0c0c0">
                <v:path arrowok="t"/>
              </v:shape>
            </v:group>
            <v:group style="position:absolute;left:5719;top:7567;width:358;height:207" coordorigin="5719,7567" coordsize="358,207">
              <v:shape style="position:absolute;left:5719;top:7567;width:358;height:207" coordorigin="5719,7567" coordsize="358,207" path="m5719,7774l6077,7774,6077,7567,5719,7567,5719,7774xe" filled="false" stroked="true" strokeweight=".24pt" strokecolor="#c0c0c0">
                <v:path arrowok="t"/>
              </v:shape>
            </v:group>
            <v:group style="position:absolute;left:6079;top:7567;width:1361;height:207" coordorigin="6079,7567" coordsize="1361,207">
              <v:shape style="position:absolute;left:6079;top:7567;width:1361;height:207" coordorigin="6079,7567" coordsize="1361,207" path="m6079,7774l7440,7774,7440,7567,6079,7567,6079,7774xe" filled="false" stroked="true" strokeweight=".24pt" strokecolor="#c0c0c0">
                <v:path arrowok="t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0"/>
        <w:gridCol w:w="1363"/>
        <w:gridCol w:w="3329"/>
      </w:tblGrid>
      <w:tr>
        <w:trPr>
          <w:trHeight w:val="3134" w:hRule="exact"/>
        </w:trPr>
        <w:tc>
          <w:tcPr>
            <w:tcW w:w="9922" w:type="dxa"/>
            <w:gridSpan w:val="3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608" w:lineRule="exact" w:before="524"/>
              <w:ind w:left="81" w:right="0"/>
              <w:jc w:val="left"/>
              <w:rPr>
                <w:rFonts w:ascii="宋体" w:hAnsi="宋体" w:cs="宋体" w:eastAsia="宋体"/>
                <w:sz w:val="240"/>
                <w:szCs w:val="240"/>
              </w:rPr>
            </w:pP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S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S</w:t>
            </w:r>
            <w:r>
              <w:rPr>
                <w:rFonts w:ascii="宋体"/>
                <w:spacing w:val="-9"/>
                <w:w w:val="10"/>
                <w:sz w:val="240"/>
              </w:rPr>
              <w:t>T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S</w:t>
            </w:r>
            <w:r>
              <w:rPr>
                <w:rFonts w:ascii="宋体"/>
                <w:spacing w:val="-9"/>
                <w:w w:val="10"/>
                <w:position w:val="-41"/>
                <w:sz w:val="240"/>
              </w:rPr>
              <w:t>T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S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S</w:t>
            </w:r>
            <w:r>
              <w:rPr>
                <w:rFonts w:ascii="宋体"/>
                <w:spacing w:val="-9"/>
                <w:w w:val="10"/>
                <w:sz w:val="240"/>
              </w:rPr>
              <w:t>T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T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S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T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S</w:t>
            </w:r>
            <w:r>
              <w:rPr>
                <w:rFonts w:ascii="宋体"/>
                <w:spacing w:val="-9"/>
                <w:w w:val="10"/>
                <w:position w:val="-41"/>
                <w:sz w:val="240"/>
              </w:rPr>
              <w:t>T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S</w:t>
            </w:r>
            <w:r>
              <w:rPr>
                <w:rFonts w:ascii="宋体"/>
                <w:spacing w:val="-9"/>
                <w:w w:val="10"/>
                <w:sz w:val="240"/>
              </w:rPr>
              <w:t>T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S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T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S</w:t>
            </w:r>
            <w:r>
              <w:rPr>
                <w:rFonts w:ascii="宋体"/>
                <w:spacing w:val="-9"/>
                <w:w w:val="10"/>
                <w:sz w:val="240"/>
              </w:rPr>
              <w:t>T</w:t>
            </w:r>
            <w:r>
              <w:rPr>
                <w:rFonts w:ascii="宋体"/>
                <w:spacing w:val="-9"/>
                <w:w w:val="10"/>
                <w:position w:val="-20"/>
                <w:sz w:val="240"/>
              </w:rPr>
              <w:t>T</w:t>
            </w:r>
            <w:r>
              <w:rPr>
                <w:rFonts w:ascii="宋体"/>
                <w:spacing w:val="-8"/>
                <w:w w:val="10"/>
                <w:position w:val="42"/>
                <w:sz w:val="240"/>
              </w:rPr>
              <w:t>S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sz w:val="240"/>
              </w:rPr>
              <w:t>O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O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sz w:val="240"/>
              </w:rPr>
              <w:t>O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O</w:t>
            </w:r>
            <w:r>
              <w:rPr>
                <w:rFonts w:ascii="宋体"/>
                <w:spacing w:val="-9"/>
                <w:w w:val="10"/>
                <w:position w:val="-41"/>
                <w:sz w:val="240"/>
              </w:rPr>
              <w:t>O</w:t>
            </w:r>
            <w:r>
              <w:rPr>
                <w:rFonts w:ascii="宋体"/>
                <w:spacing w:val="-9"/>
                <w:w w:val="10"/>
                <w:sz w:val="240"/>
              </w:rPr>
              <w:t>O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O</w:t>
            </w:r>
            <w:r>
              <w:rPr>
                <w:rFonts w:ascii="宋体"/>
                <w:spacing w:val="-9"/>
                <w:w w:val="10"/>
                <w:sz w:val="240"/>
              </w:rPr>
              <w:t>O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-20"/>
                <w:sz w:val="240"/>
              </w:rPr>
              <w:t>O</w:t>
            </w:r>
            <w:r>
              <w:rPr>
                <w:rFonts w:ascii="宋体"/>
                <w:spacing w:val="-8"/>
                <w:w w:val="10"/>
                <w:position w:val="42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R</w:t>
            </w:r>
            <w:r>
              <w:rPr>
                <w:rFonts w:ascii="宋体"/>
                <w:spacing w:val="-9"/>
                <w:w w:val="10"/>
                <w:sz w:val="240"/>
              </w:rPr>
              <w:t>R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-41"/>
                <w:sz w:val="240"/>
              </w:rPr>
              <w:t>R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sz w:val="240"/>
              </w:rPr>
              <w:t>R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R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sz w:val="240"/>
              </w:rPr>
              <w:t>R</w:t>
            </w:r>
            <w:r>
              <w:rPr>
                <w:rFonts w:ascii="宋体"/>
                <w:spacing w:val="-9"/>
                <w:w w:val="10"/>
                <w:position w:val="-41"/>
                <w:sz w:val="240"/>
              </w:rPr>
              <w:t>R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R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sz w:val="240"/>
              </w:rPr>
              <w:t>R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R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E</w:t>
            </w:r>
            <w:r>
              <w:rPr>
                <w:rFonts w:ascii="宋体"/>
                <w:spacing w:val="-8"/>
                <w:w w:val="10"/>
                <w:position w:val="-20"/>
                <w:sz w:val="240"/>
              </w:rPr>
              <w:t>R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Q</w:t>
            </w:r>
            <w:r>
              <w:rPr>
                <w:rFonts w:ascii="宋体"/>
                <w:spacing w:val="-9"/>
                <w:w w:val="10"/>
                <w:sz w:val="240"/>
              </w:rPr>
              <w:t>Q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sz w:val="240"/>
              </w:rPr>
              <w:t>Q</w:t>
            </w:r>
            <w:r>
              <w:rPr>
                <w:rFonts w:ascii="宋体"/>
                <w:spacing w:val="-9"/>
                <w:w w:val="10"/>
                <w:position w:val="-41"/>
                <w:sz w:val="240"/>
              </w:rPr>
              <w:t>Q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Q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sz w:val="240"/>
              </w:rPr>
              <w:t>Q</w:t>
            </w:r>
            <w:r>
              <w:rPr>
                <w:rFonts w:ascii="宋体"/>
                <w:spacing w:val="-9"/>
                <w:w w:val="10"/>
                <w:position w:val="-41"/>
                <w:sz w:val="240"/>
              </w:rPr>
              <w:t>Q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Q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sz w:val="240"/>
              </w:rPr>
              <w:t>Q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-20"/>
                <w:sz w:val="240"/>
              </w:rPr>
              <w:t>Q</w:t>
            </w:r>
            <w:r>
              <w:rPr>
                <w:rFonts w:ascii="宋体"/>
                <w:spacing w:val="-8"/>
                <w:w w:val="10"/>
                <w:position w:val="42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D</w:t>
            </w:r>
            <w:r>
              <w:rPr>
                <w:rFonts w:ascii="宋体"/>
                <w:spacing w:val="-9"/>
                <w:w w:val="10"/>
                <w:sz w:val="240"/>
              </w:rPr>
              <w:t>U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D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U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D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D</w:t>
            </w:r>
            <w:r>
              <w:rPr>
                <w:rFonts w:ascii="宋体"/>
                <w:spacing w:val="-9"/>
                <w:w w:val="10"/>
                <w:position w:val="-41"/>
                <w:sz w:val="240"/>
              </w:rPr>
              <w:t>U</w:t>
            </w:r>
            <w:r>
              <w:rPr>
                <w:rFonts w:ascii="宋体"/>
                <w:spacing w:val="-9"/>
                <w:w w:val="10"/>
                <w:sz w:val="240"/>
              </w:rPr>
              <w:t>U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D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U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D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D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U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D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D</w:t>
            </w:r>
            <w:r>
              <w:rPr>
                <w:rFonts w:ascii="宋体"/>
                <w:spacing w:val="-9"/>
                <w:w w:val="10"/>
                <w:sz w:val="240"/>
              </w:rPr>
              <w:t>U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D</w:t>
            </w:r>
            <w:r>
              <w:rPr>
                <w:rFonts w:ascii="宋体"/>
                <w:spacing w:val="-9"/>
                <w:w w:val="10"/>
                <w:sz w:val="240"/>
              </w:rPr>
              <w:t>U</w:t>
            </w:r>
            <w:r>
              <w:rPr>
                <w:rFonts w:ascii="宋体"/>
                <w:spacing w:val="-9"/>
                <w:w w:val="10"/>
                <w:position w:val="-41"/>
                <w:sz w:val="240"/>
              </w:rPr>
              <w:t>U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D</w:t>
            </w:r>
            <w:r>
              <w:rPr>
                <w:rFonts w:ascii="宋体"/>
                <w:spacing w:val="-8"/>
                <w:w w:val="10"/>
                <w:position w:val="-20"/>
                <w:sz w:val="240"/>
              </w:rPr>
              <w:t>U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-41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-20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-41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_</w:t>
            </w:r>
            <w:r>
              <w:rPr>
                <w:rFonts w:ascii="宋体"/>
                <w:spacing w:val="-8"/>
                <w:w w:val="10"/>
                <w:position w:val="-20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-41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-41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P</w:t>
            </w:r>
            <w:r>
              <w:rPr>
                <w:rFonts w:ascii="宋体"/>
                <w:spacing w:val="-8"/>
                <w:w w:val="10"/>
                <w:position w:val="-20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-41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-20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E</w:t>
            </w:r>
            <w:r>
              <w:rPr>
                <w:rFonts w:ascii="宋体"/>
                <w:spacing w:val="-8"/>
                <w:w w:val="10"/>
                <w:position w:val="-19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position w:val="-20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position w:val="-41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-20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A</w:t>
            </w:r>
            <w:r>
              <w:rPr>
                <w:rFonts w:ascii="宋体"/>
                <w:spacing w:val="-8"/>
                <w:w w:val="10"/>
                <w:position w:val="-19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K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K</w:t>
            </w:r>
            <w:r>
              <w:rPr>
                <w:rFonts w:ascii="宋体"/>
                <w:spacing w:val="-9"/>
                <w:w w:val="10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position w:val="-41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K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K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K</w:t>
            </w:r>
            <w:r>
              <w:rPr>
                <w:rFonts w:ascii="宋体"/>
                <w:spacing w:val="-9"/>
                <w:w w:val="10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K</w:t>
            </w:r>
            <w:r>
              <w:rPr>
                <w:rFonts w:ascii="宋体"/>
                <w:spacing w:val="-9"/>
                <w:w w:val="10"/>
                <w:position w:val="-41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K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K</w:t>
            </w:r>
            <w:r>
              <w:rPr>
                <w:rFonts w:ascii="宋体"/>
                <w:spacing w:val="-9"/>
                <w:w w:val="10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K</w:t>
            </w:r>
            <w:r>
              <w:rPr>
                <w:rFonts w:ascii="宋体"/>
                <w:spacing w:val="-8"/>
                <w:w w:val="10"/>
                <w:position w:val="-20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K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-41"/>
                <w:sz w:val="240"/>
              </w:rPr>
              <w:t>K</w:t>
            </w:r>
            <w:r>
              <w:rPr>
                <w:rFonts w:ascii="宋体"/>
                <w:spacing w:val="-9"/>
                <w:w w:val="10"/>
                <w:sz w:val="240"/>
              </w:rPr>
              <w:t>K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K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K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-41"/>
                <w:sz w:val="240"/>
              </w:rPr>
              <w:t>K</w:t>
            </w:r>
            <w:r>
              <w:rPr>
                <w:rFonts w:ascii="宋体"/>
                <w:spacing w:val="-9"/>
                <w:w w:val="10"/>
                <w:sz w:val="240"/>
              </w:rPr>
              <w:t>K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sz w:val="240"/>
              </w:rPr>
              <w:t>K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_</w:t>
            </w:r>
            <w:r>
              <w:rPr>
                <w:rFonts w:ascii="宋体"/>
                <w:spacing w:val="-8"/>
                <w:w w:val="10"/>
                <w:position w:val="-20"/>
                <w:sz w:val="240"/>
              </w:rPr>
              <w:t>K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M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M</w:t>
            </w:r>
            <w:r>
              <w:rPr>
                <w:rFonts w:ascii="宋体"/>
                <w:spacing w:val="-9"/>
                <w:w w:val="10"/>
                <w:position w:val="-41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M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M</w:t>
            </w:r>
            <w:r>
              <w:rPr>
                <w:rFonts w:ascii="宋体"/>
                <w:spacing w:val="-9"/>
                <w:w w:val="10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M</w:t>
            </w:r>
            <w:r>
              <w:rPr>
                <w:rFonts w:ascii="宋体"/>
                <w:spacing w:val="-9"/>
                <w:w w:val="10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M</w:t>
            </w:r>
            <w:r>
              <w:rPr>
                <w:rFonts w:ascii="宋体"/>
                <w:spacing w:val="-9"/>
                <w:w w:val="10"/>
                <w:position w:val="-41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sz w:val="240"/>
              </w:rPr>
              <w:t>_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M</w:t>
            </w:r>
            <w:r>
              <w:rPr>
                <w:rFonts w:ascii="宋体"/>
                <w:spacing w:val="-5"/>
                <w:w w:val="10"/>
                <w:position w:val="63"/>
                <w:sz w:val="240"/>
              </w:rPr>
              <w:t>M</w:t>
            </w:r>
            <w:r>
              <w:rPr>
                <w:rFonts w:ascii="宋体"/>
                <w:spacing w:val="-9"/>
                <w:w w:val="10"/>
                <w:sz w:val="240"/>
              </w:rPr>
              <w:t>M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N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M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X</w:t>
            </w:r>
            <w:r>
              <w:rPr>
                <w:rFonts w:ascii="宋体"/>
                <w:spacing w:val="-9"/>
                <w:w w:val="10"/>
                <w:sz w:val="240"/>
              </w:rPr>
              <w:t>M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N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X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N</w:t>
            </w:r>
            <w:r>
              <w:rPr>
                <w:rFonts w:ascii="宋体"/>
                <w:spacing w:val="-9"/>
                <w:w w:val="10"/>
                <w:sz w:val="240"/>
              </w:rPr>
              <w:t>M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X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M</w:t>
            </w:r>
            <w:r>
              <w:rPr>
                <w:rFonts w:ascii="宋体"/>
                <w:spacing w:val="-9"/>
                <w:w w:val="10"/>
                <w:sz w:val="240"/>
              </w:rPr>
              <w:t>M</w:t>
            </w:r>
            <w:r>
              <w:rPr>
                <w:rFonts w:ascii="宋体"/>
                <w:spacing w:val="-9"/>
                <w:w w:val="10"/>
                <w:position w:val="-41"/>
                <w:sz w:val="240"/>
              </w:rPr>
              <w:t>M</w:t>
            </w:r>
            <w:r>
              <w:rPr>
                <w:rFonts w:ascii="宋体"/>
                <w:spacing w:val="-5"/>
                <w:w w:val="10"/>
                <w:position w:val="21"/>
                <w:sz w:val="240"/>
              </w:rPr>
              <w:t>X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X</w:t>
            </w:r>
            <w:r>
              <w:rPr>
                <w:rFonts w:ascii="宋体"/>
                <w:spacing w:val="-9"/>
                <w:w w:val="10"/>
                <w:sz w:val="240"/>
              </w:rPr>
              <w:t>N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X</w:t>
            </w:r>
            <w:r>
              <w:rPr>
                <w:rFonts w:ascii="宋体"/>
                <w:spacing w:val="-9"/>
                <w:w w:val="10"/>
                <w:sz w:val="240"/>
              </w:rPr>
              <w:t>N</w:t>
            </w:r>
            <w:r>
              <w:rPr>
                <w:rFonts w:ascii="宋体"/>
                <w:spacing w:val="-83"/>
                <w:w w:val="10"/>
                <w:position w:val="-41"/>
                <w:sz w:val="240"/>
              </w:rPr>
              <w:t>X</w:t>
            </w:r>
            <w:r>
              <w:rPr>
                <w:rFonts w:ascii="Arial"/>
                <w:i/>
                <w:w w:val="10"/>
                <w:position w:val="156"/>
                <w:sz w:val="27"/>
              </w:rPr>
              <w:t>Po</w:t>
            </w:r>
            <w:r>
              <w:rPr>
                <w:rFonts w:ascii="Arial"/>
                <w:i/>
                <w:spacing w:val="-18"/>
                <w:w w:val="10"/>
                <w:position w:val="156"/>
                <w:sz w:val="27"/>
              </w:rPr>
              <w:t>w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C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C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C</w:t>
            </w:r>
            <w:r>
              <w:rPr>
                <w:rFonts w:ascii="宋体"/>
                <w:spacing w:val="-9"/>
                <w:w w:val="10"/>
                <w:sz w:val="240"/>
              </w:rPr>
              <w:t>C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C</w:t>
            </w:r>
            <w:r>
              <w:rPr>
                <w:rFonts w:ascii="宋体"/>
                <w:w w:val="10"/>
                <w:position w:val="42"/>
                <w:sz w:val="240"/>
              </w:rPr>
              <w:t>C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: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: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:</w:t>
            </w:r>
            <w:r>
              <w:rPr>
                <w:rFonts w:ascii="宋体"/>
                <w:spacing w:val="-9"/>
                <w:w w:val="10"/>
                <w:sz w:val="240"/>
              </w:rPr>
              <w:t>: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:</w:t>
            </w:r>
            <w:r>
              <w:rPr>
                <w:rFonts w:ascii="宋体"/>
                <w:spacing w:val="-73"/>
                <w:w w:val="10"/>
                <w:position w:val="63"/>
                <w:sz w:val="240"/>
              </w:rPr>
              <w:t>:</w:t>
            </w:r>
            <w:r>
              <w:rPr>
                <w:rFonts w:ascii="Arial"/>
                <w:i/>
                <w:spacing w:val="-10"/>
                <w:w w:val="10"/>
                <w:position w:val="156"/>
                <w:sz w:val="27"/>
              </w:rPr>
              <w:t>e</w:t>
            </w:r>
            <w:r>
              <w:rPr>
                <w:rFonts w:ascii="Arial"/>
                <w:i/>
                <w:w w:val="10"/>
                <w:position w:val="156"/>
                <w:sz w:val="27"/>
              </w:rPr>
              <w:t>               </w:t>
            </w:r>
            <w:r>
              <w:rPr>
                <w:rFonts w:ascii="Arial"/>
                <w:i/>
                <w:spacing w:val="5"/>
                <w:w w:val="10"/>
                <w:position w:val="156"/>
                <w:sz w:val="27"/>
              </w:rPr>
              <w:t> </w:t>
            </w:r>
            <w:r>
              <w:rPr>
                <w:rFonts w:ascii="宋体"/>
                <w:spacing w:val="5"/>
                <w:w w:val="10"/>
                <w:position w:val="42"/>
                <w:sz w:val="240"/>
              </w:rPr>
            </w:r>
            <w:r>
              <w:rPr>
                <w:rFonts w:ascii="宋体"/>
                <w:spacing w:val="5"/>
                <w:w w:val="10"/>
                <w:position w:val="-40"/>
                <w:sz w:val="240"/>
              </w:rPr>
            </w:r>
            <w:r>
              <w:rPr>
                <w:rFonts w:ascii="宋体"/>
                <w:spacing w:val="5"/>
                <w:w w:val="10"/>
                <w:position w:val="-19"/>
                <w:sz w:val="240"/>
              </w:rPr>
            </w:r>
            <w:r>
              <w:rPr>
                <w:rFonts w:ascii="宋体"/>
                <w:spacing w:val="5"/>
                <w:w w:val="10"/>
                <w:position w:val="21"/>
                <w:sz w:val="240"/>
              </w:rPr>
            </w:r>
            <w:r>
              <w:rPr>
                <w:rFonts w:ascii="宋体"/>
                <w:spacing w:val="5"/>
                <w:w w:val="10"/>
                <w:sz w:val="240"/>
              </w:rPr>
            </w:r>
            <w:r>
              <w:rPr>
                <w:rFonts w:ascii="宋体"/>
                <w:spacing w:val="5"/>
                <w:w w:val="10"/>
                <w:position w:val="63"/>
                <w:sz w:val="240"/>
              </w:rPr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S</w:t>
            </w:r>
            <w:r>
              <w:rPr>
                <w:rFonts w:ascii="Arial"/>
                <w:i/>
                <w:spacing w:val="-9"/>
                <w:w w:val="10"/>
                <w:position w:val="156"/>
                <w:sz w:val="27"/>
              </w:rPr>
              <w:t>r</w:t>
            </w:r>
            <w:r>
              <w:rPr>
                <w:rFonts w:ascii="宋体"/>
                <w:spacing w:val="-9"/>
                <w:w w:val="10"/>
                <w:sz w:val="240"/>
              </w:rPr>
              <w:t>T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T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T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S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S</w:t>
            </w:r>
            <w:r>
              <w:rPr>
                <w:rFonts w:ascii="Arial"/>
                <w:i/>
                <w:spacing w:val="-4"/>
                <w:w w:val="10"/>
                <w:position w:val="155"/>
                <w:sz w:val="27"/>
              </w:rPr>
              <w:t>r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o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sz w:val="240"/>
              </w:rPr>
              <w:t>o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o</w:t>
            </w:r>
            <w:r>
              <w:rPr>
                <w:rFonts w:ascii="宋体"/>
                <w:w w:val="10"/>
                <w:position w:val="21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r</w:t>
            </w:r>
            <w:r>
              <w:rPr>
                <w:rFonts w:ascii="宋体"/>
                <w:spacing w:val="-9"/>
                <w:w w:val="10"/>
                <w:sz w:val="240"/>
              </w:rPr>
              <w:t>r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r</w:t>
            </w:r>
            <w:r>
              <w:rPr>
                <w:rFonts w:ascii="宋体"/>
                <w:w w:val="10"/>
                <w:position w:val="21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q</w:t>
            </w:r>
            <w:r>
              <w:rPr>
                <w:rFonts w:ascii="宋体"/>
                <w:spacing w:val="-9"/>
                <w:w w:val="10"/>
                <w:sz w:val="240"/>
              </w:rPr>
              <w:t>q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q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e</w:t>
            </w:r>
            <w:r>
              <w:rPr>
                <w:rFonts w:ascii="宋体"/>
                <w:spacing w:val="-118"/>
                <w:w w:val="10"/>
                <w:position w:val="21"/>
                <w:sz w:val="240"/>
              </w:rPr>
              <w:t>e</w:t>
            </w:r>
            <w:r>
              <w:rPr>
                <w:rFonts w:ascii="Arial"/>
                <w:i/>
                <w:spacing w:val="-8"/>
                <w:w w:val="10"/>
                <w:position w:val="156"/>
                <w:sz w:val="27"/>
              </w:rPr>
              <w:t>A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d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d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d</w:t>
            </w:r>
            <w:r>
              <w:rPr>
                <w:rFonts w:ascii="宋体"/>
                <w:spacing w:val="-9"/>
                <w:w w:val="10"/>
                <w:sz w:val="240"/>
              </w:rPr>
              <w:t>u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u</w:t>
            </w:r>
            <w:r>
              <w:rPr>
                <w:rFonts w:ascii="宋体"/>
                <w:spacing w:val="-45"/>
                <w:w w:val="10"/>
                <w:position w:val="-40"/>
                <w:sz w:val="240"/>
              </w:rPr>
              <w:t>u</w:t>
            </w:r>
            <w:r>
              <w:rPr>
                <w:rFonts w:ascii="Arial"/>
                <w:i/>
                <w:spacing w:val="-11"/>
                <w:w w:val="10"/>
                <w:position w:val="156"/>
                <w:sz w:val="27"/>
              </w:rPr>
              <w:t>c</w:t>
            </w:r>
            <w:r>
              <w:rPr>
                <w:rFonts w:ascii="宋体"/>
                <w:spacing w:val="-11"/>
                <w:w w:val="10"/>
                <w:position w:val="42"/>
                <w:sz w:val="240"/>
              </w:rPr>
            </w:r>
            <w:r>
              <w:rPr>
                <w:rFonts w:ascii="宋体"/>
                <w:spacing w:val="-11"/>
                <w:w w:val="10"/>
                <w:position w:val="63"/>
                <w:sz w:val="240"/>
              </w:rPr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</w:r>
            <w:r>
              <w:rPr>
                <w:rFonts w:ascii="宋体"/>
                <w:spacing w:val="-9"/>
                <w:w w:val="10"/>
                <w:sz w:val="240"/>
              </w:rPr>
              <w:t>e</w:t>
            </w:r>
            <w:r>
              <w:rPr>
                <w:rFonts w:ascii="宋体"/>
                <w:w w:val="10"/>
                <w:position w:val="-40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sz w:val="240"/>
              </w:rPr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P</w:t>
            </w:r>
            <w:r>
              <w:rPr>
                <w:rFonts w:ascii="宋体"/>
                <w:spacing w:val="-103"/>
                <w:w w:val="10"/>
                <w:position w:val="63"/>
                <w:sz w:val="240"/>
              </w:rPr>
              <w:t> </w:t>
            </w:r>
            <w:r>
              <w:rPr>
                <w:rFonts w:ascii="宋体"/>
                <w:spacing w:val="-103"/>
                <w:w w:val="10"/>
                <w:position w:val="-40"/>
                <w:sz w:val="240"/>
              </w:rPr>
            </w:r>
            <w:r>
              <w:rPr>
                <w:rFonts w:ascii="宋体"/>
                <w:spacing w:val="-103"/>
                <w:w w:val="10"/>
                <w:position w:val="-19"/>
                <w:sz w:val="240"/>
              </w:rPr>
            </w:r>
            <w:r>
              <w:rPr>
                <w:rFonts w:ascii="Arial"/>
                <w:i/>
                <w:spacing w:val="-7"/>
                <w:w w:val="10"/>
                <w:position w:val="156"/>
                <w:sz w:val="27"/>
              </w:rPr>
              <w:t>c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P</w:t>
            </w:r>
            <w:r>
              <w:rPr>
                <w:rFonts w:ascii="宋体"/>
                <w:spacing w:val="-32"/>
                <w:w w:val="10"/>
                <w:position w:val="21"/>
                <w:sz w:val="240"/>
              </w:rPr>
              <w:t>e</w:t>
            </w:r>
            <w:r>
              <w:rPr>
                <w:rFonts w:ascii="Arial"/>
                <w:i/>
                <w:spacing w:val="-13"/>
                <w:w w:val="10"/>
                <w:position w:val="156"/>
                <w:sz w:val="27"/>
              </w:rPr>
              <w:t>e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e</w:t>
            </w:r>
            <w:r>
              <w:rPr>
                <w:rFonts w:ascii="宋体"/>
                <w:w w:val="10"/>
                <w:position w:val="21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k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k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k</w:t>
            </w:r>
            <w:r>
              <w:rPr>
                <w:rFonts w:ascii="宋体"/>
                <w:spacing w:val="-90"/>
                <w:w w:val="10"/>
                <w:sz w:val="240"/>
              </w:rPr>
              <w:t>a</w:t>
            </w:r>
            <w:r>
              <w:rPr>
                <w:rFonts w:ascii="Arial"/>
                <w:i/>
                <w:spacing w:val="-4"/>
                <w:w w:val="10"/>
                <w:position w:val="156"/>
                <w:sz w:val="27"/>
              </w:rPr>
              <w:t>l</w:t>
            </w:r>
            <w:r>
              <w:rPr>
                <w:rFonts w:ascii="宋体"/>
                <w:spacing w:val="-4"/>
                <w:w w:val="10"/>
                <w:position w:val="42"/>
                <w:sz w:val="240"/>
              </w:rPr>
            </w:r>
            <w:r>
              <w:rPr>
                <w:rFonts w:ascii="宋体"/>
                <w:spacing w:val="-9"/>
                <w:w w:val="10"/>
                <w:sz w:val="240"/>
              </w:rPr>
              <w:t>k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k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</w:r>
            <w:r>
              <w:rPr>
                <w:rFonts w:ascii="宋体"/>
                <w:spacing w:val="-18"/>
                <w:w w:val="10"/>
                <w:position w:val="-40"/>
                <w:sz w:val="240"/>
              </w:rPr>
              <w:t>k</w:t>
            </w:r>
            <w:r>
              <w:rPr>
                <w:rFonts w:ascii="Arial"/>
                <w:i/>
                <w:spacing w:val="-14"/>
                <w:w w:val="10"/>
                <w:position w:val="156"/>
                <w:sz w:val="27"/>
              </w:rPr>
              <w:t>e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V</w:t>
            </w:r>
            <w:r>
              <w:rPr>
                <w:rFonts w:ascii="宋体"/>
                <w:spacing w:val="-9"/>
                <w:w w:val="10"/>
                <w:sz w:val="240"/>
              </w:rPr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V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</w:r>
            <w:r>
              <w:rPr>
                <w:rFonts w:ascii="宋体"/>
                <w:w w:val="10"/>
                <w:position w:val="21"/>
                <w:sz w:val="240"/>
              </w:rPr>
              <w:t>V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sz w:val="240"/>
              </w:rPr>
              <w:t>V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V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V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a</w:t>
            </w:r>
            <w:r>
              <w:rPr>
                <w:rFonts w:ascii="宋体"/>
                <w:spacing w:val="-76"/>
                <w:w w:val="10"/>
                <w:position w:val="21"/>
                <w:sz w:val="240"/>
              </w:rPr>
              <w:t>a</w:t>
            </w:r>
            <w:r>
              <w:rPr>
                <w:rFonts w:ascii="Arial"/>
                <w:i/>
                <w:spacing w:val="-6"/>
                <w:w w:val="10"/>
                <w:position w:val="156"/>
                <w:sz w:val="27"/>
              </w:rPr>
              <w:t>r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l</w:t>
            </w:r>
            <w:r>
              <w:rPr>
                <w:rFonts w:ascii="宋体"/>
                <w:spacing w:val="-9"/>
                <w:w w:val="10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l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l</w:t>
            </w:r>
            <w:r>
              <w:rPr>
                <w:rFonts w:ascii="宋体"/>
                <w:spacing w:val="-5"/>
                <w:w w:val="10"/>
                <w:position w:val="-40"/>
                <w:sz w:val="240"/>
              </w:rPr>
              <w:t>a</w:t>
            </w:r>
            <w:r>
              <w:rPr>
                <w:rFonts w:ascii="Arial"/>
                <w:i/>
                <w:spacing w:val="-15"/>
                <w:w w:val="10"/>
                <w:position w:val="156"/>
                <w:sz w:val="27"/>
              </w:rPr>
              <w:t>a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u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u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l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u</w:t>
            </w:r>
            <w:r>
              <w:rPr>
                <w:rFonts w:ascii="宋体"/>
                <w:spacing w:val="-9"/>
                <w:w w:val="10"/>
                <w:sz w:val="240"/>
              </w:rPr>
              <w:t>l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l</w:t>
            </w:r>
            <w:r>
              <w:rPr>
                <w:rFonts w:ascii="Arial"/>
                <w:i/>
                <w:spacing w:val="-6"/>
                <w:w w:val="10"/>
                <w:position w:val="155"/>
                <w:sz w:val="27"/>
              </w:rPr>
              <w:t>a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u</w:t>
            </w:r>
            <w:r>
              <w:rPr>
                <w:rFonts w:ascii="宋体"/>
                <w:spacing w:val="-9"/>
                <w:w w:val="10"/>
                <w:sz w:val="240"/>
              </w:rPr>
              <w:t>u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u</w:t>
            </w:r>
            <w:r>
              <w:rPr>
                <w:rFonts w:ascii="宋体"/>
                <w:spacing w:val="-62"/>
                <w:w w:val="10"/>
                <w:position w:val="63"/>
                <w:sz w:val="240"/>
              </w:rPr>
              <w:t>e</w:t>
            </w:r>
            <w:r>
              <w:rPr>
                <w:rFonts w:ascii="Arial"/>
                <w:i/>
                <w:spacing w:val="-6"/>
                <w:w w:val="10"/>
                <w:position w:val="156"/>
                <w:sz w:val="27"/>
              </w:rPr>
              <w:t>t</w:t>
            </w:r>
            <w:r>
              <w:rPr>
                <w:rFonts w:ascii="宋体"/>
                <w:spacing w:val="-6"/>
                <w:w w:val="10"/>
                <w:position w:val="63"/>
                <w:sz w:val="240"/>
              </w:rPr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sz w:val="240"/>
              </w:rPr>
              <w:t>e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e</w:t>
            </w:r>
            <w:r>
              <w:rPr>
                <w:rFonts w:ascii="宋体"/>
                <w:spacing w:val="8"/>
                <w:w w:val="10"/>
                <w:position w:val="-19"/>
                <w:sz w:val="240"/>
              </w:rPr>
              <w:t> </w:t>
            </w:r>
            <w:r>
              <w:rPr>
                <w:rFonts w:ascii="宋体"/>
                <w:spacing w:val="8"/>
                <w:w w:val="10"/>
                <w:position w:val="21"/>
                <w:sz w:val="240"/>
              </w:rPr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M</w:t>
            </w:r>
            <w:r>
              <w:rPr>
                <w:rFonts w:ascii="宋体"/>
                <w:spacing w:val="-9"/>
                <w:w w:val="10"/>
                <w:sz w:val="240"/>
              </w:rPr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M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</w:r>
            <w:r>
              <w:rPr>
                <w:rFonts w:ascii="Arial"/>
                <w:i/>
                <w:spacing w:val="-3"/>
                <w:w w:val="10"/>
                <w:position w:val="156"/>
                <w:sz w:val="27"/>
              </w:rPr>
              <w:t>i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i</w:t>
            </w:r>
            <w:r>
              <w:rPr>
                <w:rFonts w:ascii="宋体"/>
                <w:spacing w:val="-9"/>
                <w:w w:val="10"/>
                <w:sz w:val="240"/>
              </w:rPr>
              <w:t>M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a</w:t>
            </w:r>
            <w:r>
              <w:rPr>
                <w:rFonts w:ascii="宋体"/>
                <w:spacing w:val="-49"/>
                <w:w w:val="10"/>
                <w:position w:val="-40"/>
                <w:sz w:val="240"/>
              </w:rPr>
              <w:t>M</w:t>
            </w:r>
            <w:r>
              <w:rPr>
                <w:rFonts w:ascii="Arial"/>
                <w:i/>
                <w:spacing w:val="-12"/>
                <w:w w:val="10"/>
                <w:position w:val="156"/>
                <w:sz w:val="27"/>
              </w:rPr>
              <w:t>o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x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n</w:t>
            </w:r>
            <w:r>
              <w:rPr>
                <w:rFonts w:ascii="宋体"/>
                <w:spacing w:val="-9"/>
                <w:w w:val="10"/>
                <w:sz w:val="240"/>
              </w:rPr>
              <w:t>i</w:t>
            </w:r>
            <w:r>
              <w:rPr>
                <w:rFonts w:ascii="宋体"/>
                <w:spacing w:val="2"/>
                <w:w w:val="10"/>
                <w:position w:val="-40"/>
                <w:sz w:val="240"/>
              </w:rPr>
              <w:t>a</w:t>
            </w:r>
            <w:r>
              <w:rPr>
                <w:rFonts w:ascii="宋体"/>
                <w:spacing w:val="-9"/>
                <w:w w:val="10"/>
                <w:sz w:val="240"/>
              </w:rPr>
              <w:t>n</w:t>
            </w:r>
            <w:r>
              <w:rPr>
                <w:rFonts w:ascii="宋体"/>
                <w:spacing w:val="-106"/>
                <w:w w:val="10"/>
                <w:position w:val="-40"/>
                <w:sz w:val="240"/>
              </w:rPr>
              <w:t>x</w:t>
            </w:r>
            <w:r>
              <w:rPr>
                <w:rFonts w:ascii="Arial"/>
                <w:i/>
                <w:w w:val="10"/>
                <w:position w:val="156"/>
                <w:sz w:val="27"/>
              </w:rPr>
              <w:t>n                           </w:t>
            </w:r>
            <w:r>
              <w:rPr>
                <w:rFonts w:ascii="Arial"/>
                <w:i/>
                <w:spacing w:val="5"/>
                <w:w w:val="10"/>
                <w:position w:val="156"/>
                <w:sz w:val="27"/>
              </w:rPr>
              <w:t> </w:t>
            </w:r>
            <w:r>
              <w:rPr>
                <w:rFonts w:ascii="Arial"/>
                <w:i/>
                <w:w w:val="10"/>
                <w:position w:val="156"/>
                <w:sz w:val="27"/>
              </w:rPr>
              <w:t>curve                                  </w:t>
            </w:r>
            <w:r>
              <w:rPr>
                <w:rFonts w:ascii="Arial"/>
                <w:i/>
                <w:spacing w:val="4"/>
                <w:w w:val="10"/>
                <w:position w:val="156"/>
                <w:sz w:val="27"/>
              </w:rPr>
              <w:t> 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N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r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r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r</w:t>
            </w:r>
            <w:r>
              <w:rPr>
                <w:rFonts w:ascii="宋体"/>
                <w:spacing w:val="-9"/>
                <w:w w:val="10"/>
                <w:sz w:val="240"/>
              </w:rPr>
              <w:t>N</w:t>
            </w:r>
            <w:r>
              <w:rPr>
                <w:rFonts w:ascii="宋体"/>
                <w:w w:val="10"/>
                <w:position w:val="-40"/>
                <w:sz w:val="240"/>
              </w:rPr>
              <w:t>N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m</w:t>
            </w:r>
            <w:r>
              <w:rPr>
                <w:rFonts w:ascii="宋体"/>
                <w:spacing w:val="-9"/>
                <w:w w:val="10"/>
                <w:sz w:val="240"/>
              </w:rPr>
              <w:t>m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m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p</w:t>
            </w:r>
            <w:r>
              <w:rPr>
                <w:rFonts w:ascii="宋体"/>
                <w:spacing w:val="2"/>
                <w:w w:val="10"/>
                <w:position w:val="63"/>
                <w:sz w:val="240"/>
              </w:rPr>
              <w:t>p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m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m</w:t>
            </w:r>
            <w:r>
              <w:rPr>
                <w:rFonts w:ascii="宋体"/>
                <w:w w:val="10"/>
                <w:position w:val="63"/>
                <w:sz w:val="240"/>
              </w:rPr>
              <w:t>m           </w:t>
            </w:r>
            <w:r>
              <w:rPr>
                <w:rFonts w:ascii="宋体"/>
                <w:spacing w:val="56"/>
                <w:w w:val="10"/>
                <w:position w:val="63"/>
                <w:sz w:val="240"/>
              </w:rPr>
              <w:t> </w:t>
            </w:r>
            <w:r>
              <w:rPr>
                <w:rFonts w:ascii="宋体"/>
                <w:spacing w:val="2"/>
                <w:w w:val="10"/>
                <w:position w:val="42"/>
                <w:sz w:val="240"/>
              </w:rPr>
              <w:t>2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1</w:t>
            </w:r>
            <w:r>
              <w:rPr>
                <w:rFonts w:ascii="宋体"/>
                <w:w w:val="10"/>
                <w:position w:val="-19"/>
                <w:sz w:val="240"/>
              </w:rPr>
              <w:t>4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5</w:t>
            </w:r>
            <w:r>
              <w:rPr>
                <w:rFonts w:ascii="宋体"/>
                <w:spacing w:val="-9"/>
                <w:w w:val="10"/>
                <w:position w:val="-19"/>
                <w:sz w:val="240"/>
              </w:rPr>
              <w:t>3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*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*</w:t>
            </w:r>
            <w:r>
              <w:rPr>
                <w:rFonts w:ascii="宋体"/>
                <w:spacing w:val="-9"/>
                <w:w w:val="10"/>
                <w:sz w:val="240"/>
              </w:rPr>
              <w:t>*</w:t>
            </w:r>
            <w:r>
              <w:rPr>
                <w:rFonts w:ascii="宋体"/>
                <w:w w:val="10"/>
                <w:position w:val="-40"/>
                <w:sz w:val="240"/>
              </w:rPr>
              <w:t>*</w:t>
            </w:r>
            <w:r>
              <w:rPr>
                <w:rFonts w:ascii="宋体"/>
                <w:spacing w:val="-9"/>
                <w:w w:val="10"/>
                <w:position w:val="42"/>
                <w:sz w:val="240"/>
              </w:rPr>
              <w:t>0</w:t>
            </w:r>
            <w:r>
              <w:rPr>
                <w:rFonts w:ascii="宋体"/>
                <w:spacing w:val="-9"/>
                <w:w w:val="10"/>
                <w:position w:val="21"/>
                <w:sz w:val="240"/>
              </w:rPr>
              <w:t>*</w:t>
            </w:r>
            <w:r>
              <w:rPr>
                <w:rFonts w:ascii="宋体"/>
                <w:spacing w:val="-9"/>
                <w:w w:val="10"/>
                <w:position w:val="-40"/>
                <w:sz w:val="240"/>
              </w:rPr>
              <w:t>*</w:t>
            </w:r>
            <w:r>
              <w:rPr>
                <w:rFonts w:ascii="宋体"/>
                <w:spacing w:val="-9"/>
                <w:w w:val="10"/>
                <w:position w:val="63"/>
                <w:sz w:val="240"/>
              </w:rPr>
              <w:t>*</w:t>
            </w:r>
            <w:r>
              <w:rPr>
                <w:rFonts w:ascii="宋体"/>
                <w:spacing w:val="-9"/>
                <w:w w:val="10"/>
                <w:sz w:val="240"/>
              </w:rPr>
              <w:t>*</w:t>
            </w:r>
            <w:r>
              <w:rPr>
                <w:rFonts w:ascii="宋体"/>
                <w:w w:val="10"/>
                <w:position w:val="-19"/>
                <w:sz w:val="240"/>
              </w:rPr>
              <w:t>1</w:t>
            </w:r>
            <w:r>
              <w:rPr>
                <w:rFonts w:ascii="宋体"/>
                <w:sz w:val="240"/>
              </w:rPr>
            </w:r>
          </w:p>
        </w:tc>
      </w:tr>
      <w:tr>
        <w:trPr>
          <w:trHeight w:val="655" w:hRule="exact"/>
        </w:trPr>
        <w:tc>
          <w:tcPr>
            <w:tcW w:w="5230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3329" w:type="dxa"/>
            <w:vMerge w:val="restart"/>
            <w:tcBorders>
              <w:top w:val="nil" w:sz="6" w:space="0" w:color="auto"/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626" w:hRule="exact"/>
        </w:trPr>
        <w:tc>
          <w:tcPr>
            <w:tcW w:w="5230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136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332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629" w:hRule="exact"/>
        </w:trPr>
        <w:tc>
          <w:tcPr>
            <w:tcW w:w="5230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332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624" w:hRule="exact"/>
        </w:trPr>
        <w:tc>
          <w:tcPr>
            <w:tcW w:w="5230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136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332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629" w:hRule="exact"/>
        </w:trPr>
        <w:tc>
          <w:tcPr>
            <w:tcW w:w="5230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332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626" w:hRule="exact"/>
        </w:trPr>
        <w:tc>
          <w:tcPr>
            <w:tcW w:w="5230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136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332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449" w:hRule="exact"/>
        </w:trPr>
        <w:tc>
          <w:tcPr>
            <w:tcW w:w="5230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3329" w:type="dxa"/>
            <w:vMerge/>
            <w:tcBorders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</w:tr>
      <w:tr>
        <w:trPr>
          <w:trHeight w:val="6802" w:hRule="exact"/>
        </w:trPr>
        <w:tc>
          <w:tcPr>
            <w:tcW w:w="9922" w:type="dxa"/>
            <w:gridSpan w:val="3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0" w:lineRule="atLeast"/>
              <w:ind w:left="902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.25pt;height:.25pt;mso-position-horizontal-relative:char;mso-position-vertical-relative:line" coordorigin="0,0" coordsize="5,5">
                  <v:group style="position:absolute;left:2;top:2;width:2;height:2" coordorigin="2,2" coordsize="2,2">
                    <v:shape style="position:absolute;left:2;top:2;width:2;height:2" coordorigin="2,2" coordsize="0,0" path="m2,2l2,2e" filled="false" stroked="true" strokeweight=".24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spacing w:line="2577" w:lineRule="exact"/>
              <w:ind w:left="38" w:right="0"/>
              <w:jc w:val="left"/>
              <w:rPr>
                <w:rFonts w:ascii="宋体" w:hAnsi="宋体" w:cs="宋体" w:eastAsia="宋体"/>
                <w:sz w:val="240"/>
                <w:szCs w:val="240"/>
              </w:rPr>
            </w:pPr>
            <w:r>
              <w:rPr>
                <w:rFonts w:ascii="宋体"/>
                <w:spacing w:val="1"/>
                <w:w w:val="5"/>
                <w:sz w:val="240"/>
              </w:rPr>
              <w:t>Database</w:t>
            </w:r>
            <w:r>
              <w:rPr>
                <w:rFonts w:ascii="宋体"/>
                <w:w w:val="5"/>
                <w:sz w:val="240"/>
              </w:rPr>
              <w:t>   </w:t>
            </w:r>
            <w:r>
              <w:rPr>
                <w:rFonts w:ascii="宋体"/>
                <w:spacing w:val="53"/>
                <w:w w:val="5"/>
                <w:sz w:val="240"/>
              </w:rPr>
              <w:t> </w:t>
            </w:r>
            <w:r>
              <w:rPr>
                <w:rFonts w:ascii="宋体"/>
                <w:spacing w:val="1"/>
                <w:w w:val="5"/>
                <w:sz w:val="240"/>
              </w:rPr>
              <w:t>Filename</w:t>
            </w:r>
            <w:r>
              <w:rPr>
                <w:rFonts w:ascii="宋体"/>
                <w:w w:val="5"/>
                <w:sz w:val="240"/>
              </w:rPr>
              <w:t>   </w:t>
            </w:r>
            <w:r>
              <w:rPr>
                <w:rFonts w:ascii="宋体"/>
                <w:spacing w:val="53"/>
                <w:w w:val="5"/>
                <w:sz w:val="240"/>
              </w:rPr>
              <w:t> </w:t>
            </w:r>
            <w:r>
              <w:rPr>
                <w:rFonts w:ascii="宋体"/>
                <w:spacing w:val="1"/>
                <w:w w:val="5"/>
                <w:sz w:val="240"/>
              </w:rPr>
              <w:t>:</w:t>
            </w:r>
            <w:r>
              <w:rPr>
                <w:rFonts w:ascii="宋体"/>
                <w:w w:val="5"/>
                <w:sz w:val="240"/>
              </w:rPr>
              <w:t>   </w:t>
            </w:r>
            <w:r>
              <w:rPr>
                <w:rFonts w:ascii="宋体"/>
                <w:spacing w:val="54"/>
                <w:w w:val="5"/>
                <w:sz w:val="240"/>
              </w:rPr>
              <w:t> </w:t>
            </w:r>
            <w:r>
              <w:rPr>
                <w:rFonts w:ascii="宋体"/>
                <w:spacing w:val="1"/>
                <w:w w:val="5"/>
                <w:sz w:val="240"/>
              </w:rPr>
              <w:t>6_4484409.atf</w:t>
            </w:r>
            <w:r>
              <w:rPr>
                <w:rFonts w:ascii="宋体"/>
                <w:w w:val="5"/>
                <w:sz w:val="240"/>
              </w:rPr>
              <w:t>   </w:t>
            </w:r>
            <w:r>
              <w:rPr>
                <w:rFonts w:ascii="宋体"/>
                <w:spacing w:val="53"/>
                <w:w w:val="5"/>
                <w:sz w:val="240"/>
              </w:rPr>
              <w:t> </w:t>
            </w:r>
            <w:r>
              <w:rPr>
                <w:rFonts w:ascii="宋体"/>
                <w:spacing w:val="1"/>
                <w:w w:val="5"/>
                <w:sz w:val="240"/>
              </w:rPr>
              <w:t>AVL.2</w:t>
            </w:r>
            <w:r>
              <w:rPr>
                <w:rFonts w:ascii="宋体"/>
                <w:w w:val="5"/>
                <w:sz w:val="240"/>
              </w:rPr>
              <w:t>   </w:t>
            </w:r>
            <w:r>
              <w:rPr>
                <w:rFonts w:ascii="宋体"/>
                <w:spacing w:val="54"/>
                <w:w w:val="5"/>
                <w:sz w:val="240"/>
              </w:rPr>
              <w:t> </w:t>
            </w:r>
            <w:r>
              <w:rPr>
                <w:rFonts w:ascii="宋体"/>
                <w:spacing w:val="1"/>
                <w:w w:val="5"/>
                <w:sz w:val="240"/>
              </w:rPr>
              <w:t>76454.370</w:t>
            </w:r>
            <w:r>
              <w:rPr>
                <w:rFonts w:ascii="宋体"/>
                <w:spacing w:val="-16"/>
                <w:w w:val="5"/>
                <w:sz w:val="240"/>
              </w:rPr>
              <w:t>0</w:t>
            </w:r>
            <w:r>
              <w:rPr>
                <w:rFonts w:ascii="宋体"/>
                <w:spacing w:val="-47"/>
                <w:w w:val="5"/>
                <w:sz w:val="240"/>
              </w:rPr>
              <w:t>P</w:t>
            </w:r>
            <w:r>
              <w:rPr>
                <w:rFonts w:ascii="宋体"/>
                <w:w w:val="5"/>
                <w:sz w:val="240"/>
              </w:rPr>
              <w:t>  </w:t>
            </w:r>
            <w:r>
              <w:rPr>
                <w:rFonts w:ascii="宋体"/>
                <w:spacing w:val="31"/>
                <w:w w:val="5"/>
                <w:sz w:val="240"/>
              </w:rPr>
              <w:t> </w:t>
            </w:r>
            <w:r>
              <w:rPr>
                <w:rFonts w:ascii="宋体"/>
                <w:spacing w:val="-47"/>
                <w:w w:val="5"/>
                <w:sz w:val="240"/>
              </w:rPr>
              <w:t>a</w:t>
            </w:r>
            <w:r>
              <w:rPr>
                <w:rFonts w:ascii="宋体"/>
                <w:spacing w:val="-16"/>
                <w:w w:val="5"/>
                <w:sz w:val="240"/>
              </w:rPr>
              <w:t>4</w:t>
            </w:r>
            <w:r>
              <w:rPr>
                <w:rFonts w:ascii="宋体"/>
                <w:spacing w:val="-47"/>
                <w:w w:val="5"/>
                <w:sz w:val="240"/>
              </w:rPr>
              <w:t>g</w:t>
            </w:r>
            <w:r>
              <w:rPr>
                <w:rFonts w:ascii="宋体"/>
                <w:spacing w:val="-16"/>
                <w:w w:val="5"/>
                <w:sz w:val="240"/>
              </w:rPr>
              <w:t>1</w:t>
            </w:r>
            <w:r>
              <w:rPr>
                <w:rFonts w:ascii="宋体"/>
                <w:spacing w:val="-47"/>
                <w:w w:val="5"/>
                <w:sz w:val="240"/>
              </w:rPr>
              <w:t>e</w:t>
            </w:r>
            <w:r>
              <w:rPr>
                <w:rFonts w:ascii="宋体"/>
                <w:spacing w:val="-16"/>
                <w:w w:val="5"/>
                <w:sz w:val="240"/>
              </w:rPr>
              <w:t>3</w:t>
            </w:r>
            <w:r>
              <w:rPr>
                <w:rFonts w:ascii="宋体"/>
                <w:spacing w:val="5"/>
                <w:w w:val="5"/>
                <w:sz w:val="240"/>
              </w:rPr>
              <w:t> </w:t>
            </w:r>
            <w:r>
              <w:rPr>
                <w:rFonts w:ascii="宋体"/>
                <w:spacing w:val="-16"/>
                <w:w w:val="5"/>
                <w:sz w:val="240"/>
              </w:rPr>
              <w:t>.</w:t>
            </w:r>
            <w:r>
              <w:rPr>
                <w:rFonts w:ascii="宋体"/>
                <w:spacing w:val="-47"/>
                <w:w w:val="5"/>
                <w:sz w:val="240"/>
              </w:rPr>
              <w:t>6</w:t>
            </w:r>
            <w:r>
              <w:rPr>
                <w:rFonts w:ascii="宋体"/>
                <w:spacing w:val="-16"/>
                <w:w w:val="5"/>
                <w:sz w:val="240"/>
              </w:rPr>
              <w:t>4</w:t>
            </w:r>
            <w:r>
              <w:rPr>
                <w:rFonts w:ascii="宋体"/>
                <w:spacing w:val="5"/>
                <w:w w:val="5"/>
                <w:sz w:val="240"/>
              </w:rPr>
              <w:t> </w:t>
            </w:r>
            <w:r>
              <w:rPr>
                <w:rFonts w:ascii="宋体"/>
                <w:spacing w:val="-16"/>
                <w:w w:val="5"/>
                <w:sz w:val="240"/>
              </w:rPr>
              <w:t>4</w:t>
            </w:r>
            <w:r>
              <w:rPr>
                <w:rFonts w:ascii="宋体"/>
                <w:spacing w:val="5"/>
                <w:w w:val="5"/>
                <w:sz w:val="240"/>
              </w:rPr>
              <w:t> </w:t>
            </w:r>
            <w:r>
              <w:rPr>
                <w:rFonts w:ascii="宋体"/>
                <w:spacing w:val="-16"/>
                <w:w w:val="5"/>
                <w:sz w:val="240"/>
              </w:rPr>
              <w:t>8</w:t>
            </w:r>
            <w:r>
              <w:rPr>
                <w:rFonts w:ascii="宋体"/>
                <w:spacing w:val="-47"/>
                <w:w w:val="5"/>
                <w:sz w:val="240"/>
              </w:rPr>
              <w:t>/</w:t>
            </w:r>
            <w:r>
              <w:rPr>
                <w:rFonts w:ascii="宋体"/>
                <w:spacing w:val="-16"/>
                <w:w w:val="5"/>
                <w:sz w:val="240"/>
              </w:rPr>
              <w:t>4</w:t>
            </w:r>
            <w:r>
              <w:rPr>
                <w:rFonts w:ascii="宋体"/>
                <w:spacing w:val="5"/>
                <w:w w:val="5"/>
                <w:sz w:val="240"/>
              </w:rPr>
              <w:t> </w:t>
            </w:r>
            <w:r>
              <w:rPr>
                <w:rFonts w:ascii="宋体"/>
                <w:spacing w:val="-16"/>
                <w:w w:val="5"/>
                <w:sz w:val="240"/>
              </w:rPr>
              <w:t>4</w:t>
            </w:r>
            <w:r>
              <w:rPr>
                <w:rFonts w:ascii="宋体"/>
                <w:spacing w:val="-47"/>
                <w:w w:val="5"/>
                <w:sz w:val="240"/>
              </w:rPr>
              <w:t>1</w:t>
            </w:r>
            <w:r>
              <w:rPr>
                <w:rFonts w:ascii="宋体"/>
                <w:spacing w:val="-16"/>
                <w:w w:val="5"/>
                <w:sz w:val="240"/>
              </w:rPr>
              <w:t>0</w:t>
            </w:r>
            <w:r>
              <w:rPr>
                <w:rFonts w:ascii="宋体"/>
                <w:spacing w:val="-47"/>
                <w:w w:val="5"/>
                <w:sz w:val="240"/>
              </w:rPr>
              <w:t>0</w:t>
            </w:r>
            <w:r>
              <w:rPr>
                <w:rFonts w:ascii="宋体"/>
                <w:w w:val="5"/>
                <w:sz w:val="240"/>
              </w:rPr>
              <w:t>9</w:t>
            </w:r>
            <w:r>
              <w:rPr>
                <w:rFonts w:ascii="宋体"/>
                <w:sz w:val="240"/>
              </w:rPr>
            </w:r>
          </w:p>
        </w:tc>
      </w:tr>
    </w:tbl>
    <w:p>
      <w:pPr>
        <w:spacing w:after="0" w:line="2577" w:lineRule="exact"/>
        <w:jc w:val="left"/>
        <w:rPr>
          <w:rFonts w:ascii="宋体" w:hAnsi="宋体" w:cs="宋体" w:eastAsia="宋体"/>
          <w:sz w:val="240"/>
          <w:szCs w:val="240"/>
        </w:rPr>
        <w:sectPr>
          <w:pgSz w:w="12240" w:h="15840"/>
          <w:pgMar w:top="0" w:bottom="280" w:left="740" w:right="1360"/>
        </w:sectPr>
      </w:pPr>
    </w:p>
    <w:p>
      <w:pPr>
        <w:pStyle w:val="BodyText"/>
        <w:spacing w:line="412" w:lineRule="atLeast"/>
        <w:ind w:left="503" w:right="0"/>
        <w:jc w:val="left"/>
        <w:rPr>
          <w:rFonts w:ascii="宋体" w:hAnsi="宋体" w:cs="宋体" w:eastAsia="宋体"/>
        </w:rPr>
      </w:pPr>
      <w:r>
        <w:rPr>
          <w:rFonts w:ascii="宋体"/>
          <w:spacing w:val="-118"/>
          <w:w w:val="10"/>
        </w:rPr>
        <w:t>A</w:t>
      </w:r>
      <w:r>
        <w:rPr>
          <w:rFonts w:ascii="宋体"/>
          <w:spacing w:val="-14"/>
          <w:w w:val="10"/>
          <w:position w:val="-59"/>
        </w:rPr>
        <w:t>F</w:t>
      </w:r>
      <w:r>
        <w:rPr>
          <w:rFonts w:ascii="宋体"/>
          <w:spacing w:val="-108"/>
          <w:w w:val="10"/>
        </w:rPr>
        <w:t>F</w:t>
      </w:r>
      <w:r>
        <w:rPr>
          <w:rFonts w:ascii="宋体"/>
          <w:spacing w:val="-23"/>
          <w:w w:val="10"/>
          <w:position w:val="-59"/>
        </w:rPr>
        <w:t>i</w:t>
      </w:r>
      <w:r>
        <w:rPr>
          <w:rFonts w:ascii="宋体"/>
          <w:spacing w:val="-99"/>
          <w:w w:val="10"/>
        </w:rPr>
        <w:t>T</w:t>
      </w:r>
      <w:r>
        <w:rPr>
          <w:rFonts w:ascii="宋体"/>
          <w:spacing w:val="-30"/>
          <w:w w:val="10"/>
          <w:position w:val="-59"/>
        </w:rPr>
        <w:t>n</w:t>
      </w:r>
      <w:r>
        <w:rPr>
          <w:rFonts w:ascii="宋体"/>
          <w:spacing w:val="-108"/>
          <w:w w:val="10"/>
          <w:position w:val="-59"/>
        </w:rPr>
        <w:t> </w:t>
      </w:r>
      <w:r>
        <w:rPr>
          <w:rFonts w:ascii="宋体"/>
          <w:spacing w:val="-108"/>
          <w:w w:val="10"/>
        </w:rPr>
      </w:r>
      <w:r>
        <w:rPr>
          <w:rFonts w:ascii="宋体"/>
          <w:spacing w:val="-38"/>
          <w:w w:val="10"/>
          <w:position w:val="-59"/>
        </w:rPr>
        <w:t>a</w:t>
      </w:r>
      <w:r>
        <w:rPr>
          <w:rFonts w:ascii="宋体"/>
          <w:spacing w:val="-84"/>
          <w:w w:val="10"/>
        </w:rPr>
        <w:t>T</w:t>
      </w:r>
      <w:r>
        <w:rPr>
          <w:rFonts w:ascii="宋体"/>
          <w:spacing w:val="-46"/>
          <w:w w:val="10"/>
          <w:position w:val="-59"/>
        </w:rPr>
        <w:t>l</w:t>
      </w:r>
      <w:r>
        <w:rPr>
          <w:rFonts w:ascii="宋体"/>
          <w:spacing w:val="-76"/>
          <w:w w:val="10"/>
        </w:rPr>
        <w:t>e</w:t>
      </w:r>
      <w:r>
        <w:rPr>
          <w:rFonts w:ascii="宋体"/>
          <w:spacing w:val="-90"/>
          <w:w w:val="10"/>
        </w:rPr>
        <w:t> </w:t>
      </w:r>
      <w:r>
        <w:rPr>
          <w:rFonts w:ascii="宋体"/>
          <w:spacing w:val="-90"/>
          <w:w w:val="10"/>
          <w:position w:val="-59"/>
        </w:rPr>
      </w:r>
      <w:r>
        <w:rPr>
          <w:rFonts w:ascii="宋体"/>
          <w:spacing w:val="-68"/>
          <w:w w:val="10"/>
        </w:rPr>
        <w:t>s</w:t>
      </w:r>
      <w:r>
        <w:rPr>
          <w:rFonts w:ascii="宋体"/>
          <w:spacing w:val="-63"/>
          <w:w w:val="10"/>
          <w:position w:val="-59"/>
        </w:rPr>
        <w:t>T</w:t>
      </w:r>
      <w:r>
        <w:rPr>
          <w:rFonts w:ascii="宋体"/>
          <w:spacing w:val="-59"/>
          <w:w w:val="10"/>
        </w:rPr>
        <w:t>t</w:t>
      </w:r>
      <w:r>
        <w:rPr>
          <w:rFonts w:ascii="宋体"/>
          <w:spacing w:val="-70"/>
          <w:w w:val="10"/>
          <w:position w:val="-59"/>
        </w:rPr>
        <w:t>e</w:t>
      </w:r>
      <w:r>
        <w:rPr>
          <w:rFonts w:ascii="宋体"/>
          <w:spacing w:val="-89"/>
          <w:w w:val="10"/>
          <w:position w:val="-59"/>
        </w:rPr>
        <w:t> </w:t>
      </w:r>
      <w:r>
        <w:rPr>
          <w:rFonts w:ascii="宋体"/>
          <w:spacing w:val="-89"/>
          <w:w w:val="10"/>
        </w:rPr>
      </w:r>
      <w:r>
        <w:rPr>
          <w:rFonts w:ascii="宋体"/>
          <w:spacing w:val="-78"/>
          <w:w w:val="10"/>
          <w:position w:val="-59"/>
        </w:rPr>
        <w:t>s</w:t>
      </w:r>
      <w:r>
        <w:rPr>
          <w:rFonts w:ascii="宋体"/>
          <w:spacing w:val="-46"/>
          <w:w w:val="10"/>
        </w:rPr>
        <w:t>C</w:t>
      </w:r>
      <w:r>
        <w:rPr>
          <w:rFonts w:ascii="宋体"/>
          <w:spacing w:val="-84"/>
          <w:w w:val="10"/>
          <w:position w:val="-59"/>
        </w:rPr>
        <w:t>t</w:t>
      </w:r>
      <w:r>
        <w:rPr>
          <w:rFonts w:ascii="宋体"/>
          <w:spacing w:val="-38"/>
          <w:w w:val="10"/>
        </w:rPr>
        <w:t>y</w:t>
      </w:r>
      <w:r>
        <w:rPr>
          <w:rFonts w:ascii="宋体"/>
          <w:spacing w:val="-107"/>
          <w:w w:val="10"/>
        </w:rPr>
        <w:t> </w:t>
      </w:r>
      <w:r>
        <w:rPr>
          <w:rFonts w:ascii="宋体"/>
          <w:spacing w:val="-107"/>
          <w:w w:val="10"/>
          <w:position w:val="-59"/>
        </w:rPr>
      </w:r>
      <w:r>
        <w:rPr>
          <w:rFonts w:ascii="宋体"/>
          <w:spacing w:val="-30"/>
          <w:w w:val="10"/>
        </w:rPr>
        <w:t>c</w:t>
      </w:r>
      <w:r>
        <w:rPr>
          <w:rFonts w:ascii="宋体"/>
          <w:spacing w:val="-99"/>
          <w:w w:val="10"/>
          <w:position w:val="-59"/>
        </w:rPr>
        <w:t>S</w:t>
      </w:r>
      <w:r>
        <w:rPr>
          <w:rFonts w:ascii="宋体"/>
          <w:spacing w:val="-23"/>
          <w:w w:val="10"/>
        </w:rPr>
        <w:t>l</w:t>
      </w:r>
      <w:r>
        <w:rPr>
          <w:rFonts w:ascii="宋体"/>
          <w:spacing w:val="-107"/>
          <w:w w:val="10"/>
          <w:position w:val="-59"/>
        </w:rPr>
        <w:t>t</w:t>
      </w:r>
      <w:r>
        <w:rPr>
          <w:rFonts w:ascii="宋体"/>
          <w:spacing w:val="-15"/>
          <w:w w:val="10"/>
        </w:rPr>
        <w:t>e</w:t>
      </w:r>
      <w:r>
        <w:rPr>
          <w:rFonts w:ascii="宋体"/>
          <w:spacing w:val="-116"/>
          <w:w w:val="10"/>
          <w:position w:val="-59"/>
        </w:rPr>
        <w:t>a</w:t>
      </w:r>
      <w:r>
        <w:rPr>
          <w:rFonts w:ascii="宋体"/>
          <w:spacing w:val="-69"/>
          <w:w w:val="10"/>
          <w:position w:val="-59"/>
        </w:rPr>
        <w:t> </w:t>
      </w:r>
      <w:r>
        <w:rPr>
          <w:rFonts w:ascii="宋体"/>
          <w:spacing w:val="-69"/>
          <w:w w:val="10"/>
        </w:rPr>
      </w:r>
      <w:r>
        <w:rPr>
          <w:rFonts w:ascii="宋体"/>
          <w:spacing w:val="-11"/>
          <w:w w:val="10"/>
          <w:position w:val="-59"/>
        </w:rPr>
        <w:t>t</w:t>
      </w:r>
      <w:r>
        <w:rPr>
          <w:rFonts w:ascii="宋体"/>
          <w:spacing w:val="2"/>
          <w:w w:val="10"/>
        </w:rPr>
        <w:t>R</w:t>
      </w:r>
      <w:r>
        <w:rPr>
          <w:rFonts w:ascii="宋体"/>
          <w:spacing w:val="-11"/>
          <w:w w:val="10"/>
          <w:position w:val="-59"/>
        </w:rPr>
        <w:t>u</w:t>
      </w:r>
      <w:r>
        <w:rPr>
          <w:rFonts w:ascii="宋体"/>
          <w:spacing w:val="2"/>
          <w:w w:val="10"/>
        </w:rPr>
        <w:t>e</w:t>
      </w:r>
      <w:r>
        <w:rPr>
          <w:rFonts w:ascii="宋体"/>
          <w:spacing w:val="-116"/>
          <w:w w:val="10"/>
        </w:rPr>
        <w:t>p</w:t>
      </w:r>
      <w:r>
        <w:rPr>
          <w:rFonts w:ascii="宋体"/>
          <w:spacing w:val="-14"/>
          <w:w w:val="10"/>
          <w:position w:val="-59"/>
        </w:rPr>
        <w:t>s</w:t>
      </w:r>
      <w:r>
        <w:rPr>
          <w:rFonts w:ascii="宋体"/>
          <w:spacing w:val="-108"/>
          <w:w w:val="10"/>
        </w:rPr>
        <w:t>o</w:t>
      </w:r>
      <w:r>
        <w:rPr>
          <w:rFonts w:ascii="宋体"/>
          <w:spacing w:val="-76"/>
          <w:w w:val="10"/>
        </w:rPr>
        <w:t> </w:t>
      </w:r>
      <w:r>
        <w:rPr>
          <w:rFonts w:ascii="宋体"/>
          <w:spacing w:val="-76"/>
          <w:w w:val="10"/>
          <w:position w:val="-59"/>
        </w:rPr>
      </w:r>
      <w:r>
        <w:rPr>
          <w:rFonts w:ascii="宋体"/>
          <w:spacing w:val="-103"/>
          <w:w w:val="10"/>
        </w:rPr>
        <w:t>r</w:t>
      </w:r>
      <w:r>
        <w:rPr>
          <w:rFonts w:ascii="宋体"/>
          <w:spacing w:val="-27"/>
          <w:w w:val="10"/>
          <w:position w:val="-59"/>
        </w:rPr>
        <w:t>:</w:t>
      </w:r>
      <w:r>
        <w:rPr>
          <w:rFonts w:ascii="宋体"/>
          <w:w w:val="10"/>
        </w:rPr>
        <w:t>t</w:t>
      </w:r>
      <w:r>
        <w:rPr>
          <w:rFonts w:ascii="宋体"/>
        </w:rPr>
      </w:r>
    </w:p>
    <w:p>
      <w:pPr>
        <w:spacing w:line="412" w:lineRule="atLeast" w:before="0"/>
        <w:ind w:left="503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5"/>
        </w:rPr>
        <w:br w:type="column"/>
      </w:r>
      <w:r>
        <w:rPr>
          <w:rFonts w:ascii="宋体"/>
          <w:spacing w:val="-5"/>
          <w:w w:val="5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  <w:t>C</w:t>
      </w:r>
      <w:r>
        <w:rPr>
          <w:rFonts w:ascii="宋体"/>
          <w:spacing w:val="-5"/>
          <w:w w:val="5"/>
          <w:sz w:val="239"/>
        </w:rPr>
        <w:t>C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C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  <w:t>C</w:t>
      </w:r>
      <w:r>
        <w:rPr>
          <w:rFonts w:ascii="宋体"/>
          <w:spacing w:val="-2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45"/>
          <w:sz w:val="239"/>
        </w:rPr>
        <w:t>: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22"/>
          <w:sz w:val="239"/>
        </w:rPr>
        <w:t>: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45"/>
          <w:sz w:val="239"/>
        </w:rPr>
        <w:t>: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22"/>
          <w:sz w:val="239"/>
        </w:rPr>
        <w:t>:</w:t>
      </w:r>
      <w:r>
        <w:rPr>
          <w:rFonts w:ascii="宋体"/>
          <w:spacing w:val="-2"/>
          <w:w w:val="5"/>
          <w:position w:val="-45"/>
          <w:sz w:val="239"/>
        </w:rPr>
        <w:t>:</w:t>
      </w:r>
      <w:r>
        <w:rPr>
          <w:rFonts w:ascii="宋体"/>
          <w:w w:val="5"/>
          <w:position w:val="-45"/>
          <w:sz w:val="239"/>
        </w:rPr>
        <w:t>     </w:t>
      </w:r>
      <w:r>
        <w:rPr>
          <w:rFonts w:ascii="宋体"/>
          <w:spacing w:val="55"/>
          <w:w w:val="5"/>
          <w:position w:val="-45"/>
          <w:sz w:val="239"/>
        </w:rPr>
        <w:t> </w:t>
      </w:r>
      <w:r>
        <w:rPr>
          <w:rFonts w:ascii="宋体"/>
          <w:spacing w:val="55"/>
          <w:w w:val="5"/>
          <w:position w:val="-22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position w:val="-22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55"/>
          <w:w w:val="5"/>
          <w:position w:val="-22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2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2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g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s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sz w:val="239"/>
        </w:rPr>
        <w:t>g</w:t>
      </w:r>
      <w:r>
        <w:rPr>
          <w:rFonts w:ascii="宋体"/>
          <w:spacing w:val="-5"/>
          <w:w w:val="5"/>
          <w:position w:val="-45"/>
          <w:sz w:val="239"/>
        </w:rPr>
        <w:t>s</w:t>
      </w:r>
      <w:r>
        <w:rPr>
          <w:rFonts w:ascii="宋体"/>
          <w:spacing w:val="-5"/>
          <w:w w:val="5"/>
          <w:sz w:val="239"/>
        </w:rPr>
        <w:t>g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2"/>
          <w:w w:val="5"/>
          <w:sz w:val="239"/>
        </w:rPr>
        <w:t>g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2"/>
          <w:w w:val="5"/>
          <w:sz w:val="239"/>
        </w:rPr>
        <w:t>i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w w:val="5"/>
          <w:sz w:val="239"/>
        </w:rPr>
        <w:t>     </w:t>
      </w:r>
      <w:r>
        <w:rPr>
          <w:rFonts w:ascii="宋体"/>
          <w:spacing w:val="56"/>
          <w:w w:val="5"/>
          <w:sz w:val="239"/>
        </w:rPr>
        <w:t> </w:t>
      </w:r>
      <w:r>
        <w:rPr>
          <w:rFonts w:ascii="宋体"/>
          <w:spacing w:val="56"/>
          <w:w w:val="5"/>
          <w:position w:val="-45"/>
          <w:sz w:val="239"/>
        </w:rPr>
      </w:r>
      <w:r>
        <w:rPr>
          <w:rFonts w:ascii="宋体"/>
          <w:spacing w:val="56"/>
          <w:w w:val="5"/>
          <w:position w:val="-22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2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a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p</w:t>
      </w:r>
      <w:r>
        <w:rPr>
          <w:rFonts w:ascii="宋体"/>
          <w:spacing w:val="-5"/>
          <w:w w:val="5"/>
          <w:position w:val="-45"/>
          <w:sz w:val="239"/>
        </w:rPr>
        <w:t>a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a</w:t>
      </w:r>
      <w:r>
        <w:rPr>
          <w:rFonts w:ascii="宋体"/>
          <w:spacing w:val="-2"/>
          <w:w w:val="5"/>
          <w:position w:val="-22"/>
          <w:sz w:val="239"/>
        </w:rPr>
        <w:t>p</w:t>
      </w:r>
      <w:r>
        <w:rPr>
          <w:rFonts w:ascii="宋体"/>
          <w:spacing w:val="-5"/>
          <w:w w:val="5"/>
          <w:position w:val="-4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s</w:t>
      </w:r>
      <w:r>
        <w:rPr>
          <w:rFonts w:ascii="宋体"/>
          <w:spacing w:val="-2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2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2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f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f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2"/>
          <w:w w:val="5"/>
          <w:position w:val="-22"/>
          <w:sz w:val="239"/>
        </w:rPr>
        <w:t>f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a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a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a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2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l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w w:val="5"/>
          <w:position w:val="-22"/>
          <w:sz w:val="239"/>
        </w:rPr>
        <w:t>     </w:t>
      </w:r>
      <w:r>
        <w:rPr>
          <w:rFonts w:ascii="宋体"/>
          <w:spacing w:val="56"/>
          <w:w w:val="5"/>
          <w:position w:val="-22"/>
          <w:sz w:val="239"/>
        </w:rPr>
        <w:t> </w:t>
      </w:r>
      <w:r>
        <w:rPr>
          <w:rFonts w:ascii="宋体"/>
          <w:spacing w:val="56"/>
          <w:w w:val="5"/>
          <w:position w:val="-45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a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2"/>
          <w:w w:val="5"/>
          <w:position w:val="-22"/>
          <w:sz w:val="239"/>
        </w:rPr>
        <w:t>a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u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u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u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2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u</w:t>
      </w:r>
      <w:r>
        <w:rPr>
          <w:rFonts w:ascii="宋体"/>
          <w:spacing w:val="-5"/>
          <w:w w:val="5"/>
          <w:position w:val="-45"/>
          <w:sz w:val="239"/>
        </w:rPr>
        <w:t>m</w:t>
      </w:r>
      <w:r>
        <w:rPr>
          <w:rFonts w:ascii="宋体"/>
          <w:spacing w:val="-5"/>
          <w:w w:val="5"/>
          <w:sz w:val="239"/>
        </w:rPr>
        <w:t>u</w:t>
      </w:r>
      <w:r>
        <w:rPr>
          <w:rFonts w:ascii="宋体"/>
          <w:spacing w:val="-5"/>
          <w:w w:val="5"/>
          <w:position w:val="-45"/>
          <w:sz w:val="239"/>
        </w:rPr>
        <w:t>m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u</w:t>
      </w:r>
      <w:r>
        <w:rPr>
          <w:rFonts w:ascii="宋体"/>
          <w:spacing w:val="-5"/>
          <w:w w:val="5"/>
          <w:position w:val="-45"/>
          <w:sz w:val="239"/>
        </w:rPr>
        <w:t>m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2"/>
          <w:w w:val="5"/>
          <w:sz w:val="239"/>
        </w:rPr>
        <w:t>u</w:t>
      </w:r>
      <w:r>
        <w:rPr>
          <w:rFonts w:ascii="宋体"/>
          <w:spacing w:val="-5"/>
          <w:w w:val="5"/>
          <w:position w:val="-22"/>
          <w:sz w:val="239"/>
        </w:rPr>
        <w:t>o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5"/>
          <w:w w:val="5"/>
          <w:position w:val="-22"/>
          <w:sz w:val="239"/>
        </w:rPr>
        <w:t>o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5"/>
          <w:w w:val="5"/>
          <w:position w:val="-45"/>
          <w:sz w:val="239"/>
        </w:rPr>
        <w:t>b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5"/>
          <w:w w:val="5"/>
          <w:position w:val="-45"/>
          <w:sz w:val="239"/>
        </w:rPr>
        <w:t>b</w:t>
      </w:r>
      <w:r>
        <w:rPr>
          <w:rFonts w:ascii="宋体"/>
          <w:spacing w:val="-5"/>
          <w:w w:val="5"/>
          <w:position w:val="-22"/>
          <w:sz w:val="239"/>
        </w:rPr>
        <w:t>o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2"/>
          <w:w w:val="5"/>
          <w:position w:val="-45"/>
          <w:sz w:val="239"/>
        </w:rPr>
        <w:t>b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b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b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sz w:val="239"/>
        </w:rPr>
        <w:t>b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4"/>
          <w:w w:val="5"/>
          <w:sz w:val="239"/>
        </w:rPr>
        <w:t>b</w:t>
      </w:r>
      <w:r>
        <w:rPr>
          <w:rFonts w:ascii="宋体"/>
          <w:spacing w:val="-5"/>
          <w:w w:val="5"/>
          <w:position w:val="-4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4"/>
          <w:w w:val="5"/>
          <w:sz w:val="239"/>
        </w:rPr>
        <w:t>e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2"/>
          <w:w w:val="5"/>
          <w:position w:val="-22"/>
          <w:sz w:val="239"/>
        </w:rPr>
        <w:t>N</w:t>
      </w:r>
      <w:r>
        <w:rPr>
          <w:rFonts w:ascii="宋体"/>
          <w:spacing w:val="1"/>
          <w:w w:val="5"/>
          <w:position w:val="-22"/>
          <w:sz w:val="239"/>
        </w:rPr>
        <w:t>umb</w:t>
      </w:r>
      <w:r>
        <w:rPr>
          <w:rFonts w:ascii="宋体"/>
          <w:w w:val="5"/>
          <w:position w:val="-22"/>
          <w:sz w:val="239"/>
        </w:rPr>
        <w:t>e</w:t>
      </w:r>
      <w:r>
        <w:rPr>
          <w:rFonts w:ascii="宋体"/>
          <w:spacing w:val="20"/>
          <w:w w:val="5"/>
          <w:position w:val="-22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  <w:t>-</w:t>
      </w:r>
      <w:r>
        <w:rPr>
          <w:rFonts w:ascii="宋体"/>
          <w:spacing w:val="-5"/>
          <w:w w:val="5"/>
          <w:sz w:val="239"/>
        </w:rPr>
        <w:t>-</w:t>
      </w:r>
      <w:r>
        <w:rPr>
          <w:rFonts w:ascii="宋体"/>
          <w:w w:val="5"/>
          <w:position w:val="-45"/>
          <w:sz w:val="239"/>
        </w:rPr>
        <w:t>-</w:t>
      </w:r>
      <w:r>
        <w:rPr>
          <w:rFonts w:ascii="宋体"/>
          <w:sz w:val="239"/>
        </w:rPr>
      </w:r>
    </w:p>
    <w:p>
      <w:pPr>
        <w:spacing w:line="412" w:lineRule="atLeast" w:before="0"/>
        <w:ind w:left="63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10"/>
        </w:rPr>
        <w:br w:type="column"/>
      </w:r>
      <w:r>
        <w:rPr>
          <w:rFonts w:ascii="宋体"/>
          <w:spacing w:val="2"/>
          <w:w w:val="10"/>
          <w:sz w:val="239"/>
        </w:rPr>
        <w:t>95</w:t>
      </w:r>
      <w:r>
        <w:rPr>
          <w:rFonts w:ascii="宋体"/>
          <w:spacing w:val="-10"/>
          <w:w w:val="10"/>
          <w:sz w:val="239"/>
        </w:rPr>
        <w:t>0</w:t>
      </w:r>
      <w:r>
        <w:rPr>
          <w:rFonts w:ascii="宋体"/>
          <w:spacing w:val="2"/>
          <w:w w:val="10"/>
          <w:position w:val="23"/>
          <w:sz w:val="239"/>
        </w:rPr>
        <w:t>7</w:t>
      </w:r>
      <w:r>
        <w:rPr>
          <w:rFonts w:ascii="宋体"/>
          <w:spacing w:val="-10"/>
          <w:w w:val="10"/>
          <w:sz w:val="239"/>
        </w:rPr>
        <w:t>6</w:t>
      </w:r>
      <w:r>
        <w:rPr>
          <w:rFonts w:ascii="宋体"/>
          <w:spacing w:val="2"/>
          <w:w w:val="10"/>
          <w:position w:val="23"/>
          <w:sz w:val="239"/>
        </w:rPr>
        <w:t>6</w:t>
      </w:r>
      <w:r>
        <w:rPr>
          <w:rFonts w:ascii="宋体"/>
          <w:spacing w:val="-10"/>
          <w:w w:val="10"/>
          <w:sz w:val="239"/>
        </w:rPr>
        <w:t>3</w:t>
      </w:r>
      <w:r>
        <w:rPr>
          <w:rFonts w:ascii="宋体"/>
          <w:w w:val="10"/>
          <w:position w:val="23"/>
          <w:sz w:val="239"/>
        </w:rPr>
        <w:t>4</w:t>
      </w:r>
      <w:r>
        <w:rPr>
          <w:rFonts w:ascii="宋体"/>
          <w:spacing w:val="-10"/>
          <w:w w:val="10"/>
          <w:sz w:val="239"/>
        </w:rPr>
        <w:t>9</w:t>
      </w:r>
      <w:r>
        <w:rPr>
          <w:rFonts w:ascii="宋体"/>
          <w:w w:val="10"/>
          <w:position w:val="23"/>
          <w:sz w:val="239"/>
        </w:rPr>
        <w:t>5</w:t>
      </w:r>
      <w:r>
        <w:rPr>
          <w:rFonts w:ascii="宋体"/>
          <w:spacing w:val="-10"/>
          <w:w w:val="10"/>
          <w:sz w:val="239"/>
        </w:rPr>
        <w:t>2</w:t>
      </w:r>
      <w:r>
        <w:rPr>
          <w:rFonts w:ascii="宋体"/>
          <w:spacing w:val="2"/>
          <w:w w:val="10"/>
          <w:position w:val="23"/>
          <w:sz w:val="239"/>
        </w:rPr>
        <w:t>4</w:t>
      </w:r>
      <w:r>
        <w:rPr>
          <w:rFonts w:ascii="宋体"/>
          <w:spacing w:val="-10"/>
          <w:w w:val="10"/>
          <w:sz w:val="239"/>
        </w:rPr>
        <w:t>3</w:t>
      </w:r>
      <w:r>
        <w:rPr>
          <w:rFonts w:ascii="宋体"/>
          <w:w w:val="10"/>
          <w:position w:val="23"/>
          <w:sz w:val="239"/>
        </w:rPr>
        <w:t>4</w:t>
      </w:r>
      <w:r>
        <w:rPr>
          <w:rFonts w:ascii="宋体"/>
          <w:spacing w:val="-10"/>
          <w:w w:val="10"/>
          <w:position w:val="-22"/>
          <w:sz w:val="239"/>
        </w:rPr>
        <w:t>1</w:t>
      </w:r>
      <w:r>
        <w:rPr>
          <w:rFonts w:ascii="宋体"/>
          <w:spacing w:val="-10"/>
          <w:w w:val="10"/>
          <w:sz w:val="239"/>
        </w:rPr>
        <w:t>3</w:t>
      </w:r>
      <w:r>
        <w:rPr>
          <w:rFonts w:ascii="宋体"/>
          <w:w w:val="10"/>
          <w:position w:val="23"/>
          <w:sz w:val="239"/>
        </w:rPr>
        <w:t>1</w:t>
      </w:r>
      <w:r>
        <w:rPr>
          <w:rFonts w:ascii="宋体"/>
          <w:spacing w:val="-10"/>
          <w:w w:val="10"/>
          <w:sz w:val="239"/>
        </w:rPr>
        <w:t>6</w:t>
      </w:r>
      <w:r>
        <w:rPr>
          <w:rFonts w:ascii="宋体"/>
          <w:spacing w:val="-10"/>
          <w:w w:val="10"/>
          <w:position w:val="23"/>
          <w:sz w:val="239"/>
        </w:rPr>
        <w:t>3</w:t>
      </w:r>
      <w:r>
        <w:rPr>
          <w:rFonts w:ascii="宋体"/>
          <w:w w:val="10"/>
          <w:position w:val="-22"/>
          <w:sz w:val="239"/>
        </w:rPr>
        <w:t>5</w:t>
      </w:r>
      <w:r>
        <w:rPr>
          <w:rFonts w:ascii="宋体"/>
          <w:sz w:val="239"/>
        </w:rPr>
      </w:r>
    </w:p>
    <w:p>
      <w:pPr>
        <w:spacing w:after="0" w:line="412" w:lineRule="atLeast"/>
        <w:jc w:val="left"/>
        <w:rPr>
          <w:rFonts w:ascii="宋体" w:hAnsi="宋体" w:cs="宋体" w:eastAsia="宋体"/>
          <w:sz w:val="239"/>
          <w:szCs w:val="239"/>
        </w:rPr>
        <w:sectPr>
          <w:pgSz w:w="12240" w:h="15840"/>
          <w:pgMar w:top="0" w:bottom="280" w:left="740" w:right="1360"/>
          <w:cols w:num="3" w:equalWidth="0">
            <w:col w:w="2868" w:space="1779"/>
            <w:col w:w="3520" w:space="40"/>
            <w:col w:w="1933"/>
          </w:cols>
        </w:sectPr>
      </w:pPr>
    </w:p>
    <w:p>
      <w:pPr>
        <w:pStyle w:val="BodyText"/>
        <w:spacing w:line="379" w:lineRule="atLeast"/>
        <w:ind w:left="270" w:right="0"/>
        <w:jc w:val="left"/>
      </w:pPr>
      <w:r>
        <w:rPr>
          <w:spacing w:val="-5"/>
          <w:w w:val="5"/>
          <w:position w:val="42"/>
        </w:rPr>
        <w:t>A</w:t>
      </w:r>
      <w:r>
        <w:rPr>
          <w:spacing w:val="-5"/>
          <w:w w:val="5"/>
          <w:position w:val="63"/>
        </w:rPr>
        <w:t>A</w:t>
      </w:r>
      <w:r>
        <w:rPr>
          <w:spacing w:val="-5"/>
          <w:w w:val="5"/>
        </w:rPr>
        <w:t>B</w:t>
      </w:r>
      <w:r>
        <w:rPr>
          <w:spacing w:val="-5"/>
          <w:w w:val="5"/>
          <w:position w:val="21"/>
        </w:rPr>
        <w:t>B</w:t>
      </w:r>
      <w:r>
        <w:rPr>
          <w:spacing w:val="-5"/>
          <w:w w:val="5"/>
          <w:position w:val="-19"/>
        </w:rPr>
        <w:t>B</w:t>
      </w:r>
      <w:r>
        <w:rPr>
          <w:spacing w:val="-5"/>
          <w:w w:val="5"/>
          <w:position w:val="63"/>
        </w:rPr>
        <w:t>A</w:t>
      </w:r>
      <w:r>
        <w:rPr>
          <w:spacing w:val="-5"/>
          <w:w w:val="5"/>
          <w:position w:val="21"/>
        </w:rPr>
        <w:t>B</w:t>
      </w:r>
      <w:r>
        <w:rPr>
          <w:spacing w:val="-5"/>
          <w:w w:val="5"/>
          <w:position w:val="42"/>
        </w:rPr>
        <w:t>A</w:t>
      </w:r>
      <w:r>
        <w:rPr>
          <w:spacing w:val="-5"/>
          <w:w w:val="5"/>
          <w:position w:val="84"/>
        </w:rPr>
        <w:t>A</w:t>
      </w:r>
      <w:r>
        <w:rPr>
          <w:spacing w:val="-5"/>
          <w:w w:val="5"/>
        </w:rPr>
        <w:t>B</w:t>
      </w:r>
      <w:r>
        <w:rPr>
          <w:spacing w:val="-5"/>
          <w:w w:val="5"/>
          <w:position w:val="84"/>
        </w:rPr>
        <w:t>A</w:t>
      </w:r>
      <w:r>
        <w:rPr>
          <w:spacing w:val="-5"/>
          <w:w w:val="5"/>
          <w:position w:val="42"/>
        </w:rPr>
        <w:t>A</w:t>
      </w:r>
      <w:r>
        <w:rPr>
          <w:spacing w:val="-5"/>
          <w:w w:val="5"/>
          <w:position w:val="21"/>
        </w:rPr>
        <w:t>B</w:t>
      </w:r>
      <w:r>
        <w:rPr>
          <w:spacing w:val="-5"/>
          <w:w w:val="5"/>
          <w:position w:val="-19"/>
        </w:rPr>
        <w:t>B</w:t>
      </w:r>
      <w:r>
        <w:rPr>
          <w:spacing w:val="-5"/>
          <w:w w:val="5"/>
          <w:position w:val="63"/>
        </w:rPr>
        <w:t>A</w:t>
      </w:r>
      <w:r>
        <w:rPr>
          <w:spacing w:val="-5"/>
          <w:w w:val="5"/>
        </w:rPr>
        <w:t>B</w:t>
      </w:r>
      <w:r>
        <w:rPr>
          <w:spacing w:val="-5"/>
          <w:w w:val="5"/>
          <w:position w:val="42"/>
        </w:rPr>
        <w:t>A</w:t>
      </w:r>
      <w:r>
        <w:rPr>
          <w:spacing w:val="-5"/>
          <w:w w:val="5"/>
          <w:position w:val="63"/>
        </w:rPr>
        <w:t>A</w:t>
      </w:r>
      <w:r>
        <w:rPr>
          <w:spacing w:val="-5"/>
          <w:w w:val="5"/>
          <w:position w:val="21"/>
        </w:rPr>
        <w:t>B</w:t>
      </w:r>
      <w:r>
        <w:rPr>
          <w:spacing w:val="-5"/>
          <w:w w:val="5"/>
          <w:position w:val="84"/>
        </w:rPr>
        <w:t>A</w:t>
      </w:r>
      <w:r>
        <w:rPr>
          <w:spacing w:val="-5"/>
          <w:w w:val="5"/>
          <w:position w:val="-20"/>
        </w:rPr>
        <w:t>B</w:t>
      </w:r>
      <w:r>
        <w:rPr>
          <w:spacing w:val="-4"/>
          <w:w w:val="5"/>
        </w:rPr>
        <w:t>B</w:t>
      </w:r>
      <w:r>
        <w:rPr>
          <w:spacing w:val="-5"/>
          <w:w w:val="5"/>
          <w:position w:val="-20"/>
        </w:rPr>
        <w:t>B</w:t>
      </w:r>
      <w:r>
        <w:rPr>
          <w:spacing w:val="-5"/>
          <w:w w:val="5"/>
          <w:position w:val="63"/>
        </w:rPr>
        <w:t>I</w:t>
      </w:r>
      <w:r>
        <w:rPr>
          <w:spacing w:val="-5"/>
          <w:w w:val="5"/>
          <w:position w:val="84"/>
        </w:rPr>
        <w:t>2</w:t>
      </w:r>
      <w:r>
        <w:rPr>
          <w:spacing w:val="-5"/>
          <w:w w:val="5"/>
        </w:rPr>
        <w:t>B</w:t>
      </w:r>
      <w:r>
        <w:rPr>
          <w:spacing w:val="-5"/>
          <w:w w:val="5"/>
          <w:position w:val="42"/>
        </w:rPr>
        <w:t>2</w:t>
      </w:r>
      <w:r>
        <w:rPr>
          <w:spacing w:val="-5"/>
          <w:w w:val="5"/>
          <w:position w:val="63"/>
        </w:rPr>
        <w:t>I</w:t>
      </w:r>
      <w:r>
        <w:rPr>
          <w:spacing w:val="-5"/>
          <w:w w:val="5"/>
          <w:position w:val="84"/>
        </w:rPr>
        <w:t>2</w:t>
      </w:r>
      <w:r>
        <w:rPr>
          <w:spacing w:val="-5"/>
          <w:w w:val="5"/>
          <w:position w:val="42"/>
        </w:rPr>
        <w:t>2</w:t>
      </w:r>
      <w:r>
        <w:rPr>
          <w:spacing w:val="-5"/>
          <w:w w:val="5"/>
          <w:position w:val="-19"/>
        </w:rPr>
        <w:t>B</w:t>
      </w:r>
      <w:r>
        <w:rPr>
          <w:spacing w:val="-5"/>
          <w:w w:val="5"/>
          <w:position w:val="21"/>
        </w:rPr>
        <w:t>B</w:t>
      </w:r>
      <w:r>
        <w:rPr>
          <w:spacing w:val="-5"/>
          <w:w w:val="5"/>
          <w:position w:val="42"/>
        </w:rPr>
        <w:t>2</w:t>
      </w:r>
      <w:r>
        <w:rPr>
          <w:spacing w:val="-5"/>
          <w:w w:val="5"/>
          <w:position w:val="63"/>
        </w:rPr>
        <w:t>I</w:t>
      </w:r>
      <w:r>
        <w:rPr>
          <w:spacing w:val="-5"/>
          <w:w w:val="5"/>
          <w:position w:val="-19"/>
        </w:rPr>
        <w:t>B</w:t>
      </w:r>
      <w:r>
        <w:rPr>
          <w:spacing w:val="-5"/>
          <w:w w:val="5"/>
        </w:rPr>
        <w:t>B</w:t>
      </w:r>
      <w:r>
        <w:rPr>
          <w:spacing w:val="-5"/>
          <w:w w:val="5"/>
          <w:position w:val="42"/>
        </w:rPr>
        <w:t>2</w:t>
      </w:r>
      <w:r>
        <w:rPr>
          <w:spacing w:val="-5"/>
          <w:w w:val="5"/>
          <w:position w:val="84"/>
        </w:rPr>
        <w:t>2</w:t>
      </w:r>
      <w:r>
        <w:rPr>
          <w:spacing w:val="-5"/>
          <w:w w:val="5"/>
          <w:position w:val="63"/>
        </w:rPr>
        <w:t>I</w:t>
      </w:r>
      <w:r>
        <w:rPr>
          <w:spacing w:val="-5"/>
          <w:w w:val="5"/>
          <w:position w:val="84"/>
        </w:rPr>
        <w:t>2</w:t>
      </w:r>
      <w:r>
        <w:rPr>
          <w:spacing w:val="-5"/>
          <w:w w:val="5"/>
          <w:position w:val="-20"/>
        </w:rPr>
        <w:t>B</w:t>
      </w:r>
      <w:r>
        <w:rPr>
          <w:spacing w:val="-5"/>
          <w:w w:val="5"/>
        </w:rPr>
        <w:t>B</w:t>
      </w:r>
      <w:r>
        <w:rPr>
          <w:spacing w:val="-4"/>
          <w:w w:val="5"/>
          <w:position w:val="21"/>
        </w:rPr>
        <w:t>B</w:t>
      </w:r>
      <w:r>
        <w:rPr>
          <w:spacing w:val="-5"/>
          <w:w w:val="5"/>
          <w:position w:val="63"/>
        </w:rPr>
        <w:t>R</w:t>
      </w:r>
      <w:r>
        <w:rPr>
          <w:spacing w:val="-5"/>
          <w:w w:val="5"/>
          <w:position w:val="84"/>
        </w:rPr>
        <w:t>A</w:t>
      </w:r>
      <w:r>
        <w:rPr>
          <w:spacing w:val="-5"/>
          <w:w w:val="5"/>
          <w:position w:val="42"/>
        </w:rPr>
        <w:t>A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42"/>
        </w:rPr>
        <w:t>A</w:t>
      </w:r>
      <w:r>
        <w:rPr>
          <w:spacing w:val="-5"/>
          <w:w w:val="5"/>
        </w:rPr>
        <w:t>_</w:t>
      </w:r>
      <w:r>
        <w:rPr>
          <w:spacing w:val="-5"/>
          <w:w w:val="5"/>
          <w:position w:val="63"/>
        </w:rPr>
        <w:t>R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63"/>
        </w:rPr>
        <w:t>R</w:t>
      </w:r>
      <w:r>
        <w:rPr>
          <w:spacing w:val="-5"/>
          <w:w w:val="5"/>
          <w:position w:val="84"/>
        </w:rPr>
        <w:t>A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42"/>
        </w:rPr>
        <w:t>A</w:t>
      </w:r>
      <w:r>
        <w:rPr>
          <w:spacing w:val="-5"/>
          <w:w w:val="5"/>
          <w:position w:val="84"/>
        </w:rPr>
        <w:t>A</w:t>
      </w:r>
      <w:r>
        <w:rPr>
          <w:spacing w:val="-5"/>
          <w:w w:val="5"/>
          <w:position w:val="42"/>
        </w:rPr>
        <w:t>A</w:t>
      </w:r>
      <w:r>
        <w:rPr>
          <w:spacing w:val="-5"/>
          <w:w w:val="5"/>
        </w:rPr>
        <w:t>_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63"/>
        </w:rPr>
        <w:t>R</w:t>
      </w:r>
      <w:r>
        <w:rPr>
          <w:spacing w:val="-5"/>
          <w:w w:val="5"/>
        </w:rPr>
        <w:t>_</w:t>
      </w:r>
      <w:r>
        <w:rPr>
          <w:spacing w:val="-4"/>
          <w:w w:val="5"/>
          <w:position w:val="21"/>
        </w:rPr>
        <w:t>_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  <w:position w:val="-20"/>
        </w:rPr>
        <w:t>M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</w:rPr>
        <w:t>B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-19"/>
        </w:rPr>
        <w:t>M</w:t>
      </w:r>
      <w:r>
        <w:rPr>
          <w:spacing w:val="-5"/>
          <w:w w:val="5"/>
          <w:position w:val="21"/>
        </w:rPr>
        <w:t>B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-20"/>
        </w:rPr>
        <w:t>M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</w:rPr>
        <w:t>B</w:t>
      </w:r>
      <w:r>
        <w:rPr>
          <w:spacing w:val="-5"/>
          <w:w w:val="5"/>
          <w:position w:val="-19"/>
        </w:rPr>
        <w:t>M</w:t>
      </w:r>
      <w:r>
        <w:rPr>
          <w:spacing w:val="-5"/>
          <w:w w:val="5"/>
          <w:position w:val="63"/>
        </w:rPr>
        <w:t>_</w:t>
      </w:r>
      <w:r>
        <w:rPr>
          <w:spacing w:val="-4"/>
          <w:w w:val="5"/>
          <w:position w:val="21"/>
        </w:rPr>
        <w:t>B</w:t>
      </w:r>
      <w:r>
        <w:rPr>
          <w:spacing w:val="-5"/>
          <w:w w:val="5"/>
          <w:position w:val="42"/>
        </w:rPr>
        <w:t>M</w:t>
      </w:r>
      <w:r>
        <w:rPr>
          <w:spacing w:val="-5"/>
          <w:w w:val="5"/>
          <w:position w:val="63"/>
        </w:rPr>
        <w:t>A</w:t>
      </w:r>
      <w:r>
        <w:rPr>
          <w:spacing w:val="-5"/>
          <w:w w:val="5"/>
          <w:position w:val="-19"/>
        </w:rPr>
        <w:t>N</w:t>
      </w:r>
      <w:r>
        <w:rPr>
          <w:spacing w:val="-5"/>
          <w:w w:val="5"/>
        </w:rPr>
        <w:t>O</w:t>
      </w:r>
      <w:r>
        <w:rPr>
          <w:spacing w:val="-5"/>
          <w:w w:val="5"/>
          <w:position w:val="-20"/>
        </w:rPr>
        <w:t>N</w:t>
      </w:r>
      <w:r>
        <w:rPr>
          <w:spacing w:val="-5"/>
          <w:w w:val="5"/>
          <w:position w:val="42"/>
        </w:rPr>
        <w:t>M</w:t>
      </w:r>
      <w:r>
        <w:rPr>
          <w:spacing w:val="-5"/>
          <w:w w:val="5"/>
          <w:position w:val="84"/>
        </w:rPr>
        <w:t>M</w:t>
      </w:r>
      <w:r>
        <w:rPr>
          <w:spacing w:val="-5"/>
          <w:w w:val="5"/>
          <w:position w:val="21"/>
        </w:rPr>
        <w:t>O</w:t>
      </w:r>
      <w:r>
        <w:rPr>
          <w:spacing w:val="-5"/>
          <w:w w:val="5"/>
          <w:position w:val="84"/>
        </w:rPr>
        <w:t>M</w:t>
      </w:r>
      <w:r>
        <w:rPr>
          <w:spacing w:val="-5"/>
          <w:w w:val="5"/>
          <w:position w:val="42"/>
        </w:rPr>
        <w:t>M</w:t>
      </w:r>
      <w:r>
        <w:rPr>
          <w:spacing w:val="-5"/>
          <w:w w:val="5"/>
          <w:position w:val="84"/>
        </w:rPr>
        <w:t>M</w:t>
      </w:r>
      <w:r>
        <w:rPr>
          <w:spacing w:val="-5"/>
          <w:w w:val="5"/>
          <w:position w:val="-20"/>
        </w:rPr>
        <w:t>N</w:t>
      </w:r>
      <w:r>
        <w:rPr>
          <w:spacing w:val="-5"/>
          <w:w w:val="5"/>
          <w:position w:val="42"/>
        </w:rPr>
        <w:t>M</w:t>
      </w:r>
      <w:r>
        <w:rPr>
          <w:spacing w:val="-5"/>
          <w:w w:val="5"/>
        </w:rPr>
        <w:t>O</w:t>
      </w:r>
      <w:r>
        <w:rPr>
          <w:spacing w:val="-5"/>
          <w:w w:val="5"/>
          <w:position w:val="63"/>
        </w:rPr>
        <w:t>A</w:t>
      </w:r>
      <w:r>
        <w:rPr>
          <w:spacing w:val="-4"/>
          <w:w w:val="5"/>
          <w:position w:val="21"/>
        </w:rPr>
        <w:t>O</w:t>
      </w:r>
      <w:r>
        <w:rPr>
          <w:spacing w:val="-5"/>
          <w:w w:val="5"/>
          <w:position w:val="42"/>
        </w:rPr>
        <w:t>X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  <w:position w:val="63"/>
        </w:rPr>
        <w:t>C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</w:rPr>
        <w:t>U</w:t>
      </w:r>
      <w:r>
        <w:rPr>
          <w:spacing w:val="-5"/>
          <w:w w:val="5"/>
          <w:position w:val="21"/>
        </w:rPr>
        <w:t>U</w:t>
      </w:r>
      <w:r>
        <w:rPr>
          <w:spacing w:val="-5"/>
          <w:w w:val="5"/>
        </w:rPr>
        <w:t>U</w:t>
      </w:r>
      <w:r>
        <w:rPr>
          <w:spacing w:val="-5"/>
          <w:w w:val="5"/>
          <w:position w:val="63"/>
        </w:rPr>
        <w:t>C</w:t>
      </w:r>
      <w:r>
        <w:rPr>
          <w:spacing w:val="-5"/>
          <w:w w:val="5"/>
        </w:rPr>
        <w:t>U</w:t>
      </w:r>
      <w:r>
        <w:rPr>
          <w:spacing w:val="-5"/>
          <w:w w:val="5"/>
          <w:position w:val="63"/>
        </w:rPr>
        <w:t>C</w:t>
      </w:r>
      <w:r>
        <w:rPr>
          <w:spacing w:val="-5"/>
          <w:w w:val="5"/>
          <w:position w:val="42"/>
        </w:rPr>
        <w:t>X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  <w:position w:val="42"/>
        </w:rPr>
        <w:t>X</w:t>
      </w:r>
      <w:r>
        <w:rPr>
          <w:spacing w:val="-5"/>
          <w:w w:val="5"/>
          <w:position w:val="84"/>
        </w:rPr>
        <w:t>N</w:t>
      </w:r>
      <w:r>
        <w:rPr>
          <w:spacing w:val="-4"/>
          <w:w w:val="5"/>
          <w:position w:val="21"/>
        </w:rPr>
        <w:t>U</w:t>
      </w:r>
      <w:r>
        <w:rPr>
          <w:spacing w:val="-5"/>
          <w:w w:val="5"/>
        </w:rPr>
        <w:t>N</w:t>
      </w:r>
      <w:r>
        <w:rPr>
          <w:spacing w:val="-5"/>
          <w:w w:val="5"/>
          <w:position w:val="63"/>
        </w:rPr>
        <w:t>T</w:t>
      </w:r>
      <w:r>
        <w:rPr>
          <w:spacing w:val="-5"/>
          <w:w w:val="5"/>
          <w:position w:val="21"/>
        </w:rPr>
        <w:t>N</w:t>
      </w:r>
      <w:r>
        <w:rPr>
          <w:spacing w:val="-5"/>
          <w:w w:val="5"/>
        </w:rPr>
        <w:t>N</w:t>
      </w:r>
      <w:r>
        <w:rPr>
          <w:spacing w:val="-5"/>
          <w:w w:val="5"/>
          <w:position w:val="63"/>
        </w:rPr>
        <w:t>T</w:t>
      </w:r>
      <w:r>
        <w:rPr>
          <w:spacing w:val="-5"/>
          <w:w w:val="5"/>
        </w:rPr>
        <w:t>N</w:t>
      </w:r>
      <w:r>
        <w:rPr>
          <w:spacing w:val="-4"/>
          <w:w w:val="5"/>
          <w:position w:val="21"/>
        </w:rPr>
        <w:t>N</w:t>
      </w:r>
      <w:r>
        <w:rPr>
          <w:spacing w:val="-5"/>
          <w:w w:val="5"/>
        </w:rPr>
        <w:t>C</w:t>
      </w:r>
      <w:r>
        <w:rPr>
          <w:spacing w:val="-5"/>
          <w:w w:val="5"/>
          <w:position w:val="21"/>
        </w:rPr>
        <w:t>C</w:t>
      </w:r>
      <w:r>
        <w:rPr>
          <w:spacing w:val="-5"/>
          <w:w w:val="5"/>
        </w:rPr>
        <w:t>C</w:t>
      </w:r>
      <w:r>
        <w:rPr>
          <w:spacing w:val="-4"/>
          <w:w w:val="5"/>
          <w:position w:val="21"/>
        </w:rPr>
        <w:t>C</w:t>
      </w:r>
      <w:r>
        <w:rPr>
          <w:spacing w:val="-5"/>
          <w:w w:val="5"/>
        </w:rPr>
        <w:t>E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</w:rPr>
        <w:t>E</w:t>
      </w:r>
      <w:r>
        <w:rPr>
          <w:spacing w:val="-4"/>
          <w:w w:val="5"/>
          <w:position w:val="21"/>
        </w:rPr>
        <w:t>E</w:t>
      </w:r>
      <w:r>
        <w:rPr>
          <w:spacing w:val="1"/>
          <w:w w:val="5"/>
        </w:rPr>
        <w:t>_M</w:t>
      </w:r>
      <w:r>
        <w:rPr>
          <w:w w:val="5"/>
        </w:rPr>
        <w:t>X</w:t>
      </w:r>
      <w:r>
        <w:rPr/>
      </w:r>
    </w:p>
    <w:p>
      <w:pPr>
        <w:spacing w:line="379" w:lineRule="atLeast" w:before="0"/>
        <w:ind w:left="270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5"/>
        </w:rPr>
        <w:br w:type="column"/>
      </w:r>
      <w:r>
        <w:rPr>
          <w:rFonts w:ascii="宋体"/>
          <w:spacing w:val="-5"/>
          <w:w w:val="5"/>
          <w:position w:val="42"/>
          <w:sz w:val="240"/>
        </w:rPr>
        <w:t>C</w:t>
      </w:r>
      <w:r>
        <w:rPr>
          <w:rFonts w:ascii="宋体"/>
          <w:spacing w:val="-5"/>
          <w:w w:val="5"/>
          <w:sz w:val="240"/>
        </w:rPr>
        <w:t>C</w:t>
      </w:r>
      <w:r>
        <w:rPr>
          <w:rFonts w:ascii="宋体"/>
          <w:spacing w:val="-5"/>
          <w:w w:val="5"/>
          <w:position w:val="-20"/>
          <w:sz w:val="240"/>
        </w:rPr>
        <w:t>C</w:t>
      </w:r>
      <w:r>
        <w:rPr>
          <w:rFonts w:ascii="宋体"/>
          <w:spacing w:val="-5"/>
          <w:w w:val="5"/>
          <w:position w:val="-62"/>
          <w:sz w:val="240"/>
        </w:rPr>
        <w:t>C</w:t>
      </w:r>
      <w:r>
        <w:rPr>
          <w:rFonts w:ascii="宋体"/>
          <w:spacing w:val="-5"/>
          <w:w w:val="5"/>
          <w:position w:val="21"/>
          <w:sz w:val="240"/>
        </w:rPr>
        <w:t>C</w:t>
      </w:r>
      <w:r>
        <w:rPr>
          <w:rFonts w:ascii="宋体"/>
          <w:w w:val="5"/>
          <w:position w:val="-41"/>
          <w:sz w:val="240"/>
        </w:rPr>
        <w:t>C</w:t>
      </w:r>
      <w:r>
        <w:rPr>
          <w:rFonts w:ascii="宋体"/>
          <w:spacing w:val="-5"/>
          <w:w w:val="5"/>
          <w:position w:val="42"/>
          <w:sz w:val="240"/>
        </w:rPr>
        <w:t>:</w:t>
      </w:r>
      <w:r>
        <w:rPr>
          <w:rFonts w:ascii="宋体"/>
          <w:spacing w:val="-5"/>
          <w:w w:val="5"/>
          <w:position w:val="-41"/>
          <w:sz w:val="240"/>
        </w:rPr>
        <w:t>:</w:t>
      </w:r>
      <w:r>
        <w:rPr>
          <w:rFonts w:ascii="宋体"/>
          <w:spacing w:val="-5"/>
          <w:w w:val="5"/>
          <w:position w:val="-20"/>
          <w:sz w:val="240"/>
        </w:rPr>
        <w:t>:</w:t>
      </w:r>
      <w:r>
        <w:rPr>
          <w:rFonts w:ascii="宋体"/>
          <w:spacing w:val="-5"/>
          <w:w w:val="5"/>
          <w:sz w:val="240"/>
        </w:rPr>
        <w:t>:</w:t>
      </w:r>
      <w:r>
        <w:rPr>
          <w:rFonts w:ascii="宋体"/>
          <w:spacing w:val="-5"/>
          <w:w w:val="5"/>
          <w:position w:val="21"/>
          <w:sz w:val="240"/>
        </w:rPr>
        <w:t>h</w:t>
      </w:r>
      <w:r>
        <w:rPr>
          <w:rFonts w:ascii="宋体"/>
          <w:spacing w:val="-3"/>
          <w:w w:val="5"/>
          <w:position w:val="172"/>
          <w:sz w:val="26"/>
        </w:rPr>
        <w:t>F</w:t>
      </w:r>
      <w:r>
        <w:rPr>
          <w:rFonts w:ascii="宋体"/>
          <w:spacing w:val="-3"/>
          <w:w w:val="5"/>
          <w:position w:val="-41"/>
          <w:sz w:val="240"/>
        </w:rPr>
      </w:r>
      <w:r>
        <w:rPr>
          <w:rFonts w:ascii="宋体"/>
          <w:spacing w:val="-3"/>
          <w:w w:val="5"/>
          <w:position w:val="42"/>
          <w:sz w:val="240"/>
        </w:rPr>
      </w:r>
      <w:r>
        <w:rPr>
          <w:rFonts w:ascii="宋体"/>
          <w:spacing w:val="-3"/>
          <w:w w:val="5"/>
          <w:position w:val="-20"/>
          <w:sz w:val="240"/>
        </w:rPr>
      </w:r>
      <w:r>
        <w:rPr>
          <w:rFonts w:ascii="宋体"/>
          <w:spacing w:val="-5"/>
          <w:w w:val="5"/>
          <w:position w:val="21"/>
          <w:sz w:val="240"/>
        </w:rPr>
        <w:t>a</w:t>
      </w:r>
      <w:r>
        <w:rPr>
          <w:rFonts w:ascii="宋体"/>
          <w:spacing w:val="90"/>
          <w:w w:val="5"/>
          <w:position w:val="21"/>
          <w:sz w:val="240"/>
        </w:rPr>
        <w:t> </w:t>
      </w:r>
      <w:r>
        <w:rPr>
          <w:rFonts w:ascii="宋体"/>
          <w:spacing w:val="90"/>
          <w:w w:val="5"/>
          <w:sz w:val="240"/>
        </w:rPr>
      </w:r>
      <w:r>
        <w:rPr>
          <w:rFonts w:ascii="宋体"/>
          <w:spacing w:val="-5"/>
          <w:w w:val="5"/>
          <w:position w:val="172"/>
          <w:sz w:val="26"/>
        </w:rPr>
        <w:t>A</w:t>
      </w:r>
      <w:r>
        <w:rPr>
          <w:rFonts w:ascii="宋体"/>
          <w:spacing w:val="-5"/>
          <w:w w:val="5"/>
          <w:position w:val="42"/>
          <w:sz w:val="240"/>
        </w:rPr>
        <w:t>L</w:t>
      </w:r>
      <w:r>
        <w:rPr>
          <w:rFonts w:ascii="宋体"/>
          <w:spacing w:val="-5"/>
          <w:w w:val="5"/>
          <w:position w:val="-41"/>
          <w:sz w:val="240"/>
        </w:rPr>
        <w:t>B</w:t>
      </w:r>
      <w:r>
        <w:rPr>
          <w:rFonts w:ascii="宋体"/>
          <w:spacing w:val="-5"/>
          <w:w w:val="5"/>
          <w:position w:val="-20"/>
          <w:sz w:val="240"/>
        </w:rPr>
        <w:t>B</w:t>
      </w:r>
      <w:r>
        <w:rPr>
          <w:rFonts w:ascii="宋体"/>
          <w:spacing w:val="-5"/>
          <w:w w:val="5"/>
          <w:sz w:val="240"/>
        </w:rPr>
        <w:t>L</w:t>
      </w:r>
      <w:r>
        <w:rPr>
          <w:rFonts w:ascii="宋体"/>
          <w:spacing w:val="-8"/>
          <w:w w:val="5"/>
          <w:position w:val="21"/>
          <w:sz w:val="240"/>
        </w:rPr>
        <w:t>r</w:t>
      </w:r>
      <w:r>
        <w:rPr>
          <w:rFonts w:ascii="宋体"/>
          <w:spacing w:val="-7"/>
          <w:w w:val="5"/>
          <w:position w:val="172"/>
          <w:sz w:val="26"/>
        </w:rPr>
        <w:t>I</w:t>
      </w:r>
      <w:r>
        <w:rPr>
          <w:rFonts w:ascii="宋体"/>
          <w:spacing w:val="-5"/>
          <w:w w:val="5"/>
          <w:position w:val="42"/>
          <w:sz w:val="240"/>
        </w:rPr>
        <w:t>i</w:t>
      </w:r>
      <w:r>
        <w:rPr>
          <w:rFonts w:ascii="宋体"/>
          <w:spacing w:val="-5"/>
          <w:w w:val="5"/>
          <w:position w:val="-41"/>
          <w:sz w:val="240"/>
        </w:rPr>
        <w:t>l</w:t>
      </w:r>
      <w:r>
        <w:rPr>
          <w:rFonts w:ascii="宋体"/>
          <w:spacing w:val="-5"/>
          <w:w w:val="5"/>
          <w:position w:val="-20"/>
          <w:sz w:val="240"/>
        </w:rPr>
        <w:t>l</w:t>
      </w:r>
      <w:r>
        <w:rPr>
          <w:rFonts w:ascii="宋体"/>
          <w:spacing w:val="-5"/>
          <w:w w:val="5"/>
          <w:sz w:val="240"/>
        </w:rPr>
        <w:t>i</w:t>
      </w:r>
      <w:r>
        <w:rPr>
          <w:rFonts w:ascii="宋体"/>
          <w:w w:val="5"/>
          <w:position w:val="21"/>
          <w:sz w:val="240"/>
        </w:rPr>
        <w:t>g</w:t>
      </w:r>
      <w:r>
        <w:rPr>
          <w:rFonts w:ascii="宋体"/>
          <w:spacing w:val="-5"/>
          <w:w w:val="5"/>
          <w:position w:val="42"/>
          <w:sz w:val="240"/>
        </w:rPr>
        <w:t>m</w:t>
      </w:r>
      <w:r>
        <w:rPr>
          <w:rFonts w:ascii="宋体"/>
          <w:spacing w:val="-5"/>
          <w:w w:val="5"/>
          <w:position w:val="-41"/>
          <w:sz w:val="240"/>
        </w:rPr>
        <w:t>o</w:t>
      </w:r>
      <w:r>
        <w:rPr>
          <w:rFonts w:ascii="宋体"/>
          <w:spacing w:val="-5"/>
          <w:w w:val="5"/>
          <w:sz w:val="240"/>
        </w:rPr>
        <w:t>m</w:t>
      </w:r>
      <w:r>
        <w:rPr>
          <w:rFonts w:ascii="宋体"/>
          <w:spacing w:val="-5"/>
          <w:w w:val="5"/>
          <w:position w:val="-20"/>
          <w:sz w:val="240"/>
        </w:rPr>
        <w:t>o</w:t>
      </w:r>
      <w:r>
        <w:rPr>
          <w:rFonts w:ascii="宋体"/>
          <w:spacing w:val="-45"/>
          <w:w w:val="5"/>
          <w:position w:val="21"/>
          <w:sz w:val="240"/>
        </w:rPr>
        <w:t>e</w:t>
      </w:r>
      <w:r>
        <w:rPr>
          <w:rFonts w:ascii="宋体"/>
          <w:spacing w:val="-4"/>
          <w:w w:val="5"/>
          <w:position w:val="172"/>
          <w:sz w:val="26"/>
        </w:rPr>
        <w:t>L</w:t>
      </w:r>
      <w:r>
        <w:rPr>
          <w:rFonts w:ascii="宋体"/>
          <w:spacing w:val="-5"/>
          <w:w w:val="5"/>
          <w:position w:val="42"/>
          <w:sz w:val="240"/>
        </w:rPr>
        <w:t>.</w:t>
      </w:r>
      <w:r>
        <w:rPr>
          <w:rFonts w:ascii="宋体"/>
          <w:spacing w:val="-5"/>
          <w:w w:val="5"/>
          <w:position w:val="-41"/>
          <w:sz w:val="240"/>
        </w:rPr>
        <w:t>w</w:t>
      </w:r>
      <w:r>
        <w:rPr>
          <w:rFonts w:ascii="宋体"/>
          <w:spacing w:val="-5"/>
          <w:w w:val="5"/>
          <w:sz w:val="240"/>
        </w:rPr>
        <w:t>.</w:t>
      </w:r>
      <w:r>
        <w:rPr>
          <w:rFonts w:ascii="宋体"/>
          <w:spacing w:val="-5"/>
          <w:w w:val="5"/>
          <w:position w:val="-20"/>
          <w:sz w:val="240"/>
        </w:rPr>
        <w:t>w</w:t>
      </w:r>
      <w:r>
        <w:rPr>
          <w:rFonts w:ascii="宋体"/>
          <w:spacing w:val="-18"/>
          <w:w w:val="5"/>
          <w:position w:val="21"/>
          <w:sz w:val="240"/>
        </w:rPr>
        <w:t>d</w:t>
      </w:r>
      <w:r>
        <w:rPr>
          <w:rFonts w:ascii="宋体"/>
          <w:spacing w:val="-6"/>
          <w:w w:val="5"/>
          <w:position w:val="172"/>
          <w:sz w:val="26"/>
        </w:rPr>
        <w:t>E</w:t>
      </w:r>
      <w:r>
        <w:rPr>
          <w:rFonts w:ascii="宋体"/>
          <w:w w:val="5"/>
          <w:position w:val="172"/>
          <w:sz w:val="26"/>
        </w:rPr>
        <w:t>                                                    </w:t>
      </w:r>
      <w:r>
        <w:rPr>
          <w:rFonts w:ascii="宋体"/>
          <w:spacing w:val="5"/>
          <w:w w:val="5"/>
          <w:position w:val="172"/>
          <w:sz w:val="26"/>
        </w:rPr>
        <w:t> </w:t>
      </w:r>
      <w:r>
        <w:rPr>
          <w:rFonts w:ascii="宋体"/>
          <w:spacing w:val="5"/>
          <w:w w:val="5"/>
          <w:position w:val="-41"/>
          <w:sz w:val="240"/>
        </w:rPr>
      </w:r>
      <w:r>
        <w:rPr>
          <w:rFonts w:ascii="宋体"/>
          <w:spacing w:val="5"/>
          <w:w w:val="5"/>
          <w:position w:val="42"/>
          <w:sz w:val="240"/>
        </w:rPr>
      </w:r>
      <w:r>
        <w:rPr>
          <w:rFonts w:ascii="宋体"/>
          <w:spacing w:val="5"/>
          <w:w w:val="5"/>
          <w:position w:val="-20"/>
          <w:sz w:val="240"/>
        </w:rPr>
      </w:r>
      <w:r>
        <w:rPr>
          <w:rFonts w:ascii="宋体"/>
          <w:spacing w:val="5"/>
          <w:w w:val="5"/>
          <w:sz w:val="240"/>
        </w:rPr>
      </w:r>
      <w:r>
        <w:rPr>
          <w:rFonts w:ascii="宋体"/>
          <w:spacing w:val="5"/>
          <w:w w:val="5"/>
          <w:position w:val="21"/>
          <w:sz w:val="240"/>
        </w:rPr>
      </w:r>
      <w:r>
        <w:rPr>
          <w:rFonts w:ascii="宋体"/>
          <w:spacing w:val="-5"/>
          <w:w w:val="5"/>
          <w:position w:val="42"/>
          <w:sz w:val="240"/>
        </w:rPr>
        <w:t>A</w:t>
      </w:r>
      <w:r>
        <w:rPr>
          <w:rFonts w:ascii="宋体"/>
          <w:spacing w:val="-5"/>
          <w:w w:val="5"/>
          <w:position w:val="-41"/>
          <w:sz w:val="240"/>
        </w:rPr>
        <w:t>B</w:t>
      </w:r>
      <w:r>
        <w:rPr>
          <w:rFonts w:ascii="宋体"/>
          <w:spacing w:val="-5"/>
          <w:w w:val="5"/>
          <w:sz w:val="240"/>
        </w:rPr>
        <w:t>A</w:t>
      </w:r>
      <w:r>
        <w:rPr>
          <w:rFonts w:ascii="宋体"/>
          <w:spacing w:val="-5"/>
          <w:w w:val="5"/>
          <w:position w:val="-20"/>
          <w:sz w:val="240"/>
        </w:rPr>
        <w:t>B</w:t>
      </w:r>
      <w:r>
        <w:rPr>
          <w:rFonts w:ascii="宋体"/>
          <w:spacing w:val="-58"/>
          <w:w w:val="5"/>
          <w:position w:val="21"/>
          <w:sz w:val="240"/>
        </w:rPr>
        <w:t>A</w:t>
      </w:r>
      <w:r>
        <w:rPr>
          <w:rFonts w:ascii="宋体"/>
          <w:spacing w:val="-3"/>
          <w:w w:val="5"/>
          <w:position w:val="172"/>
          <w:sz w:val="26"/>
        </w:rPr>
        <w:t>D</w:t>
      </w:r>
      <w:r>
        <w:rPr>
          <w:rFonts w:ascii="宋体"/>
          <w:spacing w:val="-5"/>
          <w:w w:val="5"/>
          <w:position w:val="-41"/>
          <w:sz w:val="240"/>
        </w:rPr>
        <w:t>y</w:t>
      </w:r>
      <w:r>
        <w:rPr>
          <w:rFonts w:ascii="宋体"/>
          <w:spacing w:val="-5"/>
          <w:w w:val="5"/>
          <w:position w:val="42"/>
          <w:sz w:val="240"/>
        </w:rPr>
        <w:t>i</w:t>
      </w:r>
      <w:r>
        <w:rPr>
          <w:rFonts w:ascii="宋体"/>
          <w:spacing w:val="-5"/>
          <w:w w:val="5"/>
          <w:position w:val="-20"/>
          <w:sz w:val="240"/>
        </w:rPr>
        <w:t>y</w:t>
      </w:r>
      <w:r>
        <w:rPr>
          <w:rFonts w:ascii="宋体"/>
          <w:spacing w:val="-5"/>
          <w:w w:val="5"/>
          <w:sz w:val="240"/>
        </w:rPr>
        <w:t>i</w:t>
      </w:r>
      <w:r>
        <w:rPr>
          <w:rFonts w:ascii="宋体"/>
          <w:w w:val="5"/>
          <w:position w:val="21"/>
          <w:sz w:val="240"/>
        </w:rPr>
        <w:t>i</w:t>
      </w:r>
      <w:r>
        <w:rPr>
          <w:rFonts w:ascii="宋体"/>
          <w:spacing w:val="-5"/>
          <w:w w:val="5"/>
          <w:position w:val="42"/>
          <w:sz w:val="240"/>
        </w:rPr>
        <w:t>r</w:t>
      </w:r>
      <w:r>
        <w:rPr>
          <w:rFonts w:ascii="宋体"/>
          <w:spacing w:val="-5"/>
          <w:w w:val="5"/>
          <w:position w:val="-41"/>
          <w:sz w:val="240"/>
        </w:rPr>
      </w:r>
      <w:r>
        <w:rPr>
          <w:rFonts w:ascii="宋体"/>
          <w:spacing w:val="-5"/>
          <w:w w:val="5"/>
          <w:position w:val="-20"/>
          <w:sz w:val="240"/>
        </w:rPr>
      </w:r>
      <w:r>
        <w:rPr>
          <w:rFonts w:ascii="宋体"/>
          <w:spacing w:val="-5"/>
          <w:w w:val="5"/>
          <w:sz w:val="240"/>
        </w:rPr>
        <w:t>r</w:t>
      </w:r>
      <w:r>
        <w:rPr>
          <w:rFonts w:ascii="宋体"/>
          <w:spacing w:val="-5"/>
          <w:w w:val="5"/>
          <w:position w:val="21"/>
          <w:sz w:val="240"/>
        </w:rPr>
        <w:t>r</w:t>
      </w:r>
      <w:r>
        <w:rPr>
          <w:rFonts w:ascii="宋体"/>
          <w:w w:val="5"/>
          <w:position w:val="-62"/>
          <w:sz w:val="240"/>
        </w:rPr>
        <w:t>o</w:t>
      </w:r>
      <w:r>
        <w:rPr>
          <w:rFonts w:ascii="宋体"/>
          <w:spacing w:val="-5"/>
          <w:w w:val="5"/>
          <w:position w:val="-41"/>
          <w:sz w:val="240"/>
        </w:rPr>
        <w:t>B</w:t>
      </w:r>
      <w:r>
        <w:rPr>
          <w:rFonts w:ascii="宋体"/>
          <w:spacing w:val="-5"/>
          <w:w w:val="5"/>
          <w:position w:val="42"/>
          <w:sz w:val="240"/>
        </w:rPr>
      </w:r>
      <w:r>
        <w:rPr>
          <w:rFonts w:ascii="宋体"/>
          <w:spacing w:val="-5"/>
          <w:w w:val="5"/>
          <w:position w:val="-20"/>
          <w:sz w:val="240"/>
        </w:rPr>
        <w:t>B</w:t>
      </w:r>
      <w:r>
        <w:rPr>
          <w:rFonts w:ascii="宋体"/>
          <w:spacing w:val="-5"/>
          <w:w w:val="5"/>
          <w:sz w:val="240"/>
        </w:rPr>
      </w:r>
      <w:r>
        <w:rPr>
          <w:rFonts w:ascii="宋体"/>
          <w:spacing w:val="-5"/>
          <w:w w:val="5"/>
          <w:position w:val="21"/>
          <w:sz w:val="240"/>
        </w:rPr>
      </w:r>
      <w:r>
        <w:rPr>
          <w:rFonts w:ascii="宋体"/>
          <w:w w:val="5"/>
          <w:position w:val="-62"/>
          <w:sz w:val="240"/>
        </w:rPr>
        <w:t>w</w:t>
      </w:r>
      <w:r>
        <w:rPr>
          <w:rFonts w:ascii="宋体"/>
          <w:spacing w:val="-5"/>
          <w:w w:val="5"/>
          <w:position w:val="-41"/>
          <w:sz w:val="240"/>
        </w:rPr>
        <w:t>o</w:t>
      </w:r>
      <w:r>
        <w:rPr>
          <w:rFonts w:ascii="宋体"/>
          <w:spacing w:val="-5"/>
          <w:w w:val="5"/>
          <w:position w:val="42"/>
          <w:sz w:val="240"/>
        </w:rPr>
        <w:t>t</w:t>
      </w:r>
      <w:r>
        <w:rPr>
          <w:rFonts w:ascii="宋体"/>
          <w:spacing w:val="-5"/>
          <w:w w:val="5"/>
          <w:position w:val="21"/>
          <w:sz w:val="240"/>
        </w:rPr>
        <w:t>C</w:t>
      </w:r>
      <w:r>
        <w:rPr>
          <w:rFonts w:ascii="宋体"/>
          <w:spacing w:val="-5"/>
          <w:w w:val="5"/>
          <w:sz w:val="240"/>
        </w:rPr>
        <w:t>t</w:t>
      </w:r>
      <w:r>
        <w:rPr>
          <w:rFonts w:ascii="宋体"/>
          <w:spacing w:val="-5"/>
          <w:w w:val="5"/>
          <w:position w:val="-20"/>
          <w:sz w:val="240"/>
        </w:rPr>
        <w:t>o</w:t>
      </w:r>
      <w:r>
        <w:rPr>
          <w:rFonts w:ascii="宋体"/>
          <w:w w:val="5"/>
          <w:position w:val="-62"/>
          <w:sz w:val="240"/>
        </w:rPr>
        <w:t>B</w:t>
      </w:r>
      <w:r>
        <w:rPr>
          <w:rFonts w:ascii="宋体"/>
          <w:spacing w:val="-5"/>
          <w:w w:val="5"/>
          <w:position w:val="-41"/>
          <w:sz w:val="240"/>
        </w:rPr>
        <w:t>u</w:t>
      </w:r>
      <w:r>
        <w:rPr>
          <w:rFonts w:ascii="宋体"/>
          <w:spacing w:val="-5"/>
          <w:w w:val="5"/>
          <w:position w:val="42"/>
          <w:sz w:val="240"/>
        </w:rPr>
        <w:t>o</w:t>
      </w:r>
      <w:r>
        <w:rPr>
          <w:rFonts w:ascii="宋体"/>
          <w:spacing w:val="-5"/>
          <w:w w:val="5"/>
          <w:position w:val="-20"/>
          <w:sz w:val="240"/>
        </w:rPr>
        <w:t>u</w:t>
      </w:r>
      <w:r>
        <w:rPr>
          <w:rFonts w:ascii="宋体"/>
          <w:spacing w:val="-5"/>
          <w:w w:val="5"/>
          <w:position w:val="21"/>
          <w:sz w:val="240"/>
        </w:rPr>
        <w:t>o</w:t>
      </w:r>
      <w:r>
        <w:rPr>
          <w:rFonts w:ascii="宋体"/>
          <w:spacing w:val="-5"/>
          <w:w w:val="5"/>
          <w:sz w:val="240"/>
        </w:rPr>
        <w:t>o</w:t>
      </w:r>
      <w:r>
        <w:rPr>
          <w:rFonts w:ascii="宋体"/>
          <w:w w:val="5"/>
          <w:position w:val="-62"/>
          <w:sz w:val="240"/>
        </w:rPr>
        <w:t>y</w:t>
      </w:r>
      <w:r>
        <w:rPr>
          <w:rFonts w:ascii="宋体"/>
          <w:spacing w:val="-5"/>
          <w:w w:val="5"/>
          <w:position w:val="-41"/>
          <w:sz w:val="240"/>
        </w:rPr>
        <w:t>n</w:t>
      </w:r>
      <w:r>
        <w:rPr>
          <w:rFonts w:ascii="宋体"/>
          <w:spacing w:val="-5"/>
          <w:w w:val="5"/>
          <w:position w:val="42"/>
          <w:sz w:val="240"/>
        </w:rPr>
      </w:r>
      <w:r>
        <w:rPr>
          <w:rFonts w:ascii="宋体"/>
          <w:spacing w:val="-5"/>
          <w:w w:val="5"/>
          <w:sz w:val="240"/>
        </w:rPr>
      </w:r>
      <w:r>
        <w:rPr>
          <w:rFonts w:ascii="宋体"/>
          <w:spacing w:val="-5"/>
          <w:w w:val="5"/>
          <w:position w:val="-20"/>
          <w:sz w:val="240"/>
        </w:rPr>
        <w:t>n</w:t>
      </w:r>
      <w:r>
        <w:rPr>
          <w:rFonts w:ascii="宋体"/>
          <w:spacing w:val="-5"/>
          <w:w w:val="5"/>
          <w:position w:val="21"/>
          <w:sz w:val="240"/>
        </w:rPr>
        <w:t>o</w:t>
      </w:r>
      <w:r>
        <w:rPr>
          <w:rFonts w:ascii="宋体"/>
          <w:w w:val="5"/>
          <w:position w:val="21"/>
          <w:sz w:val="240"/>
        </w:rPr>
        <w:t>    </w:t>
      </w:r>
      <w:r>
        <w:rPr>
          <w:rFonts w:ascii="宋体"/>
          <w:spacing w:val="50"/>
          <w:w w:val="5"/>
          <w:position w:val="21"/>
          <w:sz w:val="240"/>
        </w:rPr>
        <w:t> </w:t>
      </w:r>
      <w:r>
        <w:rPr>
          <w:rFonts w:ascii="宋体"/>
          <w:spacing w:val="50"/>
          <w:w w:val="5"/>
          <w:position w:val="-62"/>
          <w:sz w:val="240"/>
        </w:rPr>
      </w:r>
      <w:r>
        <w:rPr>
          <w:rFonts w:ascii="宋体"/>
          <w:spacing w:val="-5"/>
          <w:w w:val="5"/>
          <w:position w:val="42"/>
          <w:sz w:val="240"/>
        </w:rPr>
        <w:t>A</w:t>
      </w:r>
      <w:r>
        <w:rPr>
          <w:rFonts w:ascii="宋体"/>
          <w:spacing w:val="-5"/>
          <w:w w:val="5"/>
          <w:position w:val="-41"/>
          <w:sz w:val="240"/>
        </w:rPr>
        <w:t>c</w:t>
      </w:r>
      <w:r>
        <w:rPr>
          <w:rFonts w:ascii="宋体"/>
          <w:spacing w:val="-5"/>
          <w:w w:val="5"/>
          <w:position w:val="21"/>
          <w:sz w:val="240"/>
        </w:rPr>
        <w:t>l</w:t>
      </w:r>
      <w:r>
        <w:rPr>
          <w:rFonts w:ascii="宋体"/>
          <w:spacing w:val="-5"/>
          <w:w w:val="5"/>
          <w:position w:val="-20"/>
          <w:sz w:val="240"/>
        </w:rPr>
        <w:t>c</w:t>
      </w:r>
      <w:r>
        <w:rPr>
          <w:rFonts w:ascii="宋体"/>
          <w:spacing w:val="-5"/>
          <w:w w:val="5"/>
          <w:position w:val="-62"/>
          <w:sz w:val="240"/>
        </w:rPr>
        <w:t>L</w:t>
      </w:r>
      <w:r>
        <w:rPr>
          <w:rFonts w:ascii="宋体"/>
          <w:w w:val="5"/>
          <w:sz w:val="240"/>
        </w:rPr>
        <w:t>A</w:t>
      </w:r>
      <w:r>
        <w:rPr>
          <w:rFonts w:ascii="宋体"/>
          <w:spacing w:val="-5"/>
          <w:w w:val="5"/>
          <w:position w:val="42"/>
          <w:sz w:val="240"/>
        </w:rPr>
        <w:t>i</w:t>
      </w:r>
      <w:r>
        <w:rPr>
          <w:rFonts w:ascii="宋体"/>
          <w:spacing w:val="-5"/>
          <w:w w:val="5"/>
          <w:position w:val="-41"/>
          <w:sz w:val="240"/>
        </w:rPr>
        <w:t>e</w:t>
      </w:r>
      <w:r>
        <w:rPr>
          <w:rFonts w:ascii="宋体"/>
          <w:spacing w:val="-5"/>
          <w:w w:val="5"/>
          <w:position w:val="-62"/>
          <w:sz w:val="240"/>
        </w:rPr>
        <w:t>o</w:t>
      </w:r>
      <w:r>
        <w:rPr>
          <w:rFonts w:ascii="宋体"/>
          <w:spacing w:val="-5"/>
          <w:w w:val="5"/>
          <w:position w:val="-20"/>
          <w:sz w:val="240"/>
        </w:rPr>
        <w:t>e</w:t>
      </w:r>
      <w:r>
        <w:rPr>
          <w:rFonts w:ascii="宋体"/>
          <w:spacing w:val="-5"/>
          <w:w w:val="5"/>
          <w:position w:val="21"/>
          <w:sz w:val="240"/>
        </w:rPr>
        <w:t>e</w:t>
      </w:r>
      <w:r>
        <w:rPr>
          <w:rFonts w:ascii="宋体"/>
          <w:w w:val="5"/>
          <w:sz w:val="240"/>
        </w:rPr>
        <w:t>i</w:t>
      </w:r>
      <w:r>
        <w:rPr>
          <w:rFonts w:ascii="宋体"/>
          <w:spacing w:val="-5"/>
          <w:w w:val="5"/>
          <w:position w:val="42"/>
          <w:sz w:val="240"/>
        </w:rPr>
        <w:t>r</w:t>
      </w:r>
      <w:r>
        <w:rPr>
          <w:rFonts w:ascii="宋体"/>
          <w:spacing w:val="-5"/>
          <w:w w:val="5"/>
          <w:position w:val="-41"/>
          <w:sz w:val="240"/>
        </w:rPr>
      </w:r>
      <w:r>
        <w:rPr>
          <w:rFonts w:ascii="宋体"/>
          <w:spacing w:val="-5"/>
          <w:w w:val="5"/>
          <w:position w:val="-20"/>
          <w:sz w:val="240"/>
        </w:rPr>
      </w:r>
      <w:r>
        <w:rPr>
          <w:rFonts w:ascii="宋体"/>
          <w:spacing w:val="-5"/>
          <w:w w:val="5"/>
          <w:position w:val="-62"/>
          <w:sz w:val="240"/>
        </w:rPr>
        <w:t>w</w:t>
      </w:r>
      <w:r>
        <w:rPr>
          <w:rFonts w:ascii="宋体"/>
          <w:spacing w:val="-5"/>
          <w:w w:val="5"/>
          <w:position w:val="21"/>
          <w:sz w:val="240"/>
        </w:rPr>
        <w:t>r</w:t>
      </w:r>
      <w:r>
        <w:rPr>
          <w:rFonts w:ascii="宋体"/>
          <w:w w:val="5"/>
          <w:sz w:val="240"/>
        </w:rPr>
        <w:t>r</w:t>
      </w:r>
      <w:r>
        <w:rPr>
          <w:rFonts w:ascii="宋体"/>
          <w:w w:val="5"/>
          <w:position w:val="42"/>
          <w:sz w:val="240"/>
        </w:rPr>
      </w:r>
      <w:r>
        <w:rPr>
          <w:rFonts w:ascii="宋体"/>
          <w:spacing w:val="-5"/>
          <w:w w:val="5"/>
          <w:position w:val="-41"/>
          <w:sz w:val="240"/>
        </w:rPr>
        <w:t>V</w:t>
      </w:r>
      <w:r>
        <w:rPr>
          <w:rFonts w:ascii="宋体"/>
          <w:spacing w:val="-5"/>
          <w:w w:val="5"/>
          <w:position w:val="-20"/>
          <w:sz w:val="240"/>
        </w:rPr>
        <w:t>V</w:t>
      </w:r>
      <w:r>
        <w:rPr>
          <w:rFonts w:ascii="宋体"/>
          <w:w w:val="5"/>
          <w:position w:val="-20"/>
          <w:sz w:val="240"/>
        </w:rPr>
        <w:t>    </w:t>
      </w:r>
      <w:r>
        <w:rPr>
          <w:rFonts w:ascii="宋体"/>
          <w:spacing w:val="51"/>
          <w:w w:val="5"/>
          <w:position w:val="-20"/>
          <w:sz w:val="240"/>
        </w:rPr>
        <w:t> </w:t>
      </w:r>
      <w:r>
        <w:rPr>
          <w:rFonts w:ascii="宋体"/>
          <w:spacing w:val="51"/>
          <w:w w:val="5"/>
          <w:position w:val="21"/>
          <w:sz w:val="240"/>
        </w:rPr>
      </w:r>
      <w:r>
        <w:rPr>
          <w:rFonts w:ascii="宋体"/>
          <w:spacing w:val="51"/>
          <w:w w:val="5"/>
          <w:sz w:val="240"/>
        </w:rPr>
      </w:r>
      <w:r>
        <w:rPr>
          <w:rFonts w:ascii="宋体"/>
          <w:spacing w:val="-5"/>
          <w:w w:val="5"/>
          <w:position w:val="42"/>
          <w:sz w:val="240"/>
        </w:rPr>
        <w:t>T</w:t>
      </w:r>
      <w:r>
        <w:rPr>
          <w:rFonts w:ascii="宋体"/>
          <w:spacing w:val="-5"/>
          <w:w w:val="5"/>
          <w:position w:val="-41"/>
          <w:sz w:val="240"/>
        </w:rPr>
        <w:t>a</w:t>
      </w:r>
      <w:r>
        <w:rPr>
          <w:rFonts w:ascii="宋体"/>
          <w:spacing w:val="-5"/>
          <w:w w:val="5"/>
          <w:position w:val="-20"/>
          <w:sz w:val="240"/>
        </w:rPr>
        <w:t>a</w:t>
      </w:r>
      <w:r>
        <w:rPr>
          <w:rFonts w:ascii="宋体"/>
          <w:spacing w:val="-5"/>
          <w:w w:val="5"/>
          <w:position w:val="21"/>
          <w:sz w:val="240"/>
        </w:rPr>
        <w:t>O</w:t>
      </w:r>
      <w:r>
        <w:rPr>
          <w:rFonts w:ascii="宋体"/>
          <w:w w:val="5"/>
          <w:sz w:val="240"/>
        </w:rPr>
        <w:t>T</w:t>
      </w:r>
      <w:r>
        <w:rPr>
          <w:rFonts w:ascii="宋体"/>
          <w:spacing w:val="-5"/>
          <w:w w:val="5"/>
          <w:position w:val="-41"/>
          <w:sz w:val="240"/>
        </w:rPr>
        <w:t>l</w:t>
      </w:r>
      <w:r>
        <w:rPr>
          <w:rFonts w:ascii="宋体"/>
          <w:spacing w:val="-5"/>
          <w:w w:val="5"/>
          <w:position w:val="42"/>
          <w:sz w:val="240"/>
        </w:rPr>
        <w:t>e</w:t>
      </w:r>
      <w:r>
        <w:rPr>
          <w:rFonts w:ascii="宋体"/>
          <w:spacing w:val="-5"/>
          <w:w w:val="5"/>
          <w:sz w:val="240"/>
        </w:rPr>
        <w:t>e</w:t>
      </w:r>
      <w:r>
        <w:rPr>
          <w:rFonts w:ascii="宋体"/>
          <w:spacing w:val="-5"/>
          <w:w w:val="5"/>
          <w:position w:val="21"/>
          <w:sz w:val="240"/>
        </w:rPr>
        <w:t>u</w:t>
      </w:r>
      <w:r>
        <w:rPr>
          <w:rFonts w:ascii="宋体"/>
          <w:w w:val="5"/>
          <w:position w:val="-20"/>
          <w:sz w:val="240"/>
        </w:rPr>
        <w:t>l</w:t>
      </w:r>
      <w:r>
        <w:rPr>
          <w:rFonts w:ascii="宋体"/>
          <w:spacing w:val="-5"/>
          <w:w w:val="5"/>
          <w:position w:val="-41"/>
          <w:sz w:val="240"/>
        </w:rPr>
        <w:t>u</w:t>
      </w:r>
      <w:r>
        <w:rPr>
          <w:rFonts w:ascii="宋体"/>
          <w:spacing w:val="-5"/>
          <w:w w:val="5"/>
          <w:position w:val="42"/>
          <w:sz w:val="240"/>
        </w:rPr>
        <w:t>m</w:t>
      </w:r>
      <w:r>
        <w:rPr>
          <w:rFonts w:ascii="宋体"/>
          <w:spacing w:val="-5"/>
          <w:w w:val="5"/>
          <w:sz w:val="240"/>
        </w:rPr>
        <w:t>m</w:t>
      </w:r>
      <w:r>
        <w:rPr>
          <w:rFonts w:ascii="宋体"/>
          <w:spacing w:val="-5"/>
          <w:w w:val="5"/>
          <w:position w:val="21"/>
          <w:sz w:val="240"/>
        </w:rPr>
        <w:t>t</w:t>
      </w:r>
      <w:r>
        <w:rPr>
          <w:rFonts w:ascii="宋体"/>
          <w:w w:val="5"/>
          <w:position w:val="-20"/>
          <w:sz w:val="240"/>
        </w:rPr>
        <w:t>u</w:t>
      </w:r>
      <w:r>
        <w:rPr>
          <w:rFonts w:ascii="宋体"/>
          <w:spacing w:val="-5"/>
          <w:w w:val="5"/>
          <w:position w:val="-41"/>
          <w:sz w:val="240"/>
        </w:rPr>
        <w:t>e</w:t>
      </w:r>
      <w:r>
        <w:rPr>
          <w:rFonts w:ascii="宋体"/>
          <w:spacing w:val="-5"/>
          <w:w w:val="5"/>
          <w:position w:val="42"/>
          <w:sz w:val="240"/>
        </w:rPr>
        <w:t>p</w:t>
      </w:r>
      <w:r>
        <w:rPr>
          <w:rFonts w:ascii="宋体"/>
          <w:spacing w:val="-5"/>
          <w:w w:val="5"/>
          <w:sz w:val="240"/>
        </w:rPr>
        <w:t>p</w:t>
      </w:r>
      <w:r>
        <w:rPr>
          <w:rFonts w:ascii="宋体"/>
          <w:w w:val="5"/>
          <w:position w:val="-20"/>
          <w:sz w:val="240"/>
        </w:rPr>
        <w:t>e</w:t>
      </w:r>
      <w:r>
        <w:rPr>
          <w:rFonts w:ascii="宋体"/>
          <w:w w:val="5"/>
          <w:position w:val="-41"/>
          <w:sz w:val="240"/>
        </w:rPr>
      </w:r>
      <w:r>
        <w:rPr>
          <w:rFonts w:ascii="宋体"/>
          <w:spacing w:val="-5"/>
          <w:w w:val="5"/>
          <w:position w:val="42"/>
          <w:sz w:val="240"/>
        </w:rPr>
        <w:t>.</w:t>
      </w:r>
      <w:r>
        <w:rPr>
          <w:rFonts w:ascii="宋体"/>
          <w:w w:val="5"/>
          <w:sz w:val="240"/>
        </w:rPr>
        <w:t>.</w:t>
      </w:r>
      <w:r>
        <w:rPr>
          <w:rFonts w:ascii="宋体"/>
          <w:spacing w:val="-5"/>
          <w:w w:val="5"/>
          <w:position w:val="-41"/>
          <w:sz w:val="240"/>
        </w:rPr>
        <w:t>H</w:t>
      </w:r>
      <w:r>
        <w:rPr>
          <w:rFonts w:ascii="宋体"/>
          <w:w w:val="5"/>
          <w:position w:val="-41"/>
          <w:sz w:val="240"/>
        </w:rPr>
        <w:t>    </w:t>
      </w:r>
      <w:r>
        <w:rPr>
          <w:rFonts w:ascii="宋体"/>
          <w:spacing w:val="50"/>
          <w:w w:val="5"/>
          <w:position w:val="-41"/>
          <w:sz w:val="240"/>
        </w:rPr>
        <w:t> </w:t>
      </w:r>
      <w:r>
        <w:rPr>
          <w:rFonts w:ascii="宋体"/>
          <w:spacing w:val="50"/>
          <w:w w:val="5"/>
          <w:position w:val="42"/>
          <w:sz w:val="240"/>
        </w:rPr>
      </w:r>
      <w:r>
        <w:rPr>
          <w:rFonts w:ascii="宋体"/>
          <w:spacing w:val="50"/>
          <w:w w:val="5"/>
          <w:sz w:val="240"/>
        </w:rPr>
      </w:r>
      <w:r>
        <w:rPr>
          <w:rFonts w:ascii="宋体"/>
          <w:spacing w:val="-5"/>
          <w:w w:val="5"/>
          <w:position w:val="-41"/>
          <w:sz w:val="240"/>
        </w:rPr>
        <w:t>i</w:t>
      </w:r>
      <w:r>
        <w:rPr>
          <w:rFonts w:ascii="宋体"/>
          <w:spacing w:val="-5"/>
          <w:w w:val="5"/>
          <w:position w:val="42"/>
          <w:sz w:val="240"/>
        </w:rPr>
        <w:t>L</w:t>
      </w:r>
      <w:r>
        <w:rPr>
          <w:rFonts w:ascii="宋体"/>
          <w:w w:val="5"/>
          <w:sz w:val="240"/>
        </w:rPr>
        <w:t>H</w:t>
      </w:r>
      <w:r>
        <w:rPr>
          <w:rFonts w:ascii="宋体"/>
          <w:spacing w:val="-5"/>
          <w:w w:val="5"/>
          <w:position w:val="-41"/>
          <w:sz w:val="240"/>
        </w:rPr>
        <w:t>g</w:t>
      </w:r>
      <w:r>
        <w:rPr>
          <w:rFonts w:ascii="宋体"/>
          <w:spacing w:val="-5"/>
          <w:w w:val="5"/>
          <w:position w:val="42"/>
          <w:sz w:val="240"/>
        </w:rPr>
        <w:t>o</w:t>
      </w:r>
      <w:r>
        <w:rPr>
          <w:rFonts w:ascii="宋体"/>
          <w:w w:val="5"/>
          <w:sz w:val="240"/>
        </w:rPr>
        <w:t>i</w:t>
      </w:r>
      <w:r>
        <w:rPr>
          <w:rFonts w:ascii="宋体"/>
          <w:spacing w:val="-5"/>
          <w:w w:val="5"/>
          <w:position w:val="42"/>
          <w:sz w:val="240"/>
        </w:rPr>
        <w:t>w</w:t>
      </w:r>
      <w:r>
        <w:rPr>
          <w:rFonts w:ascii="宋体"/>
          <w:spacing w:val="-5"/>
          <w:w w:val="5"/>
          <w:position w:val="-41"/>
          <w:sz w:val="240"/>
        </w:rPr>
        <w:t>h</w:t>
      </w:r>
      <w:r>
        <w:rPr>
          <w:rFonts w:ascii="宋体"/>
          <w:spacing w:val="1"/>
          <w:w w:val="5"/>
          <w:sz w:val="240"/>
        </w:rPr>
        <w:t>g</w:t>
      </w:r>
      <w:r>
        <w:rPr>
          <w:rFonts w:ascii="宋体"/>
          <w:spacing w:val="35"/>
          <w:w w:val="5"/>
          <w:sz w:val="240"/>
        </w:rPr>
        <w:t>h</w:t>
      </w:r>
      <w:r>
        <w:rPr>
          <w:rFonts w:ascii="宋体"/>
          <w:spacing w:val="1"/>
          <w:w w:val="5"/>
          <w:position w:val="166"/>
          <w:sz w:val="239"/>
        </w:rPr>
        <w:t>Operato</w:t>
      </w:r>
      <w:r>
        <w:rPr>
          <w:rFonts w:ascii="宋体"/>
          <w:w w:val="5"/>
          <w:position w:val="166"/>
          <w:sz w:val="239"/>
        </w:rPr>
        <w:t>r</w:t>
      </w:r>
      <w:r>
        <w:rPr>
          <w:rFonts w:ascii="宋体"/>
          <w:sz w:val="239"/>
        </w:rPr>
      </w:r>
    </w:p>
    <w:p>
      <w:pPr>
        <w:pStyle w:val="BodyText"/>
        <w:spacing w:line="379" w:lineRule="atLeast"/>
        <w:ind w:left="270" w:right="0"/>
        <w:jc w:val="left"/>
        <w:rPr>
          <w:rFonts w:ascii="宋体" w:hAnsi="宋体" w:cs="宋体" w:eastAsia="宋体"/>
        </w:rPr>
      </w:pPr>
      <w:r>
        <w:rPr>
          <w:w w:val="5"/>
        </w:rPr>
        <w:br w:type="column"/>
      </w:r>
      <w:r>
        <w:rPr>
          <w:rFonts w:ascii="宋体" w:hAnsi="宋体" w:cs="宋体" w:eastAsia="宋体"/>
          <w:spacing w:val="-9"/>
          <w:w w:val="5"/>
          <w:position w:val="42"/>
        </w:rPr>
        <w:t>癈</w:t>
      </w:r>
      <w:r>
        <w:rPr>
          <w:rFonts w:ascii="宋体" w:hAnsi="宋体" w:cs="宋体" w:eastAsia="宋体"/>
          <w:spacing w:val="-9"/>
          <w:w w:val="5"/>
          <w:position w:val="21"/>
        </w:rPr>
        <w:t>癈</w:t>
      </w:r>
      <w:r>
        <w:rPr>
          <w:rFonts w:ascii="宋体" w:hAnsi="宋体" w:cs="宋体" w:eastAsia="宋体"/>
          <w:spacing w:val="-5"/>
          <w:w w:val="5"/>
          <w:position w:val="-20"/>
        </w:rPr>
        <w:t>k</w:t>
      </w:r>
      <w:r>
        <w:rPr>
          <w:rFonts w:ascii="宋体" w:hAnsi="宋体" w:cs="宋体" w:eastAsia="宋体"/>
          <w:spacing w:val="-5"/>
          <w:w w:val="5"/>
        </w:rPr>
        <w:t>k</w:t>
      </w:r>
      <w:r>
        <w:rPr>
          <w:rFonts w:ascii="宋体" w:hAnsi="宋体" w:cs="宋体" w:eastAsia="宋体"/>
          <w:spacing w:val="-9"/>
          <w:w w:val="5"/>
          <w:position w:val="63"/>
        </w:rPr>
        <w:t>癈</w:t>
      </w:r>
      <w:r>
        <w:rPr>
          <w:rFonts w:ascii="宋体" w:hAnsi="宋体" w:cs="宋体" w:eastAsia="宋体"/>
          <w:spacing w:val="1"/>
          <w:w w:val="5"/>
          <w:position w:val="-41"/>
        </w:rPr>
        <w:t>k</w:t>
      </w:r>
      <w:r>
        <w:rPr>
          <w:rFonts w:ascii="宋体" w:hAnsi="宋体" w:cs="宋体" w:eastAsia="宋体"/>
          <w:spacing w:val="-5"/>
          <w:w w:val="5"/>
          <w:position w:val="-20"/>
        </w:rPr>
        <w:t>P</w:t>
      </w:r>
      <w:r>
        <w:rPr>
          <w:rFonts w:ascii="宋体" w:hAnsi="宋体" w:cs="宋体" w:eastAsia="宋体"/>
          <w:spacing w:val="-5"/>
          <w:w w:val="5"/>
        </w:rPr>
        <w:t>P</w:t>
      </w:r>
      <w:r>
        <w:rPr>
          <w:rFonts w:ascii="宋体" w:hAnsi="宋体" w:cs="宋体" w:eastAsia="宋体"/>
          <w:spacing w:val="1"/>
          <w:w w:val="5"/>
          <w:position w:val="-41"/>
        </w:rPr>
        <w:t>P</w:t>
      </w:r>
      <w:r>
        <w:rPr>
          <w:rFonts w:ascii="宋体" w:hAnsi="宋体" w:cs="宋体" w:eastAsia="宋体"/>
          <w:spacing w:val="-5"/>
          <w:w w:val="5"/>
          <w:position w:val="-20"/>
        </w:rPr>
        <w:t>a</w:t>
      </w:r>
      <w:r>
        <w:rPr>
          <w:rFonts w:ascii="宋体" w:hAnsi="宋体" w:cs="宋体" w:eastAsia="宋体"/>
          <w:spacing w:val="-5"/>
          <w:w w:val="5"/>
        </w:rPr>
        <w:t>a</w:t>
      </w:r>
      <w:r>
        <w:rPr>
          <w:rFonts w:ascii="宋体" w:hAnsi="宋体" w:cs="宋体" w:eastAsia="宋体"/>
          <w:w w:val="5"/>
          <w:position w:val="-41"/>
        </w:rPr>
        <w:t>a</w:t>
      </w:r>
      <w:r>
        <w:rPr>
          <w:rFonts w:ascii="宋体" w:hAnsi="宋体" w:cs="宋体" w:eastAsia="宋体"/>
        </w:rPr>
      </w:r>
    </w:p>
    <w:p>
      <w:pPr>
        <w:pStyle w:val="BodyText"/>
        <w:spacing w:line="379" w:lineRule="atLeast"/>
        <w:ind w:left="270" w:right="0"/>
        <w:jc w:val="left"/>
        <w:rPr>
          <w:rFonts w:ascii="宋体" w:hAnsi="宋体" w:cs="宋体" w:eastAsia="宋体"/>
        </w:rPr>
      </w:pPr>
      <w:r>
        <w:rPr>
          <w:w w:val="5"/>
        </w:rPr>
        <w:br w:type="column"/>
      </w:r>
      <w:r>
        <w:rPr>
          <w:rFonts w:ascii="宋体"/>
          <w:spacing w:val="-5"/>
          <w:w w:val="5"/>
        </w:rPr>
        <w:t>2</w:t>
      </w:r>
      <w:r>
        <w:rPr>
          <w:rFonts w:ascii="宋体"/>
          <w:spacing w:val="1"/>
          <w:w w:val="5"/>
          <w:position w:val="-83"/>
        </w:rPr>
        <w:t>0</w:t>
      </w:r>
      <w:r>
        <w:rPr>
          <w:rFonts w:ascii="宋体"/>
          <w:spacing w:val="-5"/>
          <w:w w:val="5"/>
        </w:rPr>
        <w:t>6</w:t>
      </w:r>
      <w:r>
        <w:rPr>
          <w:rFonts w:ascii="宋体"/>
          <w:spacing w:val="1"/>
          <w:w w:val="5"/>
          <w:position w:val="-83"/>
        </w:rPr>
        <w:t>.</w:t>
      </w:r>
      <w:r>
        <w:rPr>
          <w:rFonts w:ascii="宋体"/>
          <w:spacing w:val="-5"/>
          <w:w w:val="5"/>
        </w:rPr>
        <w:t>.</w:t>
      </w:r>
      <w:r>
        <w:rPr>
          <w:rFonts w:ascii="宋体"/>
          <w:spacing w:val="-5"/>
          <w:w w:val="5"/>
          <w:position w:val="-83"/>
        </w:rPr>
        <w:t>3</w:t>
      </w:r>
      <w:r>
        <w:rPr>
          <w:rFonts w:ascii="宋体"/>
          <w:spacing w:val="-5"/>
          <w:w w:val="5"/>
          <w:position w:val="-20"/>
        </w:rPr>
        <w:t>*</w:t>
      </w:r>
      <w:r>
        <w:rPr>
          <w:rFonts w:ascii="宋体"/>
          <w:w w:val="5"/>
          <w:position w:val="21"/>
        </w:rPr>
        <w:t>*</w:t>
      </w:r>
      <w:r>
        <w:rPr>
          <w:rFonts w:ascii="宋体"/>
          <w:spacing w:val="-5"/>
          <w:w w:val="5"/>
        </w:rPr>
        <w:t>3</w:t>
      </w:r>
      <w:r>
        <w:rPr>
          <w:rFonts w:ascii="宋体"/>
          <w:spacing w:val="-5"/>
          <w:w w:val="5"/>
          <w:position w:val="-83"/>
        </w:rPr>
        <w:t>0</w:t>
      </w:r>
      <w:r>
        <w:rPr>
          <w:rFonts w:ascii="宋体"/>
          <w:spacing w:val="-5"/>
          <w:w w:val="5"/>
          <w:position w:val="-20"/>
        </w:rPr>
        <w:t>*</w:t>
      </w:r>
      <w:r>
        <w:rPr>
          <w:rFonts w:ascii="宋体"/>
          <w:spacing w:val="-5"/>
          <w:w w:val="5"/>
          <w:position w:val="21"/>
        </w:rPr>
        <w:t>*</w:t>
      </w:r>
      <w:r>
        <w:rPr>
          <w:rFonts w:ascii="宋体"/>
          <w:spacing w:val="-5"/>
          <w:w w:val="5"/>
          <w:position w:val="-62"/>
        </w:rPr>
        <w:t>6</w:t>
      </w:r>
      <w:r>
        <w:rPr>
          <w:rFonts w:ascii="宋体"/>
          <w:w w:val="5"/>
          <w:position w:val="-41"/>
        </w:rPr>
        <w:t>2</w:t>
      </w:r>
      <w:r>
        <w:rPr>
          <w:rFonts w:ascii="宋体"/>
        </w:rPr>
      </w:r>
    </w:p>
    <w:p>
      <w:pPr>
        <w:spacing w:line="379" w:lineRule="atLeast" w:before="0"/>
        <w:ind w:left="106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5"/>
        </w:rPr>
        <w:br w:type="column"/>
      </w:r>
      <w:r>
        <w:rPr>
          <w:rFonts w:ascii="宋体"/>
          <w:spacing w:val="64"/>
          <w:w w:val="5"/>
          <w:sz w:val="239"/>
        </w:rPr>
        <w:t>-</w:t>
      </w:r>
      <w:r>
        <w:rPr>
          <w:rFonts w:ascii="宋体"/>
          <w:spacing w:val="1"/>
          <w:w w:val="5"/>
          <w:sz w:val="239"/>
        </w:rPr>
        <w:t>Paul</w:t>
      </w:r>
      <w:r>
        <w:rPr>
          <w:rFonts w:ascii="宋体"/>
          <w:w w:val="5"/>
          <w:sz w:val="239"/>
        </w:rPr>
        <w:t>       </w:t>
      </w:r>
      <w:r>
        <w:rPr>
          <w:rFonts w:ascii="宋体"/>
          <w:spacing w:val="24"/>
          <w:w w:val="5"/>
          <w:sz w:val="239"/>
        </w:rPr>
        <w:t> </w:t>
      </w:r>
      <w:r>
        <w:rPr>
          <w:rFonts w:ascii="宋体"/>
          <w:w w:val="5"/>
          <w:sz w:val="239"/>
        </w:rPr>
        <w:t>Puma.</w:t>
      </w:r>
      <w:r>
        <w:rPr>
          <w:rFonts w:ascii="宋体"/>
          <w:sz w:val="239"/>
        </w:rPr>
      </w:r>
    </w:p>
    <w:p>
      <w:pPr>
        <w:spacing w:after="0" w:line="379" w:lineRule="atLeast"/>
        <w:jc w:val="left"/>
        <w:rPr>
          <w:rFonts w:ascii="宋体" w:hAnsi="宋体" w:cs="宋体" w:eastAsia="宋体"/>
          <w:sz w:val="239"/>
          <w:szCs w:val="239"/>
        </w:rPr>
        <w:sectPr>
          <w:type w:val="continuous"/>
          <w:pgSz w:w="12240" w:h="15840"/>
          <w:pgMar w:top="0" w:bottom="280" w:left="740" w:right="1360"/>
          <w:cols w:num="5" w:equalWidth="0">
            <w:col w:w="1389" w:space="797"/>
            <w:col w:w="3787" w:space="313"/>
            <w:col w:w="542" w:space="459"/>
            <w:col w:w="636" w:space="40"/>
            <w:col w:w="2177"/>
          </w:cols>
        </w:sectPr>
      </w:pPr>
    </w:p>
    <w:p>
      <w:pPr>
        <w:pStyle w:val="BodyText"/>
        <w:spacing w:line="1907" w:lineRule="atLeast"/>
        <w:ind w:left="270" w:right="0"/>
        <w:jc w:val="left"/>
        <w:rPr>
          <w:rFonts w:ascii="宋体" w:hAnsi="宋体" w:cs="宋体" w:eastAsia="宋体"/>
        </w:rPr>
      </w:pPr>
      <w:r>
        <w:rPr/>
        <w:pict>
          <v:shape style="position:absolute;margin-left:48.479519pt;margin-top:78.176048pt;width:479.8pt;height:598.2pt;mso-position-horizontal-relative:page;mso-position-vertical-relative:paragraph;z-index:-58144" type="#_x0000_t202" filled="false" stroked="false">
            <v:textbox inset="0,0,0,0">
              <w:txbxContent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240"/>
                      <w:szCs w:val="240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240"/>
                      <w:szCs w:val="240"/>
                    </w:rPr>
                  </w:pPr>
                </w:p>
                <w:p>
                  <w:pPr>
                    <w:spacing w:line="240" w:lineRule="auto" w:before="1"/>
                    <w:rPr>
                      <w:rFonts w:ascii="宋体" w:hAnsi="宋体" w:cs="宋体" w:eastAsia="宋体"/>
                      <w:sz w:val="220"/>
                      <w:szCs w:val="220"/>
                    </w:rPr>
                  </w:pPr>
                </w:p>
                <w:p>
                  <w:pPr>
                    <w:pStyle w:val="BodyText"/>
                    <w:spacing w:line="2803" w:lineRule="exact"/>
                    <w:ind w:left="11"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spacing w:val="1"/>
                      <w:w w:val="5"/>
                    </w:rPr>
                    <w:t>atabase</w:t>
                  </w:r>
                  <w:r>
                    <w:rPr>
                      <w:rFonts w:ascii="宋体"/>
                      <w:w w:val="5"/>
                    </w:rPr>
                    <w:t>   </w:t>
                  </w:r>
                  <w:r>
                    <w:rPr>
                      <w:rFonts w:ascii="宋体"/>
                      <w:spacing w:val="49"/>
                      <w:w w:val="5"/>
                    </w:rPr>
                    <w:t> </w:t>
                  </w:r>
                  <w:r>
                    <w:rPr>
                      <w:rFonts w:ascii="宋体"/>
                      <w:spacing w:val="1"/>
                      <w:w w:val="5"/>
                    </w:rPr>
                    <w:t>Filename</w:t>
                  </w:r>
                  <w:r>
                    <w:rPr>
                      <w:rFonts w:ascii="宋体"/>
                      <w:w w:val="5"/>
                    </w:rPr>
                    <w:t>   </w:t>
                  </w:r>
                  <w:r>
                    <w:rPr>
                      <w:rFonts w:ascii="宋体"/>
                      <w:spacing w:val="50"/>
                      <w:w w:val="5"/>
                    </w:rPr>
                    <w:t> </w:t>
                  </w:r>
                  <w:r>
                    <w:rPr>
                      <w:rFonts w:ascii="宋体"/>
                      <w:spacing w:val="1"/>
                      <w:w w:val="5"/>
                    </w:rPr>
                    <w:t>:</w:t>
                  </w:r>
                  <w:r>
                    <w:rPr>
                      <w:rFonts w:ascii="宋体"/>
                      <w:w w:val="5"/>
                    </w:rPr>
                    <w:t>   </w:t>
                  </w:r>
                  <w:r>
                    <w:rPr>
                      <w:rFonts w:ascii="宋体"/>
                      <w:spacing w:val="49"/>
                      <w:w w:val="5"/>
                    </w:rPr>
                    <w:t> </w:t>
                  </w:r>
                  <w:r>
                    <w:rPr>
                      <w:rFonts w:ascii="宋体"/>
                      <w:spacing w:val="1"/>
                      <w:w w:val="5"/>
                    </w:rPr>
                    <w:t>6_4484409.atf</w:t>
                  </w:r>
                  <w:r>
                    <w:rPr>
                      <w:rFonts w:ascii="宋体"/>
                      <w:w w:val="5"/>
                    </w:rPr>
                    <w:t>   </w:t>
                  </w:r>
                  <w:r>
                    <w:rPr>
                      <w:rFonts w:ascii="宋体"/>
                      <w:spacing w:val="50"/>
                      <w:w w:val="5"/>
                    </w:rPr>
                    <w:t> </w:t>
                  </w:r>
                  <w:r>
                    <w:rPr>
                      <w:rFonts w:ascii="宋体"/>
                      <w:spacing w:val="1"/>
                      <w:w w:val="5"/>
                    </w:rPr>
                    <w:t>AVL.2</w:t>
                  </w:r>
                  <w:r>
                    <w:rPr>
                      <w:rFonts w:ascii="宋体"/>
                      <w:w w:val="5"/>
                    </w:rPr>
                    <w:t>   </w:t>
                  </w:r>
                  <w:r>
                    <w:rPr>
                      <w:rFonts w:ascii="宋体"/>
                      <w:spacing w:val="50"/>
                      <w:w w:val="5"/>
                    </w:rPr>
                    <w:t> </w:t>
                  </w:r>
                  <w:r>
                    <w:rPr>
                      <w:rFonts w:ascii="宋体"/>
                      <w:spacing w:val="1"/>
                      <w:w w:val="5"/>
                    </w:rPr>
                    <w:t>76454.370</w:t>
                  </w:r>
                  <w:r>
                    <w:rPr>
                      <w:rFonts w:ascii="宋体"/>
                      <w:spacing w:val="-16"/>
                      <w:w w:val="5"/>
                    </w:rPr>
                    <w:t>0</w:t>
                  </w:r>
                  <w:r>
                    <w:rPr>
                      <w:rFonts w:ascii="宋体"/>
                      <w:spacing w:val="-47"/>
                      <w:w w:val="5"/>
                    </w:rPr>
                    <w:t>P</w:t>
                  </w:r>
                  <w:r>
                    <w:rPr>
                      <w:rFonts w:ascii="宋体"/>
                      <w:w w:val="5"/>
                    </w:rPr>
                    <w:t>  </w:t>
                  </w:r>
                  <w:r>
                    <w:rPr>
                      <w:rFonts w:ascii="宋体"/>
                      <w:spacing w:val="29"/>
                      <w:w w:val="5"/>
                    </w:rPr>
                    <w:t> </w:t>
                  </w:r>
                  <w:r>
                    <w:rPr>
                      <w:rFonts w:ascii="宋体"/>
                      <w:spacing w:val="-47"/>
                      <w:w w:val="5"/>
                    </w:rPr>
                    <w:t>a</w:t>
                  </w:r>
                  <w:r>
                    <w:rPr>
                      <w:rFonts w:ascii="宋体"/>
                      <w:spacing w:val="-16"/>
                      <w:w w:val="5"/>
                    </w:rPr>
                    <w:t>4</w:t>
                  </w:r>
                  <w:r>
                    <w:rPr>
                      <w:rFonts w:ascii="宋体"/>
                      <w:spacing w:val="-47"/>
                      <w:w w:val="5"/>
                    </w:rPr>
                    <w:t>g</w:t>
                  </w:r>
                  <w:r>
                    <w:rPr>
                      <w:rFonts w:ascii="宋体"/>
                      <w:spacing w:val="-16"/>
                      <w:w w:val="5"/>
                    </w:rPr>
                    <w:t>1</w:t>
                  </w:r>
                  <w:r>
                    <w:rPr>
                      <w:rFonts w:ascii="宋体"/>
                      <w:spacing w:val="-47"/>
                      <w:w w:val="5"/>
                    </w:rPr>
                    <w:t>e</w:t>
                  </w:r>
                  <w:r>
                    <w:rPr>
                      <w:rFonts w:ascii="宋体"/>
                      <w:spacing w:val="-16"/>
                      <w:w w:val="5"/>
                    </w:rPr>
                    <w:t>3</w:t>
                  </w:r>
                  <w:r>
                    <w:rPr>
                      <w:rFonts w:ascii="宋体"/>
                      <w:spacing w:val="4"/>
                      <w:w w:val="5"/>
                    </w:rPr>
                    <w:t> </w:t>
                  </w:r>
                  <w:r>
                    <w:rPr>
                      <w:rFonts w:ascii="宋体"/>
                      <w:spacing w:val="-16"/>
                      <w:w w:val="5"/>
                    </w:rPr>
                    <w:t>.</w:t>
                  </w:r>
                  <w:r>
                    <w:rPr>
                      <w:rFonts w:ascii="宋体"/>
                      <w:spacing w:val="-47"/>
                      <w:w w:val="5"/>
                    </w:rPr>
                    <w:t>7</w:t>
                  </w:r>
                  <w:r>
                    <w:rPr>
                      <w:rFonts w:ascii="宋体"/>
                      <w:spacing w:val="-16"/>
                      <w:w w:val="5"/>
                    </w:rPr>
                    <w:t>4</w:t>
                  </w:r>
                  <w:r>
                    <w:rPr>
                      <w:rFonts w:ascii="宋体"/>
                      <w:spacing w:val="4"/>
                      <w:w w:val="5"/>
                    </w:rPr>
                    <w:t> </w:t>
                  </w:r>
                  <w:r>
                    <w:rPr>
                      <w:rFonts w:ascii="宋体"/>
                      <w:spacing w:val="-16"/>
                      <w:w w:val="5"/>
                    </w:rPr>
                    <w:t>4</w:t>
                  </w:r>
                  <w:r>
                    <w:rPr>
                      <w:rFonts w:ascii="宋体"/>
                      <w:spacing w:val="4"/>
                      <w:w w:val="5"/>
                    </w:rPr>
                    <w:t> </w:t>
                  </w:r>
                  <w:r>
                    <w:rPr>
                      <w:rFonts w:ascii="宋体"/>
                      <w:spacing w:val="-16"/>
                      <w:w w:val="5"/>
                    </w:rPr>
                    <w:t>8</w:t>
                  </w:r>
                  <w:r>
                    <w:rPr>
                      <w:rFonts w:ascii="宋体"/>
                      <w:spacing w:val="-47"/>
                      <w:w w:val="5"/>
                    </w:rPr>
                    <w:t>/</w:t>
                  </w:r>
                  <w:r>
                    <w:rPr>
                      <w:rFonts w:ascii="宋体"/>
                      <w:spacing w:val="-16"/>
                      <w:w w:val="5"/>
                    </w:rPr>
                    <w:t>4</w:t>
                  </w:r>
                  <w:r>
                    <w:rPr>
                      <w:rFonts w:ascii="宋体"/>
                      <w:spacing w:val="4"/>
                      <w:w w:val="5"/>
                    </w:rPr>
                    <w:t> </w:t>
                  </w:r>
                  <w:r>
                    <w:rPr>
                      <w:rFonts w:ascii="宋体"/>
                      <w:spacing w:val="-16"/>
                      <w:w w:val="5"/>
                    </w:rPr>
                    <w:t>4</w:t>
                  </w:r>
                  <w:r>
                    <w:rPr>
                      <w:rFonts w:ascii="宋体"/>
                      <w:spacing w:val="-47"/>
                      <w:w w:val="5"/>
                    </w:rPr>
                    <w:t>1</w:t>
                  </w:r>
                  <w:r>
                    <w:rPr>
                      <w:rFonts w:ascii="宋体"/>
                      <w:spacing w:val="-16"/>
                      <w:w w:val="5"/>
                    </w:rPr>
                    <w:t>0</w:t>
                  </w:r>
                  <w:r>
                    <w:rPr>
                      <w:rFonts w:ascii="宋体"/>
                      <w:spacing w:val="-47"/>
                      <w:w w:val="5"/>
                    </w:rPr>
                    <w:t>0</w:t>
                  </w:r>
                  <w:r>
                    <w:rPr>
                      <w:rFonts w:ascii="宋体"/>
                      <w:w w:val="5"/>
                    </w:rPr>
                    <w:t>9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35952pt;margin-top:78.056526pt;width:387pt;height:546.6pt;mso-position-horizontal-relative:page;mso-position-vertical-relative:paragraph;z-index:2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46"/>
                    <w:gridCol w:w="1087"/>
                  </w:tblGrid>
                  <w:tr>
                    <w:trPr>
                      <w:trHeight w:val="655" w:hRule="exact"/>
                    </w:trPr>
                    <w:tc>
                      <w:tcPr>
                        <w:tcW w:w="6646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15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63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2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4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spacing w:val="-9"/>
          <w:w w:val="10"/>
          <w:position w:val="42"/>
        </w:rPr>
        <w:t>B</w:t>
      </w:r>
      <w:r>
        <w:rPr>
          <w:spacing w:val="-9"/>
          <w:w w:val="10"/>
          <w:position w:val="-19"/>
        </w:rPr>
        <w:t>E</w:t>
      </w:r>
      <w:r>
        <w:rPr>
          <w:spacing w:val="-9"/>
          <w:w w:val="10"/>
          <w:position w:val="21"/>
        </w:rPr>
        <w:t>B</w:t>
      </w:r>
      <w:r>
        <w:rPr>
          <w:spacing w:val="-9"/>
          <w:w w:val="10"/>
        </w:rPr>
        <w:t>P</w:t>
      </w:r>
      <w:r>
        <w:rPr>
          <w:spacing w:val="-9"/>
          <w:w w:val="10"/>
          <w:position w:val="21"/>
        </w:rPr>
        <w:t>B</w:t>
      </w:r>
      <w:r>
        <w:rPr>
          <w:spacing w:val="-9"/>
          <w:w w:val="10"/>
          <w:position w:val="-20"/>
        </w:rPr>
        <w:t>E</w:t>
      </w:r>
      <w:r>
        <w:rPr>
          <w:spacing w:val="-9"/>
          <w:w w:val="10"/>
          <w:position w:val="42"/>
        </w:rPr>
        <w:t>B</w:t>
      </w:r>
      <w:r>
        <w:rPr>
          <w:spacing w:val="-9"/>
          <w:w w:val="10"/>
          <w:position w:val="21"/>
        </w:rPr>
        <w:t>B</w:t>
      </w:r>
      <w:r>
        <w:rPr>
          <w:spacing w:val="-9"/>
          <w:w w:val="10"/>
          <w:position w:val="-20"/>
        </w:rPr>
        <w:t>E</w:t>
      </w:r>
      <w:r>
        <w:rPr>
          <w:spacing w:val="-9"/>
          <w:w w:val="10"/>
        </w:rPr>
        <w:t>P</w:t>
      </w:r>
      <w:r>
        <w:rPr>
          <w:spacing w:val="-9"/>
          <w:w w:val="10"/>
          <w:position w:val="-19"/>
        </w:rPr>
        <w:t>E</w:t>
      </w:r>
      <w:r>
        <w:rPr>
          <w:spacing w:val="-9"/>
          <w:w w:val="10"/>
          <w:position w:val="21"/>
        </w:rPr>
        <w:t>B</w:t>
      </w:r>
      <w:r>
        <w:rPr>
          <w:spacing w:val="-8"/>
          <w:w w:val="10"/>
          <w:position w:val="42"/>
        </w:rPr>
        <w:t>B</w:t>
      </w:r>
      <w:r>
        <w:rPr>
          <w:spacing w:val="-9"/>
          <w:w w:val="10"/>
          <w:position w:val="21"/>
        </w:rPr>
        <w:t>B</w:t>
      </w:r>
      <w:r>
        <w:rPr>
          <w:spacing w:val="-9"/>
          <w:w w:val="10"/>
        </w:rPr>
        <w:t>_</w:t>
      </w:r>
      <w:r>
        <w:rPr>
          <w:spacing w:val="-9"/>
          <w:w w:val="10"/>
          <w:position w:val="21"/>
        </w:rPr>
        <w:t>B</w:t>
      </w:r>
      <w:r>
        <w:rPr>
          <w:spacing w:val="-9"/>
          <w:w w:val="10"/>
          <w:position w:val="-19"/>
        </w:rPr>
        <w:t>_</w:t>
      </w:r>
      <w:r>
        <w:rPr>
          <w:spacing w:val="-9"/>
          <w:w w:val="10"/>
          <w:position w:val="42"/>
        </w:rPr>
        <w:t>L</w:t>
      </w:r>
      <w:r>
        <w:rPr>
          <w:spacing w:val="-9"/>
          <w:w w:val="10"/>
          <w:position w:val="-20"/>
        </w:rPr>
        <w:t>_</w:t>
      </w:r>
      <w:r>
        <w:rPr>
          <w:spacing w:val="-9"/>
          <w:w w:val="10"/>
          <w:position w:val="42"/>
        </w:rPr>
        <w:t>L</w:t>
      </w:r>
      <w:r>
        <w:rPr>
          <w:spacing w:val="-9"/>
          <w:w w:val="10"/>
        </w:rPr>
        <w:t>_</w:t>
      </w:r>
      <w:r>
        <w:rPr>
          <w:spacing w:val="-9"/>
          <w:w w:val="10"/>
          <w:position w:val="21"/>
        </w:rPr>
        <w:t>B</w:t>
      </w:r>
      <w:r>
        <w:rPr>
          <w:spacing w:val="-9"/>
          <w:w w:val="10"/>
        </w:rPr>
        <w:t>_</w:t>
      </w:r>
      <w:r>
        <w:rPr>
          <w:spacing w:val="-9"/>
          <w:w w:val="10"/>
          <w:position w:val="42"/>
        </w:rPr>
        <w:t>L</w:t>
      </w:r>
      <w:r>
        <w:rPr>
          <w:spacing w:val="-8"/>
          <w:w w:val="10"/>
          <w:position w:val="-20"/>
        </w:rPr>
        <w:t>_</w:t>
      </w:r>
      <w:r>
        <w:rPr>
          <w:spacing w:val="-9"/>
          <w:w w:val="10"/>
          <w:position w:val="21"/>
        </w:rPr>
        <w:t>_</w:t>
      </w:r>
      <w:r>
        <w:rPr>
          <w:spacing w:val="-9"/>
          <w:w w:val="10"/>
        </w:rPr>
        <w:t>W</w:t>
      </w:r>
      <w:r>
        <w:rPr>
          <w:spacing w:val="-9"/>
          <w:w w:val="10"/>
          <w:position w:val="21"/>
        </w:rPr>
        <w:t>_</w:t>
      </w:r>
      <w:r>
        <w:rPr>
          <w:spacing w:val="-9"/>
          <w:w w:val="10"/>
        </w:rPr>
        <w:t>W</w:t>
      </w:r>
      <w:r>
        <w:rPr>
          <w:spacing w:val="-9"/>
          <w:w w:val="10"/>
          <w:position w:val="-20"/>
        </w:rPr>
        <w:t>A</w:t>
      </w:r>
      <w:r>
        <w:rPr>
          <w:spacing w:val="-9"/>
          <w:w w:val="10"/>
          <w:position w:val="42"/>
        </w:rPr>
        <w:t>O</w:t>
      </w:r>
      <w:r>
        <w:rPr>
          <w:spacing w:val="-9"/>
          <w:w w:val="10"/>
          <w:position w:val="-19"/>
        </w:rPr>
        <w:t>A</w:t>
      </w:r>
      <w:r>
        <w:rPr>
          <w:spacing w:val="-9"/>
          <w:w w:val="10"/>
        </w:rPr>
        <w:t>W</w:t>
      </w:r>
      <w:r>
        <w:rPr>
          <w:spacing w:val="-9"/>
          <w:w w:val="10"/>
          <w:position w:val="21"/>
        </w:rPr>
        <w:t>_</w:t>
      </w:r>
      <w:r>
        <w:rPr>
          <w:spacing w:val="-9"/>
          <w:w w:val="10"/>
        </w:rPr>
        <w:t>W</w:t>
      </w:r>
      <w:r>
        <w:rPr>
          <w:spacing w:val="-9"/>
          <w:w w:val="10"/>
          <w:position w:val="21"/>
        </w:rPr>
        <w:t>_</w:t>
      </w:r>
      <w:r>
        <w:rPr>
          <w:spacing w:val="-9"/>
          <w:w w:val="10"/>
          <w:position w:val="-20"/>
        </w:rPr>
        <w:t>A</w:t>
      </w:r>
      <w:r>
        <w:rPr>
          <w:spacing w:val="-8"/>
          <w:w w:val="10"/>
          <w:position w:val="42"/>
        </w:rPr>
        <w:t>O</w:t>
      </w:r>
      <w:r>
        <w:rPr>
          <w:spacing w:val="-9"/>
          <w:w w:val="10"/>
          <w:position w:val="21"/>
        </w:rPr>
        <w:t>M</w:t>
      </w:r>
      <w:r>
        <w:rPr>
          <w:spacing w:val="-9"/>
          <w:w w:val="10"/>
        </w:rPr>
        <w:t>_</w:t>
      </w:r>
      <w:r>
        <w:rPr>
          <w:spacing w:val="-9"/>
          <w:w w:val="10"/>
          <w:position w:val="21"/>
        </w:rPr>
        <w:t>M</w:t>
      </w:r>
      <w:r>
        <w:rPr>
          <w:spacing w:val="-9"/>
          <w:w w:val="10"/>
        </w:rPr>
        <w:t>_</w:t>
      </w:r>
      <w:r>
        <w:rPr>
          <w:spacing w:val="-9"/>
          <w:w w:val="10"/>
          <w:position w:val="42"/>
        </w:rPr>
        <w:t>W</w:t>
      </w:r>
      <w:r>
        <w:rPr>
          <w:spacing w:val="-9"/>
          <w:w w:val="10"/>
          <w:position w:val="-20"/>
        </w:rPr>
        <w:t>L</w:t>
      </w:r>
      <w:r>
        <w:rPr>
          <w:spacing w:val="-9"/>
          <w:w w:val="10"/>
          <w:position w:val="42"/>
        </w:rPr>
        <w:t>W</w:t>
      </w:r>
      <w:r>
        <w:rPr>
          <w:spacing w:val="-9"/>
          <w:w w:val="10"/>
          <w:position w:val="-19"/>
        </w:rPr>
        <w:t>L</w:t>
      </w:r>
      <w:r>
        <w:rPr>
          <w:spacing w:val="-9"/>
          <w:w w:val="10"/>
        </w:rPr>
        <w:t>_</w:t>
      </w:r>
      <w:r>
        <w:rPr>
          <w:spacing w:val="-9"/>
          <w:w w:val="10"/>
          <w:position w:val="21"/>
        </w:rPr>
        <w:t>M</w:t>
      </w:r>
      <w:r>
        <w:rPr>
          <w:spacing w:val="-9"/>
          <w:w w:val="10"/>
        </w:rPr>
        <w:t>_</w:t>
      </w:r>
      <w:r>
        <w:rPr>
          <w:spacing w:val="-9"/>
          <w:w w:val="10"/>
          <w:position w:val="21"/>
        </w:rPr>
        <w:t>M</w:t>
      </w:r>
      <w:r>
        <w:rPr>
          <w:spacing w:val="-9"/>
          <w:w w:val="10"/>
          <w:position w:val="42"/>
        </w:rPr>
        <w:t>W</w:t>
      </w:r>
      <w:r>
        <w:rPr>
          <w:spacing w:val="-9"/>
          <w:w w:val="10"/>
          <w:position w:val="-19"/>
        </w:rPr>
        <w:t>L</w:t>
      </w:r>
      <w:r>
        <w:rPr>
          <w:spacing w:val="-9"/>
          <w:w w:val="10"/>
          <w:position w:val="42"/>
        </w:rPr>
        <w:t>W</w:t>
      </w:r>
      <w:r>
        <w:rPr>
          <w:spacing w:val="-8"/>
          <w:w w:val="10"/>
          <w:position w:val="-20"/>
        </w:rPr>
        <w:t>L</w:t>
      </w:r>
      <w:r>
        <w:rPr>
          <w:spacing w:val="-9"/>
          <w:w w:val="10"/>
        </w:rPr>
        <w:t>D</w:t>
      </w:r>
      <w:r>
        <w:rPr>
          <w:spacing w:val="-9"/>
          <w:w w:val="10"/>
          <w:position w:val="21"/>
        </w:rPr>
        <w:t>X</w:t>
      </w:r>
      <w:r>
        <w:rPr>
          <w:spacing w:val="-9"/>
          <w:w w:val="10"/>
          <w:position w:val="-19"/>
        </w:rPr>
        <w:t>P</w:t>
      </w:r>
      <w:r>
        <w:rPr>
          <w:spacing w:val="-9"/>
          <w:w w:val="10"/>
          <w:position w:val="42"/>
        </w:rPr>
        <w:t>_</w:t>
      </w:r>
      <w:r>
        <w:rPr>
          <w:spacing w:val="-9"/>
          <w:w w:val="10"/>
          <w:position w:val="-20"/>
        </w:rPr>
        <w:t>P</w:t>
      </w:r>
      <w:r>
        <w:rPr>
          <w:spacing w:val="-9"/>
          <w:w w:val="10"/>
        </w:rPr>
        <w:t>D</w:t>
      </w:r>
      <w:r>
        <w:rPr>
          <w:spacing w:val="-9"/>
          <w:w w:val="10"/>
          <w:position w:val="21"/>
        </w:rPr>
        <w:t>X</w:t>
      </w:r>
      <w:r>
        <w:rPr>
          <w:spacing w:val="-9"/>
          <w:w w:val="10"/>
          <w:position w:val="42"/>
        </w:rPr>
        <w:t>_</w:t>
      </w:r>
      <w:r>
        <w:rPr>
          <w:spacing w:val="-8"/>
          <w:w w:val="10"/>
          <w:position w:val="-20"/>
        </w:rPr>
        <w:t>P</w:t>
      </w:r>
      <w:r>
        <w:rPr>
          <w:spacing w:val="-9"/>
          <w:w w:val="10"/>
        </w:rPr>
        <w:t>P</w:t>
      </w:r>
      <w:r>
        <w:rPr>
          <w:spacing w:val="-9"/>
          <w:w w:val="10"/>
          <w:position w:val="42"/>
        </w:rPr>
        <w:t>V</w:t>
      </w:r>
      <w:r>
        <w:rPr>
          <w:spacing w:val="-9"/>
          <w:w w:val="10"/>
          <w:position w:val="-19"/>
        </w:rPr>
        <w:t>H</w:t>
      </w:r>
      <w:r>
        <w:rPr>
          <w:spacing w:val="-9"/>
          <w:w w:val="10"/>
          <w:position w:val="42"/>
        </w:rPr>
        <w:t>V</w:t>
      </w:r>
      <w:r>
        <w:rPr>
          <w:spacing w:val="-9"/>
          <w:w w:val="10"/>
          <w:position w:val="-20"/>
        </w:rPr>
        <w:t>H</w:t>
      </w:r>
      <w:r>
        <w:rPr>
          <w:spacing w:val="-9"/>
          <w:w w:val="10"/>
        </w:rPr>
        <w:t>P</w:t>
      </w:r>
      <w:r>
        <w:rPr>
          <w:spacing w:val="-9"/>
          <w:w w:val="10"/>
          <w:position w:val="42"/>
        </w:rPr>
        <w:t>V</w:t>
      </w:r>
      <w:r>
        <w:rPr>
          <w:spacing w:val="-5"/>
          <w:w w:val="10"/>
          <w:position w:val="-20"/>
        </w:rPr>
        <w:t>H</w:t>
      </w:r>
      <w:r>
        <w:rPr>
          <w:spacing w:val="-9"/>
          <w:w w:val="10"/>
          <w:position w:val="42"/>
        </w:rPr>
        <w:t>A</w:t>
      </w:r>
      <w:r>
        <w:rPr>
          <w:spacing w:val="-9"/>
          <w:w w:val="10"/>
          <w:position w:val="-20"/>
        </w:rPr>
        <w:t>A</w:t>
      </w:r>
      <w:r>
        <w:rPr>
          <w:spacing w:val="-9"/>
          <w:w w:val="10"/>
          <w:position w:val="42"/>
        </w:rPr>
        <w:t>A</w:t>
      </w:r>
      <w:r>
        <w:rPr>
          <w:spacing w:val="-9"/>
          <w:w w:val="10"/>
          <w:position w:val="-19"/>
        </w:rPr>
        <w:t>A</w:t>
      </w:r>
      <w:r>
        <w:rPr>
          <w:spacing w:val="-9"/>
          <w:w w:val="10"/>
          <w:position w:val="42"/>
        </w:rPr>
        <w:t>A</w:t>
      </w:r>
      <w:r>
        <w:rPr>
          <w:spacing w:val="-9"/>
          <w:w w:val="10"/>
          <w:position w:val="-19"/>
        </w:rPr>
        <w:t>A</w:t>
      </w:r>
      <w:r>
        <w:rPr>
          <w:spacing w:val="-5"/>
          <w:w w:val="10"/>
          <w:position w:val="42"/>
        </w:rPr>
        <w:t>A</w:t>
      </w:r>
      <w:r>
        <w:rPr>
          <w:spacing w:val="-9"/>
          <w:w w:val="10"/>
          <w:position w:val="-20"/>
        </w:rPr>
        <w:t>_</w:t>
      </w:r>
      <w:r>
        <w:rPr>
          <w:spacing w:val="-9"/>
          <w:w w:val="10"/>
          <w:position w:val="42"/>
        </w:rPr>
        <w:t>L</w:t>
      </w:r>
      <w:r>
        <w:rPr>
          <w:spacing w:val="-9"/>
          <w:w w:val="10"/>
          <w:position w:val="-19"/>
        </w:rPr>
        <w:t>_</w:t>
      </w:r>
      <w:r>
        <w:rPr>
          <w:spacing w:val="-9"/>
          <w:w w:val="10"/>
          <w:position w:val="42"/>
        </w:rPr>
        <w:t>L</w:t>
      </w:r>
      <w:r>
        <w:rPr>
          <w:spacing w:val="-5"/>
          <w:w w:val="10"/>
          <w:position w:val="-19"/>
        </w:rPr>
        <w:t>_</w:t>
      </w:r>
      <w:r>
        <w:rPr>
          <w:spacing w:val="47"/>
          <w:w w:val="10"/>
          <w:position w:val="-19"/>
        </w:rPr>
        <w:t>M</w:t>
      </w:r>
      <w:r>
        <w:rPr>
          <w:rFonts w:ascii="Arial"/>
          <w:i/>
          <w:w w:val="10"/>
          <w:position w:val="218"/>
          <w:sz w:val="27"/>
        </w:rPr>
        <w:t>Torque                    </w:t>
      </w:r>
      <w:r>
        <w:rPr>
          <w:rFonts w:ascii="Arial"/>
          <w:i/>
          <w:spacing w:val="3"/>
          <w:w w:val="10"/>
          <w:position w:val="218"/>
          <w:sz w:val="27"/>
        </w:rPr>
        <w:t> </w:t>
      </w:r>
      <w:r>
        <w:rPr>
          <w:rFonts w:ascii="Arial"/>
          <w:i/>
          <w:w w:val="10"/>
          <w:position w:val="218"/>
          <w:sz w:val="27"/>
        </w:rPr>
        <w:t>Pe</w:t>
      </w:r>
      <w:r>
        <w:rPr>
          <w:rFonts w:ascii="Arial"/>
          <w:i/>
          <w:spacing w:val="-11"/>
          <w:w w:val="10"/>
          <w:position w:val="218"/>
          <w:sz w:val="27"/>
        </w:rPr>
        <w:t>a</w:t>
      </w:r>
      <w:r>
        <w:rPr>
          <w:rFonts w:ascii="宋体"/>
          <w:spacing w:val="-9"/>
          <w:w w:val="10"/>
          <w:position w:val="21"/>
        </w:rPr>
        <w:t>C</w:t>
      </w:r>
      <w:r>
        <w:rPr>
          <w:rFonts w:ascii="宋体"/>
          <w:spacing w:val="-9"/>
          <w:w w:val="10"/>
        </w:rPr>
        <w:t>p</w:t>
      </w:r>
      <w:r>
        <w:rPr>
          <w:rFonts w:ascii="宋体"/>
          <w:w w:val="10"/>
          <w:position w:val="42"/>
        </w:rPr>
        <w:t>b</w:t>
      </w:r>
      <w:r>
        <w:rPr>
          <w:rFonts w:ascii="宋体"/>
          <w:spacing w:val="-9"/>
          <w:w w:val="10"/>
          <w:position w:val="21"/>
        </w:rPr>
        <w:t>:</w:t>
      </w:r>
      <w:r>
        <w:rPr>
          <w:rFonts w:ascii="宋体"/>
          <w:spacing w:val="-9"/>
          <w:w w:val="10"/>
          <w:position w:val="42"/>
        </w:rPr>
        <w:t>l</w:t>
      </w:r>
      <w:r>
        <w:rPr>
          <w:rFonts w:ascii="宋体"/>
          <w:spacing w:val="-9"/>
          <w:w w:val="10"/>
          <w:position w:val="63"/>
        </w:rPr>
        <w:t>:</w:t>
      </w:r>
      <w:r>
        <w:rPr>
          <w:rFonts w:ascii="宋体"/>
          <w:spacing w:val="-118"/>
          <w:w w:val="10"/>
        </w:rPr>
        <w:t>r</w:t>
      </w:r>
      <w:r>
        <w:rPr>
          <w:rFonts w:ascii="Arial"/>
          <w:i/>
          <w:spacing w:val="-6"/>
          <w:w w:val="10"/>
          <w:position w:val="218"/>
          <w:sz w:val="27"/>
        </w:rPr>
        <w:t>k</w:t>
      </w:r>
      <w:r>
        <w:rPr>
          <w:rFonts w:ascii="宋体"/>
          <w:spacing w:val="-6"/>
          <w:w w:val="10"/>
          <w:position w:val="21"/>
        </w:rPr>
      </w:r>
      <w:r>
        <w:rPr>
          <w:rFonts w:ascii="宋体"/>
          <w:spacing w:val="-9"/>
          <w:w w:val="10"/>
          <w:position w:val="42"/>
        </w:rPr>
        <w:t>o</w:t>
      </w:r>
      <w:r>
        <w:rPr>
          <w:rFonts w:ascii="宋体"/>
          <w:spacing w:val="-9"/>
          <w:w w:val="10"/>
          <w:position w:val="63"/>
        </w:rPr>
      </w:r>
      <w:r>
        <w:rPr>
          <w:rFonts w:ascii="宋体"/>
          <w:w w:val="10"/>
        </w:rPr>
        <w:t>e</w:t>
      </w:r>
      <w:r>
        <w:rPr>
          <w:rFonts w:ascii="宋体"/>
          <w:spacing w:val="-9"/>
          <w:w w:val="10"/>
          <w:position w:val="42"/>
        </w:rPr>
        <w:t>w</w:t>
      </w:r>
      <w:r>
        <w:rPr>
          <w:rFonts w:ascii="宋体"/>
          <w:spacing w:val="-9"/>
          <w:w w:val="10"/>
          <w:position w:val="21"/>
        </w:rPr>
        <w:t>L</w:t>
      </w:r>
      <w:r>
        <w:rPr>
          <w:rFonts w:ascii="宋体"/>
          <w:spacing w:val="-9"/>
          <w:w w:val="10"/>
          <w:position w:val="63"/>
        </w:rPr>
        <w:t>L</w:t>
      </w:r>
      <w:r>
        <w:rPr>
          <w:rFonts w:ascii="宋体"/>
          <w:spacing w:val="-9"/>
          <w:w w:val="10"/>
        </w:rPr>
        <w:t>s</w:t>
      </w:r>
      <w:r>
        <w:rPr>
          <w:rFonts w:ascii="宋体"/>
          <w:w w:val="10"/>
          <w:position w:val="-19"/>
        </w:rPr>
        <w:t>E</w:t>
      </w:r>
      <w:r>
        <w:rPr>
          <w:rFonts w:ascii="宋体"/>
          <w:spacing w:val="-9"/>
          <w:w w:val="10"/>
          <w:position w:val="42"/>
        </w:rPr>
        <w:t>b</w:t>
      </w:r>
      <w:r>
        <w:rPr>
          <w:rFonts w:ascii="宋体"/>
          <w:spacing w:val="-9"/>
          <w:w w:val="10"/>
          <w:position w:val="21"/>
        </w:rPr>
        <w:t>i</w:t>
      </w:r>
      <w:r>
        <w:rPr>
          <w:rFonts w:ascii="宋体"/>
          <w:spacing w:val="-9"/>
          <w:w w:val="10"/>
          <w:position w:val="63"/>
        </w:rPr>
        <w:t>i</w:t>
      </w:r>
      <w:r>
        <w:rPr>
          <w:rFonts w:ascii="宋体"/>
          <w:spacing w:val="-9"/>
          <w:w w:val="10"/>
        </w:rPr>
        <w:t>s</w:t>
      </w:r>
      <w:r>
        <w:rPr>
          <w:rFonts w:ascii="宋体"/>
          <w:w w:val="10"/>
          <w:position w:val="-19"/>
        </w:rPr>
        <w:t>C</w:t>
      </w:r>
      <w:r>
        <w:rPr>
          <w:rFonts w:ascii="宋体"/>
          <w:spacing w:val="-9"/>
          <w:w w:val="10"/>
          <w:position w:val="42"/>
        </w:rPr>
        <w:t>y</w:t>
      </w:r>
      <w:r>
        <w:rPr>
          <w:rFonts w:ascii="宋体"/>
          <w:spacing w:val="-9"/>
          <w:w w:val="10"/>
          <w:position w:val="21"/>
        </w:rPr>
        <w:t>m</w:t>
      </w:r>
      <w:r>
        <w:rPr>
          <w:rFonts w:ascii="宋体"/>
          <w:spacing w:val="-9"/>
          <w:w w:val="10"/>
          <w:position w:val="63"/>
        </w:rPr>
        <w:t>m</w:t>
      </w:r>
      <w:r>
        <w:rPr>
          <w:rFonts w:ascii="宋体"/>
          <w:spacing w:val="-9"/>
          <w:w w:val="10"/>
        </w:rPr>
        <w:t>u</w:t>
      </w:r>
      <w:r>
        <w:rPr>
          <w:rFonts w:ascii="宋体"/>
          <w:w w:val="10"/>
          <w:position w:val="-19"/>
        </w:rPr>
        <w:t>M</w:t>
      </w:r>
      <w:r>
        <w:rPr>
          <w:rFonts w:ascii="宋体"/>
          <w:spacing w:val="-9"/>
          <w:w w:val="10"/>
          <w:position w:val="21"/>
        </w:rPr>
        <w:t>.</w:t>
      </w:r>
      <w:r>
        <w:rPr>
          <w:rFonts w:ascii="宋体"/>
          <w:spacing w:val="-9"/>
          <w:w w:val="10"/>
          <w:position w:val="42"/>
        </w:rPr>
      </w:r>
      <w:r>
        <w:rPr>
          <w:rFonts w:ascii="宋体"/>
          <w:spacing w:val="-9"/>
          <w:w w:val="10"/>
        </w:rPr>
        <w:t>r</w:t>
      </w:r>
      <w:r>
        <w:rPr>
          <w:rFonts w:ascii="宋体"/>
          <w:spacing w:val="-9"/>
          <w:w w:val="10"/>
          <w:position w:val="63"/>
        </w:rPr>
        <w:t>.</w:t>
      </w:r>
      <w:r>
        <w:rPr>
          <w:rFonts w:ascii="宋体"/>
          <w:spacing w:val="-27"/>
          <w:w w:val="10"/>
          <w:position w:val="63"/>
        </w:rPr>
        <w:t> </w:t>
      </w:r>
      <w:r>
        <w:rPr>
          <w:rFonts w:ascii="宋体"/>
          <w:spacing w:val="-27"/>
          <w:w w:val="10"/>
          <w:position w:val="-19"/>
        </w:rPr>
      </w:r>
      <w:r>
        <w:rPr>
          <w:rFonts w:ascii="宋体"/>
          <w:spacing w:val="-9"/>
          <w:w w:val="10"/>
          <w:position w:val="42"/>
        </w:rPr>
        <w:t>p</w:t>
      </w:r>
      <w:r>
        <w:rPr>
          <w:rFonts w:ascii="宋体"/>
          <w:spacing w:val="-9"/>
          <w:w w:val="10"/>
          <w:position w:val="21"/>
        </w:rPr>
      </w:r>
      <w:r>
        <w:rPr>
          <w:rFonts w:ascii="宋体"/>
          <w:spacing w:val="-9"/>
          <w:w w:val="10"/>
        </w:rPr>
        <w:t>e</w:t>
      </w:r>
      <w:r>
        <w:rPr>
          <w:rFonts w:ascii="宋体"/>
          <w:spacing w:val="-9"/>
          <w:w w:val="10"/>
          <w:position w:val="63"/>
        </w:rPr>
      </w:r>
      <w:r>
        <w:rPr>
          <w:rFonts w:ascii="宋体"/>
          <w:w w:val="10"/>
          <w:position w:val="-19"/>
        </w:rPr>
        <w:t>A</w:t>
      </w:r>
      <w:r>
        <w:rPr>
          <w:rFonts w:ascii="宋体"/>
          <w:spacing w:val="-9"/>
          <w:w w:val="10"/>
          <w:position w:val="21"/>
        </w:rPr>
        <w:t>B</w:t>
      </w:r>
      <w:r>
        <w:rPr>
          <w:rFonts w:ascii="宋体"/>
          <w:spacing w:val="-9"/>
          <w:w w:val="10"/>
          <w:position w:val="42"/>
        </w:rPr>
        <w:t>r</w:t>
      </w:r>
      <w:r>
        <w:rPr>
          <w:rFonts w:ascii="宋体"/>
          <w:spacing w:val="-9"/>
          <w:w w:val="10"/>
        </w:rPr>
      </w:r>
      <w:r>
        <w:rPr>
          <w:rFonts w:ascii="宋体"/>
          <w:spacing w:val="-9"/>
          <w:w w:val="10"/>
          <w:position w:val="63"/>
        </w:rPr>
        <w:t>B</w:t>
      </w:r>
      <w:r>
        <w:rPr>
          <w:rFonts w:ascii="宋体"/>
          <w:w w:val="10"/>
          <w:position w:val="-19"/>
        </w:rPr>
        <w:t>l</w:t>
      </w:r>
      <w:r>
        <w:rPr>
          <w:rFonts w:ascii="宋体"/>
          <w:spacing w:val="-9"/>
          <w:w w:val="10"/>
          <w:position w:val="42"/>
        </w:rPr>
        <w:t>e</w:t>
      </w:r>
      <w:r>
        <w:rPr>
          <w:rFonts w:ascii="宋体"/>
          <w:spacing w:val="-9"/>
          <w:w w:val="10"/>
          <w:position w:val="21"/>
        </w:rPr>
        <w:t>l</w:t>
      </w:r>
      <w:r>
        <w:rPr>
          <w:rFonts w:ascii="宋体"/>
          <w:spacing w:val="-9"/>
          <w:w w:val="10"/>
        </w:rPr>
        <w:t>d</w:t>
      </w:r>
      <w:r>
        <w:rPr>
          <w:rFonts w:ascii="宋体"/>
          <w:spacing w:val="-9"/>
          <w:w w:val="10"/>
          <w:position w:val="63"/>
        </w:rPr>
        <w:t>l</w:t>
      </w:r>
      <w:r>
        <w:rPr>
          <w:rFonts w:ascii="宋体"/>
          <w:w w:val="10"/>
          <w:position w:val="-19"/>
        </w:rPr>
        <w:t>p</w:t>
      </w:r>
      <w:r>
        <w:rPr>
          <w:rFonts w:ascii="宋体"/>
          <w:spacing w:val="-9"/>
          <w:w w:val="10"/>
          <w:position w:val="21"/>
        </w:rPr>
        <w:t>o</w:t>
      </w:r>
      <w:r>
        <w:rPr>
          <w:rFonts w:ascii="宋体"/>
          <w:spacing w:val="-9"/>
          <w:w w:val="10"/>
          <w:position w:val="42"/>
        </w:rPr>
        <w:t>s</w:t>
      </w:r>
      <w:r>
        <w:rPr>
          <w:rFonts w:ascii="宋体"/>
          <w:spacing w:val="-9"/>
          <w:w w:val="10"/>
        </w:rPr>
        <w:t>i</w:t>
      </w:r>
      <w:r>
        <w:rPr>
          <w:rFonts w:ascii="宋体"/>
          <w:w w:val="10"/>
          <w:position w:val="-19"/>
        </w:rPr>
        <w:t>h</w:t>
      </w:r>
      <w:r>
        <w:rPr>
          <w:rFonts w:ascii="宋体"/>
          <w:spacing w:val="-9"/>
          <w:w w:val="10"/>
          <w:position w:val="21"/>
        </w:rPr>
        <w:t>w</w:t>
      </w:r>
      <w:r>
        <w:rPr>
          <w:rFonts w:ascii="宋体"/>
          <w:spacing w:val="-9"/>
          <w:w w:val="10"/>
          <w:position w:val="42"/>
        </w:rPr>
        <w:t>s</w:t>
      </w:r>
      <w:r>
        <w:rPr>
          <w:rFonts w:ascii="宋体"/>
          <w:spacing w:val="-9"/>
          <w:w w:val="10"/>
          <w:position w:val="-19"/>
        </w:rPr>
        <w:t>a</w:t>
      </w:r>
      <w:r>
        <w:rPr>
          <w:rFonts w:ascii="宋体"/>
          <w:w w:val="10"/>
        </w:rPr>
        <w:t>f</w:t>
      </w:r>
      <w:r>
        <w:rPr>
          <w:rFonts w:ascii="宋体"/>
          <w:spacing w:val="-9"/>
          <w:w w:val="10"/>
          <w:position w:val="21"/>
        </w:rPr>
        <w:t>B</w:t>
      </w:r>
      <w:r>
        <w:rPr>
          <w:rFonts w:ascii="宋体"/>
          <w:spacing w:val="-9"/>
          <w:w w:val="10"/>
          <w:position w:val="42"/>
        </w:rPr>
        <w:t>u</w:t>
      </w:r>
      <w:r>
        <w:rPr>
          <w:rFonts w:ascii="宋体"/>
          <w:spacing w:val="-9"/>
          <w:w w:val="10"/>
          <w:position w:val="-19"/>
        </w:rPr>
      </w:r>
      <w:r>
        <w:rPr>
          <w:rFonts w:ascii="宋体"/>
          <w:w w:val="10"/>
        </w:rPr>
        <w:t>f</w:t>
      </w:r>
      <w:r>
        <w:rPr>
          <w:rFonts w:ascii="宋体"/>
          <w:spacing w:val="-9"/>
          <w:w w:val="10"/>
          <w:position w:val="21"/>
        </w:rPr>
        <w:t>y</w:t>
      </w:r>
      <w:r>
        <w:rPr>
          <w:rFonts w:ascii="宋体"/>
          <w:spacing w:val="-9"/>
          <w:w w:val="10"/>
          <w:position w:val="42"/>
        </w:rPr>
        <w:t>r</w:t>
      </w:r>
      <w:r>
        <w:rPr>
          <w:rFonts w:ascii="宋体"/>
          <w:spacing w:val="-9"/>
          <w:w w:val="10"/>
          <w:position w:val="-19"/>
        </w:rPr>
        <w:t>L</w:t>
      </w:r>
      <w:r>
        <w:rPr>
          <w:rFonts w:ascii="宋体"/>
          <w:spacing w:val="-26"/>
          <w:w w:val="10"/>
          <w:position w:val="-19"/>
        </w:rPr>
        <w:t> </w:t>
      </w:r>
      <w:r>
        <w:rPr>
          <w:rFonts w:ascii="宋体"/>
          <w:spacing w:val="-26"/>
          <w:w w:val="10"/>
        </w:rPr>
      </w:r>
      <w:r>
        <w:rPr>
          <w:rFonts w:ascii="宋体"/>
          <w:spacing w:val="-26"/>
          <w:w w:val="10"/>
          <w:position w:val="21"/>
        </w:rPr>
      </w:r>
      <w:r>
        <w:rPr>
          <w:rFonts w:ascii="宋体"/>
          <w:spacing w:val="-9"/>
          <w:w w:val="10"/>
          <w:position w:val="42"/>
        </w:rPr>
        <w:t>e</w:t>
      </w:r>
      <w:r>
        <w:rPr>
          <w:rFonts w:ascii="宋体"/>
          <w:spacing w:val="-9"/>
          <w:w w:val="10"/>
        </w:rPr>
        <w:t>c</w:t>
      </w:r>
      <w:r>
        <w:rPr>
          <w:rFonts w:ascii="宋体"/>
          <w:w w:val="10"/>
          <w:position w:val="-19"/>
        </w:rPr>
        <w:t>o</w:t>
      </w:r>
      <w:r>
        <w:rPr>
          <w:rFonts w:ascii="宋体"/>
          <w:spacing w:val="-9"/>
          <w:w w:val="10"/>
          <w:position w:val="21"/>
        </w:rPr>
        <w:t>H</w:t>
      </w:r>
      <w:r>
        <w:rPr>
          <w:rFonts w:ascii="宋体"/>
          <w:spacing w:val="-9"/>
          <w:w w:val="10"/>
        </w:rPr>
        <w:t>o</w:t>
      </w:r>
      <w:r>
        <w:rPr>
          <w:rFonts w:ascii="宋体"/>
          <w:w w:val="10"/>
          <w:position w:val="-19"/>
        </w:rPr>
        <w:t>w</w:t>
      </w:r>
      <w:r>
        <w:rPr>
          <w:rFonts w:ascii="宋体"/>
          <w:spacing w:val="-9"/>
          <w:w w:val="10"/>
          <w:position w:val="21"/>
        </w:rPr>
        <w:t>i</w:t>
      </w:r>
      <w:r>
        <w:rPr>
          <w:rFonts w:ascii="宋体"/>
          <w:w w:val="10"/>
        </w:rPr>
        <w:t>o</w:t>
      </w:r>
      <w:r>
        <w:rPr>
          <w:rFonts w:ascii="宋体"/>
          <w:spacing w:val="-9"/>
          <w:w w:val="10"/>
          <w:position w:val="21"/>
        </w:rPr>
        <w:t>g</w:t>
      </w:r>
      <w:r>
        <w:rPr>
          <w:rFonts w:ascii="宋体"/>
          <w:w w:val="10"/>
        </w:rPr>
        <w:t>l</w:t>
      </w:r>
      <w:r>
        <w:rPr>
          <w:rFonts w:ascii="宋体"/>
          <w:spacing w:val="-9"/>
          <w:w w:val="10"/>
          <w:position w:val="21"/>
        </w:rPr>
        <w:t>h</w:t>
      </w:r>
      <w:r>
        <w:rPr>
          <w:rFonts w:ascii="宋体"/>
          <w:spacing w:val="2"/>
          <w:w w:val="10"/>
        </w:rPr>
        <w:t>ingwate</w:t>
      </w:r>
      <w:r>
        <w:rPr>
          <w:rFonts w:ascii="宋体"/>
          <w:w w:val="10"/>
        </w:rPr>
        <w:t>r</w:t>
      </w:r>
      <w:r>
        <w:rPr>
          <w:rFonts w:ascii="宋体"/>
        </w:rPr>
      </w:r>
    </w:p>
    <w:p>
      <w:pPr>
        <w:pStyle w:val="BodyText"/>
        <w:spacing w:line="1907" w:lineRule="atLeast"/>
        <w:ind w:left="270" w:right="0"/>
        <w:jc w:val="left"/>
        <w:rPr>
          <w:rFonts w:ascii="宋体" w:hAnsi="宋体" w:cs="宋体" w:eastAsia="宋体"/>
        </w:rPr>
      </w:pPr>
      <w:r>
        <w:rPr>
          <w:w w:val="5"/>
        </w:rPr>
        <w:br w:type="column"/>
      </w:r>
      <w:r>
        <w:rPr>
          <w:rFonts w:ascii="宋体"/>
          <w:spacing w:val="-5"/>
          <w:w w:val="5"/>
          <w:position w:val="-20"/>
        </w:rPr>
        <w:t>k</w:t>
      </w:r>
      <w:r>
        <w:rPr>
          <w:rFonts w:ascii="宋体"/>
          <w:spacing w:val="-5"/>
          <w:w w:val="5"/>
          <w:position w:val="-41"/>
        </w:rPr>
        <w:t>k</w:t>
      </w:r>
      <w:r>
        <w:rPr>
          <w:rFonts w:ascii="宋体"/>
          <w:spacing w:val="-5"/>
          <w:w w:val="5"/>
        </w:rPr>
        <w:t>k</w:t>
      </w:r>
      <w:r>
        <w:rPr>
          <w:rFonts w:ascii="宋体"/>
          <w:spacing w:val="1"/>
          <w:w w:val="5"/>
          <w:position w:val="-62"/>
        </w:rPr>
        <w:t>%</w:t>
      </w:r>
      <w:r>
        <w:rPr>
          <w:rFonts w:ascii="宋体"/>
          <w:spacing w:val="-5"/>
          <w:w w:val="5"/>
          <w:position w:val="-41"/>
        </w:rPr>
        <w:t>P</w:t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1"/>
          <w:w w:val="5"/>
          <w:position w:val="-20"/>
        </w:rPr>
        <w:t>P</w:t>
      </w:r>
      <w:r>
        <w:rPr>
          <w:rFonts w:ascii="宋体"/>
          <w:spacing w:val="-5"/>
          <w:w w:val="5"/>
        </w:rPr>
        <w:t>a</w:t>
      </w:r>
      <w:r>
        <w:rPr>
          <w:rFonts w:ascii="宋体"/>
          <w:spacing w:val="-5"/>
          <w:w w:val="5"/>
          <w:position w:val="-20"/>
        </w:rPr>
        <w:t>a</w:t>
      </w:r>
      <w:r>
        <w:rPr>
          <w:rFonts w:ascii="宋体"/>
          <w:w w:val="5"/>
          <w:position w:val="-41"/>
        </w:rPr>
        <w:t>a</w:t>
      </w:r>
      <w:r>
        <w:rPr>
          <w:rFonts w:ascii="宋体"/>
        </w:rPr>
      </w:r>
    </w:p>
    <w:p>
      <w:pPr>
        <w:pStyle w:val="BodyText"/>
        <w:spacing w:line="1907" w:lineRule="atLeast"/>
        <w:ind w:left="270" w:right="0"/>
        <w:jc w:val="left"/>
        <w:rPr>
          <w:rFonts w:ascii="宋体" w:hAnsi="宋体" w:cs="宋体" w:eastAsia="宋体"/>
        </w:rPr>
      </w:pPr>
      <w:r>
        <w:rPr>
          <w:w w:val="15"/>
        </w:rPr>
        <w:br w:type="column"/>
      </w:r>
      <w:r>
        <w:rPr>
          <w:rFonts w:ascii="宋体"/>
          <w:w w:val="15"/>
        </w:rPr>
        <w:t>1</w:t>
      </w:r>
      <w:r>
        <w:rPr>
          <w:rFonts w:ascii="宋体"/>
          <w:spacing w:val="-13"/>
          <w:w w:val="15"/>
          <w:position w:val="-20"/>
        </w:rPr>
        <w:t>2</w:t>
      </w:r>
      <w:r>
        <w:rPr>
          <w:rFonts w:ascii="宋体"/>
          <w:spacing w:val="-13"/>
          <w:w w:val="15"/>
          <w:position w:val="-41"/>
        </w:rPr>
        <w:t>9</w:t>
      </w:r>
      <w:r>
        <w:rPr>
          <w:rFonts w:ascii="宋体"/>
          <w:spacing w:val="-13"/>
          <w:w w:val="15"/>
          <w:position w:val="-62"/>
        </w:rPr>
        <w:t>9</w:t>
      </w:r>
      <w:r>
        <w:rPr>
          <w:rFonts w:ascii="宋体"/>
          <w:w w:val="15"/>
        </w:rPr>
        <w:t>.</w:t>
      </w:r>
      <w:r>
        <w:rPr>
          <w:rFonts w:ascii="宋体"/>
          <w:spacing w:val="-13"/>
          <w:w w:val="15"/>
          <w:position w:val="-41"/>
        </w:rPr>
        <w:t>.</w:t>
      </w:r>
      <w:r>
        <w:rPr>
          <w:rFonts w:ascii="宋体"/>
          <w:spacing w:val="-13"/>
          <w:w w:val="15"/>
          <w:position w:val="-20"/>
        </w:rPr>
        <w:t>.</w:t>
      </w:r>
      <w:r>
        <w:rPr>
          <w:rFonts w:ascii="宋体"/>
          <w:spacing w:val="-13"/>
          <w:w w:val="15"/>
          <w:position w:val="-62"/>
        </w:rPr>
        <w:t>8</w:t>
      </w:r>
      <w:r>
        <w:rPr>
          <w:rFonts w:ascii="宋体"/>
          <w:w w:val="15"/>
        </w:rPr>
        <w:t>1</w:t>
      </w:r>
      <w:r>
        <w:rPr>
          <w:rFonts w:ascii="宋体"/>
          <w:spacing w:val="-13"/>
          <w:w w:val="15"/>
          <w:position w:val="-41"/>
        </w:rPr>
        <w:t>6</w:t>
      </w:r>
      <w:r>
        <w:rPr>
          <w:rFonts w:ascii="宋体"/>
          <w:spacing w:val="-13"/>
          <w:w w:val="15"/>
          <w:position w:val="-20"/>
        </w:rPr>
        <w:t>2</w:t>
      </w:r>
      <w:r>
        <w:rPr>
          <w:rFonts w:ascii="宋体"/>
          <w:spacing w:val="-13"/>
          <w:w w:val="15"/>
          <w:position w:val="-62"/>
        </w:rPr>
        <w:t>.</w:t>
      </w:r>
      <w:r>
        <w:rPr>
          <w:rFonts w:ascii="宋体"/>
          <w:w w:val="15"/>
        </w:rPr>
        <w:t>3</w:t>
      </w:r>
      <w:r>
        <w:rPr>
          <w:rFonts w:ascii="宋体"/>
          <w:spacing w:val="-13"/>
          <w:w w:val="15"/>
          <w:position w:val="-41"/>
        </w:rPr>
        <w:t>0</w:t>
      </w:r>
      <w:r>
        <w:rPr>
          <w:rFonts w:ascii="宋体"/>
          <w:spacing w:val="-13"/>
          <w:w w:val="15"/>
          <w:position w:val="-20"/>
        </w:rPr>
        <w:t>0</w:t>
      </w:r>
      <w:r>
        <w:rPr>
          <w:rFonts w:ascii="宋体"/>
          <w:spacing w:val="-13"/>
          <w:w w:val="15"/>
          <w:position w:val="-62"/>
        </w:rPr>
        <w:t>0</w:t>
      </w:r>
      <w:r>
        <w:rPr>
          <w:rFonts w:ascii="宋体"/>
          <w:w w:val="15"/>
        </w:rPr>
        <w:t>8</w:t>
      </w:r>
      <w:r>
        <w:rPr>
          <w:rFonts w:ascii="宋体"/>
        </w:rPr>
      </w:r>
    </w:p>
    <w:p>
      <w:pPr>
        <w:spacing w:after="0" w:line="1907" w:lineRule="atLeas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  <w:cols w:num="3" w:equalWidth="0">
            <w:col w:w="4826" w:space="1460"/>
            <w:col w:w="542" w:space="370"/>
            <w:col w:w="2942"/>
          </w:cols>
        </w:sectPr>
      </w:pPr>
    </w:p>
    <w:p>
      <w:pPr>
        <w:pStyle w:val="BodyText"/>
        <w:spacing w:line="1487" w:lineRule="atLeast"/>
        <w:ind w:left="270" w:right="0"/>
        <w:jc w:val="left"/>
      </w:pPr>
      <w:r>
        <w:rPr>
          <w:spacing w:val="-5"/>
          <w:w w:val="5"/>
        </w:rPr>
        <w:t>E</w:t>
      </w:r>
      <w:r>
        <w:rPr>
          <w:spacing w:val="-5"/>
          <w:w w:val="5"/>
          <w:position w:val="-20"/>
        </w:rPr>
        <w:t>N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  <w:position w:val="-82"/>
        </w:rPr>
        <w:t>N</w:t>
      </w:r>
      <w:r>
        <w:rPr>
          <w:spacing w:val="-5"/>
          <w:w w:val="5"/>
          <w:position w:val="-61"/>
        </w:rPr>
        <w:t>N</w:t>
      </w:r>
      <w:r>
        <w:rPr>
          <w:spacing w:val="-5"/>
          <w:w w:val="5"/>
          <w:position w:val="-19"/>
        </w:rPr>
        <w:t>N</w:t>
      </w:r>
      <w:r>
        <w:rPr>
          <w:spacing w:val="-5"/>
          <w:w w:val="5"/>
        </w:rPr>
        <w:t>E</w:t>
      </w:r>
      <w:r>
        <w:rPr>
          <w:spacing w:val="-5"/>
          <w:w w:val="5"/>
          <w:position w:val="-41"/>
        </w:rPr>
        <w:t>S</w:t>
      </w:r>
      <w:r>
        <w:rPr>
          <w:spacing w:val="-5"/>
          <w:w w:val="5"/>
          <w:position w:val="-62"/>
        </w:rPr>
        <w:t>N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  <w:position w:val="-83"/>
        </w:rPr>
        <w:t>N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  <w:position w:val="-19"/>
        </w:rPr>
        <w:t>N</w:t>
      </w:r>
      <w:r>
        <w:rPr>
          <w:spacing w:val="-5"/>
          <w:w w:val="5"/>
          <w:position w:val="-82"/>
        </w:rPr>
        <w:t>N</w:t>
      </w:r>
      <w:r>
        <w:rPr>
          <w:spacing w:val="-5"/>
          <w:w w:val="5"/>
          <w:position w:val="-62"/>
        </w:rPr>
        <w:t>N</w:t>
      </w:r>
      <w:r>
        <w:rPr>
          <w:spacing w:val="-5"/>
          <w:w w:val="5"/>
          <w:position w:val="-20"/>
        </w:rPr>
        <w:t>N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-83"/>
        </w:rPr>
        <w:t>N</w:t>
      </w:r>
      <w:r>
        <w:rPr>
          <w:spacing w:val="-5"/>
          <w:w w:val="5"/>
        </w:rPr>
        <w:t>E</w:t>
      </w:r>
      <w:r>
        <w:rPr>
          <w:spacing w:val="-4"/>
          <w:w w:val="5"/>
          <w:position w:val="-41"/>
        </w:rPr>
        <w:t>S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41"/>
        </w:rPr>
        <w:t>P</w:t>
      </w:r>
      <w:r>
        <w:rPr>
          <w:spacing w:val="-5"/>
          <w:w w:val="5"/>
          <w:position w:val="-83"/>
        </w:rPr>
        <w:t>_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-62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-61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-82"/>
        </w:rPr>
        <w:t>_</w:t>
      </w:r>
      <w:r>
        <w:rPr>
          <w:spacing w:val="-5"/>
          <w:w w:val="5"/>
          <w:position w:val="-41"/>
        </w:rPr>
        <w:t>P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41"/>
        </w:rPr>
        <w:t>P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62"/>
        </w:rPr>
        <w:t>_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-82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-19"/>
        </w:rPr>
        <w:t>_</w:t>
      </w:r>
      <w:r>
        <w:rPr>
          <w:spacing w:val="-4"/>
          <w:w w:val="5"/>
          <w:position w:val="-83"/>
        </w:rPr>
        <w:t>_</w:t>
      </w:r>
      <w:r>
        <w:rPr>
          <w:spacing w:val="-5"/>
          <w:w w:val="5"/>
          <w:position w:val="-41"/>
        </w:rPr>
        <w:t>E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  <w:position w:val="-41"/>
        </w:rPr>
        <w:t>E</w:t>
      </w:r>
      <w:r>
        <w:rPr>
          <w:spacing w:val="-5"/>
          <w:w w:val="5"/>
          <w:position w:val="-19"/>
        </w:rPr>
        <w:t>M</w:t>
      </w:r>
      <w:r>
        <w:rPr>
          <w:spacing w:val="-5"/>
          <w:w w:val="5"/>
        </w:rPr>
        <w:t>A</w:t>
      </w:r>
      <w:r>
        <w:rPr>
          <w:spacing w:val="-5"/>
          <w:w w:val="5"/>
          <w:position w:val="-61"/>
        </w:rPr>
        <w:t>M</w:t>
      </w:r>
      <w:r>
        <w:rPr>
          <w:spacing w:val="-5"/>
          <w:w w:val="5"/>
          <w:position w:val="-83"/>
        </w:rPr>
        <w:t>S</w:t>
      </w:r>
      <w:r>
        <w:rPr>
          <w:spacing w:val="-5"/>
          <w:w w:val="5"/>
        </w:rPr>
        <w:t>A</w:t>
      </w:r>
      <w:r>
        <w:rPr>
          <w:spacing w:val="-5"/>
          <w:w w:val="5"/>
          <w:position w:val="-82"/>
        </w:rPr>
        <w:t>S</w:t>
      </w:r>
      <w:r>
        <w:rPr>
          <w:spacing w:val="-5"/>
          <w:w w:val="5"/>
          <w:position w:val="-41"/>
        </w:rPr>
        <w:t>E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  <w:position w:val="-41"/>
        </w:rPr>
        <w:t>E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  <w:position w:val="-19"/>
        </w:rPr>
        <w:t>M</w:t>
      </w:r>
      <w:r>
        <w:rPr>
          <w:spacing w:val="-5"/>
          <w:w w:val="5"/>
          <w:position w:val="-82"/>
        </w:rPr>
        <w:t>S</w:t>
      </w:r>
      <w:r>
        <w:rPr>
          <w:spacing w:val="-5"/>
          <w:w w:val="5"/>
        </w:rPr>
        <w:t>A</w:t>
      </w:r>
      <w:r>
        <w:rPr>
          <w:spacing w:val="-5"/>
          <w:w w:val="5"/>
          <w:position w:val="-61"/>
        </w:rPr>
        <w:t>M</w:t>
      </w:r>
      <w:r>
        <w:rPr>
          <w:spacing w:val="-5"/>
          <w:w w:val="5"/>
          <w:position w:val="-83"/>
        </w:rPr>
        <w:t>S</w:t>
      </w:r>
      <w:r>
        <w:rPr>
          <w:spacing w:val="-5"/>
          <w:w w:val="5"/>
        </w:rPr>
        <w:t>A</w:t>
      </w:r>
      <w:r>
        <w:rPr>
          <w:spacing w:val="-5"/>
          <w:w w:val="5"/>
          <w:position w:val="-62"/>
        </w:rPr>
        <w:t>M</w:t>
      </w:r>
      <w:r>
        <w:rPr>
          <w:spacing w:val="-4"/>
          <w:w w:val="5"/>
          <w:position w:val="-20"/>
        </w:rPr>
        <w:t>M</w:t>
      </w:r>
      <w:r>
        <w:rPr>
          <w:spacing w:val="-5"/>
          <w:w w:val="5"/>
          <w:position w:val="-41"/>
        </w:rPr>
        <w:t>E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  <w:position w:val="-41"/>
        </w:rPr>
        <w:t>E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</w:rPr>
        <w:t>L</w:t>
      </w:r>
      <w:r>
        <w:rPr>
          <w:spacing w:val="-5"/>
          <w:w w:val="5"/>
          <w:position w:val="-19"/>
        </w:rPr>
        <w:t>N</w:t>
      </w:r>
      <w:r>
        <w:rPr>
          <w:spacing w:val="-5"/>
          <w:w w:val="5"/>
        </w:rPr>
        <w:t>L</w:t>
      </w:r>
      <w:r>
        <w:rPr>
          <w:spacing w:val="-5"/>
          <w:w w:val="5"/>
          <w:position w:val="-61"/>
        </w:rPr>
        <w:t>X</w:t>
      </w:r>
      <w:r>
        <w:rPr>
          <w:spacing w:val="-5"/>
          <w:w w:val="5"/>
          <w:position w:val="-20"/>
        </w:rPr>
        <w:t>N</w:t>
      </w:r>
      <w:r>
        <w:rPr>
          <w:spacing w:val="-5"/>
          <w:w w:val="5"/>
          <w:position w:val="-62"/>
        </w:rPr>
        <w:t>X</w:t>
      </w:r>
      <w:r>
        <w:rPr>
          <w:spacing w:val="-5"/>
          <w:w w:val="5"/>
          <w:position w:val="-82"/>
        </w:rPr>
        <w:t>T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  <w:position w:val="-41"/>
        </w:rPr>
        <w:t>E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  <w:position w:val="-20"/>
        </w:rPr>
        <w:t>N</w:t>
      </w:r>
      <w:r>
        <w:rPr>
          <w:spacing w:val="-5"/>
          <w:w w:val="5"/>
        </w:rPr>
        <w:t>L</w:t>
      </w:r>
      <w:r>
        <w:rPr>
          <w:spacing w:val="-5"/>
          <w:w w:val="5"/>
          <w:position w:val="-62"/>
        </w:rPr>
        <w:t>X</w:t>
      </w:r>
      <w:r>
        <w:rPr>
          <w:spacing w:val="-5"/>
          <w:w w:val="5"/>
          <w:position w:val="-19"/>
        </w:rPr>
        <w:t>N</w:t>
      </w:r>
      <w:r>
        <w:rPr>
          <w:spacing w:val="-5"/>
          <w:w w:val="5"/>
        </w:rPr>
        <w:t>L</w:t>
      </w:r>
      <w:r>
        <w:rPr>
          <w:spacing w:val="-4"/>
          <w:w w:val="5"/>
          <w:position w:val="-83"/>
        </w:rPr>
        <w:t>T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-41"/>
        </w:rPr>
        <w:t>D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</w:rPr>
        <w:t>P</w:t>
      </w:r>
      <w:r>
        <w:rPr>
          <w:spacing w:val="-5"/>
          <w:w w:val="5"/>
          <w:position w:val="-83"/>
        </w:rPr>
        <w:t>A</w:t>
      </w:r>
      <w:r>
        <w:rPr>
          <w:spacing w:val="-5"/>
          <w:w w:val="5"/>
        </w:rPr>
        <w:t>P</w:t>
      </w:r>
      <w:r>
        <w:rPr>
          <w:spacing w:val="-5"/>
          <w:w w:val="5"/>
          <w:position w:val="-82"/>
        </w:rPr>
        <w:t>A</w:t>
      </w:r>
      <w:r>
        <w:rPr>
          <w:spacing w:val="-5"/>
          <w:w w:val="5"/>
          <w:position w:val="-41"/>
        </w:rPr>
        <w:t>D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-41"/>
        </w:rPr>
        <w:t>D</w:t>
      </w:r>
      <w:r>
        <w:rPr>
          <w:spacing w:val="-5"/>
          <w:w w:val="5"/>
          <w:position w:val="-82"/>
        </w:rPr>
        <w:t>A</w:t>
      </w:r>
      <w:r>
        <w:rPr>
          <w:spacing w:val="-5"/>
          <w:w w:val="5"/>
        </w:rPr>
        <w:t>P</w:t>
      </w:r>
      <w:r>
        <w:rPr>
          <w:spacing w:val="-5"/>
          <w:w w:val="5"/>
          <w:position w:val="-83"/>
        </w:rPr>
        <w:t>A</w:t>
      </w:r>
      <w:r>
        <w:rPr>
          <w:spacing w:val="-4"/>
          <w:w w:val="5"/>
        </w:rPr>
        <w:t>P</w:t>
      </w:r>
      <w:r>
        <w:rPr>
          <w:spacing w:val="-5"/>
          <w:w w:val="5"/>
          <w:position w:val="21"/>
        </w:rPr>
        <w:t>H</w:t>
      </w:r>
      <w:r>
        <w:rPr>
          <w:spacing w:val="-5"/>
          <w:w w:val="5"/>
        </w:rPr>
        <w:t>H</w:t>
      </w:r>
      <w:r>
        <w:rPr>
          <w:spacing w:val="-5"/>
          <w:w w:val="5"/>
          <w:position w:val="-82"/>
        </w:rPr>
        <w:t>B</w:t>
      </w:r>
      <w:r>
        <w:rPr>
          <w:spacing w:val="-5"/>
          <w:w w:val="5"/>
          <w:position w:val="21"/>
        </w:rPr>
        <w:t>H</w:t>
      </w:r>
      <w:r>
        <w:rPr>
          <w:spacing w:val="-5"/>
          <w:w w:val="5"/>
        </w:rPr>
        <w:t>H</w:t>
      </w:r>
      <w:r>
        <w:rPr>
          <w:spacing w:val="-4"/>
          <w:w w:val="5"/>
          <w:position w:val="-83"/>
        </w:rPr>
        <w:t>B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  <w:position w:val="-83"/>
        </w:rPr>
        <w:t>I</w:t>
      </w:r>
      <w:r>
        <w:rPr>
          <w:spacing w:val="-5"/>
          <w:w w:val="5"/>
        </w:rPr>
        <w:t>A</w:t>
      </w:r>
      <w:r>
        <w:rPr>
          <w:spacing w:val="-5"/>
          <w:w w:val="5"/>
          <w:position w:val="-82"/>
        </w:rPr>
        <w:t>I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  <w:position w:val="-83"/>
        </w:rPr>
        <w:t>I</w:t>
      </w:r>
      <w:r>
        <w:rPr>
          <w:spacing w:val="-5"/>
          <w:w w:val="5"/>
        </w:rPr>
        <w:t>A</w:t>
      </w:r>
      <w:r>
        <w:rPr>
          <w:spacing w:val="-3"/>
          <w:w w:val="5"/>
          <w:position w:val="-82"/>
        </w:rPr>
        <w:t>I</w:t>
      </w:r>
      <w:r>
        <w:rPr>
          <w:spacing w:val="-5"/>
          <w:w w:val="5"/>
          <w:position w:val="-83"/>
        </w:rPr>
        <w:t>L</w:t>
      </w:r>
      <w:r>
        <w:rPr>
          <w:spacing w:val="-5"/>
          <w:w w:val="5"/>
        </w:rPr>
        <w:t>_</w:t>
      </w:r>
      <w:r>
        <w:rPr>
          <w:spacing w:val="-5"/>
          <w:w w:val="5"/>
          <w:position w:val="-82"/>
        </w:rPr>
        <w:t>L</w:t>
      </w:r>
      <w:r>
        <w:rPr>
          <w:spacing w:val="-5"/>
          <w:w w:val="5"/>
        </w:rPr>
        <w:t>_</w:t>
      </w:r>
      <w:r>
        <w:rPr>
          <w:spacing w:val="-3"/>
          <w:w w:val="5"/>
          <w:position w:val="-82"/>
        </w:rPr>
        <w:t>L</w:t>
      </w:r>
      <w:r>
        <w:rPr>
          <w:spacing w:val="-5"/>
          <w:w w:val="5"/>
        </w:rPr>
        <w:t>M</w:t>
      </w:r>
      <w:r>
        <w:rPr>
          <w:spacing w:val="-5"/>
          <w:w w:val="5"/>
          <w:position w:val="-82"/>
        </w:rPr>
        <w:t>I</w:t>
      </w:r>
      <w:r>
        <w:rPr>
          <w:spacing w:val="-5"/>
          <w:w w:val="5"/>
        </w:rPr>
        <w:t>M</w:t>
      </w:r>
      <w:r>
        <w:rPr>
          <w:spacing w:val="-5"/>
          <w:w w:val="5"/>
          <w:position w:val="-83"/>
        </w:rPr>
        <w:t>I</w:t>
      </w:r>
      <w:r>
        <w:rPr>
          <w:spacing w:val="-3"/>
          <w:w w:val="5"/>
        </w:rPr>
        <w:t>M</w:t>
      </w:r>
      <w:r>
        <w:rPr>
          <w:spacing w:val="-5"/>
          <w:w w:val="5"/>
          <w:position w:val="42"/>
        </w:rPr>
        <w:t>N</w:t>
      </w:r>
      <w:r>
        <w:rPr>
          <w:spacing w:val="-5"/>
          <w:w w:val="5"/>
        </w:rPr>
        <w:t>X</w:t>
      </w:r>
      <w:r>
        <w:rPr>
          <w:spacing w:val="-5"/>
          <w:w w:val="5"/>
          <w:position w:val="42"/>
        </w:rPr>
        <w:t>N</w:t>
      </w:r>
      <w:r>
        <w:rPr>
          <w:spacing w:val="-5"/>
          <w:w w:val="5"/>
        </w:rPr>
        <w:t>X</w:t>
      </w:r>
      <w:r>
        <w:rPr>
          <w:spacing w:val="-5"/>
          <w:w w:val="5"/>
          <w:position w:val="42"/>
        </w:rPr>
        <w:t>N</w:t>
      </w:r>
      <w:r>
        <w:rPr>
          <w:spacing w:val="1"/>
          <w:w w:val="5"/>
        </w:rPr>
        <w:t>X</w:t>
      </w:r>
      <w:r>
        <w:rPr>
          <w:w w:val="5"/>
          <w:position w:val="-83"/>
        </w:rPr>
        <w:t>Y</w:t>
      </w:r>
      <w:r>
        <w:rPr/>
      </w:r>
    </w:p>
    <w:p>
      <w:pPr>
        <w:pStyle w:val="BodyText"/>
        <w:spacing w:line="1487" w:lineRule="atLeast"/>
        <w:ind w:left="270" w:right="0"/>
        <w:jc w:val="left"/>
        <w:rPr>
          <w:rFonts w:ascii="宋体" w:hAnsi="宋体" w:cs="宋体" w:eastAsia="宋体"/>
        </w:rPr>
      </w:pPr>
      <w:r>
        <w:rPr>
          <w:w w:val="5"/>
        </w:rPr>
        <w:br w:type="column"/>
      </w:r>
      <w:r>
        <w:rPr>
          <w:rFonts w:ascii="宋体"/>
          <w:spacing w:val="-5"/>
          <w:w w:val="5"/>
          <w:position w:val="21"/>
        </w:rPr>
        <w:t>C</w:t>
      </w:r>
      <w:r>
        <w:rPr>
          <w:rFonts w:ascii="宋体"/>
          <w:spacing w:val="-5"/>
          <w:w w:val="5"/>
          <w:position w:val="84"/>
        </w:rPr>
        <w:t>C</w:t>
      </w:r>
      <w:r>
        <w:rPr>
          <w:rFonts w:ascii="宋体"/>
          <w:spacing w:val="-5"/>
          <w:w w:val="5"/>
          <w:position w:val="63"/>
        </w:rPr>
        <w:t>C</w:t>
      </w:r>
      <w:r>
        <w:rPr>
          <w:rFonts w:ascii="宋体"/>
          <w:spacing w:val="-5"/>
          <w:w w:val="5"/>
          <w:position w:val="42"/>
        </w:rPr>
        <w:t>C</w:t>
      </w:r>
      <w:r>
        <w:rPr>
          <w:rFonts w:ascii="宋体"/>
          <w:spacing w:val="-5"/>
          <w:w w:val="5"/>
        </w:rPr>
        <w:t>A</w:t>
      </w:r>
      <w:r>
        <w:rPr>
          <w:rFonts w:ascii="宋体"/>
          <w:w w:val="5"/>
          <w:position w:val="-20"/>
        </w:rPr>
        <w:t>C</w:t>
      </w:r>
      <w:r>
        <w:rPr>
          <w:rFonts w:ascii="宋体"/>
          <w:spacing w:val="-5"/>
          <w:w w:val="5"/>
          <w:position w:val="21"/>
        </w:rPr>
        <w:t>: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42"/>
        </w:rPr>
        <w:t>:</w:t>
      </w:r>
      <w:r>
        <w:rPr>
          <w:rFonts w:ascii="宋体"/>
          <w:spacing w:val="-5"/>
          <w:w w:val="5"/>
          <w:position w:val="84"/>
        </w:rPr>
        <w:t>:</w:t>
      </w:r>
      <w:r>
        <w:rPr>
          <w:rFonts w:ascii="宋体"/>
          <w:spacing w:val="-5"/>
          <w:w w:val="5"/>
          <w:position w:val="63"/>
        </w:rPr>
        <w:t>:</w:t>
      </w:r>
      <w:r>
        <w:rPr>
          <w:rFonts w:ascii="宋体"/>
          <w:w w:val="5"/>
          <w:position w:val="-20"/>
        </w:rPr>
        <w:t>:</w:t>
      </w:r>
      <w:r>
        <w:rPr>
          <w:rFonts w:ascii="宋体"/>
          <w:w w:val="5"/>
          <w:position w:val="21"/>
        </w:rPr>
      </w:r>
      <w:r>
        <w:rPr>
          <w:rFonts w:ascii="宋体"/>
          <w:spacing w:val="-5"/>
          <w:w w:val="5"/>
        </w:rPr>
        <w:t>t</w:t>
      </w:r>
      <w:r>
        <w:rPr>
          <w:rFonts w:ascii="宋体"/>
          <w:w w:val="5"/>
        </w:rPr>
        <w:t>   </w:t>
      </w:r>
      <w:r>
        <w:rPr>
          <w:rFonts w:ascii="宋体"/>
          <w:spacing w:val="58"/>
          <w:w w:val="5"/>
        </w:rPr>
        <w:t> </w:t>
      </w:r>
      <w:r>
        <w:rPr>
          <w:rFonts w:ascii="宋体"/>
          <w:spacing w:val="58"/>
          <w:w w:val="5"/>
          <w:position w:val="42"/>
        </w:rPr>
      </w:r>
      <w:r>
        <w:rPr>
          <w:rFonts w:ascii="宋体"/>
          <w:spacing w:val="58"/>
          <w:w w:val="5"/>
          <w:position w:val="63"/>
        </w:rPr>
      </w:r>
      <w:r>
        <w:rPr>
          <w:rFonts w:ascii="宋体"/>
          <w:spacing w:val="58"/>
          <w:w w:val="5"/>
          <w:position w:val="-20"/>
        </w:rPr>
      </w:r>
      <w:r>
        <w:rPr>
          <w:rFonts w:ascii="宋体"/>
          <w:spacing w:val="58"/>
          <w:w w:val="5"/>
          <w:position w:val="84"/>
        </w:rPr>
      </w:r>
      <w:r>
        <w:rPr>
          <w:rFonts w:ascii="宋体"/>
          <w:spacing w:val="-5"/>
          <w:w w:val="5"/>
          <w:position w:val="21"/>
        </w:rPr>
        <w:t>L</w:t>
      </w:r>
      <w:r>
        <w:rPr>
          <w:rFonts w:ascii="宋体"/>
          <w:spacing w:val="-5"/>
          <w:w w:val="5"/>
          <w:position w:val="42"/>
        </w:rPr>
        <w:t>E</w:t>
      </w:r>
      <w:r>
        <w:rPr>
          <w:rFonts w:ascii="宋体"/>
          <w:spacing w:val="-5"/>
          <w:w w:val="5"/>
        </w:rPr>
        <w:t>u</w:t>
      </w:r>
      <w:r>
        <w:rPr>
          <w:rFonts w:ascii="宋体"/>
          <w:spacing w:val="-5"/>
          <w:w w:val="5"/>
          <w:position w:val="-20"/>
        </w:rPr>
        <w:t>L</w:t>
      </w:r>
      <w:r>
        <w:rPr>
          <w:rFonts w:ascii="宋体"/>
          <w:spacing w:val="-5"/>
          <w:w w:val="5"/>
          <w:position w:val="63"/>
        </w:rPr>
        <w:t>A</w:t>
      </w:r>
      <w:r>
        <w:rPr>
          <w:rFonts w:ascii="宋体"/>
          <w:w w:val="5"/>
          <w:position w:val="-41"/>
        </w:rPr>
        <w:t>S</w:t>
      </w:r>
      <w:r>
        <w:rPr>
          <w:rFonts w:ascii="宋体"/>
          <w:spacing w:val="-5"/>
          <w:w w:val="5"/>
          <w:position w:val="42"/>
        </w:rPr>
        <w:t>C</w:t>
      </w:r>
      <w:r>
        <w:rPr>
          <w:rFonts w:ascii="宋体"/>
          <w:spacing w:val="-5"/>
          <w:w w:val="5"/>
        </w:rPr>
        <w:t>a</w:t>
      </w:r>
      <w:r>
        <w:rPr>
          <w:rFonts w:ascii="宋体"/>
          <w:spacing w:val="-5"/>
          <w:w w:val="5"/>
          <w:position w:val="21"/>
        </w:rPr>
        <w:t>i</w:t>
      </w:r>
      <w:r>
        <w:rPr>
          <w:rFonts w:ascii="宋体"/>
          <w:spacing w:val="-5"/>
          <w:w w:val="5"/>
          <w:position w:val="63"/>
        </w:rPr>
        <w:t>L</w:t>
      </w:r>
      <w:r>
        <w:rPr>
          <w:rFonts w:ascii="宋体"/>
          <w:spacing w:val="-5"/>
          <w:w w:val="5"/>
          <w:position w:val="-20"/>
        </w:rPr>
        <w:t>i</w:t>
      </w:r>
      <w:r>
        <w:rPr>
          <w:rFonts w:ascii="宋体"/>
          <w:w w:val="5"/>
          <w:position w:val="-41"/>
        </w:rPr>
        <w:t>p</w:t>
      </w:r>
      <w:r>
        <w:rPr>
          <w:rFonts w:ascii="宋体"/>
          <w:spacing w:val="-5"/>
          <w:w w:val="5"/>
        </w:rPr>
        <w:t>l</w:t>
      </w:r>
      <w:r>
        <w:rPr>
          <w:rFonts w:ascii="宋体"/>
          <w:spacing w:val="-5"/>
          <w:w w:val="5"/>
          <w:position w:val="42"/>
        </w:rPr>
        <w:t>M</w:t>
      </w:r>
      <w:r>
        <w:rPr>
          <w:rFonts w:ascii="宋体"/>
          <w:spacing w:val="-5"/>
          <w:w w:val="5"/>
          <w:position w:val="21"/>
        </w:rPr>
        <w:t>m</w:t>
      </w:r>
      <w:r>
        <w:rPr>
          <w:rFonts w:ascii="宋体"/>
          <w:spacing w:val="-5"/>
          <w:w w:val="5"/>
          <w:position w:val="-20"/>
        </w:rPr>
        <w:t>m</w:t>
      </w:r>
      <w:r>
        <w:rPr>
          <w:rFonts w:ascii="宋体"/>
          <w:spacing w:val="-5"/>
          <w:w w:val="5"/>
          <w:position w:val="-41"/>
        </w:rPr>
        <w:t>e</w:t>
      </w:r>
      <w:r>
        <w:rPr>
          <w:rFonts w:ascii="宋体"/>
          <w:w w:val="5"/>
          <w:position w:val="63"/>
        </w:rPr>
        <w:t>P</w:t>
      </w:r>
      <w:r>
        <w:rPr>
          <w:rFonts w:ascii="宋体"/>
          <w:w w:val="5"/>
          <w:position w:val="42"/>
        </w:rPr>
      </w:r>
      <w:r>
        <w:rPr>
          <w:rFonts w:ascii="宋体"/>
          <w:w w:val="5"/>
        </w:rPr>
      </w:r>
      <w:r>
        <w:rPr>
          <w:rFonts w:ascii="宋体"/>
          <w:spacing w:val="-5"/>
          <w:w w:val="5"/>
          <w:position w:val="21"/>
        </w:rPr>
        <w:t>.</w:t>
      </w:r>
      <w:r>
        <w:rPr>
          <w:rFonts w:ascii="宋体"/>
          <w:spacing w:val="-5"/>
          <w:w w:val="5"/>
          <w:position w:val="-20"/>
        </w:rPr>
        <w:t>.</w:t>
      </w:r>
      <w:r>
        <w:rPr>
          <w:rFonts w:ascii="宋体"/>
          <w:spacing w:val="-5"/>
          <w:w w:val="5"/>
          <w:position w:val="-41"/>
        </w:rPr>
        <w:t>e</w:t>
      </w:r>
      <w:r>
        <w:rPr>
          <w:rFonts w:ascii="宋体"/>
          <w:w w:val="5"/>
          <w:position w:val="63"/>
        </w:rPr>
        <w:t>H</w:t>
      </w:r>
      <w:r>
        <w:rPr>
          <w:rFonts w:ascii="宋体"/>
          <w:spacing w:val="-5"/>
          <w:w w:val="5"/>
        </w:rPr>
        <w:t>d</w:t>
      </w:r>
      <w:r>
        <w:rPr>
          <w:rFonts w:ascii="宋体"/>
          <w:spacing w:val="-5"/>
          <w:w w:val="5"/>
          <w:position w:val="42"/>
        </w:rPr>
        <w:t>A</w:t>
      </w:r>
      <w:r>
        <w:rPr>
          <w:rFonts w:ascii="宋体"/>
          <w:spacing w:val="-5"/>
          <w:w w:val="5"/>
          <w:position w:val="21"/>
        </w:rPr>
      </w:r>
      <w:r>
        <w:rPr>
          <w:rFonts w:ascii="宋体"/>
          <w:spacing w:val="-5"/>
          <w:w w:val="5"/>
          <w:position w:val="-20"/>
        </w:rPr>
      </w:r>
      <w:r>
        <w:rPr>
          <w:rFonts w:ascii="宋体"/>
          <w:spacing w:val="-5"/>
          <w:w w:val="5"/>
          <w:position w:val="-41"/>
        </w:rPr>
        <w:t>d</w:t>
      </w:r>
      <w:r>
        <w:rPr>
          <w:rFonts w:ascii="宋体"/>
          <w:w w:val="5"/>
          <w:position w:val="63"/>
        </w:rPr>
        <w:t>A</w:t>
      </w:r>
      <w:r>
        <w:rPr>
          <w:rFonts w:ascii="宋体"/>
          <w:spacing w:val="-5"/>
          <w:w w:val="5"/>
        </w:rPr>
        <w:t>y</w:t>
      </w:r>
      <w:r>
        <w:rPr>
          <w:rFonts w:ascii="宋体"/>
          <w:spacing w:val="-5"/>
          <w:w w:val="5"/>
          <w:position w:val="21"/>
        </w:rPr>
        <w:t>S</w:t>
      </w:r>
      <w:r>
        <w:rPr>
          <w:rFonts w:ascii="宋体"/>
          <w:spacing w:val="-5"/>
          <w:w w:val="5"/>
          <w:position w:val="42"/>
        </w:rPr>
        <w:t>l</w:t>
      </w:r>
      <w:r>
        <w:rPr>
          <w:rFonts w:ascii="宋体"/>
          <w:spacing w:val="-5"/>
          <w:w w:val="5"/>
          <w:position w:val="-20"/>
        </w:rPr>
        <w:t>S</w:t>
      </w:r>
      <w:r>
        <w:rPr>
          <w:rFonts w:ascii="宋体"/>
          <w:w w:val="5"/>
          <w:position w:val="-20"/>
        </w:rPr>
        <w:t>   </w:t>
      </w:r>
      <w:r>
        <w:rPr>
          <w:rFonts w:ascii="宋体"/>
          <w:spacing w:val="58"/>
          <w:w w:val="5"/>
          <w:position w:val="-20"/>
        </w:rPr>
        <w:t> </w:t>
      </w:r>
      <w:r>
        <w:rPr>
          <w:rFonts w:ascii="宋体"/>
          <w:spacing w:val="58"/>
          <w:w w:val="5"/>
          <w:position w:val="-41"/>
        </w:rPr>
      </w:r>
      <w:r>
        <w:rPr>
          <w:rFonts w:ascii="宋体"/>
          <w:spacing w:val="58"/>
          <w:w w:val="5"/>
          <w:position w:val="63"/>
        </w:rPr>
      </w:r>
      <w:r>
        <w:rPr>
          <w:rFonts w:ascii="宋体"/>
          <w:spacing w:val="-5"/>
          <w:w w:val="5"/>
          <w:position w:val="21"/>
        </w:rPr>
        <w:t>p</w:t>
      </w:r>
      <w:r>
        <w:rPr>
          <w:rFonts w:ascii="宋体"/>
          <w:spacing w:val="-5"/>
          <w:w w:val="5"/>
          <w:position w:val="42"/>
        </w:rPr>
        <w:t>p</w:t>
      </w:r>
      <w:r>
        <w:rPr>
          <w:rFonts w:ascii="宋体"/>
          <w:spacing w:val="-5"/>
          <w:w w:val="5"/>
        </w:rPr>
        <w:t>n</w:t>
      </w:r>
      <w:r>
        <w:rPr>
          <w:rFonts w:ascii="宋体"/>
          <w:spacing w:val="-5"/>
          <w:w w:val="5"/>
          <w:position w:val="-20"/>
        </w:rPr>
        <w:t>p</w:t>
      </w:r>
      <w:r>
        <w:rPr>
          <w:rFonts w:ascii="宋体"/>
          <w:spacing w:val="-5"/>
          <w:w w:val="5"/>
          <w:position w:val="63"/>
        </w:rPr>
        <w:t>O</w:t>
      </w:r>
      <w:r>
        <w:rPr>
          <w:rFonts w:ascii="宋体"/>
          <w:w w:val="5"/>
          <w:position w:val="-41"/>
        </w:rPr>
        <w:t>D</w:t>
      </w:r>
      <w:r>
        <w:rPr>
          <w:rFonts w:ascii="宋体"/>
          <w:spacing w:val="-5"/>
          <w:w w:val="5"/>
          <w:position w:val="21"/>
        </w:rPr>
        <w:t>e</w:t>
      </w:r>
      <w:r>
        <w:rPr>
          <w:rFonts w:ascii="宋体"/>
          <w:spacing w:val="-5"/>
          <w:w w:val="5"/>
        </w:rPr>
        <w:t>o</w:t>
      </w:r>
      <w:r>
        <w:rPr>
          <w:rFonts w:ascii="宋体"/>
          <w:spacing w:val="-5"/>
          <w:w w:val="5"/>
          <w:position w:val="42"/>
        </w:rPr>
        <w:t>h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spacing w:val="-5"/>
          <w:w w:val="5"/>
          <w:position w:val="63"/>
        </w:rPr>
        <w:t>V</w:t>
      </w:r>
      <w:r>
        <w:rPr>
          <w:rFonts w:ascii="宋体"/>
          <w:w w:val="5"/>
          <w:position w:val="-41"/>
        </w:rPr>
        <w:t>e</w:t>
      </w:r>
      <w:r>
        <w:rPr>
          <w:rFonts w:ascii="宋体"/>
          <w:spacing w:val="-5"/>
          <w:w w:val="5"/>
          <w:position w:val="21"/>
        </w:rPr>
        <w:t>e</w:t>
      </w:r>
      <w:r>
        <w:rPr>
          <w:rFonts w:ascii="宋体"/>
          <w:spacing w:val="-5"/>
          <w:w w:val="5"/>
        </w:rPr>
      </w:r>
      <w:r>
        <w:rPr>
          <w:rFonts w:ascii="宋体"/>
          <w:spacing w:val="-5"/>
          <w:w w:val="5"/>
          <w:position w:val="42"/>
        </w:rPr>
        <w:t>a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spacing w:val="-5"/>
          <w:w w:val="5"/>
          <w:position w:val="63"/>
        </w:rPr>
        <w:t>E</w:t>
      </w:r>
      <w:r>
        <w:rPr>
          <w:rFonts w:ascii="宋体"/>
          <w:w w:val="5"/>
          <w:position w:val="-41"/>
        </w:rPr>
        <w:t>v</w:t>
      </w:r>
      <w:r>
        <w:rPr>
          <w:rFonts w:ascii="宋体"/>
          <w:spacing w:val="-5"/>
          <w:w w:val="5"/>
          <w:position w:val="21"/>
        </w:rPr>
        <w:t>d</w:t>
      </w:r>
      <w:r>
        <w:rPr>
          <w:rFonts w:ascii="宋体"/>
          <w:spacing w:val="-5"/>
          <w:w w:val="5"/>
        </w:rPr>
        <w:t>s</w:t>
      </w:r>
      <w:r>
        <w:rPr>
          <w:rFonts w:ascii="宋体"/>
          <w:spacing w:val="-5"/>
          <w:w w:val="5"/>
          <w:position w:val="42"/>
        </w:rPr>
      </w:r>
      <w:r>
        <w:rPr>
          <w:rFonts w:ascii="宋体"/>
          <w:spacing w:val="-5"/>
          <w:w w:val="5"/>
          <w:position w:val="-20"/>
        </w:rPr>
        <w:t>d</w:t>
      </w:r>
      <w:r>
        <w:rPr>
          <w:rFonts w:ascii="宋体"/>
          <w:spacing w:val="-5"/>
          <w:w w:val="5"/>
          <w:position w:val="63"/>
        </w:rPr>
        <w:t>R</w:t>
      </w:r>
      <w:r>
        <w:rPr>
          <w:rFonts w:ascii="宋体"/>
          <w:w w:val="5"/>
          <w:position w:val="-41"/>
        </w:rPr>
        <w:t>i</w:t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-5"/>
          <w:w w:val="5"/>
          <w:position w:val="42"/>
        </w:rPr>
        <w:t>H</w:t>
      </w:r>
      <w:r>
        <w:rPr>
          <w:rFonts w:ascii="宋体"/>
          <w:spacing w:val="-5"/>
          <w:w w:val="5"/>
          <w:position w:val="21"/>
        </w:rPr>
      </w:r>
      <w:r>
        <w:rPr>
          <w:rFonts w:ascii="宋体"/>
          <w:spacing w:val="-5"/>
          <w:w w:val="5"/>
          <w:position w:val="-41"/>
        </w:rPr>
        <w:t>a</w:t>
      </w:r>
      <w:r>
        <w:rPr>
          <w:rFonts w:ascii="宋体"/>
          <w:spacing w:val="-5"/>
          <w:w w:val="5"/>
          <w:position w:val="-20"/>
        </w:rPr>
      </w:r>
      <w:r>
        <w:rPr>
          <w:rFonts w:ascii="宋体"/>
          <w:w w:val="5"/>
          <w:position w:val="63"/>
        </w:rPr>
        <w:t>I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21"/>
        </w:rPr>
        <w:t>L</w:t>
      </w:r>
      <w:r>
        <w:rPr>
          <w:rFonts w:ascii="宋体"/>
          <w:spacing w:val="-5"/>
          <w:w w:val="5"/>
          <w:position w:val="42"/>
        </w:rPr>
        <w:t>i</w:t>
      </w:r>
      <w:r>
        <w:rPr>
          <w:rFonts w:ascii="宋体"/>
          <w:spacing w:val="-5"/>
          <w:w w:val="5"/>
          <w:position w:val="63"/>
        </w:rPr>
        <w:t>D</w:t>
      </w:r>
      <w:r>
        <w:rPr>
          <w:rFonts w:ascii="宋体"/>
          <w:spacing w:val="-5"/>
          <w:w w:val="5"/>
          <w:position w:val="-20"/>
        </w:rPr>
        <w:t>H</w:t>
      </w:r>
      <w:r>
        <w:rPr>
          <w:rFonts w:ascii="宋体"/>
          <w:w w:val="5"/>
          <w:position w:val="-41"/>
        </w:rPr>
        <w:t>t</w:t>
      </w:r>
      <w:r>
        <w:rPr>
          <w:rFonts w:ascii="宋体"/>
          <w:spacing w:val="-5"/>
          <w:w w:val="5"/>
          <w:position w:val="21"/>
        </w:rPr>
        <w:t>o</w:t>
      </w:r>
      <w:r>
        <w:rPr>
          <w:rFonts w:ascii="宋体"/>
          <w:spacing w:val="-5"/>
          <w:w w:val="5"/>
          <w:position w:val="42"/>
        </w:rPr>
        <w:t>g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20"/>
        </w:rPr>
        <w:t>i</w:t>
      </w:r>
      <w:r>
        <w:rPr>
          <w:rFonts w:ascii="宋体"/>
          <w:spacing w:val="-5"/>
          <w:w w:val="5"/>
          <w:position w:val="63"/>
        </w:rPr>
        <w:t>E</w:t>
      </w:r>
      <w:r>
        <w:rPr>
          <w:rFonts w:ascii="宋体"/>
          <w:w w:val="5"/>
          <w:position w:val="-41"/>
        </w:rPr>
        <w:t>i</w:t>
      </w:r>
      <w:r>
        <w:rPr>
          <w:rFonts w:ascii="宋体"/>
          <w:spacing w:val="-5"/>
          <w:w w:val="5"/>
          <w:position w:val="21"/>
        </w:rPr>
        <w:t>w</w:t>
      </w:r>
      <w:r>
        <w:rPr>
          <w:rFonts w:ascii="宋体"/>
          <w:spacing w:val="-5"/>
          <w:w w:val="5"/>
          <w:position w:val="42"/>
        </w:rPr>
        <w:t>h</w:t>
      </w:r>
      <w:r>
        <w:rPr>
          <w:rFonts w:ascii="宋体"/>
          <w:spacing w:val="-5"/>
          <w:w w:val="5"/>
        </w:rPr>
        <w:t>d</w:t>
      </w:r>
      <w:r>
        <w:rPr>
          <w:rFonts w:ascii="宋体"/>
          <w:spacing w:val="-5"/>
          <w:w w:val="5"/>
          <w:position w:val="-41"/>
        </w:rPr>
        <w:t>o</w:t>
      </w:r>
      <w:r>
        <w:rPr>
          <w:rFonts w:ascii="宋体"/>
          <w:spacing w:val="-5"/>
          <w:w w:val="5"/>
          <w:position w:val="-20"/>
        </w:rPr>
        <w:t>g</w:t>
      </w:r>
      <w:r>
        <w:rPr>
          <w:rFonts w:ascii="宋体"/>
          <w:w w:val="5"/>
          <w:position w:val="-20"/>
        </w:rPr>
        <w:t>   </w:t>
      </w:r>
      <w:r>
        <w:rPr>
          <w:rFonts w:ascii="宋体"/>
          <w:spacing w:val="58"/>
          <w:w w:val="5"/>
          <w:position w:val="-20"/>
        </w:rPr>
        <w:t> </w:t>
      </w:r>
      <w:r>
        <w:rPr>
          <w:rFonts w:ascii="宋体"/>
          <w:spacing w:val="58"/>
          <w:w w:val="5"/>
          <w:position w:val="63"/>
        </w:rPr>
      </w:r>
      <w:r>
        <w:rPr>
          <w:rFonts w:ascii="宋体"/>
          <w:spacing w:val="58"/>
          <w:w w:val="5"/>
        </w:rPr>
      </w:r>
      <w:r>
        <w:rPr>
          <w:rFonts w:ascii="宋体"/>
          <w:spacing w:val="-5"/>
          <w:w w:val="5"/>
          <w:position w:val="-41"/>
        </w:rPr>
        <w:t>n</w:t>
      </w:r>
      <w:r>
        <w:rPr>
          <w:rFonts w:ascii="宋体"/>
          <w:spacing w:val="-5"/>
          <w:w w:val="5"/>
          <w:position w:val="63"/>
        </w:rPr>
        <w:t>V</w:t>
      </w:r>
      <w:r>
        <w:rPr>
          <w:rFonts w:ascii="宋体"/>
          <w:w w:val="5"/>
          <w:position w:val="-20"/>
        </w:rPr>
        <w:t>h</w:t>
      </w:r>
      <w:r>
        <w:rPr>
          <w:rFonts w:ascii="宋体"/>
          <w:spacing w:val="-5"/>
          <w:w w:val="5"/>
        </w:rPr>
        <w:t>(</w:t>
      </w:r>
      <w:r>
        <w:rPr>
          <w:rFonts w:ascii="宋体"/>
          <w:w w:val="5"/>
          <w:position w:val="63"/>
        </w:rPr>
        <w:t>A</w:t>
      </w:r>
      <w:r>
        <w:rPr>
          <w:rFonts w:ascii="宋体"/>
          <w:spacing w:val="-5"/>
          <w:w w:val="5"/>
        </w:rPr>
        <w:t>d</w:t>
      </w:r>
      <w:r>
        <w:rPr>
          <w:rFonts w:ascii="宋体"/>
          <w:w w:val="5"/>
          <w:position w:val="63"/>
        </w:rPr>
        <w:t>L</w:t>
      </w:r>
      <w:r>
        <w:rPr>
          <w:rFonts w:ascii="宋体"/>
          <w:spacing w:val="-5"/>
          <w:w w:val="5"/>
        </w:rPr>
        <w:t>i</w:t>
      </w:r>
      <w:r>
        <w:rPr>
          <w:rFonts w:ascii="宋体"/>
          <w:w w:val="5"/>
          <w:position w:val="63"/>
        </w:rPr>
        <w:t>U</w:t>
      </w:r>
      <w:r>
        <w:rPr>
          <w:rFonts w:ascii="宋体"/>
          <w:spacing w:val="-5"/>
          <w:w w:val="5"/>
        </w:rPr>
        <w:t>g</w:t>
      </w:r>
      <w:r>
        <w:rPr>
          <w:rFonts w:ascii="宋体"/>
          <w:w w:val="5"/>
          <w:position w:val="63"/>
        </w:rPr>
        <w:t>E</w:t>
      </w:r>
      <w:r>
        <w:rPr>
          <w:rFonts w:ascii="宋体"/>
          <w:spacing w:val="1"/>
          <w:w w:val="5"/>
        </w:rPr>
        <w:t>ital</w:t>
      </w:r>
      <w:r>
        <w:rPr>
          <w:rFonts w:ascii="宋体"/>
          <w:w w:val="5"/>
        </w:rPr>
        <w:t>)</w:t>
      </w:r>
      <w:r>
        <w:rPr>
          <w:rFonts w:ascii="宋体"/>
        </w:rPr>
      </w:r>
    </w:p>
    <w:p>
      <w:pPr>
        <w:pStyle w:val="BodyText"/>
        <w:spacing w:line="1487" w:lineRule="atLeast"/>
        <w:ind w:left="270" w:right="0"/>
        <w:jc w:val="left"/>
        <w:rPr>
          <w:rFonts w:ascii="宋体" w:hAnsi="宋体" w:cs="宋体" w:eastAsia="宋体"/>
        </w:rPr>
      </w:pPr>
      <w:r>
        <w:rPr>
          <w:w w:val="5"/>
        </w:rPr>
        <w:br w:type="column"/>
      </w:r>
      <w:r>
        <w:rPr>
          <w:rFonts w:ascii="宋体"/>
          <w:spacing w:val="-5"/>
          <w:w w:val="5"/>
          <w:position w:val="-62"/>
        </w:rPr>
        <w:t>-</w:t>
      </w:r>
      <w:r>
        <w:rPr>
          <w:rFonts w:ascii="宋体"/>
          <w:spacing w:val="-5"/>
          <w:w w:val="5"/>
          <w:position w:val="21"/>
        </w:rPr>
        <w:t>%</w:t>
      </w:r>
      <w:r>
        <w:rPr>
          <w:rFonts w:ascii="宋体"/>
          <w:spacing w:val="-5"/>
          <w:w w:val="5"/>
          <w:position w:val="-20"/>
        </w:rPr>
        <w:t>r</w:t>
      </w:r>
      <w:r>
        <w:rPr>
          <w:rFonts w:ascii="宋体"/>
          <w:spacing w:val="-5"/>
          <w:w w:val="5"/>
          <w:position w:val="42"/>
        </w:rPr>
        <w:t>%</w:t>
      </w:r>
      <w:r>
        <w:rPr>
          <w:rFonts w:ascii="宋体"/>
          <w:spacing w:val="-5"/>
          <w:w w:val="5"/>
          <w:position w:val="-41"/>
        </w:rPr>
        <w:t>r</w:t>
      </w:r>
      <w:r>
        <w:rPr>
          <w:rFonts w:ascii="宋体"/>
          <w:spacing w:val="1"/>
          <w:w w:val="5"/>
        </w:rPr>
        <w:t>r</w:t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-5"/>
          <w:w w:val="5"/>
          <w:position w:val="-41"/>
        </w:rPr>
        <w:t>p</w:t>
      </w:r>
      <w:r>
        <w:rPr>
          <w:rFonts w:ascii="宋体"/>
          <w:spacing w:val="1"/>
          <w:w w:val="5"/>
          <w:position w:val="-20"/>
        </w:rPr>
        <w:t>p</w:t>
      </w:r>
      <w:r>
        <w:rPr>
          <w:rFonts w:ascii="宋体"/>
          <w:spacing w:val="-5"/>
          <w:w w:val="5"/>
        </w:rPr>
        <w:t>m</w:t>
      </w:r>
      <w:r>
        <w:rPr>
          <w:rFonts w:ascii="宋体"/>
          <w:spacing w:val="-5"/>
          <w:w w:val="5"/>
          <w:position w:val="-41"/>
        </w:rPr>
        <w:t>m</w:t>
      </w:r>
      <w:r>
        <w:rPr>
          <w:rFonts w:ascii="宋体"/>
          <w:w w:val="5"/>
          <w:position w:val="-20"/>
        </w:rPr>
        <w:t>m</w:t>
      </w:r>
      <w:r>
        <w:rPr>
          <w:rFonts w:ascii="宋体"/>
        </w:rPr>
      </w:r>
    </w:p>
    <w:p>
      <w:pPr>
        <w:pStyle w:val="BodyText"/>
        <w:spacing w:line="1487" w:lineRule="atLeast"/>
        <w:ind w:left="270" w:right="0"/>
        <w:jc w:val="left"/>
        <w:rPr>
          <w:rFonts w:ascii="宋体" w:hAnsi="宋体" w:cs="宋体" w:eastAsia="宋体"/>
        </w:rPr>
      </w:pPr>
      <w:r>
        <w:rPr>
          <w:w w:val="15"/>
        </w:rPr>
        <w:br w:type="column"/>
      </w:r>
      <w:r>
        <w:rPr>
          <w:rFonts w:ascii="宋体"/>
          <w:w w:val="15"/>
        </w:rPr>
        <w:t>1</w:t>
      </w:r>
      <w:r>
        <w:rPr>
          <w:rFonts w:ascii="宋体"/>
          <w:spacing w:val="-13"/>
          <w:w w:val="15"/>
          <w:position w:val="-20"/>
        </w:rPr>
        <w:t>1</w:t>
      </w:r>
      <w:r>
        <w:rPr>
          <w:rFonts w:ascii="宋体"/>
          <w:spacing w:val="-13"/>
          <w:w w:val="15"/>
          <w:position w:val="-41"/>
        </w:rPr>
        <w:t>1</w:t>
      </w:r>
      <w:r>
        <w:rPr>
          <w:rFonts w:ascii="宋体"/>
          <w:spacing w:val="-13"/>
          <w:w w:val="15"/>
          <w:position w:val="-62"/>
        </w:rPr>
        <w:t>1</w:t>
      </w:r>
      <w:r>
        <w:rPr>
          <w:rFonts w:ascii="宋体"/>
          <w:spacing w:val="-13"/>
          <w:w w:val="15"/>
          <w:position w:val="21"/>
        </w:rPr>
        <w:t>9</w:t>
      </w:r>
      <w:r>
        <w:rPr>
          <w:rFonts w:ascii="宋体"/>
          <w:spacing w:val="-13"/>
          <w:w w:val="15"/>
          <w:position w:val="-83"/>
        </w:rPr>
        <w:t>3</w:t>
      </w:r>
      <w:r>
        <w:rPr>
          <w:rFonts w:ascii="宋体"/>
          <w:w w:val="15"/>
        </w:rPr>
        <w:t>0</w:t>
      </w:r>
      <w:r>
        <w:rPr>
          <w:rFonts w:ascii="宋体"/>
          <w:spacing w:val="-13"/>
          <w:w w:val="15"/>
          <w:position w:val="-20"/>
        </w:rPr>
        <w:t>5</w:t>
      </w:r>
      <w:r>
        <w:rPr>
          <w:rFonts w:ascii="宋体"/>
          <w:spacing w:val="-13"/>
          <w:w w:val="15"/>
          <w:position w:val="21"/>
        </w:rPr>
        <w:t>9</w:t>
      </w:r>
      <w:r>
        <w:rPr>
          <w:rFonts w:ascii="宋体"/>
          <w:spacing w:val="-13"/>
          <w:w w:val="15"/>
          <w:position w:val="-41"/>
        </w:rPr>
        <w:t>6</w:t>
      </w:r>
      <w:r>
        <w:rPr>
          <w:rFonts w:ascii="宋体"/>
          <w:spacing w:val="-13"/>
          <w:w w:val="15"/>
          <w:position w:val="-62"/>
        </w:rPr>
        <w:t>6</w:t>
      </w:r>
      <w:r>
        <w:rPr>
          <w:rFonts w:ascii="宋体"/>
          <w:spacing w:val="-13"/>
          <w:w w:val="15"/>
          <w:position w:val="-83"/>
        </w:rPr>
        <w:t>.</w:t>
      </w:r>
      <w:r>
        <w:rPr>
          <w:rFonts w:ascii="宋体"/>
          <w:w w:val="15"/>
        </w:rPr>
        <w:t>1</w:t>
      </w:r>
      <w:r>
        <w:rPr>
          <w:rFonts w:ascii="宋体"/>
          <w:spacing w:val="-13"/>
          <w:w w:val="15"/>
          <w:position w:val="-20"/>
        </w:rPr>
        <w:t>9</w:t>
      </w:r>
      <w:r>
        <w:rPr>
          <w:rFonts w:ascii="宋体"/>
          <w:spacing w:val="-13"/>
          <w:w w:val="15"/>
          <w:position w:val="21"/>
        </w:rPr>
        <w:t>.</w:t>
      </w:r>
      <w:r>
        <w:rPr>
          <w:rFonts w:ascii="宋体"/>
          <w:spacing w:val="-13"/>
          <w:w w:val="15"/>
          <w:position w:val="-41"/>
        </w:rPr>
        <w:t>0</w:t>
      </w:r>
      <w:r>
        <w:rPr>
          <w:rFonts w:ascii="宋体"/>
          <w:spacing w:val="-13"/>
          <w:w w:val="15"/>
          <w:position w:val="-62"/>
        </w:rPr>
        <w:t>1</w:t>
      </w:r>
      <w:r>
        <w:rPr>
          <w:rFonts w:ascii="宋体"/>
          <w:spacing w:val="-13"/>
          <w:w w:val="15"/>
          <w:position w:val="-83"/>
        </w:rPr>
        <w:t>3</w:t>
      </w:r>
      <w:r>
        <w:rPr>
          <w:rFonts w:ascii="宋体"/>
          <w:w w:val="15"/>
        </w:rPr>
        <w:t>.</w:t>
      </w:r>
      <w:r>
        <w:rPr>
          <w:rFonts w:ascii="宋体"/>
          <w:spacing w:val="-13"/>
          <w:w w:val="15"/>
          <w:position w:val="-20"/>
        </w:rPr>
        <w:t>0</w:t>
      </w:r>
      <w:r>
        <w:rPr>
          <w:rFonts w:ascii="宋体"/>
          <w:spacing w:val="-13"/>
          <w:w w:val="15"/>
          <w:position w:val="-62"/>
        </w:rPr>
        <w:t>0</w:t>
      </w:r>
      <w:r>
        <w:rPr>
          <w:rFonts w:ascii="宋体"/>
          <w:spacing w:val="-13"/>
          <w:w w:val="15"/>
          <w:position w:val="-41"/>
        </w:rPr>
        <w:t>2</w:t>
      </w:r>
      <w:r>
        <w:rPr>
          <w:rFonts w:ascii="宋体"/>
          <w:spacing w:val="-13"/>
          <w:w w:val="15"/>
          <w:position w:val="21"/>
        </w:rPr>
        <w:t>6</w:t>
      </w:r>
      <w:r>
        <w:rPr>
          <w:rFonts w:ascii="宋体"/>
          <w:spacing w:val="-13"/>
          <w:w w:val="15"/>
          <w:position w:val="-83"/>
        </w:rPr>
        <w:t>3</w:t>
      </w:r>
      <w:r>
        <w:rPr>
          <w:rFonts w:ascii="宋体"/>
          <w:w w:val="15"/>
        </w:rPr>
        <w:t>0</w:t>
      </w:r>
      <w:r>
        <w:rPr>
          <w:rFonts w:ascii="宋体"/>
        </w:rPr>
      </w:r>
    </w:p>
    <w:p>
      <w:pPr>
        <w:spacing w:after="0" w:line="1487" w:lineRule="atLeas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  <w:cols w:num="4" w:equalWidth="0">
            <w:col w:w="1303" w:space="884"/>
            <w:col w:w="2728" w:space="1371"/>
            <w:col w:w="542" w:space="370"/>
            <w:col w:w="2942"/>
          </w:cols>
        </w:sectPr>
      </w:pPr>
    </w:p>
    <w:p>
      <w:pPr>
        <w:pStyle w:val="BodyText"/>
        <w:spacing w:line="1490" w:lineRule="atLeast"/>
        <w:ind w:left="270" w:right="0"/>
        <w:jc w:val="left"/>
        <w:rPr>
          <w:rFonts w:ascii="宋体" w:hAnsi="宋体" w:cs="宋体" w:eastAsia="宋体"/>
        </w:rPr>
      </w:pPr>
      <w:r>
        <w:rPr/>
        <w:pict>
          <v:shape style="position:absolute;margin-left:50.759079pt;margin-top:218.766556pt;width:37.35pt;height:172.5pt;mso-position-horizontal-relative:page;mso-position-vertical-relative:paragraph;z-index:-58096" type="#_x0000_t202" filled="false" stroked="false">
            <v:textbox inset="0,0,0,0">
              <w:txbxContent>
                <w:p>
                  <w:pPr>
                    <w:pStyle w:val="BodyText"/>
                    <w:spacing w:line="3450" w:lineRule="exact"/>
                    <w:ind w:right="0"/>
                    <w:jc w:val="left"/>
                  </w:pPr>
                  <w:r>
                    <w:rPr>
                      <w:spacing w:val="-4"/>
                      <w:w w:val="5"/>
                    </w:rPr>
                    <w:t>E</w:t>
                  </w:r>
                  <w:r>
                    <w:rPr>
                      <w:spacing w:val="-5"/>
                      <w:w w:val="5"/>
                      <w:position w:val="21"/>
                    </w:rPr>
                    <w:t>_</w:t>
                  </w:r>
                  <w:r>
                    <w:rPr>
                      <w:spacing w:val="-5"/>
                      <w:w w:val="5"/>
                      <w:position w:val="-19"/>
                    </w:rPr>
                    <w:t>_</w:t>
                  </w:r>
                  <w:r>
                    <w:rPr>
                      <w:spacing w:val="-5"/>
                      <w:w w:val="5"/>
                    </w:rPr>
                    <w:t>_</w:t>
                  </w:r>
                  <w:r>
                    <w:rPr>
                      <w:spacing w:val="-5"/>
                      <w:w w:val="5"/>
                      <w:position w:val="-20"/>
                    </w:rPr>
                    <w:t>_</w:t>
                  </w:r>
                  <w:r>
                    <w:rPr>
                      <w:spacing w:val="-5"/>
                      <w:w w:val="5"/>
                      <w:position w:val="21"/>
                    </w:rPr>
                    <w:t>_</w:t>
                  </w:r>
                  <w:r>
                    <w:rPr>
                      <w:spacing w:val="-5"/>
                      <w:w w:val="5"/>
                      <w:position w:val="42"/>
                    </w:rPr>
                    <w:t>_</w:t>
                  </w:r>
                  <w:r>
                    <w:rPr>
                      <w:spacing w:val="-5"/>
                      <w:w w:val="5"/>
                      <w:position w:val="21"/>
                    </w:rPr>
                    <w:t>_</w:t>
                  </w:r>
                  <w:r>
                    <w:rPr>
                      <w:spacing w:val="-5"/>
                      <w:w w:val="5"/>
                      <w:position w:val="42"/>
                    </w:rPr>
                    <w:t>_</w:t>
                  </w:r>
                  <w:r>
                    <w:rPr>
                      <w:spacing w:val="-5"/>
                      <w:w w:val="5"/>
                    </w:rPr>
                    <w:t>_</w:t>
                  </w:r>
                  <w:r>
                    <w:rPr>
                      <w:spacing w:val="-4"/>
                      <w:w w:val="5"/>
                      <w:position w:val="63"/>
                    </w:rPr>
                    <w:t>_</w:t>
                  </w:r>
                  <w:r>
                    <w:rPr>
                      <w:spacing w:val="-5"/>
                      <w:w w:val="5"/>
                      <w:position w:val="-19"/>
                    </w:rPr>
                    <w:t>S</w:t>
                  </w:r>
                  <w:r>
                    <w:rPr>
                      <w:spacing w:val="-5"/>
                      <w:w w:val="5"/>
                      <w:position w:val="21"/>
                    </w:rPr>
                    <w:t>M</w:t>
                  </w:r>
                  <w:r>
                    <w:rPr>
                      <w:spacing w:val="-5"/>
                      <w:w w:val="5"/>
                      <w:position w:val="42"/>
                    </w:rPr>
                    <w:t>M</w:t>
                  </w:r>
                  <w:r>
                    <w:rPr>
                      <w:spacing w:val="-5"/>
                      <w:w w:val="5"/>
                      <w:position w:val="21"/>
                    </w:rPr>
                    <w:t>M</w:t>
                  </w:r>
                  <w:r>
                    <w:rPr>
                      <w:spacing w:val="-5"/>
                      <w:w w:val="5"/>
                    </w:rPr>
                    <w:t>M</w:t>
                  </w:r>
                  <w:r>
                    <w:rPr>
                      <w:spacing w:val="-5"/>
                      <w:w w:val="5"/>
                      <w:position w:val="84"/>
                    </w:rPr>
                    <w:t>H</w:t>
                  </w:r>
                  <w:r>
                    <w:rPr>
                      <w:spacing w:val="-5"/>
                      <w:w w:val="5"/>
                      <w:position w:val="63"/>
                    </w:rPr>
                    <w:t>F</w:t>
                  </w:r>
                  <w:r>
                    <w:rPr>
                      <w:spacing w:val="-5"/>
                      <w:w w:val="5"/>
                      <w:position w:val="84"/>
                    </w:rPr>
                    <w:t>H</w:t>
                  </w:r>
                  <w:r>
                    <w:rPr>
                      <w:spacing w:val="-5"/>
                      <w:w w:val="5"/>
                      <w:position w:val="63"/>
                    </w:rPr>
                    <w:t>F</w:t>
                  </w:r>
                  <w:r>
                    <w:rPr>
                      <w:spacing w:val="-5"/>
                      <w:w w:val="5"/>
                    </w:rPr>
                    <w:t>M</w:t>
                  </w:r>
                  <w:r>
                    <w:rPr>
                      <w:spacing w:val="-5"/>
                      <w:w w:val="5"/>
                      <w:position w:val="21"/>
                    </w:rPr>
                    <w:t>M</w:t>
                  </w:r>
                  <w:r>
                    <w:rPr>
                      <w:spacing w:val="-5"/>
                      <w:w w:val="5"/>
                      <w:position w:val="-19"/>
                    </w:rPr>
                    <w:t>S</w:t>
                  </w:r>
                  <w:r>
                    <w:rPr>
                      <w:spacing w:val="-5"/>
                      <w:w w:val="5"/>
                      <w:position w:val="42"/>
                    </w:rPr>
                    <w:t>M</w:t>
                  </w:r>
                  <w:r>
                    <w:rPr>
                      <w:spacing w:val="-5"/>
                      <w:w w:val="5"/>
                      <w:position w:val="21"/>
                    </w:rPr>
                    <w:t>M</w:t>
                  </w:r>
                  <w:r>
                    <w:rPr>
                      <w:spacing w:val="-5"/>
                      <w:w w:val="5"/>
                      <w:position w:val="-20"/>
                    </w:rPr>
                    <w:t>S</w:t>
                  </w:r>
                  <w:r>
                    <w:rPr>
                      <w:spacing w:val="-5"/>
                      <w:w w:val="5"/>
                      <w:position w:val="84"/>
                    </w:rPr>
                    <w:t>H</w:t>
                  </w:r>
                  <w:r>
                    <w:rPr>
                      <w:spacing w:val="-5"/>
                      <w:w w:val="5"/>
                    </w:rPr>
                    <w:t>M</w:t>
                  </w:r>
                  <w:r>
                    <w:rPr>
                      <w:spacing w:val="-5"/>
                      <w:w w:val="5"/>
                      <w:position w:val="63"/>
                    </w:rPr>
                    <w:t>F</w:t>
                  </w:r>
                  <w:r>
                    <w:rPr>
                      <w:spacing w:val="-5"/>
                      <w:w w:val="5"/>
                      <w:position w:val="84"/>
                    </w:rPr>
                    <w:t>H</w:t>
                  </w:r>
                  <w:r>
                    <w:rPr>
                      <w:spacing w:val="-5"/>
                      <w:w w:val="5"/>
                      <w:position w:val="63"/>
                    </w:rPr>
                    <w:t>F</w:t>
                  </w:r>
                  <w:r>
                    <w:rPr>
                      <w:spacing w:val="-4"/>
                      <w:w w:val="5"/>
                    </w:rPr>
                    <w:t>M</w:t>
                  </w:r>
                  <w:r>
                    <w:rPr>
                      <w:spacing w:val="-5"/>
                      <w:w w:val="5"/>
                      <w:position w:val="21"/>
                    </w:rPr>
                    <w:t>A</w:t>
                  </w:r>
                  <w:r>
                    <w:rPr>
                      <w:spacing w:val="-5"/>
                      <w:w w:val="5"/>
                      <w:position w:val="42"/>
                    </w:rPr>
                    <w:t>A</w:t>
                  </w:r>
                  <w:r>
                    <w:rPr>
                      <w:spacing w:val="-5"/>
                      <w:w w:val="5"/>
                      <w:position w:val="21"/>
                    </w:rPr>
                    <w:t>A</w:t>
                  </w:r>
                  <w:r>
                    <w:rPr>
                      <w:spacing w:val="-5"/>
                      <w:w w:val="5"/>
                      <w:position w:val="42"/>
                    </w:rPr>
                    <w:t>A</w:t>
                  </w:r>
                  <w:r>
                    <w:rPr>
                      <w:spacing w:val="-5"/>
                      <w:w w:val="5"/>
                      <w:position w:val="-19"/>
                    </w:rPr>
                    <w:t>P</w:t>
                  </w:r>
                  <w:r>
                    <w:rPr>
                      <w:spacing w:val="-5"/>
                      <w:w w:val="5"/>
                    </w:rPr>
                    <w:t>PP</w:t>
                  </w:r>
                  <w:r>
                    <w:rPr>
                      <w:spacing w:val="-5"/>
                      <w:w w:val="5"/>
                      <w:position w:val="21"/>
                    </w:rPr>
                    <w:t>A</w:t>
                  </w:r>
                  <w:r>
                    <w:rPr>
                      <w:spacing w:val="-5"/>
                      <w:w w:val="5"/>
                      <w:position w:val="42"/>
                    </w:rPr>
                    <w:t>A</w:t>
                  </w:r>
                  <w:r>
                    <w:rPr>
                      <w:spacing w:val="-5"/>
                      <w:w w:val="5"/>
                      <w:position w:val="21"/>
                    </w:rPr>
                    <w:t>A</w:t>
                  </w:r>
                  <w:r>
                    <w:rPr>
                      <w:spacing w:val="-5"/>
                      <w:w w:val="5"/>
                      <w:position w:val="-20"/>
                    </w:rPr>
                    <w:t>P</w:t>
                  </w:r>
                  <w:r>
                    <w:rPr>
                      <w:spacing w:val="-4"/>
                      <w:w w:val="5"/>
                    </w:rPr>
                    <w:t>P</w:t>
                  </w:r>
                  <w:r>
                    <w:rPr>
                      <w:spacing w:val="-5"/>
                      <w:w w:val="5"/>
                      <w:position w:val="42"/>
                    </w:rPr>
                    <w:t>N</w:t>
                  </w:r>
                  <w:r>
                    <w:rPr>
                      <w:spacing w:val="-5"/>
                      <w:w w:val="5"/>
                      <w:position w:val="21"/>
                    </w:rPr>
                    <w:t>N</w:t>
                  </w:r>
                  <w:r>
                    <w:rPr>
                      <w:spacing w:val="-5"/>
                      <w:w w:val="5"/>
                      <w:position w:val="-19"/>
                    </w:rPr>
                    <w:t>E</w:t>
                  </w:r>
                  <w:r>
                    <w:rPr>
                      <w:spacing w:val="-5"/>
                      <w:w w:val="5"/>
                    </w:rPr>
                    <w:t>R</w:t>
                  </w:r>
                  <w:r>
                    <w:rPr>
                      <w:spacing w:val="-5"/>
                      <w:w w:val="5"/>
                      <w:position w:val="21"/>
                    </w:rPr>
                    <w:t>N</w:t>
                  </w:r>
                  <w:r>
                    <w:rPr>
                      <w:spacing w:val="-5"/>
                      <w:w w:val="5"/>
                      <w:position w:val="42"/>
                    </w:rPr>
                    <w:t>N</w:t>
                  </w:r>
                  <w:r>
                    <w:rPr>
                      <w:spacing w:val="-5"/>
                      <w:w w:val="5"/>
                      <w:position w:val="21"/>
                    </w:rPr>
                    <w:t>N</w:t>
                  </w:r>
                  <w:r>
                    <w:rPr>
                      <w:spacing w:val="-5"/>
                      <w:w w:val="5"/>
                      <w:position w:val="42"/>
                    </w:rPr>
                    <w:t>N</w:t>
                  </w:r>
                  <w:r>
                    <w:rPr>
                      <w:spacing w:val="-5"/>
                      <w:w w:val="5"/>
                    </w:rPr>
                    <w:t>R</w:t>
                  </w:r>
                  <w:r>
                    <w:rPr>
                      <w:spacing w:val="-4"/>
                      <w:w w:val="5"/>
                      <w:position w:val="63"/>
                    </w:rPr>
                    <w:t>E</w:t>
                  </w:r>
                  <w:r>
                    <w:rPr>
                      <w:spacing w:val="-5"/>
                      <w:w w:val="5"/>
                      <w:position w:val="42"/>
                    </w:rPr>
                    <w:t>_</w:t>
                  </w:r>
                  <w:r>
                    <w:rPr>
                      <w:spacing w:val="-5"/>
                      <w:w w:val="5"/>
                      <w:position w:val="21"/>
                    </w:rPr>
                    <w:t>_</w:t>
                  </w:r>
                  <w:r>
                    <w:rPr>
                      <w:spacing w:val="-5"/>
                      <w:w w:val="5"/>
                      <w:position w:val="42"/>
                    </w:rPr>
                    <w:t>_</w:t>
                  </w:r>
                  <w:r>
                    <w:rPr>
                      <w:spacing w:val="-5"/>
                      <w:w w:val="5"/>
                    </w:rPr>
                    <w:t>OO</w:t>
                  </w:r>
                  <w:r>
                    <w:rPr>
                      <w:spacing w:val="-5"/>
                      <w:w w:val="5"/>
                      <w:position w:val="21"/>
                    </w:rPr>
                    <w:t>__</w:t>
                  </w:r>
                  <w:r>
                    <w:rPr>
                      <w:spacing w:val="-5"/>
                      <w:w w:val="5"/>
                      <w:position w:val="42"/>
                    </w:rPr>
                    <w:t>_</w:t>
                  </w:r>
                  <w:r>
                    <w:rPr>
                      <w:spacing w:val="-5"/>
                      <w:w w:val="5"/>
                    </w:rPr>
                    <w:t>OO</w:t>
                  </w:r>
                  <w:r>
                    <w:rPr>
                      <w:spacing w:val="-4"/>
                      <w:w w:val="5"/>
                      <w:position w:val="63"/>
                    </w:rPr>
                    <w:t>L</w:t>
                  </w:r>
                  <w:r>
                    <w:rPr>
                      <w:spacing w:val="-5"/>
                      <w:w w:val="5"/>
                      <w:position w:val="21"/>
                    </w:rPr>
                    <w:t>T</w:t>
                  </w:r>
                  <w:r>
                    <w:rPr>
                      <w:spacing w:val="-5"/>
                      <w:w w:val="5"/>
                      <w:position w:val="42"/>
                    </w:rPr>
                    <w:t>PP</w:t>
                  </w:r>
                  <w:r>
                    <w:rPr>
                      <w:spacing w:val="-5"/>
                      <w:w w:val="5"/>
                      <w:position w:val="21"/>
                    </w:rPr>
                    <w:t>T</w:t>
                  </w:r>
                  <w:r>
                    <w:rPr>
                      <w:spacing w:val="-5"/>
                      <w:w w:val="5"/>
                    </w:rPr>
                    <w:t>__</w:t>
                  </w:r>
                  <w:r>
                    <w:rPr>
                      <w:spacing w:val="-5"/>
                      <w:w w:val="5"/>
                      <w:position w:val="42"/>
                    </w:rPr>
                    <w:t>P</w:t>
                  </w:r>
                  <w:r>
                    <w:rPr>
                      <w:spacing w:val="-5"/>
                      <w:w w:val="5"/>
                      <w:position w:val="21"/>
                    </w:rPr>
                    <w:t>T</w:t>
                  </w:r>
                  <w:r>
                    <w:rPr>
                      <w:spacing w:val="-5"/>
                      <w:w w:val="5"/>
                      <w:position w:val="-20"/>
                    </w:rPr>
                    <w:t>D</w:t>
                  </w:r>
                  <w:r>
                    <w:rPr>
                      <w:spacing w:val="-3"/>
                      <w:w w:val="5"/>
                    </w:rPr>
                    <w:t>_</w:t>
                  </w:r>
                  <w:r>
                    <w:rPr>
                      <w:spacing w:val="-5"/>
                      <w:w w:val="5"/>
                    </w:rPr>
                    <w:t>CC</w:t>
                  </w:r>
                  <w:r>
                    <w:rPr>
                      <w:spacing w:val="-5"/>
                      <w:w w:val="5"/>
                      <w:position w:val="63"/>
                    </w:rPr>
                    <w:t>TT</w:t>
                  </w:r>
                  <w:r>
                    <w:rPr>
                      <w:w w:val="5"/>
                    </w:rPr>
                    <w:t>C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9.839935pt;margin-top:208.326569pt;width:145.7pt;height:234.9pt;mso-position-horizontal-relative:page;mso-position-vertical-relative:paragraph;z-index:-58000" type="#_x0000_t202" filled="false" stroked="false">
            <v:textbox inset="0,0,0,0">
              <w:txbxContent>
                <w:p>
                  <w:pPr>
                    <w:pStyle w:val="BodyText"/>
                    <w:spacing w:line="4698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spacing w:val="-5"/>
                      <w:w w:val="5"/>
                      <w:position w:val="-187"/>
                    </w:rPr>
                    <w:t>a</w:t>
                  </w:r>
                  <w:r>
                    <w:rPr>
                      <w:rFonts w:ascii="宋体"/>
                      <w:spacing w:val="-5"/>
                      <w:w w:val="5"/>
                      <w:position w:val="-145"/>
                    </w:rPr>
                    <w:t>C</w:t>
                  </w:r>
                  <w:r>
                    <w:rPr>
                      <w:rFonts w:ascii="宋体"/>
                      <w:spacing w:val="-5"/>
                      <w:w w:val="5"/>
                      <w:position w:val="-208"/>
                    </w:rPr>
                    <w:t>f</w:t>
                  </w:r>
                  <w:r>
                    <w:rPr>
                      <w:rFonts w:ascii="宋体"/>
                      <w:spacing w:val="-5"/>
                      <w:w w:val="5"/>
                      <w:position w:val="-166"/>
                    </w:rPr>
                    <w:t>F</w:t>
                  </w:r>
                  <w:r>
                    <w:rPr>
                      <w:rFonts w:ascii="宋体"/>
                      <w:spacing w:val="-5"/>
                      <w:w w:val="5"/>
                      <w:position w:val="-104"/>
                    </w:rPr>
                    <w:t>C</w:t>
                  </w:r>
                  <w:r>
                    <w:rPr>
                      <w:rFonts w:ascii="宋体"/>
                      <w:w w:val="5"/>
                      <w:position w:val="-125"/>
                    </w:rPr>
                    <w:t>C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:</w:t>
                  </w:r>
                  <w:r>
                    <w:rPr>
                      <w:rFonts w:ascii="宋体"/>
                      <w:spacing w:val="-5"/>
                      <w:w w:val="5"/>
                      <w:position w:val="-104"/>
                    </w:rPr>
                    <w:t>:</w:t>
                  </w:r>
                  <w:r>
                    <w:rPr>
                      <w:rFonts w:ascii="宋体"/>
                      <w:spacing w:val="-5"/>
                      <w:w w:val="5"/>
                      <w:position w:val="-145"/>
                    </w:rPr>
                    <w:t>:</w:t>
                  </w:r>
                  <w:r>
                    <w:rPr>
                      <w:rFonts w:ascii="宋体"/>
                      <w:spacing w:val="-5"/>
                      <w:w w:val="5"/>
                      <w:position w:val="-83"/>
                    </w:rPr>
                    <w:t>:</w:t>
                  </w:r>
                  <w:r>
                    <w:rPr>
                      <w:rFonts w:ascii="宋体"/>
                      <w:spacing w:val="-5"/>
                      <w:w w:val="5"/>
                      <w:position w:val="-187"/>
                    </w:rPr>
                    <w:t>c</w:t>
                  </w:r>
                  <w:r>
                    <w:rPr>
                      <w:rFonts w:ascii="宋体"/>
                      <w:spacing w:val="-5"/>
                      <w:w w:val="5"/>
                      <w:position w:val="-208"/>
                    </w:rPr>
                    <w:t>u</w:t>
                  </w:r>
                  <w:r>
                    <w:rPr>
                      <w:rFonts w:ascii="宋体"/>
                      <w:w w:val="5"/>
                      <w:position w:val="-166"/>
                    </w:rPr>
                    <w:t>u</w:t>
                  </w:r>
                  <w:r>
                    <w:rPr>
                      <w:rFonts w:ascii="宋体"/>
                      <w:w w:val="5"/>
                    </w:rPr>
                  </w:r>
                  <w:r>
                    <w:rPr>
                      <w:rFonts w:ascii="宋体"/>
                      <w:w w:val="5"/>
                      <w:position w:val="21"/>
                    </w:rPr>
                  </w:r>
                  <w:r>
                    <w:rPr>
                      <w:rFonts w:ascii="宋体"/>
                      <w:w w:val="5"/>
                      <w:position w:val="-20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-187"/>
                    </w:rPr>
                    <w:t>t</w:t>
                  </w:r>
                  <w:r>
                    <w:rPr>
                      <w:rFonts w:ascii="宋体"/>
                      <w:w w:val="5"/>
                      <w:position w:val="-208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</w:rPr>
                    <w:t>H</w:t>
                  </w:r>
                  <w:r>
                    <w:rPr>
                      <w:rFonts w:ascii="宋体"/>
                      <w:spacing w:val="-5"/>
                      <w:w w:val="5"/>
                      <w:position w:val="-104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-166"/>
                    </w:rPr>
                    <w:t>l</w:t>
                  </w:r>
                  <w:r>
                    <w:rPr>
                      <w:rFonts w:ascii="宋体"/>
                      <w:w w:val="5"/>
                      <w:position w:val="-187"/>
                    </w:rPr>
                    <w:t>u</w:t>
                  </w:r>
                  <w:r>
                    <w:rPr>
                      <w:rFonts w:ascii="宋体"/>
                      <w:spacing w:val="-5"/>
                      <w:w w:val="5"/>
                    </w:rPr>
                    <w:t>i</w:t>
                  </w:r>
                  <w:r>
                    <w:rPr>
                      <w:rFonts w:ascii="宋体"/>
                      <w:spacing w:val="-5"/>
                      <w:w w:val="5"/>
                      <w:position w:val="-104"/>
                    </w:rPr>
                    <w:t>N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C</w:t>
                  </w:r>
                  <w:r>
                    <w:rPr>
                      <w:rFonts w:ascii="宋体"/>
                      <w:spacing w:val="-5"/>
                      <w:w w:val="5"/>
                      <w:position w:val="-83"/>
                    </w:rPr>
                    <w:t>u</w:t>
                  </w:r>
                  <w:r>
                    <w:rPr>
                      <w:rFonts w:ascii="宋体"/>
                      <w:spacing w:val="-5"/>
                      <w:w w:val="5"/>
                      <w:position w:val="-187"/>
                    </w:rPr>
                    <w:t>a</w:t>
                  </w:r>
                  <w:r>
                    <w:rPr>
                      <w:rFonts w:ascii="宋体"/>
                      <w:w w:val="5"/>
                      <w:position w:val="-187"/>
                    </w:rPr>
                    <w:t>      </w:t>
                  </w:r>
                  <w:r>
                    <w:rPr>
                      <w:rFonts w:ascii="宋体"/>
                      <w:spacing w:val="58"/>
                      <w:w w:val="5"/>
                      <w:position w:val="-187"/>
                    </w:rPr>
                    <w:t> </w:t>
                  </w:r>
                  <w:r>
                    <w:rPr>
                      <w:rFonts w:ascii="宋体"/>
                      <w:spacing w:val="58"/>
                      <w:w w:val="5"/>
                      <w:position w:val="-166"/>
                    </w:rPr>
                  </w:r>
                  <w:r>
                    <w:rPr>
                      <w:rFonts w:ascii="宋体"/>
                      <w:spacing w:val="58"/>
                      <w:w w:val="5"/>
                      <w:position w:val="-208"/>
                    </w:rPr>
                  </w:r>
                  <w:r>
                    <w:rPr>
                      <w:rFonts w:ascii="宋体"/>
                      <w:spacing w:val="-5"/>
                      <w:w w:val="5"/>
                    </w:rPr>
                    <w:t>g</w:t>
                  </w:r>
                  <w:r>
                    <w:rPr>
                      <w:rFonts w:ascii="宋体"/>
                      <w:spacing w:val="-5"/>
                      <w:w w:val="5"/>
                      <w:position w:val="-104"/>
                    </w:rPr>
                    <w:t>G</w:t>
                  </w:r>
                  <w:r>
                    <w:rPr>
                      <w:rFonts w:ascii="宋体"/>
                      <w:spacing w:val="-5"/>
                      <w:w w:val="5"/>
                      <w:position w:val="-83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M</w:t>
                  </w:r>
                  <w:r>
                    <w:rPr>
                      <w:rFonts w:ascii="宋体"/>
                      <w:spacing w:val="-5"/>
                      <w:w w:val="5"/>
                      <w:position w:val="-166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-208"/>
                    </w:rPr>
                    <w:t>t</w:t>
                  </w:r>
                  <w:r>
                    <w:rPr>
                      <w:rFonts w:ascii="宋体"/>
                      <w:w w:val="5"/>
                      <w:position w:val="-187"/>
                    </w:rPr>
                    <w:t>l</w:t>
                  </w:r>
                  <w:r>
                    <w:rPr>
                      <w:rFonts w:ascii="宋体"/>
                      <w:spacing w:val="-5"/>
                      <w:w w:val="5"/>
                    </w:rPr>
                    <w:t>h</w:t>
                  </w:r>
                  <w:r>
                    <w:rPr>
                      <w:rFonts w:ascii="宋体"/>
                      <w:spacing w:val="-5"/>
                      <w:w w:val="5"/>
                      <w:position w:val="-104"/>
                    </w:rPr>
                    <w:t>I</w:t>
                  </w:r>
                  <w:r>
                    <w:rPr>
                      <w:rFonts w:ascii="宋体"/>
                      <w:spacing w:val="-5"/>
                      <w:w w:val="5"/>
                      <w:position w:val="-83"/>
                    </w:rPr>
                    <w:t>l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-187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-166"/>
                    </w:rPr>
                    <w:t>F</w:t>
                  </w:r>
                  <w:r>
                    <w:rPr>
                      <w:rFonts w:ascii="宋体"/>
                      <w:w w:val="5"/>
                      <w:position w:val="-208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-62"/>
                    </w:rPr>
                    <w:t>K</w:t>
                  </w:r>
                  <w:r>
                    <w:rPr>
                      <w:rFonts w:ascii="宋体"/>
                      <w:spacing w:val="-5"/>
                      <w:w w:val="5"/>
                      <w:position w:val="-104"/>
                    </w:rPr>
                    <w:t>N</w:t>
                  </w:r>
                  <w:r>
                    <w:rPr>
                      <w:rFonts w:ascii="宋体"/>
                      <w:spacing w:val="-5"/>
                      <w:w w:val="5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f</w:t>
                  </w:r>
                  <w:r>
                    <w:rPr>
                      <w:rFonts w:ascii="宋体"/>
                      <w:spacing w:val="-5"/>
                      <w:w w:val="5"/>
                      <w:position w:val="-187"/>
                    </w:rPr>
                    <w:t>f</w:t>
                  </w:r>
                  <w:r>
                    <w:rPr>
                      <w:rFonts w:ascii="宋体"/>
                      <w:w w:val="5"/>
                      <w:position w:val="-208"/>
                    </w:rPr>
                    <w:t>m</w:t>
                  </w:r>
                  <w:r>
                    <w:rPr>
                      <w:rFonts w:ascii="宋体"/>
                      <w:spacing w:val="-5"/>
                      <w:w w:val="5"/>
                    </w:rPr>
                    <w:t>P</w:t>
                  </w:r>
                  <w:r>
                    <w:rPr>
                      <w:rFonts w:ascii="宋体"/>
                      <w:spacing w:val="-5"/>
                      <w:w w:val="5"/>
                      <w:position w:val="-104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u</w:t>
                  </w:r>
                  <w:r>
                    <w:rPr>
                      <w:rFonts w:ascii="宋体"/>
                      <w:spacing w:val="-5"/>
                      <w:w w:val="5"/>
                      <w:position w:val="-83"/>
                    </w:rPr>
                    <w:t>P</w:t>
                  </w:r>
                  <w:r>
                    <w:rPr>
                      <w:rFonts w:ascii="宋体"/>
                      <w:spacing w:val="-5"/>
                      <w:w w:val="5"/>
                      <w:position w:val="-187"/>
                    </w:rPr>
                    <w:t>u</w:t>
                  </w:r>
                  <w:r>
                    <w:rPr>
                      <w:rFonts w:ascii="宋体"/>
                      <w:spacing w:val="-5"/>
                      <w:w w:val="5"/>
                      <w:position w:val="-166"/>
                    </w:rPr>
                    <w:t>o</w:t>
                  </w:r>
                  <w:r>
                    <w:rPr>
                      <w:rFonts w:ascii="宋体"/>
                      <w:w w:val="5"/>
                      <w:position w:val="-208"/>
                    </w:rPr>
                    <w:t>p</w:t>
                  </w:r>
                  <w:r>
                    <w:rPr>
                      <w:rFonts w:ascii="宋体"/>
                      <w:spacing w:val="-5"/>
                      <w:w w:val="5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  <w:position w:val="-104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-208"/>
                    </w:rPr>
                    <w:t>e</w:t>
                  </w:r>
                  <w:r>
                    <w:rPr>
                      <w:rFonts w:ascii="宋体"/>
                      <w:w w:val="5"/>
                      <w:position w:val="-166"/>
                    </w:rPr>
                    <w:t>w</w:t>
                  </w:r>
                  <w:r>
                    <w:rPr>
                      <w:rFonts w:ascii="宋体"/>
                      <w:spacing w:val="-5"/>
                      <w:w w:val="5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-104"/>
                    </w:rPr>
                    <w:t>S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l</w:t>
                  </w:r>
                  <w:r>
                    <w:rPr>
                      <w:rFonts w:ascii="宋体"/>
                      <w:spacing w:val="-5"/>
                      <w:w w:val="5"/>
                      <w:position w:val="-83"/>
                    </w:rPr>
                    <w:t>m</w:t>
                  </w:r>
                  <w:r>
                    <w:rPr>
                      <w:rFonts w:ascii="宋体"/>
                      <w:spacing w:val="-5"/>
                      <w:w w:val="5"/>
                      <w:position w:val="-187"/>
                    </w:rPr>
                    <w:t>l</w:t>
                  </w:r>
                  <w:r>
                    <w:rPr>
                      <w:rFonts w:ascii="宋体"/>
                      <w:spacing w:val="-5"/>
                      <w:w w:val="5"/>
                      <w:position w:val="-208"/>
                    </w:rPr>
                    <w:t>r</w:t>
                  </w:r>
                  <w:r>
                    <w:rPr>
                      <w:rFonts w:ascii="宋体"/>
                      <w:w w:val="5"/>
                      <w:position w:val="-166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</w:rPr>
                    <w:t>s</w:t>
                  </w:r>
                  <w:r>
                    <w:rPr>
                      <w:rFonts w:ascii="宋体"/>
                      <w:spacing w:val="-5"/>
                      <w:w w:val="5"/>
                      <w:position w:val="-104"/>
                    </w:rPr>
                    <w:t>P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i</w:t>
                  </w:r>
                  <w:r>
                    <w:rPr>
                      <w:rFonts w:ascii="宋体"/>
                      <w:spacing w:val="-5"/>
                      <w:w w:val="5"/>
                      <w:position w:val="-83"/>
                    </w:rPr>
                    <w:t>p</w:t>
                  </w:r>
                  <w:r>
                    <w:rPr>
                      <w:rFonts w:ascii="宋体"/>
                      <w:spacing w:val="-5"/>
                      <w:w w:val="5"/>
                      <w:position w:val="-166"/>
                    </w:rPr>
                    <w:t>a</w:t>
                  </w:r>
                  <w:r>
                    <w:rPr>
                      <w:rFonts w:ascii="宋体"/>
                      <w:spacing w:val="-5"/>
                      <w:w w:val="5"/>
                      <w:position w:val="-187"/>
                    </w:rPr>
                  </w:r>
                  <w:r>
                    <w:rPr>
                      <w:rFonts w:ascii="宋体"/>
                      <w:w w:val="5"/>
                      <w:position w:val="-208"/>
                    </w:rPr>
                    <w:t>a</w:t>
                  </w:r>
                  <w:r>
                    <w:rPr>
                      <w:rFonts w:ascii="宋体"/>
                      <w:spacing w:val="-5"/>
                      <w:w w:val="5"/>
                    </w:rPr>
                    <w:t>s</w:t>
                  </w:r>
                  <w:r>
                    <w:rPr>
                      <w:rFonts w:ascii="宋体"/>
                      <w:spacing w:val="-5"/>
                      <w:w w:val="5"/>
                      <w:position w:val="-104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-208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  <w:position w:val="-166"/>
                    </w:rPr>
                    <w:t>t</w:t>
                  </w:r>
                  <w:r>
                    <w:rPr>
                      <w:rFonts w:ascii="宋体"/>
                      <w:w w:val="5"/>
                      <w:position w:val="-20"/>
                    </w:rPr>
                    <w:t>n</w:t>
                  </w:r>
                  <w:r>
                    <w:rPr>
                      <w:rFonts w:ascii="宋体"/>
                      <w:spacing w:val="-5"/>
                      <w:w w:val="5"/>
                    </w:rPr>
                    <w:t>.</w:t>
                  </w:r>
                  <w:r>
                    <w:rPr>
                      <w:rFonts w:ascii="宋体"/>
                      <w:spacing w:val="-5"/>
                      <w:w w:val="5"/>
                      <w:position w:val="-104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-208"/>
                    </w:rPr>
                    <w:t>u</w:t>
                  </w:r>
                  <w:r>
                    <w:rPr>
                      <w:rFonts w:ascii="宋体"/>
                      <w:spacing w:val="-5"/>
                      <w:w w:val="5"/>
                      <w:position w:val="-166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g</w:t>
                  </w:r>
                  <w:r>
                    <w:rPr>
                      <w:rFonts w:ascii="宋体"/>
                      <w:spacing w:val="-5"/>
                      <w:w w:val="5"/>
                      <w:position w:val="-83"/>
                    </w:rPr>
                    <w:t>P</w:t>
                  </w:r>
                  <w:r>
                    <w:rPr>
                      <w:rFonts w:ascii="宋体"/>
                      <w:w w:val="5"/>
                      <w:position w:val="-187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  <w:position w:val="-104"/>
                    </w:rPr>
                    <w:t>D</w:t>
                  </w:r>
                  <w:r>
                    <w:rPr>
                      <w:rFonts w:ascii="宋体"/>
                      <w:spacing w:val="-5"/>
                      <w:w w:val="5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-41"/>
                    </w:rPr>
                    <w:t>U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-83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  <w:position w:val="-208"/>
                    </w:rPr>
                    <w:t>r</w:t>
                  </w:r>
                  <w:r>
                    <w:rPr>
                      <w:rFonts w:ascii="宋体"/>
                      <w:w w:val="5"/>
                      <w:position w:val="-187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</w:rPr>
                    <w:t>C</w:t>
                  </w:r>
                  <w:r>
                    <w:rPr>
                      <w:rFonts w:ascii="宋体"/>
                      <w:spacing w:val="-5"/>
                      <w:w w:val="5"/>
                      <w:position w:val="-41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s</w:t>
                  </w:r>
                  <w:r>
                    <w:rPr>
                      <w:rFonts w:ascii="宋体"/>
                      <w:w w:val="5"/>
                      <w:position w:val="-208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</w:rPr>
                    <w:t>o</w:t>
                  </w:r>
                  <w:r>
                    <w:rPr>
                      <w:rFonts w:ascii="宋体"/>
                      <w:spacing w:val="-5"/>
                      <w:w w:val="5"/>
                      <w:position w:val="-62"/>
                    </w:rPr>
                    <w:t>L</w:t>
                  </w:r>
                  <w:r>
                    <w:rPr>
                      <w:rFonts w:ascii="宋体"/>
                      <w:w w:val="5"/>
                      <w:position w:val="-20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</w:rPr>
                    <w:t>m</w:t>
                  </w:r>
                  <w:r>
                    <w:rPr>
                      <w:rFonts w:ascii="宋体"/>
                      <w:w w:val="5"/>
                      <w:position w:val="-20"/>
                    </w:rPr>
                    <w:t>a</w:t>
                  </w:r>
                  <w:r>
                    <w:rPr>
                      <w:rFonts w:ascii="宋体"/>
                      <w:spacing w:val="-5"/>
                      <w:w w:val="5"/>
                    </w:rPr>
                    <w:t>m</w:t>
                  </w:r>
                  <w:r>
                    <w:rPr>
                      <w:rFonts w:ascii="宋体"/>
                      <w:spacing w:val="-5"/>
                      <w:w w:val="5"/>
                      <w:position w:val="-62"/>
                    </w:rPr>
                  </w:r>
                  <w:r>
                    <w:rPr>
                      <w:rFonts w:ascii="宋体"/>
                      <w:w w:val="5"/>
                      <w:position w:val="-20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</w:rPr>
                    <w:t>o</w:t>
                  </w:r>
                  <w:r>
                    <w:rPr>
                      <w:rFonts w:ascii="宋体"/>
                      <w:w w:val="5"/>
                      <w:position w:val="-20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</w:rPr>
                    <w:t>n</w:t>
                  </w:r>
                  <w:r>
                    <w:rPr>
                      <w:rFonts w:ascii="宋体"/>
                      <w:w w:val="5"/>
                      <w:position w:val="-83"/>
                    </w:rPr>
                    <w:t>o</w:t>
                  </w:r>
                  <w:r>
                    <w:rPr>
                      <w:rFonts w:ascii="宋体"/>
                      <w:w w:val="5"/>
                    </w:rPr>
                  </w:r>
                  <w:r>
                    <w:rPr>
                      <w:rFonts w:ascii="宋体"/>
                      <w:w w:val="5"/>
                      <w:position w:val="-83"/>
                    </w:rPr>
                    <w:t>n</w:t>
                  </w:r>
                  <w:r>
                    <w:rPr>
                      <w:rFonts w:ascii="宋体"/>
                      <w:spacing w:val="-5"/>
                      <w:w w:val="5"/>
                    </w:rPr>
                    <w:t>R</w:t>
                  </w:r>
                  <w:r>
                    <w:rPr>
                      <w:rFonts w:ascii="宋体"/>
                      <w:w w:val="5"/>
                      <w:position w:val="-83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</w:rPr>
                    <w:t>a</w:t>
                  </w:r>
                  <w:r>
                    <w:rPr>
                      <w:rFonts w:ascii="宋体"/>
                      <w:w w:val="5"/>
                      <w:position w:val="-83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</w:rPr>
                    <w:t>i</w:t>
                  </w:r>
                  <w:r>
                    <w:rPr>
                      <w:rFonts w:ascii="宋体"/>
                      <w:w w:val="5"/>
                      <w:position w:val="-83"/>
                    </w:rPr>
                    <w:t>o</w:t>
                  </w:r>
                  <w:r>
                    <w:rPr>
                      <w:rFonts w:ascii="宋体"/>
                      <w:spacing w:val="-5"/>
                      <w:w w:val="5"/>
                    </w:rPr>
                    <w:t>l</w:t>
                  </w:r>
                  <w:r>
                    <w:rPr>
                      <w:rFonts w:ascii="宋体"/>
                      <w:w w:val="5"/>
                      <w:position w:val="-83"/>
                    </w:rPr>
                    <w:t>l      </w:t>
                  </w:r>
                  <w:r>
                    <w:rPr>
                      <w:rFonts w:ascii="宋体"/>
                      <w:spacing w:val="58"/>
                      <w:w w:val="5"/>
                      <w:position w:val="-83"/>
                    </w:rPr>
                    <w:t> </w:t>
                  </w:r>
                  <w:r>
                    <w:rPr>
                      <w:rFonts w:ascii="宋体"/>
                      <w:spacing w:val="58"/>
                      <w:w w:val="5"/>
                    </w:rPr>
                  </w:r>
                  <w:r>
                    <w:rPr>
                      <w:rFonts w:ascii="宋体"/>
                      <w:spacing w:val="58"/>
                      <w:w w:val="5"/>
                      <w:position w:val="-83"/>
                    </w:rPr>
                  </w:r>
                  <w:r>
                    <w:rPr>
                      <w:rFonts w:ascii="宋体"/>
                      <w:spacing w:val="-5"/>
                      <w:w w:val="5"/>
                    </w:rPr>
                    <w:t>P</w:t>
                  </w:r>
                  <w:r>
                    <w:rPr>
                      <w:rFonts w:ascii="宋体"/>
                      <w:w w:val="5"/>
                      <w:position w:val="-83"/>
                    </w:rPr>
                    <w:t>C</w:t>
                  </w:r>
                  <w:r>
                    <w:rPr>
                      <w:rFonts w:ascii="宋体"/>
                      <w:spacing w:val="-5"/>
                      <w:w w:val="5"/>
                    </w:rPr>
                    <w:t>r</w:t>
                  </w:r>
                  <w:r>
                    <w:rPr>
                      <w:rFonts w:ascii="宋体"/>
                      <w:w w:val="5"/>
                      <w:position w:val="-83"/>
                    </w:rPr>
                    <w:t>u</w:t>
                  </w:r>
                  <w:r>
                    <w:rPr>
                      <w:rFonts w:ascii="宋体"/>
                      <w:spacing w:val="-5"/>
                      <w:w w:val="5"/>
                    </w:rPr>
                    <w:t>e</w:t>
                  </w:r>
                  <w:r>
                    <w:rPr>
                      <w:rFonts w:ascii="宋体"/>
                      <w:w w:val="5"/>
                      <w:position w:val="-83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</w:rPr>
                    <w:t>s</w:t>
                  </w:r>
                  <w:r>
                    <w:rPr>
                      <w:rFonts w:ascii="宋体"/>
                      <w:w w:val="5"/>
                      <w:position w:val="-83"/>
                    </w:rPr>
                    <w:t>.</w:t>
                  </w:r>
                  <w:r>
                    <w:rPr>
                      <w:rFonts w:ascii="宋体"/>
                      <w:w w:val="5"/>
                    </w:rPr>
                    <w:t>.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799866pt;margin-top:239.646545pt;width:9.15pt;height:234.9pt;mso-position-horizontal-relative:page;mso-position-vertical-relative:paragraph;z-index:-57976" type="#_x0000_t202" filled="false" stroked="false">
            <v:textbox inset="0,0,0,0">
              <w:txbxContent>
                <w:p>
                  <w:pPr>
                    <w:pStyle w:val="BodyText"/>
                    <w:spacing w:line="4698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 w:hAnsi="宋体" w:cs="宋体" w:eastAsia="宋体"/>
                      <w:spacing w:val="-5"/>
                      <w:w w:val="5"/>
                    </w:rPr>
                    <w:t>r</w:t>
                  </w:r>
                  <w:r>
                    <w:rPr>
                      <w:rFonts w:ascii="宋体" w:hAnsi="宋体" w:cs="宋体" w:eastAsia="宋体"/>
                      <w:spacing w:val="-9"/>
                      <w:w w:val="5"/>
                      <w:position w:val="-103"/>
                    </w:rPr>
                    <w:t>癈</w:t>
                  </w:r>
                  <w:r>
                    <w:rPr>
                      <w:rFonts w:ascii="宋体" w:hAnsi="宋体" w:cs="宋体" w:eastAsia="宋体"/>
                      <w:spacing w:val="-5"/>
                      <w:w w:val="5"/>
                      <w:position w:val="-83"/>
                    </w:rPr>
                    <w:t>k</w:t>
                  </w:r>
                  <w:r>
                    <w:rPr>
                      <w:rFonts w:ascii="宋体" w:hAnsi="宋体" w:cs="宋体" w:eastAsia="宋体"/>
                      <w:spacing w:val="-5"/>
                      <w:w w:val="5"/>
                      <w:position w:val="-124"/>
                    </w:rPr>
                    <w:t>k</w:t>
                  </w:r>
                  <w:r>
                    <w:rPr>
                      <w:rFonts w:ascii="宋体" w:hAnsi="宋体" w:cs="宋体" w:eastAsia="宋体"/>
                      <w:spacing w:val="-5"/>
                      <w:w w:val="5"/>
                      <w:position w:val="-62"/>
                    </w:rPr>
                    <w:t>k</w:t>
                  </w:r>
                  <w:r>
                    <w:rPr>
                      <w:rFonts w:ascii="宋体" w:hAnsi="宋体" w:cs="宋体" w:eastAsia="宋体"/>
                      <w:spacing w:val="-5"/>
                      <w:w w:val="5"/>
                      <w:position w:val="-20"/>
                    </w:rPr>
                    <w:t>k</w:t>
                  </w:r>
                  <w:r>
                    <w:rPr>
                      <w:rFonts w:ascii="宋体" w:hAnsi="宋体" w:cs="宋体" w:eastAsia="宋体"/>
                      <w:spacing w:val="-9"/>
                      <w:w w:val="5"/>
                      <w:position w:val="-41"/>
                    </w:rPr>
                    <w:t>癈</w:t>
                  </w:r>
                  <w:r>
                    <w:rPr>
                      <w:rFonts w:ascii="宋体" w:hAnsi="宋体" w:cs="宋体" w:eastAsia="宋体"/>
                      <w:spacing w:val="-5"/>
                      <w:w w:val="5"/>
                      <w:position w:val="-145"/>
                    </w:rPr>
                    <w:t>k</w:t>
                  </w:r>
                  <w:r>
                    <w:rPr>
                      <w:rFonts w:ascii="宋体" w:hAnsi="宋体" w:cs="宋体" w:eastAsia="宋体"/>
                      <w:spacing w:val="1"/>
                      <w:w w:val="5"/>
                      <w:position w:val="-166"/>
                    </w:rPr>
                    <w:t>k</w:t>
                  </w:r>
                  <w:r>
                    <w:rPr>
                      <w:rFonts w:ascii="宋体" w:hAnsi="宋体" w:cs="宋体" w:eastAsia="宋体"/>
                      <w:spacing w:val="-5"/>
                      <w:w w:val="5"/>
                    </w:rPr>
                    <w:t>p</w:t>
                  </w:r>
                  <w:r>
                    <w:rPr>
                      <w:rFonts w:ascii="宋体" w:hAnsi="宋体" w:cs="宋体" w:eastAsia="宋体"/>
                      <w:spacing w:val="-5"/>
                      <w:w w:val="5"/>
                      <w:position w:val="63"/>
                    </w:rPr>
                    <w:t>P</w:t>
                  </w:r>
                  <w:r>
                    <w:rPr>
                      <w:rFonts w:ascii="宋体" w:hAnsi="宋体" w:cs="宋体" w:eastAsia="宋体"/>
                      <w:spacing w:val="-5"/>
                      <w:w w:val="5"/>
                      <w:position w:val="-124"/>
                    </w:rPr>
                    <w:t>P</w:t>
                  </w:r>
                  <w:r>
                    <w:rPr>
                      <w:rFonts w:ascii="宋体" w:hAnsi="宋体" w:cs="宋体" w:eastAsia="宋体"/>
                      <w:spacing w:val="-5"/>
                      <w:w w:val="5"/>
                      <w:position w:val="-83"/>
                    </w:rPr>
                    <w:t>P</w:t>
                  </w:r>
                  <w:r>
                    <w:rPr>
                      <w:rFonts w:ascii="宋体" w:hAnsi="宋体" w:cs="宋体" w:eastAsia="宋体"/>
                      <w:spacing w:val="-5"/>
                      <w:w w:val="5"/>
                      <w:position w:val="-20"/>
                    </w:rPr>
                    <w:t>P</w:t>
                  </w:r>
                  <w:r>
                    <w:rPr>
                      <w:rFonts w:ascii="宋体" w:hAnsi="宋体" w:cs="宋体" w:eastAsia="宋体"/>
                      <w:spacing w:val="1"/>
                      <w:w w:val="5"/>
                      <w:position w:val="-145"/>
                    </w:rPr>
                    <w:t>P</w:t>
                  </w:r>
                  <w:r>
                    <w:rPr>
                      <w:rFonts w:ascii="宋体" w:hAnsi="宋体" w:cs="宋体" w:eastAsia="宋体"/>
                      <w:spacing w:val="-5"/>
                      <w:w w:val="5"/>
                    </w:rPr>
                    <w:t>m</w:t>
                  </w:r>
                  <w:r>
                    <w:rPr>
                      <w:rFonts w:ascii="宋体" w:hAnsi="宋体" w:cs="宋体" w:eastAsia="宋体"/>
                      <w:spacing w:val="-5"/>
                      <w:w w:val="5"/>
                      <w:position w:val="-124"/>
                    </w:rPr>
                    <w:t>a</w:t>
                  </w:r>
                  <w:r>
                    <w:rPr>
                      <w:rFonts w:ascii="宋体" w:hAnsi="宋体" w:cs="宋体" w:eastAsia="宋体"/>
                      <w:spacing w:val="-5"/>
                      <w:w w:val="5"/>
                      <w:position w:val="-20"/>
                    </w:rPr>
                    <w:t>a</w:t>
                  </w:r>
                  <w:r>
                    <w:rPr>
                      <w:rFonts w:ascii="宋体" w:hAnsi="宋体" w:cs="宋体" w:eastAsia="宋体"/>
                      <w:spacing w:val="-5"/>
                      <w:w w:val="5"/>
                      <w:position w:val="-145"/>
                    </w:rPr>
                    <w:t>a</w:t>
                  </w:r>
                  <w:r>
                    <w:rPr>
                      <w:rFonts w:ascii="宋体" w:hAnsi="宋体" w:cs="宋体" w:eastAsia="宋体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719849pt;margin-top:239.646545pt;width:27.4pt;height:203.6pt;mso-position-horizontal-relative:page;mso-position-vertical-relative:paragraph;z-index:-57952" type="#_x0000_t202" filled="false" stroked="false">
            <v:textbox inset="0,0,0,0">
              <w:txbxContent>
                <w:p>
                  <w:pPr>
                    <w:pStyle w:val="BodyText"/>
                    <w:spacing w:line="4071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spacing w:val="1"/>
                      <w:w w:val="5"/>
                    </w:rPr>
                    <w:t>1</w:t>
                  </w:r>
                  <w:r>
                    <w:rPr>
                      <w:rFonts w:ascii="宋体"/>
                      <w:spacing w:val="-5"/>
                      <w:w w:val="5"/>
                    </w:rPr>
                    <w:t>6</w:t>
                  </w:r>
                  <w:r>
                    <w:rPr>
                      <w:rFonts w:ascii="宋体"/>
                      <w:w w:val="5"/>
                      <w:position w:val="-62"/>
                    </w:rPr>
                    <w:t>1</w:t>
                  </w:r>
                  <w:r>
                    <w:rPr>
                      <w:rFonts w:ascii="宋体"/>
                      <w:spacing w:val="-5"/>
                      <w:w w:val="5"/>
                    </w:rPr>
                    <w:t>0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2</w:t>
                  </w:r>
                  <w:r>
                    <w:rPr>
                      <w:rFonts w:ascii="宋体"/>
                      <w:spacing w:val="-5"/>
                      <w:w w:val="5"/>
                      <w:position w:val="-83"/>
                    </w:rPr>
                    <w:t>1</w:t>
                  </w:r>
                  <w:r>
                    <w:rPr>
                      <w:rFonts w:ascii="宋体"/>
                      <w:spacing w:val="-5"/>
                      <w:w w:val="5"/>
                      <w:position w:val="-103"/>
                    </w:rPr>
                    <w:t>3</w:t>
                  </w:r>
                  <w:r>
                    <w:rPr>
                      <w:rFonts w:ascii="宋体"/>
                      <w:w w:val="5"/>
                      <w:position w:val="63"/>
                    </w:rPr>
                    <w:t>2</w:t>
                  </w:r>
                  <w:r>
                    <w:rPr>
                      <w:rFonts w:ascii="宋体"/>
                      <w:spacing w:val="-5"/>
                      <w:w w:val="5"/>
                    </w:rPr>
                    <w:t>1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5</w:t>
                  </w:r>
                  <w:r>
                    <w:rPr>
                      <w:rFonts w:ascii="宋体"/>
                      <w:spacing w:val="-5"/>
                      <w:w w:val="5"/>
                      <w:position w:val="-103"/>
                    </w:rPr>
                    <w:t>1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9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1</w:t>
                  </w:r>
                  <w:r>
                    <w:rPr>
                      <w:rFonts w:ascii="宋体"/>
                      <w:w w:val="5"/>
                      <w:position w:val="-20"/>
                    </w:rPr>
                    <w:t>1</w:t>
                  </w:r>
                  <w:r>
                    <w:rPr>
                      <w:rFonts w:ascii="宋体"/>
                      <w:spacing w:val="-5"/>
                      <w:w w:val="5"/>
                    </w:rPr>
                    <w:t>.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.</w:t>
                  </w:r>
                  <w:r>
                    <w:rPr>
                      <w:rFonts w:ascii="宋体"/>
                      <w:spacing w:val="-5"/>
                      <w:w w:val="5"/>
                      <w:position w:val="-103"/>
                    </w:rPr>
                    <w:t>.</w:t>
                  </w:r>
                  <w:r>
                    <w:rPr>
                      <w:rFonts w:ascii="宋体"/>
                      <w:spacing w:val="-5"/>
                      <w:w w:val="5"/>
                      <w:position w:val="-62"/>
                    </w:rPr>
                    <w:t>9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.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.</w:t>
                  </w:r>
                  <w:r>
                    <w:rPr>
                      <w:rFonts w:ascii="宋体"/>
                      <w:w w:val="5"/>
                      <w:position w:val="-41"/>
                    </w:rPr>
                    <w:t>.</w:t>
                  </w:r>
                  <w:r>
                    <w:rPr>
                      <w:rFonts w:ascii="宋体"/>
                      <w:spacing w:val="-5"/>
                      <w:w w:val="5"/>
                    </w:rPr>
                    <w:t>8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4</w:t>
                  </w:r>
                  <w:r>
                    <w:rPr>
                      <w:rFonts w:ascii="宋体"/>
                      <w:spacing w:val="-5"/>
                      <w:w w:val="5"/>
                      <w:position w:val="-83"/>
                    </w:rPr>
                    <w:t>3</w:t>
                  </w:r>
                  <w:r>
                    <w:rPr>
                      <w:rFonts w:ascii="宋体"/>
                      <w:spacing w:val="-5"/>
                      <w:w w:val="5"/>
                      <w:position w:val="-62"/>
                    </w:rPr>
                    <w:t>7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6</w:t>
                  </w:r>
                  <w:r>
                    <w:rPr>
                      <w:rFonts w:ascii="宋体"/>
                      <w:spacing w:val="-5"/>
                      <w:w w:val="5"/>
                      <w:position w:val="-41"/>
                    </w:rPr>
                    <w:t>6</w:t>
                  </w:r>
                  <w:r>
                    <w:rPr>
                      <w:rFonts w:ascii="宋体"/>
                      <w:w w:val="5"/>
                      <w:position w:val="-20"/>
                    </w:rPr>
                    <w:t>5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  <w:position w:val="42"/>
        </w:rPr>
        <w:t>P</w:t>
      </w:r>
      <w:r>
        <w:rPr>
          <w:spacing w:val="-5"/>
          <w:w w:val="5"/>
          <w:position w:val="-20"/>
        </w:rPr>
        <w:t>P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</w:rPr>
        <w:t>P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-19"/>
        </w:rPr>
        <w:t>P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  <w:position w:val="42"/>
        </w:rPr>
        <w:t>P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</w:rPr>
        <w:t>P</w:t>
      </w:r>
      <w:r>
        <w:rPr>
          <w:spacing w:val="-5"/>
          <w:w w:val="5"/>
          <w:position w:val="42"/>
        </w:rPr>
        <w:t>P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  <w:position w:val="-19"/>
        </w:rPr>
        <w:t>P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</w:rPr>
        <w:t>P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  <w:position w:val="42"/>
        </w:rPr>
        <w:t>P</w:t>
      </w:r>
      <w:r>
        <w:rPr>
          <w:spacing w:val="-5"/>
          <w:w w:val="5"/>
          <w:position w:val="-20"/>
        </w:rPr>
        <w:t>P</w:t>
      </w:r>
      <w:r>
        <w:rPr>
          <w:spacing w:val="-4"/>
          <w:w w:val="5"/>
          <w:position w:val="21"/>
        </w:rPr>
        <w:t>P</w:t>
      </w:r>
      <w:r>
        <w:rPr>
          <w:spacing w:val="-5"/>
          <w:w w:val="5"/>
          <w:position w:val="63"/>
        </w:rPr>
        <w:t>1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63"/>
        </w:rPr>
        <w:t>1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21"/>
        </w:rPr>
        <w:t>1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21"/>
        </w:rPr>
        <w:t>1</w:t>
      </w:r>
      <w:r>
        <w:rPr>
          <w:spacing w:val="-5"/>
          <w:w w:val="5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63"/>
        </w:rPr>
        <w:t>1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21"/>
        </w:rPr>
        <w:t>1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</w:rPr>
        <w:t>_</w:t>
      </w:r>
      <w:r>
        <w:rPr>
          <w:spacing w:val="-4"/>
          <w:w w:val="5"/>
          <w:position w:val="42"/>
        </w:rPr>
        <w:t>_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84"/>
        </w:rPr>
        <w:t>S</w:t>
      </w:r>
      <w:r>
        <w:rPr>
          <w:spacing w:val="-5"/>
          <w:w w:val="5"/>
          <w:position w:val="-19"/>
        </w:rPr>
        <w:t>O</w:t>
      </w:r>
      <w:r>
        <w:rPr>
          <w:spacing w:val="-5"/>
          <w:w w:val="5"/>
          <w:position w:val="84"/>
        </w:rPr>
        <w:t>S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</w:rPr>
        <w:t>O</w:t>
      </w:r>
      <w:r>
        <w:rPr>
          <w:spacing w:val="-5"/>
          <w:w w:val="5"/>
          <w:position w:val="42"/>
        </w:rPr>
        <w:t>I</w:t>
      </w:r>
      <w:r>
        <w:rPr>
          <w:spacing w:val="-5"/>
          <w:w w:val="5"/>
        </w:rPr>
        <w:t>O</w:t>
      </w:r>
      <w:r>
        <w:rPr>
          <w:spacing w:val="-5"/>
          <w:w w:val="5"/>
          <w:position w:val="-20"/>
        </w:rPr>
        <w:t>O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  <w:position w:val="84"/>
        </w:rPr>
        <w:t>S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  <w:position w:val="-19"/>
        </w:rPr>
        <w:t>O</w:t>
      </w:r>
      <w:r>
        <w:rPr>
          <w:spacing w:val="-5"/>
          <w:w w:val="5"/>
          <w:position w:val="42"/>
        </w:rPr>
        <w:t>I</w:t>
      </w:r>
      <w:r>
        <w:rPr>
          <w:spacing w:val="-5"/>
          <w:w w:val="5"/>
        </w:rPr>
        <w:t>O</w:t>
      </w:r>
      <w:r>
        <w:rPr>
          <w:spacing w:val="-5"/>
          <w:w w:val="5"/>
          <w:position w:val="42"/>
        </w:rPr>
        <w:t>I</w:t>
      </w:r>
      <w:r>
        <w:rPr>
          <w:spacing w:val="-4"/>
          <w:w w:val="5"/>
        </w:rPr>
        <w:t>O</w:t>
      </w:r>
      <w:r>
        <w:rPr>
          <w:spacing w:val="-5"/>
          <w:w w:val="5"/>
          <w:position w:val="-19"/>
        </w:rPr>
        <w:t>I</w:t>
      </w:r>
      <w:r>
        <w:rPr>
          <w:spacing w:val="-5"/>
          <w:w w:val="5"/>
          <w:position w:val="63"/>
        </w:rPr>
        <w:t>M</w:t>
      </w:r>
      <w:r>
        <w:rPr>
          <w:spacing w:val="-5"/>
          <w:w w:val="5"/>
          <w:position w:val="21"/>
        </w:rPr>
        <w:t>M</w:t>
      </w:r>
      <w:r>
        <w:rPr>
          <w:spacing w:val="-5"/>
          <w:w w:val="5"/>
          <w:position w:val="84"/>
        </w:rPr>
        <w:t>T</w:t>
      </w:r>
      <w:r>
        <w:rPr>
          <w:spacing w:val="-5"/>
          <w:w w:val="5"/>
          <w:position w:val="21"/>
        </w:rPr>
        <w:t>M</w:t>
      </w:r>
      <w:r>
        <w:rPr>
          <w:spacing w:val="-5"/>
          <w:w w:val="5"/>
          <w:position w:val="63"/>
        </w:rPr>
        <w:t>M</w:t>
      </w:r>
      <w:r>
        <w:rPr>
          <w:spacing w:val="-5"/>
          <w:w w:val="5"/>
          <w:position w:val="-20"/>
        </w:rPr>
        <w:t>I</w:t>
      </w:r>
      <w:r>
        <w:rPr>
          <w:spacing w:val="-5"/>
          <w:w w:val="5"/>
        </w:rPr>
        <w:t>I</w:t>
      </w:r>
      <w:r>
        <w:rPr>
          <w:spacing w:val="-5"/>
          <w:w w:val="5"/>
          <w:position w:val="42"/>
        </w:rPr>
        <w:t>N</w:t>
      </w:r>
      <w:r>
        <w:rPr>
          <w:spacing w:val="-5"/>
          <w:w w:val="5"/>
        </w:rPr>
        <w:t>I</w:t>
      </w:r>
      <w:r>
        <w:rPr>
          <w:spacing w:val="-5"/>
          <w:w w:val="5"/>
          <w:position w:val="42"/>
        </w:rPr>
        <w:t>N</w:t>
      </w:r>
      <w:r>
        <w:rPr>
          <w:spacing w:val="-5"/>
          <w:w w:val="5"/>
          <w:position w:val="63"/>
        </w:rPr>
        <w:t>M</w:t>
      </w:r>
      <w:r>
        <w:rPr>
          <w:spacing w:val="-5"/>
          <w:w w:val="5"/>
          <w:position w:val="21"/>
        </w:rPr>
        <w:t>M</w:t>
      </w:r>
      <w:r>
        <w:rPr>
          <w:spacing w:val="-5"/>
          <w:w w:val="5"/>
          <w:position w:val="84"/>
        </w:rPr>
        <w:t>T</w:t>
      </w:r>
      <w:r>
        <w:rPr>
          <w:spacing w:val="-5"/>
          <w:w w:val="5"/>
          <w:position w:val="-19"/>
        </w:rPr>
        <w:t>I</w:t>
      </w:r>
      <w:r>
        <w:rPr>
          <w:spacing w:val="-5"/>
          <w:w w:val="5"/>
          <w:position w:val="63"/>
        </w:rPr>
        <w:t>M</w:t>
      </w:r>
      <w:r>
        <w:rPr>
          <w:spacing w:val="-5"/>
          <w:w w:val="5"/>
          <w:position w:val="21"/>
        </w:rPr>
        <w:t>M</w:t>
      </w:r>
      <w:r>
        <w:rPr>
          <w:spacing w:val="-5"/>
          <w:w w:val="5"/>
          <w:position w:val="-20"/>
        </w:rPr>
        <w:t>I</w:t>
      </w:r>
      <w:r>
        <w:rPr>
          <w:spacing w:val="-5"/>
          <w:w w:val="5"/>
          <w:position w:val="42"/>
        </w:rPr>
        <w:t>N</w:t>
      </w:r>
      <w:r>
        <w:rPr>
          <w:spacing w:val="-5"/>
          <w:w w:val="5"/>
        </w:rPr>
        <w:t>I</w:t>
      </w:r>
      <w:r>
        <w:rPr>
          <w:spacing w:val="-4"/>
          <w:w w:val="5"/>
          <w:position w:val="42"/>
        </w:rPr>
        <w:t>N</w:t>
      </w:r>
      <w:r>
        <w:rPr>
          <w:spacing w:val="-5"/>
          <w:w w:val="5"/>
          <w:position w:val="21"/>
        </w:rPr>
        <w:t>X</w:t>
      </w:r>
      <w:r>
        <w:rPr>
          <w:spacing w:val="-5"/>
          <w:w w:val="5"/>
          <w:position w:val="84"/>
        </w:rPr>
        <w:t>A</w:t>
      </w:r>
      <w:r>
        <w:rPr>
          <w:spacing w:val="-5"/>
          <w:w w:val="5"/>
          <w:position w:val="21"/>
        </w:rPr>
        <w:t>X</w:t>
      </w:r>
      <w:r>
        <w:rPr>
          <w:spacing w:val="-5"/>
          <w:w w:val="5"/>
          <w:position w:val="-19"/>
        </w:rPr>
        <w:t>L</w:t>
      </w:r>
      <w:r>
        <w:rPr>
          <w:spacing w:val="-5"/>
          <w:w w:val="5"/>
          <w:position w:val="84"/>
        </w:rPr>
        <w:t>A</w:t>
      </w:r>
      <w:r>
        <w:rPr>
          <w:spacing w:val="-5"/>
          <w:w w:val="5"/>
          <w:position w:val="-20"/>
        </w:rPr>
        <w:t>L</w:t>
      </w:r>
      <w:r>
        <w:rPr>
          <w:spacing w:val="-5"/>
          <w:w w:val="5"/>
          <w:position w:val="63"/>
        </w:rPr>
        <w:t>N</w:t>
      </w:r>
      <w:r>
        <w:rPr>
          <w:spacing w:val="-5"/>
          <w:w w:val="5"/>
        </w:rPr>
        <w:t>L</w:t>
      </w:r>
      <w:r>
        <w:rPr>
          <w:spacing w:val="-5"/>
          <w:w w:val="5"/>
          <w:position w:val="42"/>
        </w:rPr>
        <w:t>T</w:t>
      </w:r>
      <w:r>
        <w:rPr>
          <w:spacing w:val="-5"/>
          <w:w w:val="5"/>
        </w:rPr>
        <w:t>L</w:t>
      </w:r>
      <w:r>
        <w:rPr>
          <w:spacing w:val="-5"/>
          <w:w w:val="5"/>
          <w:position w:val="42"/>
        </w:rPr>
        <w:t>T</w:t>
      </w:r>
      <w:r>
        <w:rPr>
          <w:spacing w:val="-5"/>
          <w:w w:val="5"/>
          <w:position w:val="-20"/>
        </w:rPr>
        <w:t>L</w:t>
      </w:r>
      <w:r>
        <w:rPr>
          <w:spacing w:val="-5"/>
          <w:w w:val="5"/>
          <w:position w:val="84"/>
        </w:rPr>
        <w:t>A</w:t>
      </w:r>
      <w:r>
        <w:rPr>
          <w:spacing w:val="-5"/>
          <w:w w:val="5"/>
          <w:position w:val="21"/>
        </w:rPr>
        <w:t>X</w:t>
      </w:r>
      <w:r>
        <w:rPr>
          <w:spacing w:val="-5"/>
          <w:w w:val="5"/>
          <w:position w:val="63"/>
        </w:rPr>
        <w:t>N</w:t>
      </w:r>
      <w:r>
        <w:rPr>
          <w:spacing w:val="-5"/>
          <w:w w:val="5"/>
          <w:position w:val="84"/>
        </w:rPr>
        <w:t>A</w:t>
      </w:r>
      <w:r>
        <w:rPr>
          <w:spacing w:val="-5"/>
          <w:w w:val="5"/>
        </w:rPr>
        <w:t>L</w:t>
      </w:r>
      <w:r>
        <w:rPr>
          <w:spacing w:val="-5"/>
          <w:w w:val="5"/>
          <w:position w:val="42"/>
        </w:rPr>
        <w:t>T</w:t>
      </w:r>
      <w:r>
        <w:rPr>
          <w:spacing w:val="-5"/>
          <w:w w:val="5"/>
        </w:rPr>
        <w:t>L</w:t>
      </w:r>
      <w:r>
        <w:rPr>
          <w:spacing w:val="-4"/>
          <w:w w:val="5"/>
          <w:position w:val="42"/>
        </w:rPr>
        <w:t>T</w:t>
      </w:r>
      <w:r>
        <w:rPr>
          <w:spacing w:val="-5"/>
          <w:w w:val="5"/>
          <w:position w:val="84"/>
        </w:rPr>
        <w:t>B</w:t>
      </w:r>
      <w:r>
        <w:rPr>
          <w:spacing w:val="-5"/>
          <w:w w:val="5"/>
          <w:position w:val="42"/>
        </w:rPr>
        <w:t>A</w:t>
      </w:r>
      <w:r>
        <w:rPr>
          <w:spacing w:val="-5"/>
          <w:w w:val="5"/>
        </w:rPr>
        <w:t>_</w:t>
      </w:r>
      <w:r>
        <w:rPr>
          <w:spacing w:val="-5"/>
          <w:w w:val="5"/>
          <w:position w:val="42"/>
        </w:rPr>
        <w:t>A</w:t>
      </w:r>
      <w:r>
        <w:rPr>
          <w:spacing w:val="-5"/>
          <w:w w:val="5"/>
          <w:position w:val="84"/>
        </w:rPr>
        <w:t>B</w:t>
      </w:r>
      <w:r>
        <w:rPr>
          <w:spacing w:val="-5"/>
          <w:w w:val="5"/>
          <w:position w:val="42"/>
        </w:rPr>
        <w:t>A</w:t>
      </w:r>
      <w:r>
        <w:rPr>
          <w:spacing w:val="-5"/>
          <w:w w:val="5"/>
        </w:rPr>
        <w:t>_</w:t>
      </w:r>
      <w:r>
        <w:rPr>
          <w:spacing w:val="-5"/>
          <w:w w:val="5"/>
          <w:position w:val="42"/>
        </w:rPr>
        <w:t>A</w:t>
      </w:r>
      <w:r>
        <w:rPr>
          <w:spacing w:val="-4"/>
          <w:w w:val="5"/>
        </w:rPr>
        <w:t>_</w:t>
      </w:r>
      <w:r>
        <w:rPr>
          <w:spacing w:val="-5"/>
          <w:w w:val="5"/>
          <w:position w:val="84"/>
        </w:rPr>
        <w:t>I</w:t>
      </w:r>
      <w:r>
        <w:rPr>
          <w:spacing w:val="-5"/>
          <w:w w:val="5"/>
          <w:position w:val="42"/>
        </w:rPr>
        <w:t>K</w:t>
      </w:r>
      <w:r>
        <w:rPr>
          <w:spacing w:val="-5"/>
          <w:w w:val="5"/>
        </w:rPr>
        <w:t>C</w:t>
      </w:r>
      <w:r>
        <w:rPr>
          <w:spacing w:val="-5"/>
          <w:w w:val="5"/>
          <w:position w:val="42"/>
        </w:rPr>
        <w:t>K</w:t>
      </w:r>
      <w:r>
        <w:rPr>
          <w:spacing w:val="-5"/>
          <w:w w:val="5"/>
          <w:position w:val="84"/>
        </w:rPr>
        <w:t>I</w:t>
      </w:r>
      <w:r>
        <w:rPr>
          <w:spacing w:val="-5"/>
          <w:w w:val="5"/>
          <w:position w:val="42"/>
        </w:rPr>
        <w:t>K</w:t>
      </w:r>
      <w:r>
        <w:rPr>
          <w:spacing w:val="-5"/>
          <w:w w:val="5"/>
        </w:rPr>
        <w:t>C</w:t>
      </w:r>
      <w:r>
        <w:rPr>
          <w:spacing w:val="-4"/>
          <w:w w:val="5"/>
          <w:position w:val="42"/>
        </w:rPr>
        <w:t>K</w:t>
      </w:r>
      <w:r>
        <w:rPr>
          <w:spacing w:val="-5"/>
          <w:w w:val="5"/>
          <w:position w:val="84"/>
        </w:rPr>
        <w:t>L</w:t>
      </w:r>
      <w:r>
        <w:rPr>
          <w:spacing w:val="-5"/>
          <w:w w:val="5"/>
        </w:rPr>
        <w:t>O</w:t>
      </w:r>
      <w:r>
        <w:rPr>
          <w:spacing w:val="-5"/>
          <w:w w:val="5"/>
          <w:position w:val="42"/>
        </w:rPr>
        <w:t>E</w:t>
      </w:r>
      <w:r>
        <w:rPr>
          <w:spacing w:val="-5"/>
          <w:w w:val="5"/>
          <w:position w:val="84"/>
        </w:rPr>
        <w:t>L</w:t>
      </w:r>
      <w:r>
        <w:rPr>
          <w:spacing w:val="-5"/>
          <w:w w:val="5"/>
        </w:rPr>
        <w:t>O</w:t>
      </w:r>
      <w:r>
        <w:rPr>
          <w:spacing w:val="-5"/>
          <w:w w:val="5"/>
          <w:position w:val="42"/>
        </w:rPr>
        <w:t>E</w:t>
      </w:r>
      <w:r>
        <w:rPr>
          <w:spacing w:val="-4"/>
          <w:w w:val="5"/>
        </w:rPr>
        <w:t>O</w:t>
      </w:r>
      <w:r>
        <w:rPr>
          <w:spacing w:val="-5"/>
          <w:w w:val="5"/>
          <w:position w:val="84"/>
        </w:rPr>
        <w:t>I</w:t>
      </w:r>
      <w:r>
        <w:rPr>
          <w:spacing w:val="-5"/>
          <w:w w:val="5"/>
        </w:rPr>
        <w:t>M</w:t>
      </w:r>
      <w:r>
        <w:rPr>
          <w:spacing w:val="-5"/>
          <w:w w:val="5"/>
          <w:position w:val="84"/>
        </w:rPr>
        <w:t>I</w:t>
      </w:r>
      <w:r>
        <w:rPr>
          <w:spacing w:val="-5"/>
          <w:w w:val="5"/>
          <w:position w:val="105"/>
        </w:rPr>
        <w:t>I</w:t>
      </w:r>
      <w:r>
        <w:rPr>
          <w:spacing w:val="-5"/>
          <w:w w:val="5"/>
        </w:rPr>
        <w:t>M</w:t>
      </w:r>
      <w:r>
        <w:rPr>
          <w:spacing w:val="-4"/>
          <w:w w:val="5"/>
          <w:position w:val="104"/>
        </w:rPr>
        <w:t>I</w:t>
      </w:r>
      <w:r>
        <w:rPr>
          <w:spacing w:val="-5"/>
          <w:w w:val="5"/>
          <w:position w:val="84"/>
        </w:rPr>
        <w:t>T</w:t>
      </w:r>
      <w:r>
        <w:rPr>
          <w:spacing w:val="-5"/>
          <w:w w:val="5"/>
          <w:position w:val="105"/>
        </w:rPr>
        <w:t>T</w:t>
      </w:r>
      <w:r>
        <w:rPr>
          <w:spacing w:val="-5"/>
          <w:w w:val="5"/>
        </w:rPr>
        <w:t>P</w:t>
      </w:r>
      <w:r>
        <w:rPr>
          <w:spacing w:val="-5"/>
          <w:w w:val="5"/>
          <w:position w:val="84"/>
        </w:rPr>
        <w:t>T</w:t>
      </w:r>
      <w:r>
        <w:rPr>
          <w:spacing w:val="-5"/>
          <w:w w:val="5"/>
          <w:position w:val="104"/>
        </w:rPr>
        <w:t>T</w:t>
      </w:r>
      <w:r>
        <w:rPr>
          <w:spacing w:val="-5"/>
          <w:w w:val="5"/>
        </w:rPr>
        <w:t>P</w:t>
      </w:r>
      <w:r>
        <w:rPr>
          <w:spacing w:val="-5"/>
          <w:w w:val="5"/>
          <w:position w:val="105"/>
        </w:rPr>
        <w:t>T</w:t>
      </w:r>
      <w:r>
        <w:rPr>
          <w:spacing w:val="-4"/>
          <w:w w:val="5"/>
        </w:rPr>
        <w:t>P</w:t>
      </w:r>
      <w:r>
        <w:rPr>
          <w:spacing w:val="-5"/>
          <w:w w:val="5"/>
          <w:position w:val="84"/>
        </w:rPr>
        <w:t>Y</w:t>
      </w:r>
      <w:r>
        <w:rPr>
          <w:spacing w:val="-5"/>
          <w:w w:val="5"/>
          <w:position w:val="105"/>
        </w:rPr>
        <w:t>Y</w:t>
      </w:r>
      <w:r>
        <w:rPr>
          <w:spacing w:val="-5"/>
          <w:w w:val="5"/>
        </w:rPr>
        <w:t>E</w:t>
      </w:r>
      <w:r>
        <w:rPr>
          <w:spacing w:val="-5"/>
          <w:w w:val="5"/>
          <w:position w:val="84"/>
        </w:rPr>
        <w:t>Y</w:t>
      </w:r>
      <w:r>
        <w:rPr>
          <w:spacing w:val="-4"/>
          <w:w w:val="5"/>
        </w:rPr>
        <w:t>E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</w:rPr>
        <w:t>N</w:t>
      </w:r>
      <w:r>
        <w:rPr>
          <w:spacing w:val="-5"/>
          <w:w w:val="5"/>
          <w:position w:val="84"/>
        </w:rPr>
        <w:t>_</w:t>
      </w:r>
      <w:r>
        <w:rPr>
          <w:spacing w:val="-4"/>
          <w:w w:val="5"/>
        </w:rPr>
        <w:t>N</w:t>
      </w:r>
      <w:r>
        <w:rPr>
          <w:spacing w:val="-5"/>
          <w:w w:val="5"/>
          <w:position w:val="84"/>
        </w:rPr>
        <w:t>M</w:t>
      </w:r>
      <w:r>
        <w:rPr>
          <w:spacing w:val="-5"/>
          <w:w w:val="5"/>
        </w:rPr>
        <w:t>S</w:t>
      </w:r>
      <w:r>
        <w:rPr>
          <w:spacing w:val="-5"/>
          <w:w w:val="5"/>
          <w:position w:val="84"/>
        </w:rPr>
        <w:t>M</w:t>
      </w:r>
      <w:r>
        <w:rPr>
          <w:spacing w:val="-4"/>
          <w:w w:val="5"/>
        </w:rPr>
        <w:t>S</w:t>
      </w:r>
      <w:r>
        <w:rPr>
          <w:spacing w:val="-5"/>
          <w:w w:val="5"/>
          <w:position w:val="84"/>
        </w:rPr>
        <w:t>X</w:t>
      </w:r>
      <w:r>
        <w:rPr>
          <w:spacing w:val="-5"/>
          <w:w w:val="5"/>
        </w:rPr>
        <w:t>A</w:t>
      </w:r>
      <w:r>
        <w:rPr>
          <w:spacing w:val="-5"/>
          <w:w w:val="5"/>
          <w:position w:val="84"/>
        </w:rPr>
        <w:t>X</w:t>
      </w:r>
      <w:r>
        <w:rPr>
          <w:spacing w:val="-3"/>
          <w:w w:val="5"/>
        </w:rPr>
        <w:t>A</w:t>
      </w:r>
      <w:r>
        <w:rPr>
          <w:spacing w:val="1"/>
          <w:w w:val="5"/>
        </w:rPr>
        <w:t>TE_FACTO</w:t>
      </w:r>
      <w:r>
        <w:rPr>
          <w:spacing w:val="25"/>
          <w:w w:val="5"/>
        </w:rPr>
        <w:t>R</w:t>
      </w:r>
      <w:r>
        <w:rPr>
          <w:rFonts w:ascii="宋体"/>
          <w:spacing w:val="-5"/>
          <w:w w:val="5"/>
          <w:position w:val="105"/>
        </w:rPr>
        <w:t>C</w:t>
      </w:r>
      <w:r>
        <w:rPr>
          <w:rFonts w:ascii="宋体"/>
          <w:spacing w:val="-5"/>
          <w:w w:val="5"/>
          <w:position w:val="21"/>
        </w:rPr>
        <w:t>C</w:t>
      </w:r>
      <w:r>
        <w:rPr>
          <w:rFonts w:ascii="宋体"/>
          <w:spacing w:val="-5"/>
          <w:w w:val="5"/>
          <w:position w:val="63"/>
        </w:rPr>
        <w:t>C</w:t>
      </w:r>
      <w:r>
        <w:rPr>
          <w:rFonts w:ascii="宋体"/>
          <w:spacing w:val="-5"/>
          <w:w w:val="5"/>
          <w:position w:val="42"/>
        </w:rPr>
        <w:t>i</w:t>
      </w:r>
      <w:r>
        <w:rPr>
          <w:rFonts w:ascii="宋体"/>
          <w:spacing w:val="-5"/>
          <w:w w:val="5"/>
          <w:position w:val="84"/>
        </w:rPr>
        <w:t>C</w:t>
      </w:r>
      <w:r>
        <w:rPr>
          <w:rFonts w:ascii="宋体"/>
          <w:w w:val="5"/>
        </w:rPr>
        <w:t>C</w:t>
      </w:r>
      <w:r>
        <w:rPr>
          <w:rFonts w:ascii="宋体"/>
          <w:spacing w:val="-5"/>
          <w:w w:val="5"/>
          <w:position w:val="63"/>
        </w:rPr>
        <w:t>:</w:t>
      </w:r>
      <w:r>
        <w:rPr>
          <w:rFonts w:ascii="宋体"/>
          <w:spacing w:val="-5"/>
          <w:w w:val="5"/>
        </w:rPr>
        <w:t>:</w:t>
      </w:r>
      <w:r>
        <w:rPr>
          <w:rFonts w:ascii="宋体"/>
          <w:spacing w:val="-5"/>
          <w:w w:val="5"/>
          <w:position w:val="84"/>
        </w:rPr>
        <w:t>:</w:t>
      </w:r>
      <w:r>
        <w:rPr>
          <w:rFonts w:ascii="宋体"/>
          <w:spacing w:val="-5"/>
          <w:w w:val="5"/>
          <w:position w:val="105"/>
        </w:rPr>
        <w:t>:</w:t>
      </w:r>
      <w:r>
        <w:rPr>
          <w:rFonts w:ascii="宋体"/>
          <w:spacing w:val="-5"/>
          <w:w w:val="5"/>
          <w:position w:val="42"/>
        </w:rPr>
        <w:t>n</w:t>
      </w:r>
      <w:r>
        <w:rPr>
          <w:rFonts w:ascii="宋体"/>
          <w:w w:val="5"/>
          <w:position w:val="21"/>
        </w:rPr>
        <w:t>:</w:t>
      </w:r>
      <w:r>
        <w:rPr>
          <w:rFonts w:ascii="宋体"/>
          <w:w w:val="5"/>
          <w:position w:val="63"/>
        </w:rPr>
      </w:r>
      <w:r>
        <w:rPr>
          <w:rFonts w:ascii="宋体"/>
          <w:w w:val="5"/>
        </w:rPr>
      </w:r>
      <w:r>
        <w:rPr>
          <w:rFonts w:ascii="宋体"/>
          <w:spacing w:val="-5"/>
          <w:w w:val="5"/>
          <w:position w:val="42"/>
        </w:rPr>
        <w:t>t</w:t>
      </w:r>
      <w:r>
        <w:rPr>
          <w:rFonts w:ascii="宋体"/>
          <w:w w:val="5"/>
          <w:position w:val="42"/>
        </w:rPr>
        <w:t>      </w:t>
      </w:r>
      <w:r>
        <w:rPr>
          <w:rFonts w:ascii="宋体"/>
          <w:spacing w:val="24"/>
          <w:w w:val="5"/>
          <w:position w:val="42"/>
        </w:rPr>
        <w:t> </w:t>
      </w:r>
      <w:r>
        <w:rPr>
          <w:rFonts w:ascii="宋体"/>
          <w:spacing w:val="24"/>
          <w:w w:val="5"/>
          <w:position w:val="105"/>
        </w:rPr>
      </w:r>
      <w:r>
        <w:rPr>
          <w:rFonts w:ascii="宋体"/>
          <w:spacing w:val="24"/>
          <w:w w:val="5"/>
          <w:position w:val="21"/>
        </w:rPr>
      </w:r>
      <w:r>
        <w:rPr>
          <w:rFonts w:ascii="宋体"/>
          <w:spacing w:val="24"/>
          <w:w w:val="5"/>
          <w:position w:val="84"/>
        </w:rPr>
      </w:r>
      <w:r>
        <w:rPr>
          <w:rFonts w:ascii="宋体"/>
          <w:spacing w:val="-5"/>
          <w:w w:val="5"/>
          <w:position w:val="63"/>
        </w:rPr>
        <w:t>L</w:t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-5"/>
          <w:w w:val="5"/>
          <w:position w:val="42"/>
        </w:rPr>
        <w:t>a</w:t>
      </w:r>
      <w:r>
        <w:rPr>
          <w:rFonts w:ascii="宋体"/>
          <w:spacing w:val="-5"/>
          <w:w w:val="5"/>
          <w:position w:val="84"/>
        </w:rPr>
        <w:t>S</w:t>
      </w:r>
      <w:r>
        <w:rPr>
          <w:rFonts w:ascii="宋体"/>
          <w:spacing w:val="-5"/>
          <w:w w:val="5"/>
          <w:position w:val="21"/>
        </w:rPr>
        <w:t>L</w:t>
      </w:r>
      <w:r>
        <w:rPr>
          <w:rFonts w:ascii="宋体"/>
          <w:w w:val="5"/>
          <w:position w:val="21"/>
        </w:rPr>
        <w:t>      </w:t>
      </w:r>
      <w:r>
        <w:rPr>
          <w:rFonts w:ascii="宋体"/>
          <w:spacing w:val="24"/>
          <w:w w:val="5"/>
          <w:position w:val="21"/>
        </w:rPr>
        <w:t> </w:t>
      </w:r>
      <w:r>
        <w:rPr>
          <w:rFonts w:ascii="宋体"/>
          <w:spacing w:val="24"/>
          <w:w w:val="5"/>
          <w:position w:val="-19"/>
        </w:rPr>
      </w:r>
      <w:r>
        <w:rPr>
          <w:rFonts w:ascii="宋体"/>
          <w:spacing w:val="-5"/>
          <w:w w:val="5"/>
          <w:position w:val="63"/>
        </w:rPr>
        <w:t>i</w:t>
      </w:r>
      <w:r>
        <w:rPr>
          <w:rFonts w:ascii="宋体"/>
          <w:spacing w:val="-5"/>
          <w:w w:val="5"/>
        </w:rPr>
        <w:t>_</w:t>
      </w:r>
      <w:r>
        <w:rPr>
          <w:rFonts w:ascii="宋体"/>
          <w:spacing w:val="-5"/>
          <w:w w:val="5"/>
          <w:position w:val="21"/>
        </w:rPr>
        <w:t>i</w:t>
      </w:r>
      <w:r>
        <w:rPr>
          <w:rFonts w:ascii="宋体"/>
          <w:spacing w:val="-5"/>
          <w:w w:val="5"/>
          <w:position w:val="42"/>
        </w:rPr>
        <w:t>k</w:t>
      </w:r>
      <w:r>
        <w:rPr>
          <w:rFonts w:ascii="宋体"/>
          <w:spacing w:val="-5"/>
          <w:w w:val="5"/>
          <w:position w:val="84"/>
        </w:rPr>
        <w:t>p</w:t>
      </w:r>
      <w:r>
        <w:rPr>
          <w:rFonts w:ascii="宋体"/>
          <w:w w:val="5"/>
          <w:position w:val="-19"/>
        </w:rPr>
        <w:t>p</w:t>
      </w:r>
      <w:r>
        <w:rPr>
          <w:rFonts w:ascii="宋体"/>
          <w:spacing w:val="-5"/>
          <w:w w:val="5"/>
          <w:position w:val="63"/>
        </w:rPr>
        <w:t>m</w:t>
      </w:r>
      <w:r>
        <w:rPr>
          <w:rFonts w:ascii="宋体"/>
          <w:spacing w:val="-5"/>
          <w:w w:val="5"/>
        </w:rPr>
        <w:t>O</w:t>
      </w:r>
      <w:r>
        <w:rPr>
          <w:rFonts w:ascii="宋体"/>
          <w:spacing w:val="-5"/>
          <w:w w:val="5"/>
          <w:position w:val="21"/>
        </w:rPr>
        <w:t>m</w:t>
      </w:r>
      <w:r>
        <w:rPr>
          <w:rFonts w:ascii="宋体"/>
          <w:spacing w:val="-5"/>
          <w:w w:val="5"/>
          <w:position w:val="42"/>
        </w:rPr>
        <w:t>e</w:t>
      </w:r>
      <w:r>
        <w:rPr>
          <w:rFonts w:ascii="宋体"/>
          <w:spacing w:val="-5"/>
          <w:w w:val="5"/>
          <w:position w:val="84"/>
        </w:rPr>
        <w:t>e</w:t>
      </w:r>
      <w:r>
        <w:rPr>
          <w:rFonts w:ascii="宋体"/>
          <w:w w:val="5"/>
          <w:position w:val="-19"/>
        </w:rPr>
        <w:t>r</w:t>
      </w:r>
      <w:r>
        <w:rPr>
          <w:rFonts w:ascii="宋体"/>
          <w:spacing w:val="-5"/>
          <w:w w:val="5"/>
        </w:rPr>
        <w:t>I</w:t>
      </w:r>
      <w:r>
        <w:rPr>
          <w:rFonts w:ascii="宋体"/>
          <w:spacing w:val="-5"/>
          <w:w w:val="5"/>
          <w:position w:val="63"/>
        </w:rPr>
        <w:t>.</w:t>
      </w:r>
      <w:r>
        <w:rPr>
          <w:rFonts w:ascii="宋体"/>
          <w:spacing w:val="-5"/>
          <w:w w:val="5"/>
          <w:position w:val="21"/>
        </w:rPr>
        <w:t>.</w:t>
      </w:r>
      <w:r>
        <w:rPr>
          <w:rFonts w:ascii="宋体"/>
          <w:spacing w:val="-5"/>
          <w:w w:val="5"/>
          <w:position w:val="42"/>
        </w:rPr>
      </w:r>
      <w:r>
        <w:rPr>
          <w:rFonts w:ascii="宋体"/>
          <w:spacing w:val="-5"/>
          <w:w w:val="5"/>
          <w:position w:val="84"/>
        </w:rPr>
        <w:t>e</w:t>
      </w:r>
      <w:r>
        <w:rPr>
          <w:rFonts w:ascii="宋体"/>
          <w:w w:val="5"/>
          <w:position w:val="-19"/>
        </w:rPr>
        <w:t>e</w:t>
      </w:r>
      <w:r>
        <w:rPr>
          <w:rFonts w:ascii="宋体"/>
          <w:spacing w:val="-5"/>
          <w:w w:val="5"/>
        </w:rPr>
        <w:t>L</w:t>
      </w:r>
      <w:r>
        <w:rPr>
          <w:rFonts w:ascii="宋体"/>
          <w:spacing w:val="-5"/>
          <w:w w:val="5"/>
          <w:position w:val="63"/>
        </w:rPr>
      </w:r>
      <w:r>
        <w:rPr>
          <w:rFonts w:ascii="宋体"/>
          <w:spacing w:val="-5"/>
          <w:w w:val="5"/>
          <w:position w:val="84"/>
        </w:rPr>
        <w:t>d</w:t>
      </w:r>
      <w:r>
        <w:rPr>
          <w:rFonts w:ascii="宋体"/>
          <w:spacing w:val="-5"/>
          <w:w w:val="5"/>
          <w:position w:val="21"/>
        </w:rPr>
      </w:r>
      <w:r>
        <w:rPr>
          <w:rFonts w:ascii="宋体"/>
          <w:spacing w:val="-5"/>
          <w:w w:val="5"/>
          <w:position w:val="42"/>
        </w:rPr>
        <w:t>m</w:t>
      </w:r>
      <w:r>
        <w:rPr>
          <w:rFonts w:ascii="宋体"/>
          <w:w w:val="5"/>
          <w:position w:val="-19"/>
        </w:rPr>
        <w:t>s</w:t>
      </w:r>
      <w:r>
        <w:rPr>
          <w:rFonts w:ascii="宋体"/>
          <w:w w:val="5"/>
        </w:rPr>
      </w:r>
      <w:r>
        <w:rPr>
          <w:rFonts w:ascii="宋体"/>
          <w:spacing w:val="-5"/>
          <w:w w:val="5"/>
          <w:position w:val="63"/>
        </w:rPr>
        <w:t>M</w:t>
      </w:r>
      <w:r>
        <w:rPr>
          <w:rFonts w:ascii="宋体"/>
          <w:spacing w:val="-5"/>
          <w:w w:val="5"/>
          <w:position w:val="42"/>
        </w:rPr>
        <w:t>a</w:t>
      </w:r>
      <w:r>
        <w:rPr>
          <w:rFonts w:ascii="宋体"/>
          <w:spacing w:val="-5"/>
          <w:w w:val="5"/>
          <w:position w:val="84"/>
        </w:rPr>
      </w:r>
      <w:r>
        <w:rPr>
          <w:rFonts w:ascii="宋体"/>
          <w:spacing w:val="-5"/>
          <w:w w:val="5"/>
          <w:position w:val="21"/>
        </w:rPr>
        <w:t>M</w:t>
      </w:r>
      <w:r>
        <w:rPr>
          <w:rFonts w:ascii="宋体"/>
          <w:w w:val="5"/>
          <w:position w:val="-19"/>
        </w:rPr>
        <w:t>s</w:t>
      </w:r>
      <w:r>
        <w:rPr>
          <w:rFonts w:ascii="宋体"/>
          <w:spacing w:val="-5"/>
          <w:w w:val="5"/>
          <w:position w:val="63"/>
        </w:rPr>
        <w:t>a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-19"/>
        </w:rPr>
        <w:t>u</w:t>
      </w:r>
      <w:r>
        <w:rPr>
          <w:rFonts w:ascii="宋体"/>
          <w:spacing w:val="-5"/>
          <w:w w:val="5"/>
          <w:position w:val="42"/>
        </w:rPr>
        <w:t>n</w:t>
      </w:r>
      <w:r>
        <w:rPr>
          <w:rFonts w:ascii="宋体"/>
          <w:spacing w:val="-5"/>
          <w:w w:val="5"/>
          <w:position w:val="21"/>
        </w:rPr>
        <w:t>a</w:t>
      </w:r>
      <w:r>
        <w:rPr>
          <w:rFonts w:ascii="宋体"/>
          <w:w w:val="5"/>
          <w:position w:val="84"/>
        </w:rPr>
        <w:t>D</w:t>
      </w:r>
      <w:r>
        <w:rPr>
          <w:rFonts w:ascii="宋体"/>
          <w:spacing w:val="-5"/>
          <w:w w:val="5"/>
          <w:position w:val="63"/>
        </w:rPr>
        <w:t>n</w:t>
      </w:r>
      <w:r>
        <w:rPr>
          <w:rFonts w:ascii="宋体"/>
          <w:spacing w:val="-5"/>
          <w:w w:val="5"/>
        </w:rPr>
        <w:t>o</w:t>
      </w:r>
      <w:r>
        <w:rPr>
          <w:rFonts w:ascii="宋体"/>
          <w:spacing w:val="-5"/>
          <w:w w:val="5"/>
          <w:position w:val="-19"/>
        </w:rPr>
        <w:t>r</w:t>
      </w:r>
      <w:r>
        <w:rPr>
          <w:rFonts w:ascii="宋体"/>
          <w:spacing w:val="-5"/>
          <w:w w:val="5"/>
          <w:position w:val="21"/>
        </w:rPr>
        <w:t>n</w:t>
      </w:r>
      <w:r>
        <w:rPr>
          <w:rFonts w:ascii="宋体"/>
          <w:spacing w:val="-5"/>
          <w:w w:val="5"/>
          <w:position w:val="84"/>
        </w:rPr>
        <w:t>e</w:t>
      </w:r>
      <w:r>
        <w:rPr>
          <w:rFonts w:ascii="宋体"/>
          <w:w w:val="5"/>
          <w:position w:val="42"/>
        </w:rPr>
        <w:t>i</w:t>
      </w:r>
      <w:r>
        <w:rPr>
          <w:rFonts w:ascii="宋体"/>
          <w:spacing w:val="-5"/>
          <w:w w:val="5"/>
          <w:position w:val="63"/>
        </w:rPr>
        <w:t>i</w:t>
      </w:r>
      <w:r>
        <w:rPr>
          <w:rFonts w:ascii="宋体"/>
          <w:spacing w:val="-5"/>
          <w:w w:val="5"/>
        </w:rPr>
        <w:t>m</w:t>
      </w:r>
      <w:r>
        <w:rPr>
          <w:rFonts w:ascii="宋体"/>
          <w:spacing w:val="-5"/>
          <w:w w:val="5"/>
          <w:position w:val="42"/>
        </w:rPr>
        <w:t>f</w:t>
      </w:r>
      <w:r>
        <w:rPr>
          <w:rFonts w:ascii="宋体"/>
          <w:spacing w:val="-5"/>
          <w:w w:val="5"/>
          <w:position w:val="84"/>
        </w:rPr>
        <w:t>v</w:t>
      </w:r>
      <w:r>
        <w:rPr>
          <w:rFonts w:ascii="宋体"/>
          <w:spacing w:val="-5"/>
          <w:w w:val="5"/>
          <w:position w:val="21"/>
        </w:rPr>
        <w:t>i</w:t>
      </w:r>
      <w:r>
        <w:rPr>
          <w:rFonts w:ascii="宋体"/>
          <w:w w:val="5"/>
          <w:position w:val="-19"/>
        </w:rPr>
        <w:t>e</w:t>
      </w:r>
      <w:r>
        <w:rPr>
          <w:rFonts w:ascii="宋体"/>
          <w:spacing w:val="-5"/>
          <w:w w:val="5"/>
          <w:position w:val="63"/>
        </w:rPr>
        <w:t>f</w:t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-5"/>
          <w:w w:val="5"/>
          <w:position w:val="42"/>
        </w:rPr>
        <w:t>o</w:t>
      </w:r>
      <w:r>
        <w:rPr>
          <w:rFonts w:ascii="宋体"/>
          <w:spacing w:val="-5"/>
          <w:w w:val="5"/>
          <w:position w:val="21"/>
        </w:rPr>
        <w:t>f</w:t>
      </w:r>
      <w:r>
        <w:rPr>
          <w:rFonts w:ascii="宋体"/>
          <w:w w:val="5"/>
          <w:position w:val="84"/>
        </w:rPr>
        <w:t>i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63"/>
        </w:rPr>
        <w:t>o</w:t>
      </w:r>
      <w:r>
        <w:rPr>
          <w:rFonts w:ascii="宋体"/>
          <w:spacing w:val="-5"/>
          <w:w w:val="5"/>
          <w:position w:val="21"/>
        </w:rPr>
        <w:t>o</w:t>
      </w:r>
      <w:r>
        <w:rPr>
          <w:rFonts w:ascii="宋体"/>
          <w:spacing w:val="-5"/>
          <w:w w:val="5"/>
          <w:position w:val="84"/>
        </w:rPr>
        <w:t>a</w:t>
      </w:r>
      <w:r>
        <w:rPr>
          <w:rFonts w:ascii="宋体"/>
          <w:w w:val="5"/>
          <w:position w:val="42"/>
        </w:rPr>
        <w:t>l</w:t>
      </w:r>
      <w:r>
        <w:rPr>
          <w:rFonts w:ascii="宋体"/>
          <w:spacing w:val="-5"/>
          <w:w w:val="5"/>
          <w:position w:val="63"/>
        </w:rPr>
        <w:t>l</w:t>
      </w:r>
      <w:r>
        <w:rPr>
          <w:rFonts w:ascii="宋体"/>
          <w:spacing w:val="-5"/>
          <w:w w:val="5"/>
        </w:rPr>
        <w:t>n</w:t>
      </w:r>
      <w:r>
        <w:rPr>
          <w:rFonts w:ascii="宋体"/>
          <w:spacing w:val="-5"/>
          <w:w w:val="5"/>
          <w:position w:val="21"/>
        </w:rPr>
        <w:t>l</w:t>
      </w:r>
      <w:r>
        <w:rPr>
          <w:rFonts w:ascii="宋体"/>
          <w:spacing w:val="-5"/>
          <w:w w:val="5"/>
          <w:position w:val="84"/>
        </w:rPr>
        <w:t>t</w:t>
      </w:r>
      <w:r>
        <w:rPr>
          <w:rFonts w:ascii="宋体"/>
          <w:w w:val="5"/>
          <w:position w:val="42"/>
        </w:rPr>
        <w:t>d</w:t>
      </w:r>
      <w:r>
        <w:rPr>
          <w:rFonts w:ascii="宋体"/>
          <w:spacing w:val="-5"/>
          <w:w w:val="5"/>
          <w:position w:val="63"/>
        </w:rPr>
        <w:t>d</w:t>
      </w:r>
      <w:r>
        <w:rPr>
          <w:rFonts w:ascii="宋体"/>
          <w:spacing w:val="-5"/>
          <w:w w:val="5"/>
        </w:rPr>
        <w:t>s</w:t>
      </w:r>
      <w:r>
        <w:rPr>
          <w:rFonts w:ascii="宋体"/>
          <w:spacing w:val="-5"/>
          <w:w w:val="5"/>
          <w:position w:val="42"/>
        </w:rPr>
      </w:r>
      <w:r>
        <w:rPr>
          <w:rFonts w:ascii="宋体"/>
          <w:spacing w:val="-5"/>
          <w:w w:val="5"/>
          <w:position w:val="84"/>
        </w:rPr>
        <w:t>i</w:t>
      </w:r>
      <w:r>
        <w:rPr>
          <w:rFonts w:ascii="宋体"/>
          <w:w w:val="5"/>
          <w:position w:val="21"/>
        </w:rPr>
        <w:t>d</w:t>
      </w:r>
      <w:r>
        <w:rPr>
          <w:rFonts w:ascii="宋体"/>
          <w:spacing w:val="-5"/>
          <w:w w:val="5"/>
        </w:rPr>
        <w:t>a</w:t>
      </w:r>
      <w:r>
        <w:rPr>
          <w:rFonts w:ascii="宋体"/>
          <w:spacing w:val="-5"/>
          <w:w w:val="5"/>
          <w:position w:val="63"/>
        </w:rPr>
      </w:r>
      <w:r>
        <w:rPr>
          <w:rFonts w:ascii="宋体"/>
          <w:spacing w:val="-5"/>
          <w:w w:val="5"/>
          <w:position w:val="42"/>
        </w:rPr>
        <w:t>p</w:t>
      </w:r>
      <w:r>
        <w:rPr>
          <w:rFonts w:ascii="宋体"/>
          <w:spacing w:val="-5"/>
          <w:w w:val="5"/>
          <w:position w:val="84"/>
        </w:rPr>
        <w:t>o</w:t>
      </w:r>
      <w:r>
        <w:rPr>
          <w:rFonts w:ascii="宋体"/>
          <w:w w:val="5"/>
          <w:position w:val="84"/>
        </w:rPr>
        <w:t>      </w:t>
      </w:r>
      <w:r>
        <w:rPr>
          <w:rFonts w:ascii="宋体"/>
          <w:spacing w:val="24"/>
          <w:w w:val="5"/>
          <w:position w:val="84"/>
        </w:rPr>
        <w:t> </w:t>
      </w:r>
      <w:r>
        <w:rPr>
          <w:rFonts w:ascii="宋体"/>
          <w:spacing w:val="24"/>
          <w:w w:val="5"/>
          <w:position w:val="21"/>
        </w:rPr>
      </w:r>
      <w:r>
        <w:rPr>
          <w:rFonts w:ascii="宋体"/>
          <w:spacing w:val="-5"/>
          <w:w w:val="5"/>
        </w:rPr>
        <w:t>t</w:t>
      </w:r>
      <w:r>
        <w:rPr>
          <w:rFonts w:ascii="宋体"/>
          <w:spacing w:val="-5"/>
          <w:w w:val="5"/>
          <w:position w:val="63"/>
        </w:rPr>
        <w:t>P</w:t>
      </w:r>
      <w:r>
        <w:rPr>
          <w:rFonts w:ascii="宋体"/>
          <w:spacing w:val="-5"/>
          <w:w w:val="5"/>
          <w:position w:val="42"/>
        </w:rPr>
        <w:t>r</w:t>
      </w:r>
      <w:r>
        <w:rPr>
          <w:rFonts w:ascii="宋体"/>
          <w:spacing w:val="-5"/>
          <w:w w:val="5"/>
          <w:position w:val="21"/>
        </w:rPr>
        <w:t>P</w:t>
      </w:r>
      <w:r>
        <w:rPr>
          <w:rFonts w:ascii="宋体"/>
          <w:w w:val="5"/>
          <w:position w:val="84"/>
        </w:rPr>
        <w:t>n</w:t>
      </w:r>
      <w:r>
        <w:rPr>
          <w:rFonts w:ascii="宋体"/>
          <w:spacing w:val="-5"/>
          <w:w w:val="5"/>
        </w:rPr>
        <w:t>i</w:t>
      </w:r>
      <w:r>
        <w:rPr>
          <w:rFonts w:ascii="宋体"/>
          <w:spacing w:val="-5"/>
          <w:w w:val="5"/>
          <w:position w:val="63"/>
        </w:rPr>
        <w:t>r</w:t>
      </w:r>
      <w:r>
        <w:rPr>
          <w:rFonts w:ascii="宋体"/>
          <w:spacing w:val="-5"/>
          <w:w w:val="5"/>
          <w:position w:val="42"/>
        </w:rPr>
        <w:t>e</w:t>
      </w:r>
      <w:r>
        <w:rPr>
          <w:rFonts w:ascii="宋体"/>
          <w:w w:val="5"/>
          <w:position w:val="21"/>
        </w:rPr>
        <w:t>r</w:t>
      </w:r>
      <w:r>
        <w:rPr>
          <w:rFonts w:ascii="宋体"/>
          <w:spacing w:val="-5"/>
          <w:w w:val="5"/>
        </w:rPr>
        <w:t>o</w:t>
      </w:r>
      <w:r>
        <w:rPr>
          <w:rFonts w:ascii="宋体"/>
          <w:spacing w:val="-5"/>
          <w:w w:val="5"/>
          <w:position w:val="63"/>
        </w:rPr>
        <w:t>t</w:t>
      </w:r>
      <w:r>
        <w:rPr>
          <w:rFonts w:ascii="宋体"/>
          <w:spacing w:val="-5"/>
          <w:w w:val="5"/>
          <w:position w:val="42"/>
        </w:rPr>
        <w:t>s</w:t>
      </w:r>
      <w:r>
        <w:rPr>
          <w:rFonts w:ascii="宋体"/>
          <w:w w:val="5"/>
          <w:position w:val="21"/>
        </w:rPr>
        <w:t>t</w:t>
      </w:r>
      <w:r>
        <w:rPr>
          <w:rFonts w:ascii="宋体"/>
          <w:spacing w:val="-5"/>
          <w:w w:val="5"/>
          <w:position w:val="63"/>
        </w:rPr>
        <w:t>e</w:t>
      </w:r>
      <w:r>
        <w:rPr>
          <w:rFonts w:ascii="宋体"/>
          <w:spacing w:val="-5"/>
          <w:w w:val="5"/>
        </w:rPr>
        <w:t>n</w:t>
      </w:r>
      <w:r>
        <w:rPr>
          <w:rFonts w:ascii="宋体"/>
          <w:spacing w:val="-5"/>
          <w:w w:val="5"/>
          <w:position w:val="42"/>
        </w:rPr>
        <w:t>s</w:t>
      </w:r>
      <w:r>
        <w:rPr>
          <w:rFonts w:ascii="宋体"/>
          <w:w w:val="5"/>
          <w:position w:val="21"/>
        </w:rPr>
        <w:t>e</w:t>
      </w:r>
      <w:r>
        <w:rPr>
          <w:rFonts w:ascii="宋体"/>
          <w:w w:val="5"/>
        </w:rPr>
      </w:r>
      <w:r>
        <w:rPr>
          <w:rFonts w:ascii="宋体"/>
          <w:spacing w:val="-5"/>
          <w:w w:val="5"/>
          <w:position w:val="63"/>
        </w:rPr>
        <w:t>s</w:t>
      </w:r>
      <w:r>
        <w:rPr>
          <w:rFonts w:ascii="宋体"/>
          <w:spacing w:val="-5"/>
          <w:w w:val="5"/>
          <w:position w:val="42"/>
        </w:rPr>
        <w:t>u</w:t>
      </w:r>
      <w:r>
        <w:rPr>
          <w:rFonts w:ascii="宋体"/>
          <w:w w:val="5"/>
          <w:position w:val="21"/>
        </w:rPr>
        <w:t>s</w:t>
      </w:r>
      <w:r>
        <w:rPr>
          <w:rFonts w:ascii="宋体"/>
          <w:spacing w:val="-5"/>
          <w:w w:val="5"/>
          <w:position w:val="63"/>
        </w:rPr>
        <w:t>s</w:t>
      </w:r>
      <w:r>
        <w:rPr>
          <w:rFonts w:ascii="宋体"/>
          <w:spacing w:val="-5"/>
          <w:w w:val="5"/>
        </w:rPr>
        <w:t>f</w:t>
      </w:r>
      <w:r>
        <w:rPr>
          <w:rFonts w:ascii="宋体"/>
          <w:spacing w:val="-5"/>
          <w:w w:val="5"/>
          <w:position w:val="42"/>
        </w:rPr>
        <w:t>r</w:t>
      </w:r>
      <w:r>
        <w:rPr>
          <w:rFonts w:ascii="宋体"/>
          <w:w w:val="5"/>
          <w:position w:val="21"/>
        </w:rPr>
        <w:t>s</w:t>
      </w:r>
      <w:r>
        <w:rPr>
          <w:rFonts w:ascii="宋体"/>
          <w:spacing w:val="-5"/>
          <w:w w:val="5"/>
          <w:position w:val="63"/>
        </w:rPr>
        <w:t>u</w:t>
      </w:r>
      <w:r>
        <w:rPr>
          <w:rFonts w:ascii="宋体"/>
          <w:spacing w:val="-5"/>
          <w:w w:val="5"/>
        </w:rPr>
        <w:t>a</w:t>
      </w:r>
      <w:r>
        <w:rPr>
          <w:rFonts w:ascii="宋体"/>
          <w:spacing w:val="-5"/>
          <w:w w:val="5"/>
          <w:position w:val="42"/>
        </w:rPr>
        <w:t>e</w:t>
      </w:r>
      <w:r>
        <w:rPr>
          <w:rFonts w:ascii="宋体"/>
          <w:w w:val="5"/>
          <w:position w:val="21"/>
        </w:rPr>
        <w:t>u</w:t>
      </w:r>
      <w:r>
        <w:rPr>
          <w:rFonts w:ascii="宋体"/>
          <w:spacing w:val="-5"/>
          <w:w w:val="5"/>
          <w:position w:val="63"/>
        </w:rPr>
        <w:t>r</w:t>
      </w:r>
      <w:r>
        <w:rPr>
          <w:rFonts w:ascii="宋体"/>
          <w:spacing w:val="-5"/>
          <w:w w:val="5"/>
        </w:rPr>
        <w:t>c</w:t>
      </w:r>
      <w:r>
        <w:rPr>
          <w:rFonts w:ascii="宋体"/>
          <w:w w:val="5"/>
          <w:position w:val="21"/>
        </w:rPr>
        <w:t>r</w:t>
      </w:r>
      <w:r>
        <w:rPr>
          <w:rFonts w:ascii="宋体"/>
          <w:spacing w:val="-5"/>
          <w:w w:val="5"/>
          <w:position w:val="63"/>
        </w:rPr>
        <w:t>e</w:t>
      </w:r>
      <w:r>
        <w:rPr>
          <w:rFonts w:ascii="宋体"/>
          <w:spacing w:val="-5"/>
          <w:w w:val="5"/>
        </w:rPr>
        <w:t>t</w:t>
      </w:r>
      <w:r>
        <w:rPr>
          <w:rFonts w:ascii="宋体"/>
          <w:w w:val="5"/>
          <w:position w:val="21"/>
        </w:rPr>
        <w:t>e</w:t>
      </w:r>
      <w:r>
        <w:rPr>
          <w:rFonts w:ascii="宋体"/>
          <w:spacing w:val="-5"/>
          <w:w w:val="5"/>
        </w:rPr>
        <w:t>o</w:t>
      </w:r>
      <w:r>
        <w:rPr>
          <w:rFonts w:ascii="宋体"/>
          <w:w w:val="5"/>
        </w:rPr>
        <w:t>      </w:t>
      </w:r>
      <w:r>
        <w:rPr>
          <w:rFonts w:ascii="宋体"/>
          <w:spacing w:val="24"/>
          <w:w w:val="5"/>
        </w:rPr>
        <w:t> </w:t>
      </w:r>
      <w:r>
        <w:rPr>
          <w:rFonts w:ascii="宋体"/>
          <w:spacing w:val="24"/>
          <w:w w:val="5"/>
          <w:position w:val="63"/>
        </w:rPr>
      </w:r>
      <w:r>
        <w:rPr>
          <w:rFonts w:ascii="宋体"/>
          <w:spacing w:val="24"/>
          <w:w w:val="5"/>
          <w:position w:val="21"/>
        </w:rPr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-5"/>
          <w:w w:val="5"/>
          <w:position w:val="63"/>
        </w:rPr>
        <w:t>L</w:t>
      </w:r>
      <w:r>
        <w:rPr>
          <w:rFonts w:ascii="宋体"/>
          <w:w w:val="5"/>
          <w:position w:val="21"/>
        </w:rPr>
        <w:t>H</w:t>
      </w:r>
      <w:r>
        <w:rPr>
          <w:rFonts w:ascii="宋体"/>
          <w:spacing w:val="-5"/>
          <w:w w:val="5"/>
          <w:position w:val="63"/>
        </w:rPr>
        <w:t>o</w:t>
      </w:r>
      <w:r>
        <w:rPr>
          <w:rFonts w:ascii="宋体"/>
          <w:spacing w:val="-5"/>
          <w:w w:val="5"/>
        </w:rPr>
      </w:r>
      <w:r>
        <w:rPr>
          <w:rFonts w:ascii="宋体"/>
          <w:w w:val="5"/>
          <w:position w:val="21"/>
        </w:rPr>
        <w:t>i</w:t>
      </w:r>
      <w:r>
        <w:rPr>
          <w:rFonts w:ascii="宋体"/>
          <w:spacing w:val="-5"/>
          <w:w w:val="5"/>
          <w:position w:val="63"/>
        </w:rPr>
        <w:t>w</w:t>
      </w:r>
      <w:r>
        <w:rPr>
          <w:rFonts w:ascii="宋体"/>
          <w:spacing w:val="-5"/>
          <w:w w:val="5"/>
        </w:rPr>
        <w:t>f</w:t>
      </w:r>
      <w:r>
        <w:rPr>
          <w:rFonts w:ascii="宋体"/>
          <w:w w:val="5"/>
          <w:position w:val="21"/>
        </w:rPr>
        <w:t>g</w:t>
      </w:r>
      <w:r>
        <w:rPr>
          <w:rFonts w:ascii="宋体"/>
          <w:spacing w:val="-5"/>
          <w:w w:val="5"/>
        </w:rPr>
        <w:t>o</w:t>
      </w:r>
      <w:r>
        <w:rPr>
          <w:rFonts w:ascii="宋体"/>
          <w:w w:val="5"/>
          <w:position w:val="21"/>
        </w:rPr>
        <w:t>h</w:t>
      </w:r>
      <w:r>
        <w:rPr>
          <w:rFonts w:ascii="宋体"/>
          <w:spacing w:val="1"/>
          <w:w w:val="5"/>
        </w:rPr>
        <w:t>r</w:t>
      </w:r>
      <w:r>
        <w:rPr>
          <w:rFonts w:ascii="宋体"/>
          <w:w w:val="5"/>
        </w:rPr>
        <w:t>      </w:t>
      </w:r>
      <w:r>
        <w:rPr>
          <w:rFonts w:ascii="宋体"/>
          <w:spacing w:val="35"/>
          <w:w w:val="5"/>
        </w:rPr>
        <w:t> </w:t>
      </w:r>
      <w:r>
        <w:rPr>
          <w:rFonts w:ascii="宋体"/>
          <w:spacing w:val="1"/>
          <w:w w:val="5"/>
        </w:rPr>
        <w:t>temperatur</w:t>
      </w:r>
      <w:r>
        <w:rPr>
          <w:rFonts w:ascii="宋体"/>
          <w:spacing w:val="65"/>
          <w:w w:val="5"/>
        </w:rPr>
        <w:t>e</w:t>
      </w:r>
      <w:r>
        <w:rPr>
          <w:rFonts w:ascii="宋体"/>
          <w:spacing w:val="-5"/>
          <w:w w:val="5"/>
          <w:position w:val="42"/>
        </w:rPr>
        <w:t>k</w:t>
      </w:r>
      <w:r>
        <w:rPr>
          <w:rFonts w:ascii="宋体"/>
          <w:spacing w:val="-5"/>
          <w:w w:val="5"/>
          <w:position w:val="84"/>
        </w:rPr>
        <w:t>-</w:t>
      </w:r>
      <w:r>
        <w:rPr>
          <w:rFonts w:ascii="宋体"/>
          <w:spacing w:val="-5"/>
          <w:w w:val="5"/>
        </w:rPr>
        <w:t>-</w:t>
      </w:r>
      <w:r>
        <w:rPr>
          <w:rFonts w:ascii="宋体"/>
          <w:spacing w:val="-5"/>
          <w:w w:val="5"/>
          <w:position w:val="21"/>
        </w:rPr>
        <w:t>k</w:t>
      </w:r>
      <w:r>
        <w:rPr>
          <w:rFonts w:ascii="宋体"/>
          <w:spacing w:val="-5"/>
          <w:w w:val="5"/>
          <w:position w:val="63"/>
        </w:rPr>
        <w:t>k</w:t>
      </w:r>
      <w:r>
        <w:rPr>
          <w:rFonts w:ascii="宋体"/>
          <w:spacing w:val="1"/>
          <w:w w:val="5"/>
          <w:position w:val="-19"/>
        </w:rPr>
        <w:t>k</w:t>
      </w:r>
      <w:r>
        <w:rPr>
          <w:rFonts w:ascii="宋体"/>
          <w:spacing w:val="-5"/>
          <w:w w:val="5"/>
          <w:position w:val="42"/>
        </w:rPr>
        <w:t>P</w:t>
      </w:r>
      <w:r>
        <w:rPr>
          <w:rFonts w:ascii="宋体"/>
          <w:spacing w:val="-5"/>
          <w:w w:val="5"/>
          <w:position w:val="63"/>
        </w:rPr>
        <w:t>P</w:t>
      </w:r>
      <w:r>
        <w:rPr>
          <w:rFonts w:ascii="宋体"/>
          <w:spacing w:val="-5"/>
          <w:w w:val="5"/>
          <w:position w:val="21"/>
        </w:rPr>
        <w:t>P</w:t>
      </w:r>
      <w:r>
        <w:rPr>
          <w:rFonts w:ascii="宋体"/>
          <w:spacing w:val="1"/>
          <w:w w:val="5"/>
          <w:position w:val="-19"/>
        </w:rPr>
        <w:t>P</w:t>
      </w:r>
      <w:r>
        <w:rPr>
          <w:rFonts w:ascii="宋体"/>
          <w:spacing w:val="-5"/>
          <w:w w:val="5"/>
          <w:position w:val="42"/>
        </w:rPr>
        <w:t>a</w:t>
      </w:r>
      <w:r>
        <w:rPr>
          <w:rFonts w:ascii="宋体"/>
          <w:spacing w:val="-5"/>
          <w:w w:val="5"/>
          <w:position w:val="21"/>
        </w:rPr>
        <w:t>a</w:t>
      </w:r>
      <w:r>
        <w:rPr>
          <w:rFonts w:ascii="宋体"/>
          <w:spacing w:val="-5"/>
          <w:w w:val="5"/>
          <w:position w:val="63"/>
        </w:rPr>
        <w:t>a</w:t>
      </w:r>
      <w:r>
        <w:rPr>
          <w:rFonts w:ascii="宋体"/>
          <w:w w:val="5"/>
          <w:position w:val="-19"/>
        </w:rPr>
        <w:t>a</w:t>
      </w:r>
      <w:r>
        <w:rPr>
          <w:rFonts w:ascii="宋体"/>
        </w:rPr>
      </w:r>
    </w:p>
    <w:p>
      <w:pPr>
        <w:pStyle w:val="BodyText"/>
        <w:spacing w:line="1490" w:lineRule="atLeast"/>
        <w:ind w:left="270" w:right="0"/>
        <w:jc w:val="left"/>
        <w:rPr>
          <w:rFonts w:ascii="宋体" w:hAnsi="宋体" w:cs="宋体" w:eastAsia="宋体"/>
        </w:rPr>
      </w:pPr>
      <w:r>
        <w:rPr>
          <w:w w:val="15"/>
        </w:rPr>
        <w:br w:type="column"/>
      </w:r>
      <w:r>
        <w:rPr>
          <w:rFonts w:ascii="宋体"/>
          <w:spacing w:val="-13"/>
          <w:w w:val="15"/>
        </w:rPr>
        <w:t>1</w:t>
      </w:r>
      <w:r>
        <w:rPr>
          <w:rFonts w:ascii="宋体"/>
          <w:spacing w:val="-13"/>
          <w:w w:val="15"/>
          <w:position w:val="-41"/>
        </w:rPr>
        <w:t>1</w:t>
      </w:r>
      <w:r>
        <w:rPr>
          <w:rFonts w:ascii="宋体"/>
          <w:w w:val="15"/>
          <w:position w:val="-62"/>
        </w:rPr>
        <w:t>4</w:t>
      </w:r>
      <w:r>
        <w:rPr>
          <w:rFonts w:ascii="宋体"/>
          <w:spacing w:val="-13"/>
          <w:w w:val="15"/>
          <w:position w:val="42"/>
        </w:rPr>
        <w:t>9</w:t>
      </w:r>
      <w:r>
        <w:rPr>
          <w:rFonts w:ascii="宋体"/>
          <w:spacing w:val="-13"/>
          <w:w w:val="15"/>
        </w:rPr>
        <w:t>3</w:t>
      </w:r>
      <w:r>
        <w:rPr>
          <w:rFonts w:ascii="宋体"/>
          <w:spacing w:val="-13"/>
          <w:w w:val="15"/>
          <w:position w:val="-41"/>
        </w:rPr>
        <w:t>.</w:t>
      </w:r>
      <w:r>
        <w:rPr>
          <w:rFonts w:ascii="宋体"/>
          <w:w w:val="15"/>
          <w:position w:val="-62"/>
        </w:rPr>
        <w:t>8</w:t>
      </w:r>
      <w:r>
        <w:rPr>
          <w:rFonts w:ascii="宋体"/>
          <w:spacing w:val="-13"/>
          <w:w w:val="15"/>
          <w:position w:val="42"/>
        </w:rPr>
        <w:t>.</w:t>
      </w:r>
      <w:r>
        <w:rPr>
          <w:rFonts w:ascii="宋体"/>
          <w:spacing w:val="-13"/>
          <w:w w:val="15"/>
          <w:position w:val="-41"/>
        </w:rPr>
        <w:t>7</w:t>
      </w:r>
      <w:r>
        <w:rPr>
          <w:rFonts w:ascii="宋体"/>
          <w:spacing w:val="-13"/>
          <w:w w:val="15"/>
        </w:rPr>
        <w:t>0</w:t>
      </w:r>
      <w:r>
        <w:rPr>
          <w:rFonts w:ascii="宋体"/>
          <w:spacing w:val="-13"/>
          <w:w w:val="15"/>
          <w:position w:val="-62"/>
        </w:rPr>
        <w:t>2</w:t>
      </w:r>
      <w:r>
        <w:rPr>
          <w:rFonts w:ascii="宋体"/>
          <w:spacing w:val="-13"/>
          <w:w w:val="15"/>
          <w:position w:val="-20"/>
        </w:rPr>
        <w:t>1</w:t>
      </w:r>
      <w:r>
        <w:rPr>
          <w:rFonts w:ascii="宋体"/>
          <w:w w:val="15"/>
          <w:position w:val="21"/>
        </w:rPr>
        <w:t>1</w:t>
      </w:r>
      <w:r>
        <w:rPr>
          <w:rFonts w:ascii="宋体"/>
          <w:spacing w:val="-13"/>
          <w:w w:val="15"/>
          <w:position w:val="42"/>
        </w:rPr>
        <w:t>0</w:t>
      </w:r>
      <w:r>
        <w:rPr>
          <w:rFonts w:ascii="宋体"/>
          <w:spacing w:val="-13"/>
          <w:w w:val="15"/>
          <w:position w:val="-41"/>
        </w:rPr>
        <w:t>2</w:t>
      </w:r>
      <w:r>
        <w:rPr>
          <w:rFonts w:ascii="宋体"/>
          <w:spacing w:val="-13"/>
          <w:w w:val="15"/>
        </w:rPr>
        <w:t>.</w:t>
      </w:r>
      <w:r>
        <w:rPr>
          <w:rFonts w:ascii="宋体"/>
          <w:spacing w:val="-13"/>
          <w:w w:val="15"/>
          <w:position w:val="-62"/>
        </w:rPr>
        <w:t>.</w:t>
      </w:r>
      <w:r>
        <w:rPr>
          <w:rFonts w:ascii="宋体"/>
          <w:spacing w:val="-13"/>
          <w:w w:val="15"/>
          <w:position w:val="-20"/>
        </w:rPr>
        <w:t>4</w:t>
      </w:r>
      <w:r>
        <w:rPr>
          <w:rFonts w:ascii="宋体"/>
          <w:w w:val="15"/>
          <w:position w:val="21"/>
        </w:rPr>
        <w:t>1</w:t>
      </w:r>
      <w:r>
        <w:rPr>
          <w:rFonts w:ascii="宋体"/>
          <w:spacing w:val="-13"/>
          <w:w w:val="15"/>
          <w:position w:val="42"/>
        </w:rPr>
        <w:t>0</w:t>
      </w:r>
      <w:r>
        <w:rPr>
          <w:rFonts w:ascii="宋体"/>
          <w:spacing w:val="-13"/>
          <w:w w:val="15"/>
          <w:position w:val="-41"/>
        </w:rPr>
        <w:t>5</w:t>
      </w:r>
      <w:r>
        <w:rPr>
          <w:rFonts w:ascii="宋体"/>
          <w:spacing w:val="-13"/>
          <w:w w:val="15"/>
        </w:rPr>
        <w:t>5</w:t>
      </w:r>
      <w:r>
        <w:rPr>
          <w:rFonts w:ascii="宋体"/>
          <w:spacing w:val="-13"/>
          <w:w w:val="15"/>
          <w:position w:val="-62"/>
        </w:rPr>
        <w:t>8</w:t>
      </w:r>
      <w:r>
        <w:rPr>
          <w:rFonts w:ascii="宋体"/>
          <w:spacing w:val="-13"/>
          <w:w w:val="15"/>
          <w:position w:val="-20"/>
        </w:rPr>
        <w:t>0</w:t>
      </w:r>
      <w:r>
        <w:rPr>
          <w:rFonts w:ascii="宋体"/>
          <w:w w:val="15"/>
          <w:position w:val="21"/>
        </w:rPr>
        <w:t>5</w:t>
      </w:r>
      <w:r>
        <w:rPr>
          <w:rFonts w:ascii="宋体"/>
        </w:rPr>
      </w:r>
    </w:p>
    <w:p>
      <w:pPr>
        <w:spacing w:after="0" w:line="1490" w:lineRule="atLeas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  <w:cols w:num="2" w:equalWidth="0">
            <w:col w:w="6828" w:space="370"/>
            <w:col w:w="2942"/>
          </w:cols>
        </w:sectPr>
      </w:pPr>
    </w:p>
    <w:p>
      <w:pPr>
        <w:pStyle w:val="BodyText"/>
        <w:spacing w:line="1487" w:lineRule="atLeast"/>
        <w:ind w:left="270" w:right="0"/>
        <w:jc w:val="left"/>
      </w:pPr>
      <w:r>
        <w:rPr/>
        <w:pict>
          <v:shape style="position:absolute;margin-left:50.51955pt;margin-top:155.886581pt;width:32.8pt;height:162.050pt;mso-position-horizontal-relative:page;mso-position-vertical-relative:paragraph;z-index:-58072" type="#_x0000_t202" filled="false" stroked="false">
            <v:textbox inset="0,0,0,0">
              <w:txbxContent>
                <w:p>
                  <w:pPr>
                    <w:pStyle w:val="BodyText"/>
                    <w:spacing w:line="3241" w:lineRule="exact"/>
                    <w:ind w:right="0"/>
                    <w:jc w:val="left"/>
                  </w:pPr>
                  <w:r>
                    <w:rPr>
                      <w:spacing w:val="-5"/>
                      <w:w w:val="5"/>
                      <w:position w:val="-41"/>
                    </w:rPr>
                    <w:t>E</w:t>
                  </w:r>
                  <w:r>
                    <w:rPr>
                      <w:spacing w:val="-5"/>
                      <w:w w:val="5"/>
                      <w:position w:val="-20"/>
                    </w:rPr>
                    <w:t>E</w:t>
                  </w:r>
                  <w:r>
                    <w:rPr>
                      <w:spacing w:val="-5"/>
                      <w:w w:val="5"/>
                      <w:position w:val="-82"/>
                    </w:rPr>
                    <w:t>E</w:t>
                  </w:r>
                  <w:r>
                    <w:rPr>
                      <w:spacing w:val="-5"/>
                      <w:w w:val="5"/>
                    </w:rPr>
                    <w:t>E</w:t>
                  </w:r>
                  <w:r>
                    <w:rPr>
                      <w:spacing w:val="-5"/>
                      <w:w w:val="5"/>
                      <w:position w:val="-62"/>
                    </w:rPr>
                    <w:t>E</w:t>
                  </w:r>
                  <w:r>
                    <w:rPr>
                      <w:spacing w:val="-5"/>
                      <w:w w:val="5"/>
                      <w:position w:val="-41"/>
                    </w:rPr>
                    <w:t>E</w:t>
                  </w:r>
                  <w:r>
                    <w:rPr>
                      <w:spacing w:val="-5"/>
                      <w:w w:val="5"/>
                      <w:position w:val="-61"/>
                    </w:rPr>
                    <w:t>E</w:t>
                  </w:r>
                  <w:r>
                    <w:rPr>
                      <w:spacing w:val="-5"/>
                      <w:w w:val="5"/>
                    </w:rPr>
                    <w:t>E</w:t>
                  </w:r>
                  <w:r>
                    <w:rPr>
                      <w:spacing w:val="-5"/>
                      <w:w w:val="5"/>
                      <w:position w:val="-19"/>
                    </w:rPr>
                    <w:t>EE</w:t>
                  </w:r>
                  <w:r>
                    <w:rPr>
                      <w:spacing w:val="-5"/>
                      <w:w w:val="5"/>
                      <w:position w:val="-41"/>
                    </w:rPr>
                    <w:t>E</w:t>
                  </w:r>
                  <w:r>
                    <w:rPr>
                      <w:spacing w:val="-5"/>
                      <w:w w:val="5"/>
                      <w:position w:val="-20"/>
                    </w:rPr>
                    <w:t>E</w:t>
                  </w:r>
                  <w:r>
                    <w:rPr>
                      <w:spacing w:val="-5"/>
                      <w:w w:val="5"/>
                    </w:rPr>
                    <w:t>E</w:t>
                  </w:r>
                  <w:r>
                    <w:rPr>
                      <w:spacing w:val="-5"/>
                      <w:w w:val="5"/>
                      <w:position w:val="-82"/>
                    </w:rPr>
                    <w:t>E</w:t>
                  </w:r>
                  <w:r>
                    <w:rPr>
                      <w:spacing w:val="-5"/>
                      <w:w w:val="5"/>
                      <w:position w:val="-61"/>
                    </w:rPr>
                    <w:t>E</w:t>
                  </w:r>
                  <w:r>
                    <w:rPr>
                      <w:spacing w:val="-5"/>
                      <w:w w:val="5"/>
                    </w:rPr>
                    <w:t>E</w:t>
                  </w:r>
                  <w:r>
                    <w:rPr>
                      <w:spacing w:val="-5"/>
                      <w:w w:val="5"/>
                      <w:position w:val="-83"/>
                    </w:rPr>
                    <w:t>E</w:t>
                  </w:r>
                  <w:r>
                    <w:rPr>
                      <w:spacing w:val="-4"/>
                      <w:w w:val="5"/>
                      <w:position w:val="-41"/>
                    </w:rPr>
                    <w:t>E</w:t>
                  </w:r>
                  <w:r>
                    <w:rPr>
                      <w:spacing w:val="-5"/>
                      <w:w w:val="5"/>
                      <w:position w:val="-19"/>
                    </w:rPr>
                    <w:t>_</w:t>
                  </w:r>
                  <w:r>
                    <w:rPr>
                      <w:spacing w:val="-5"/>
                      <w:w w:val="5"/>
                    </w:rPr>
                    <w:t>_</w:t>
                  </w:r>
                  <w:r>
                    <w:rPr>
                      <w:w w:val="5"/>
                    </w:rPr>
                    <w:t>_</w:t>
                  </w:r>
                  <w:r>
                    <w:rPr>
                      <w:spacing w:val="1"/>
                      <w:w w:val="5"/>
                      <w:position w:val="-83"/>
                    </w:rPr>
                    <w:t>S</w:t>
                  </w:r>
                  <w:r>
                    <w:rPr>
                      <w:spacing w:val="-5"/>
                      <w:w w:val="5"/>
                      <w:position w:val="-83"/>
                    </w:rPr>
                    <w:t>P</w:t>
                  </w:r>
                  <w:r>
                    <w:rPr>
                      <w:spacing w:val="-5"/>
                      <w:w w:val="5"/>
                    </w:rPr>
                    <w:t>UU</w:t>
                  </w:r>
                  <w:r>
                    <w:rPr>
                      <w:spacing w:val="-5"/>
                      <w:w w:val="5"/>
                      <w:position w:val="-82"/>
                    </w:rPr>
                    <w:t>P</w:t>
                  </w:r>
                  <w:r>
                    <w:rPr>
                      <w:spacing w:val="-5"/>
                      <w:w w:val="5"/>
                      <w:position w:val="-20"/>
                    </w:rPr>
                    <w:t>A</w:t>
                  </w:r>
                  <w:r>
                    <w:rPr>
                      <w:spacing w:val="-4"/>
                      <w:w w:val="5"/>
                    </w:rPr>
                    <w:t>U</w:t>
                  </w:r>
                  <w:r>
                    <w:rPr>
                      <w:spacing w:val="-5"/>
                      <w:w w:val="5"/>
                      <w:position w:val="-83"/>
                    </w:rPr>
                    <w:t>E</w:t>
                  </w:r>
                  <w:r>
                    <w:rPr>
                      <w:spacing w:val="-5"/>
                      <w:w w:val="5"/>
                    </w:rPr>
                    <w:t>EE</w:t>
                  </w:r>
                  <w:r>
                    <w:rPr>
                      <w:spacing w:val="-5"/>
                      <w:w w:val="5"/>
                      <w:position w:val="-83"/>
                    </w:rPr>
                    <w:t>E</w:t>
                  </w:r>
                  <w:r>
                    <w:rPr>
                      <w:spacing w:val="-4"/>
                      <w:w w:val="5"/>
                    </w:rPr>
                    <w:t>E</w:t>
                  </w:r>
                  <w:r>
                    <w:rPr>
                      <w:spacing w:val="-5"/>
                      <w:w w:val="5"/>
                      <w:position w:val="-82"/>
                    </w:rPr>
                    <w:t>E</w:t>
                  </w:r>
                  <w:r>
                    <w:rPr>
                      <w:spacing w:val="-5"/>
                      <w:w w:val="5"/>
                    </w:rPr>
                    <w:t>LL</w:t>
                  </w:r>
                  <w:r>
                    <w:rPr>
                      <w:spacing w:val="-3"/>
                      <w:w w:val="5"/>
                      <w:position w:val="-83"/>
                    </w:rPr>
                    <w:t>E</w:t>
                  </w:r>
                  <w:r>
                    <w:rPr>
                      <w:spacing w:val="-5"/>
                      <w:w w:val="5"/>
                      <w:position w:val="-83"/>
                    </w:rPr>
                    <w:t>D</w:t>
                  </w:r>
                  <w:r>
                    <w:rPr>
                      <w:spacing w:val="-5"/>
                      <w:w w:val="5"/>
                      <w:position w:val="-82"/>
                    </w:rPr>
                    <w:t>D</w:t>
                  </w:r>
                  <w:r>
                    <w:rPr>
                      <w:spacing w:val="-5"/>
                      <w:w w:val="5"/>
                    </w:rPr>
                    <w:t>SSS</w:t>
                  </w:r>
                  <w:r>
                    <w:rPr>
                      <w:spacing w:val="-3"/>
                      <w:w w:val="5"/>
                    </w:rPr>
                    <w:t>S</w:t>
                  </w:r>
                  <w:r>
                    <w:rPr>
                      <w:spacing w:val="-5"/>
                      <w:w w:val="5"/>
                    </w:rPr>
                    <w:t>T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spacing w:val="-5"/>
          <w:w w:val="5"/>
          <w:position w:val="-20"/>
        </w:rPr>
        <w:t>P</w:t>
      </w:r>
      <w:r>
        <w:rPr>
          <w:spacing w:val="-5"/>
          <w:w w:val="5"/>
          <w:position w:val="-41"/>
        </w:rPr>
        <w:t>T</w:t>
      </w:r>
      <w:r>
        <w:rPr>
          <w:spacing w:val="-5"/>
          <w:w w:val="5"/>
          <w:position w:val="-62"/>
        </w:rPr>
        <w:t>T</w:t>
      </w:r>
      <w:r>
        <w:rPr>
          <w:spacing w:val="-5"/>
          <w:w w:val="5"/>
          <w:position w:val="-83"/>
        </w:rPr>
        <w:t>T</w:t>
      </w:r>
      <w:r>
        <w:rPr>
          <w:spacing w:val="-5"/>
          <w:w w:val="5"/>
        </w:rPr>
        <w:t>P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-19"/>
        </w:rPr>
        <w:t>P</w:t>
      </w:r>
      <w:r>
        <w:rPr>
          <w:spacing w:val="-5"/>
          <w:w w:val="5"/>
        </w:rPr>
        <w:t>P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-41"/>
        </w:rPr>
        <w:t>T</w:t>
      </w:r>
      <w:r>
        <w:rPr>
          <w:spacing w:val="-5"/>
          <w:w w:val="5"/>
          <w:position w:val="-61"/>
        </w:rPr>
        <w:t>T</w:t>
      </w:r>
      <w:r>
        <w:rPr>
          <w:spacing w:val="-5"/>
          <w:w w:val="5"/>
          <w:position w:val="-82"/>
        </w:rPr>
        <w:t>T</w:t>
      </w:r>
      <w:r>
        <w:rPr>
          <w:spacing w:val="-5"/>
          <w:w w:val="5"/>
          <w:position w:val="-20"/>
        </w:rPr>
        <w:t>P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</w:rPr>
        <w:t>P</w:t>
      </w:r>
      <w:r>
        <w:rPr>
          <w:spacing w:val="-5"/>
          <w:w w:val="5"/>
          <w:position w:val="-41"/>
        </w:rPr>
        <w:t>T</w:t>
      </w:r>
      <w:r>
        <w:rPr>
          <w:spacing w:val="-5"/>
          <w:w w:val="5"/>
          <w:position w:val="-82"/>
        </w:rPr>
        <w:t>T</w:t>
      </w:r>
      <w:r>
        <w:rPr>
          <w:spacing w:val="-5"/>
          <w:w w:val="5"/>
          <w:position w:val="-41"/>
        </w:rPr>
        <w:t>T</w:t>
      </w:r>
      <w:r>
        <w:rPr>
          <w:spacing w:val="-5"/>
          <w:w w:val="5"/>
        </w:rPr>
        <w:t>P</w:t>
      </w:r>
      <w:r>
        <w:rPr>
          <w:spacing w:val="-5"/>
          <w:w w:val="5"/>
          <w:position w:val="-19"/>
        </w:rPr>
        <w:t>P</w:t>
      </w:r>
      <w:r>
        <w:rPr>
          <w:spacing w:val="-5"/>
          <w:w w:val="5"/>
          <w:position w:val="-62"/>
        </w:rPr>
        <w:t>T</w:t>
      </w:r>
      <w:r>
        <w:rPr>
          <w:spacing w:val="-4"/>
          <w:w w:val="5"/>
          <w:position w:val="-83"/>
        </w:rPr>
        <w:t>T</w:t>
      </w:r>
      <w:r>
        <w:rPr>
          <w:spacing w:val="-5"/>
          <w:w w:val="5"/>
          <w:position w:val="-61"/>
        </w:rPr>
        <w:t>O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-41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-83"/>
        </w:rPr>
        <w:t>_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-82"/>
        </w:rPr>
        <w:t>_</w:t>
      </w:r>
      <w:r>
        <w:rPr>
          <w:spacing w:val="-5"/>
          <w:w w:val="5"/>
          <w:position w:val="-62"/>
        </w:rPr>
        <w:t>O</w:t>
      </w:r>
      <w:r>
        <w:rPr>
          <w:spacing w:val="-5"/>
          <w:w w:val="5"/>
          <w:position w:val="-41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-41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-82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-83"/>
        </w:rPr>
        <w:t>_</w:t>
      </w:r>
      <w:r>
        <w:rPr>
          <w:spacing w:val="-4"/>
          <w:w w:val="5"/>
          <w:position w:val="21"/>
        </w:rPr>
        <w:t>_</w:t>
      </w:r>
      <w:r>
        <w:rPr>
          <w:spacing w:val="-5"/>
          <w:w w:val="5"/>
          <w:position w:val="-61"/>
        </w:rPr>
        <w:t>R</w:t>
      </w:r>
      <w:r>
        <w:rPr>
          <w:spacing w:val="-5"/>
          <w:w w:val="5"/>
          <w:position w:val="-19"/>
        </w:rPr>
        <w:t>O</w:t>
      </w:r>
      <w:r>
        <w:rPr>
          <w:spacing w:val="-5"/>
          <w:w w:val="5"/>
          <w:position w:val="-41"/>
        </w:rPr>
        <w:t>M</w:t>
      </w:r>
      <w:r>
        <w:rPr>
          <w:spacing w:val="-5"/>
          <w:w w:val="5"/>
          <w:position w:val="-20"/>
        </w:rPr>
        <w:t>O</w:t>
      </w:r>
      <w:r>
        <w:rPr>
          <w:spacing w:val="-5"/>
          <w:w w:val="5"/>
          <w:position w:val="-82"/>
        </w:rPr>
        <w:t>M</w:t>
      </w:r>
      <w:r>
        <w:rPr>
          <w:spacing w:val="-5"/>
          <w:w w:val="5"/>
          <w:position w:val="21"/>
        </w:rPr>
        <w:t>O</w:t>
      </w:r>
      <w:r>
        <w:rPr>
          <w:spacing w:val="-5"/>
          <w:w w:val="5"/>
          <w:position w:val="-83"/>
        </w:rPr>
        <w:t>M</w:t>
      </w:r>
      <w:r>
        <w:rPr>
          <w:spacing w:val="-5"/>
          <w:w w:val="5"/>
        </w:rPr>
        <w:t>O</w:t>
      </w:r>
      <w:r>
        <w:rPr>
          <w:spacing w:val="-5"/>
          <w:w w:val="5"/>
          <w:position w:val="21"/>
        </w:rPr>
        <w:t>O</w:t>
      </w:r>
      <w:r>
        <w:rPr>
          <w:spacing w:val="-5"/>
          <w:w w:val="5"/>
        </w:rPr>
        <w:t>O</w:t>
      </w:r>
      <w:r>
        <w:rPr>
          <w:spacing w:val="-5"/>
          <w:w w:val="5"/>
          <w:position w:val="-41"/>
        </w:rPr>
        <w:t>M</w:t>
      </w:r>
      <w:r>
        <w:rPr>
          <w:spacing w:val="-5"/>
          <w:w w:val="5"/>
          <w:position w:val="-62"/>
        </w:rPr>
        <w:t>R</w:t>
      </w:r>
      <w:r>
        <w:rPr>
          <w:spacing w:val="-5"/>
          <w:w w:val="5"/>
          <w:position w:val="-83"/>
        </w:rPr>
        <w:t>M</w:t>
      </w:r>
      <w:r>
        <w:rPr>
          <w:spacing w:val="-5"/>
          <w:w w:val="5"/>
        </w:rPr>
        <w:t>O</w:t>
      </w:r>
      <w:r>
        <w:rPr>
          <w:spacing w:val="-5"/>
          <w:w w:val="5"/>
          <w:position w:val="-41"/>
        </w:rPr>
        <w:t>M</w:t>
      </w:r>
      <w:r>
        <w:rPr>
          <w:spacing w:val="-5"/>
          <w:w w:val="5"/>
          <w:position w:val="-20"/>
        </w:rPr>
        <w:t>O</w:t>
      </w:r>
      <w:r>
        <w:rPr>
          <w:spacing w:val="-5"/>
          <w:w w:val="5"/>
          <w:position w:val="21"/>
        </w:rPr>
        <w:t>O</w:t>
      </w:r>
      <w:r>
        <w:rPr>
          <w:spacing w:val="-5"/>
          <w:w w:val="5"/>
        </w:rPr>
        <w:t>O</w:t>
      </w:r>
      <w:r>
        <w:rPr>
          <w:spacing w:val="-5"/>
          <w:w w:val="5"/>
          <w:position w:val="-19"/>
        </w:rPr>
        <w:t>O</w:t>
      </w:r>
      <w:r>
        <w:rPr>
          <w:spacing w:val="-4"/>
          <w:w w:val="5"/>
          <w:position w:val="21"/>
        </w:rPr>
        <w:t>O</w:t>
      </w:r>
      <w:r>
        <w:rPr>
          <w:spacing w:val="-5"/>
          <w:w w:val="5"/>
          <w:position w:val="-61"/>
        </w:rPr>
        <w:t>Q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</w:rPr>
        <w:t>I</w:t>
      </w:r>
      <w:r>
        <w:rPr>
          <w:spacing w:val="-5"/>
          <w:w w:val="5"/>
          <w:position w:val="-82"/>
        </w:rPr>
        <w:t>X</w:t>
      </w:r>
      <w:r>
        <w:rPr>
          <w:spacing w:val="-5"/>
          <w:w w:val="5"/>
          <w:position w:val="-20"/>
        </w:rPr>
        <w:t>I</w:t>
      </w:r>
      <w:r>
        <w:rPr>
          <w:spacing w:val="-5"/>
          <w:w w:val="5"/>
        </w:rPr>
        <w:t>I</w:t>
      </w:r>
      <w:r>
        <w:rPr>
          <w:spacing w:val="-5"/>
          <w:w w:val="5"/>
          <w:position w:val="-41"/>
        </w:rPr>
        <w:t>N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  <w:position w:val="-83"/>
        </w:rPr>
        <w:t>X</w:t>
      </w:r>
      <w:r>
        <w:rPr>
          <w:spacing w:val="-5"/>
          <w:w w:val="5"/>
          <w:position w:val="-19"/>
        </w:rPr>
        <w:t>I</w:t>
      </w:r>
      <w:r>
        <w:rPr>
          <w:spacing w:val="-5"/>
          <w:w w:val="5"/>
          <w:position w:val="-41"/>
        </w:rPr>
        <w:t>N</w:t>
      </w:r>
      <w:r>
        <w:rPr>
          <w:spacing w:val="-5"/>
          <w:w w:val="5"/>
          <w:position w:val="-62"/>
        </w:rPr>
        <w:t>Q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  <w:position w:val="-82"/>
        </w:rPr>
        <w:t>X</w:t>
      </w:r>
      <w:r>
        <w:rPr>
          <w:spacing w:val="-5"/>
          <w:w w:val="5"/>
          <w:position w:val="-41"/>
        </w:rPr>
        <w:t>N</w:t>
      </w:r>
      <w:r>
        <w:rPr>
          <w:spacing w:val="-5"/>
          <w:w w:val="5"/>
        </w:rPr>
        <w:t>I</w:t>
      </w:r>
      <w:r>
        <w:rPr>
          <w:spacing w:val="-5"/>
          <w:w w:val="5"/>
          <w:position w:val="-41"/>
        </w:rPr>
        <w:t>N</w:t>
      </w:r>
      <w:r>
        <w:rPr>
          <w:spacing w:val="-5"/>
          <w:w w:val="5"/>
          <w:position w:val="-20"/>
        </w:rPr>
        <w:t>I</w:t>
      </w:r>
      <w:r>
        <w:rPr>
          <w:spacing w:val="-5"/>
          <w:w w:val="5"/>
          <w:position w:val="-83"/>
        </w:rPr>
        <w:t>X</w:t>
      </w:r>
      <w:r>
        <w:rPr>
          <w:spacing w:val="-5"/>
          <w:w w:val="5"/>
        </w:rPr>
        <w:t>I</w:t>
      </w:r>
      <w:r>
        <w:rPr>
          <w:spacing w:val="-4"/>
          <w:w w:val="5"/>
          <w:position w:val="21"/>
        </w:rPr>
        <w:t>I</w:t>
      </w:r>
      <w:r>
        <w:rPr>
          <w:spacing w:val="-5"/>
          <w:w w:val="5"/>
          <w:position w:val="-61"/>
        </w:rPr>
        <w:t>U</w:t>
      </w:r>
      <w:r>
        <w:rPr>
          <w:spacing w:val="-5"/>
          <w:w w:val="5"/>
          <w:position w:val="-19"/>
        </w:rPr>
        <w:t>L</w:t>
      </w:r>
      <w:r>
        <w:rPr>
          <w:spacing w:val="-5"/>
          <w:w w:val="5"/>
        </w:rPr>
        <w:t>L</w:t>
      </w:r>
      <w:r>
        <w:rPr>
          <w:spacing w:val="-5"/>
          <w:w w:val="5"/>
          <w:position w:val="-20"/>
        </w:rPr>
        <w:t>L</w:t>
      </w:r>
      <w:r>
        <w:rPr>
          <w:spacing w:val="-5"/>
          <w:w w:val="5"/>
        </w:rPr>
        <w:t>L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  <w:position w:val="-62"/>
        </w:rPr>
        <w:t>U</w:t>
      </w:r>
      <w:r>
        <w:rPr>
          <w:spacing w:val="-5"/>
          <w:w w:val="5"/>
          <w:position w:val="-19"/>
        </w:rPr>
        <w:t>L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</w:rPr>
        <w:t>L</w:t>
      </w:r>
      <w:r>
        <w:rPr>
          <w:spacing w:val="-5"/>
          <w:w w:val="5"/>
          <w:position w:val="-20"/>
        </w:rPr>
        <w:t>L</w:t>
      </w:r>
      <w:r>
        <w:rPr>
          <w:spacing w:val="-5"/>
          <w:w w:val="5"/>
          <w:position w:val="21"/>
        </w:rPr>
        <w:t>L</w:t>
      </w:r>
      <w:r>
        <w:rPr>
          <w:spacing w:val="-4"/>
          <w:w w:val="5"/>
        </w:rPr>
        <w:t>L</w:t>
      </w:r>
      <w:r>
        <w:rPr>
          <w:spacing w:val="-5"/>
          <w:w w:val="5"/>
          <w:position w:val="-61"/>
        </w:rPr>
        <w:t>E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-62"/>
        </w:rPr>
        <w:t>E</w:t>
      </w:r>
      <w:r>
        <w:rPr>
          <w:spacing w:val="-5"/>
          <w:w w:val="5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3"/>
          <w:w w:val="5"/>
          <w:position w:val="-20"/>
        </w:rPr>
        <w:t>_</w:t>
      </w:r>
      <w:r>
        <w:rPr>
          <w:spacing w:val="-5"/>
          <w:w w:val="5"/>
        </w:rPr>
        <w:t>C</w:t>
      </w:r>
      <w:r>
        <w:rPr>
          <w:spacing w:val="-5"/>
          <w:w w:val="5"/>
          <w:position w:val="21"/>
        </w:rPr>
        <w:t>M</w:t>
      </w:r>
      <w:r>
        <w:rPr>
          <w:spacing w:val="-5"/>
          <w:w w:val="5"/>
          <w:position w:val="-19"/>
        </w:rPr>
        <w:t>M</w:t>
      </w:r>
      <w:r>
        <w:rPr>
          <w:spacing w:val="-5"/>
          <w:w w:val="5"/>
        </w:rPr>
        <w:t>C</w:t>
      </w:r>
      <w:r>
        <w:rPr>
          <w:spacing w:val="-5"/>
          <w:w w:val="5"/>
          <w:position w:val="-20"/>
        </w:rPr>
        <w:t>M</w:t>
      </w:r>
      <w:r>
        <w:rPr>
          <w:spacing w:val="-5"/>
          <w:w w:val="5"/>
          <w:position w:val="21"/>
        </w:rPr>
        <w:t>M</w:t>
      </w:r>
      <w:r>
        <w:rPr>
          <w:spacing w:val="-5"/>
          <w:w w:val="5"/>
          <w:position w:val="-19"/>
        </w:rPr>
        <w:t>M</w:t>
      </w:r>
      <w:r>
        <w:rPr>
          <w:spacing w:val="-5"/>
          <w:w w:val="5"/>
        </w:rPr>
        <w:t>C</w:t>
      </w:r>
      <w:r>
        <w:rPr>
          <w:spacing w:val="-5"/>
          <w:w w:val="5"/>
          <w:position w:val="21"/>
        </w:rPr>
        <w:t>M</w:t>
      </w:r>
      <w:r>
        <w:rPr>
          <w:spacing w:val="-5"/>
          <w:w w:val="5"/>
          <w:position w:val="-20"/>
        </w:rPr>
        <w:t>M</w:t>
      </w:r>
      <w:r>
        <w:rPr>
          <w:spacing w:val="-3"/>
          <w:w w:val="5"/>
        </w:rPr>
        <w:t>C</w:t>
      </w:r>
      <w:r>
        <w:rPr>
          <w:spacing w:val="-5"/>
          <w:w w:val="5"/>
          <w:position w:val="21"/>
        </w:rPr>
        <w:t>N</w:t>
      </w:r>
      <w:r>
        <w:rPr>
          <w:spacing w:val="-5"/>
          <w:w w:val="5"/>
        </w:rPr>
        <w:t>O</w:t>
      </w:r>
      <w:r>
        <w:rPr>
          <w:spacing w:val="-5"/>
          <w:w w:val="5"/>
          <w:position w:val="-19"/>
        </w:rPr>
        <w:t>X</w:t>
      </w:r>
      <w:r>
        <w:rPr>
          <w:spacing w:val="-5"/>
          <w:w w:val="5"/>
        </w:rPr>
        <w:t>O</w:t>
      </w:r>
      <w:r>
        <w:rPr>
          <w:spacing w:val="-5"/>
          <w:w w:val="5"/>
          <w:position w:val="-19"/>
        </w:rPr>
        <w:t>X</w:t>
      </w:r>
      <w:r>
        <w:rPr>
          <w:spacing w:val="-5"/>
          <w:w w:val="5"/>
          <w:position w:val="21"/>
        </w:rPr>
        <w:t>N</w:t>
      </w:r>
      <w:r>
        <w:rPr>
          <w:spacing w:val="-5"/>
          <w:w w:val="5"/>
          <w:position w:val="-20"/>
        </w:rPr>
        <w:t>X</w:t>
      </w:r>
      <w:r>
        <w:rPr>
          <w:spacing w:val="-3"/>
          <w:w w:val="5"/>
          <w:position w:val="21"/>
        </w:rPr>
        <w:t>N</w:t>
      </w:r>
      <w:r>
        <w:rPr>
          <w:spacing w:val="1"/>
          <w:w w:val="5"/>
        </w:rPr>
        <w:t>MPENSATE</w:t>
      </w:r>
      <w:r>
        <w:rPr>
          <w:w w:val="5"/>
        </w:rPr>
        <w:t>D</w:t>
      </w:r>
      <w:r>
        <w:rPr/>
      </w:r>
    </w:p>
    <w:p>
      <w:pPr>
        <w:pStyle w:val="BodyText"/>
        <w:spacing w:line="1487" w:lineRule="atLeast"/>
        <w:ind w:left="270" w:right="0"/>
        <w:jc w:val="left"/>
        <w:rPr>
          <w:rFonts w:ascii="宋体" w:hAnsi="宋体" w:cs="宋体" w:eastAsia="宋体"/>
        </w:rPr>
      </w:pPr>
      <w:r>
        <w:rPr>
          <w:w w:val="5"/>
        </w:rPr>
        <w:br w:type="column"/>
      </w:r>
      <w:r>
        <w:rPr>
          <w:rFonts w:ascii="宋体"/>
          <w:spacing w:val="-5"/>
          <w:w w:val="5"/>
          <w:position w:val="-20"/>
        </w:rPr>
        <w:t>C</w:t>
      </w:r>
      <w:r>
        <w:rPr>
          <w:rFonts w:ascii="宋体"/>
          <w:spacing w:val="-5"/>
          <w:w w:val="5"/>
          <w:position w:val="21"/>
        </w:rPr>
        <w:t>C</w:t>
      </w:r>
      <w:r>
        <w:rPr>
          <w:rFonts w:ascii="宋体"/>
          <w:spacing w:val="-5"/>
          <w:w w:val="5"/>
          <w:position w:val="-62"/>
        </w:rPr>
        <w:t>A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-41"/>
        </w:rPr>
        <w:t>C</w:t>
      </w:r>
      <w:r>
        <w:rPr>
          <w:rFonts w:ascii="宋体"/>
          <w:w w:val="5"/>
          <w:position w:val="42"/>
        </w:rPr>
        <w:t>O</w:t>
      </w:r>
      <w:r>
        <w:rPr>
          <w:rFonts w:ascii="宋体"/>
          <w:spacing w:val="-5"/>
          <w:w w:val="5"/>
          <w:position w:val="-62"/>
        </w:rPr>
        <w:t>c</w:t>
      </w:r>
      <w:r>
        <w:rPr>
          <w:rFonts w:ascii="宋体"/>
          <w:spacing w:val="-5"/>
          <w:w w:val="5"/>
        </w:rPr>
        <w:t>:</w:t>
      </w:r>
      <w:r>
        <w:rPr>
          <w:rFonts w:ascii="宋体"/>
          <w:spacing w:val="-5"/>
          <w:w w:val="5"/>
          <w:position w:val="21"/>
        </w:rPr>
        <w:t>:</w:t>
      </w:r>
      <w:r>
        <w:rPr>
          <w:rFonts w:ascii="宋体"/>
          <w:spacing w:val="-5"/>
          <w:w w:val="5"/>
          <w:position w:val="-20"/>
        </w:rPr>
        <w:t>:</w:t>
      </w:r>
      <w:r>
        <w:rPr>
          <w:rFonts w:ascii="宋体"/>
          <w:spacing w:val="-5"/>
          <w:w w:val="5"/>
          <w:position w:val="-41"/>
        </w:rPr>
        <w:t>:</w:t>
      </w:r>
      <w:r>
        <w:rPr>
          <w:rFonts w:ascii="宋体"/>
          <w:w w:val="5"/>
          <w:position w:val="42"/>
        </w:rPr>
        <w:t>i</w:t>
      </w:r>
      <w:r>
        <w:rPr>
          <w:rFonts w:ascii="宋体"/>
          <w:spacing w:val="-5"/>
          <w:w w:val="5"/>
          <w:position w:val="-62"/>
        </w:rPr>
        <w:t>t</w:t>
      </w:r>
      <w:r>
        <w:rPr>
          <w:rFonts w:ascii="宋体"/>
          <w:spacing w:val="-5"/>
          <w:w w:val="5"/>
        </w:rPr>
      </w:r>
      <w:r>
        <w:rPr>
          <w:rFonts w:ascii="宋体"/>
          <w:spacing w:val="-5"/>
          <w:w w:val="5"/>
          <w:position w:val="21"/>
        </w:rPr>
      </w:r>
      <w:r>
        <w:rPr>
          <w:rFonts w:ascii="宋体"/>
          <w:spacing w:val="-5"/>
          <w:w w:val="5"/>
          <w:position w:val="-20"/>
        </w:rPr>
      </w:r>
      <w:r>
        <w:rPr>
          <w:rFonts w:ascii="宋体"/>
          <w:spacing w:val="-5"/>
          <w:w w:val="5"/>
          <w:position w:val="-41"/>
        </w:rPr>
      </w:r>
      <w:r>
        <w:rPr>
          <w:rFonts w:ascii="宋体"/>
          <w:w w:val="5"/>
          <w:position w:val="42"/>
        </w:rPr>
        <w:t>l</w:t>
      </w:r>
      <w:r>
        <w:rPr>
          <w:rFonts w:ascii="宋体"/>
          <w:spacing w:val="-5"/>
          <w:w w:val="5"/>
          <w:position w:val="-62"/>
        </w:rPr>
        <w:t>u</w:t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-5"/>
          <w:w w:val="5"/>
          <w:position w:val="21"/>
        </w:rPr>
        <w:t>L</w:t>
      </w:r>
      <w:r>
        <w:rPr>
          <w:rFonts w:ascii="宋体"/>
          <w:spacing w:val="-5"/>
          <w:w w:val="5"/>
          <w:position w:val="-83"/>
        </w:rPr>
        <w:t>L</w:t>
      </w:r>
      <w:r>
        <w:rPr>
          <w:rFonts w:ascii="宋体"/>
          <w:spacing w:val="-5"/>
          <w:w w:val="5"/>
          <w:position w:val="-41"/>
        </w:rPr>
        <w:t>L</w:t>
      </w:r>
      <w:r>
        <w:rPr>
          <w:rFonts w:ascii="宋体"/>
          <w:w w:val="5"/>
          <w:position w:val="-20"/>
        </w:rPr>
        <w:t>L</w:t>
      </w:r>
      <w:r>
        <w:rPr>
          <w:rFonts w:ascii="宋体"/>
          <w:spacing w:val="-5"/>
          <w:w w:val="5"/>
          <w:position w:val="-62"/>
        </w:rPr>
        <w:t>a</w:t>
      </w:r>
      <w:r>
        <w:rPr>
          <w:rFonts w:ascii="宋体"/>
          <w:spacing w:val="-5"/>
          <w:w w:val="5"/>
        </w:rPr>
        <w:t>_</w:t>
      </w:r>
      <w:r>
        <w:rPr>
          <w:rFonts w:ascii="宋体"/>
          <w:spacing w:val="-5"/>
          <w:w w:val="5"/>
          <w:position w:val="21"/>
        </w:rPr>
        <w:t>i</w:t>
      </w:r>
      <w:r>
        <w:rPr>
          <w:rFonts w:ascii="宋体"/>
          <w:spacing w:val="-5"/>
          <w:w w:val="5"/>
          <w:position w:val="-83"/>
        </w:rPr>
        <w:t>i</w:t>
      </w:r>
      <w:r>
        <w:rPr>
          <w:rFonts w:ascii="宋体"/>
          <w:spacing w:val="-5"/>
          <w:w w:val="5"/>
          <w:position w:val="-20"/>
        </w:rPr>
        <w:t>i</w:t>
      </w:r>
      <w:r>
        <w:rPr>
          <w:rFonts w:ascii="宋体"/>
          <w:w w:val="5"/>
          <w:position w:val="-41"/>
        </w:rPr>
        <w:t>i</w:t>
      </w:r>
      <w:r>
        <w:rPr>
          <w:rFonts w:ascii="宋体"/>
          <w:spacing w:val="-5"/>
          <w:w w:val="5"/>
          <w:position w:val="-83"/>
        </w:rPr>
        <w:t>m</w:t>
      </w:r>
      <w:r>
        <w:rPr>
          <w:rFonts w:ascii="宋体"/>
          <w:spacing w:val="-5"/>
          <w:w w:val="5"/>
        </w:rPr>
        <w:t>O</w:t>
      </w:r>
      <w:r>
        <w:rPr>
          <w:rFonts w:ascii="宋体"/>
          <w:spacing w:val="-5"/>
          <w:w w:val="5"/>
          <w:position w:val="21"/>
        </w:rPr>
        <w:t>m</w:t>
      </w:r>
      <w:r>
        <w:rPr>
          <w:rFonts w:ascii="宋体"/>
          <w:spacing w:val="-5"/>
          <w:w w:val="5"/>
          <w:position w:val="-62"/>
        </w:rPr>
        <w:t>l</w:t>
      </w:r>
      <w:r>
        <w:rPr>
          <w:rFonts w:ascii="宋体"/>
          <w:spacing w:val="-5"/>
          <w:w w:val="5"/>
          <w:position w:val="-20"/>
        </w:rPr>
        <w:t>m</w:t>
      </w:r>
      <w:r>
        <w:rPr>
          <w:rFonts w:ascii="宋体"/>
          <w:w w:val="5"/>
          <w:position w:val="-41"/>
        </w:rPr>
        <w:t>m</w:t>
      </w:r>
      <w:r>
        <w:rPr>
          <w:rFonts w:ascii="宋体"/>
          <w:spacing w:val="-5"/>
          <w:w w:val="5"/>
          <w:position w:val="-83"/>
        </w:rPr>
        <w:t>.</w:t>
      </w:r>
      <w:r>
        <w:rPr>
          <w:rFonts w:ascii="宋体"/>
          <w:spacing w:val="-5"/>
          <w:w w:val="5"/>
          <w:position w:val="-62"/>
        </w:rPr>
      </w:r>
      <w:r>
        <w:rPr>
          <w:rFonts w:ascii="宋体"/>
          <w:spacing w:val="-5"/>
          <w:w w:val="5"/>
          <w:position w:val="21"/>
        </w:rPr>
        <w:t>.</w:t>
      </w:r>
      <w:r>
        <w:rPr>
          <w:rFonts w:ascii="宋体"/>
          <w:spacing w:val="-5"/>
          <w:w w:val="5"/>
        </w:rPr>
        <w:t>I</w:t>
      </w:r>
      <w:r>
        <w:rPr>
          <w:rFonts w:ascii="宋体"/>
          <w:spacing w:val="-5"/>
          <w:w w:val="5"/>
          <w:position w:val="-20"/>
        </w:rPr>
        <w:t>.</w:t>
      </w:r>
      <w:r>
        <w:rPr>
          <w:rFonts w:ascii="宋体"/>
          <w:w w:val="5"/>
          <w:position w:val="-41"/>
        </w:rPr>
        <w:t>.</w:t>
      </w:r>
      <w:r>
        <w:rPr>
          <w:rFonts w:ascii="宋体"/>
          <w:w w:val="5"/>
          <w:position w:val="21"/>
        </w:rPr>
      </w:r>
      <w:r>
        <w:rPr>
          <w:rFonts w:ascii="宋体"/>
          <w:spacing w:val="-5"/>
          <w:w w:val="5"/>
          <w:position w:val="-62"/>
        </w:rPr>
        <w:t>t</w:t>
      </w:r>
      <w:r>
        <w:rPr>
          <w:rFonts w:ascii="宋体"/>
          <w:spacing w:val="-5"/>
          <w:w w:val="5"/>
        </w:rPr>
        <w:t>L</w:t>
      </w:r>
      <w:r>
        <w:rPr>
          <w:rFonts w:ascii="宋体"/>
          <w:w w:val="5"/>
        </w:rPr>
        <w:t>     </w:t>
      </w:r>
      <w:r>
        <w:rPr>
          <w:rFonts w:ascii="宋体"/>
          <w:spacing w:val="13"/>
          <w:w w:val="5"/>
        </w:rPr>
        <w:t> </w:t>
      </w:r>
      <w:r>
        <w:rPr>
          <w:rFonts w:ascii="宋体"/>
          <w:spacing w:val="13"/>
          <w:w w:val="5"/>
          <w:position w:val="-83"/>
        </w:rPr>
      </w:r>
      <w:r>
        <w:rPr>
          <w:rFonts w:ascii="宋体"/>
          <w:spacing w:val="13"/>
          <w:w w:val="5"/>
          <w:position w:val="-20"/>
        </w:rPr>
      </w:r>
      <w:r>
        <w:rPr>
          <w:rFonts w:ascii="宋体"/>
          <w:spacing w:val="13"/>
          <w:w w:val="5"/>
          <w:position w:val="-41"/>
        </w:rPr>
      </w:r>
      <w:r>
        <w:rPr>
          <w:rFonts w:ascii="宋体"/>
          <w:spacing w:val="-5"/>
          <w:w w:val="5"/>
          <w:position w:val="21"/>
        </w:rPr>
        <w:t>L</w:t>
      </w:r>
      <w:r>
        <w:rPr>
          <w:rFonts w:ascii="宋体"/>
          <w:spacing w:val="-5"/>
          <w:w w:val="5"/>
        </w:rPr>
      </w:r>
      <w:r>
        <w:rPr>
          <w:rFonts w:ascii="宋体"/>
          <w:spacing w:val="-5"/>
          <w:w w:val="5"/>
          <w:position w:val="-62"/>
        </w:rPr>
        <w:t>o</w:t>
      </w:r>
      <w:r>
        <w:rPr>
          <w:rFonts w:ascii="宋体"/>
          <w:spacing w:val="-5"/>
          <w:w w:val="5"/>
          <w:position w:val="-83"/>
        </w:rPr>
        <w:t>T</w:t>
      </w:r>
      <w:r>
        <w:rPr>
          <w:rFonts w:ascii="宋体"/>
          <w:spacing w:val="-5"/>
          <w:w w:val="5"/>
          <w:position w:val="-20"/>
        </w:rPr>
        <w:t>L</w:t>
      </w:r>
      <w:r>
        <w:rPr>
          <w:rFonts w:ascii="宋体"/>
          <w:w w:val="5"/>
          <w:position w:val="-41"/>
        </w:rPr>
        <w:t>T</w:t>
      </w:r>
      <w:r>
        <w:rPr>
          <w:rFonts w:ascii="宋体"/>
          <w:spacing w:val="-5"/>
          <w:w w:val="5"/>
          <w:position w:val="-83"/>
        </w:rPr>
        <w:t>o</w:t>
      </w:r>
      <w:r>
        <w:rPr>
          <w:rFonts w:ascii="宋体"/>
          <w:spacing w:val="-5"/>
          <w:w w:val="5"/>
          <w:position w:val="21"/>
        </w:rPr>
        <w:t>u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-62"/>
        </w:rPr>
        <w:t>r</w:t>
      </w:r>
      <w:r>
        <w:rPr>
          <w:rFonts w:ascii="宋体"/>
          <w:spacing w:val="-5"/>
          <w:w w:val="5"/>
          <w:position w:val="-20"/>
        </w:rPr>
        <w:t>u</w:t>
      </w:r>
      <w:r>
        <w:rPr>
          <w:rFonts w:ascii="宋体"/>
          <w:w w:val="5"/>
          <w:position w:val="-41"/>
        </w:rPr>
        <w:t>o</w:t>
      </w:r>
      <w:r>
        <w:rPr>
          <w:rFonts w:ascii="宋体"/>
          <w:spacing w:val="-5"/>
          <w:w w:val="5"/>
          <w:position w:val="-62"/>
        </w:rPr>
        <w:t>q</w:t>
      </w:r>
      <w:r>
        <w:rPr>
          <w:rFonts w:ascii="宋体"/>
          <w:spacing w:val="-5"/>
          <w:w w:val="5"/>
        </w:rPr>
        <w:t>o</w:t>
      </w:r>
      <w:r>
        <w:rPr>
          <w:rFonts w:ascii="宋体"/>
          <w:spacing w:val="-5"/>
          <w:w w:val="5"/>
          <w:position w:val="21"/>
        </w:rPr>
        <w:t>b</w:t>
      </w:r>
      <w:r>
        <w:rPr>
          <w:rFonts w:ascii="宋体"/>
          <w:spacing w:val="-5"/>
          <w:w w:val="5"/>
          <w:position w:val="-83"/>
        </w:rPr>
        <w:t>r</w:t>
      </w:r>
      <w:r>
        <w:rPr>
          <w:rFonts w:ascii="宋体"/>
          <w:spacing w:val="-5"/>
          <w:w w:val="5"/>
          <w:position w:val="-20"/>
        </w:rPr>
        <w:t>b</w:t>
      </w:r>
      <w:r>
        <w:rPr>
          <w:rFonts w:ascii="宋体"/>
          <w:w w:val="5"/>
          <w:position w:val="-41"/>
        </w:rPr>
        <w:t>r</w:t>
      </w:r>
      <w:r>
        <w:rPr>
          <w:rFonts w:ascii="宋体"/>
          <w:spacing w:val="-5"/>
          <w:w w:val="5"/>
        </w:rPr>
        <w:t>m</w:t>
      </w:r>
      <w:r>
        <w:rPr>
          <w:rFonts w:ascii="宋体"/>
          <w:spacing w:val="-5"/>
          <w:w w:val="5"/>
          <w:position w:val="-62"/>
        </w:rPr>
        <w:t>u</w:t>
      </w:r>
      <w:r>
        <w:rPr>
          <w:rFonts w:ascii="宋体"/>
          <w:spacing w:val="-5"/>
          <w:w w:val="5"/>
          <w:position w:val="21"/>
        </w:rPr>
        <w:t>e</w:t>
      </w:r>
      <w:r>
        <w:rPr>
          <w:rFonts w:ascii="宋体"/>
          <w:spacing w:val="-5"/>
          <w:w w:val="5"/>
          <w:position w:val="-83"/>
        </w:rPr>
        <w:t>q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w w:val="5"/>
          <w:position w:val="-41"/>
        </w:rPr>
        <w:t>q</w:t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-5"/>
          <w:w w:val="5"/>
          <w:position w:val="21"/>
        </w:rPr>
      </w:r>
      <w:r>
        <w:rPr>
          <w:rFonts w:ascii="宋体"/>
          <w:spacing w:val="-5"/>
          <w:w w:val="5"/>
          <w:position w:val="-62"/>
        </w:rPr>
        <w:t>e</w:t>
      </w:r>
      <w:r>
        <w:rPr>
          <w:rFonts w:ascii="宋体"/>
          <w:spacing w:val="-5"/>
          <w:w w:val="5"/>
          <w:position w:val="-83"/>
        </w:rPr>
        <w:t>u</w:t>
      </w:r>
      <w:r>
        <w:rPr>
          <w:rFonts w:ascii="宋体"/>
          <w:spacing w:val="-5"/>
          <w:w w:val="5"/>
          <w:position w:val="-41"/>
        </w:rPr>
        <w:t>u</w:t>
      </w:r>
      <w:r>
        <w:rPr>
          <w:rFonts w:ascii="宋体"/>
          <w:w w:val="5"/>
          <w:position w:val="-41"/>
        </w:rPr>
        <w:t>     </w:t>
      </w:r>
      <w:r>
        <w:rPr>
          <w:rFonts w:ascii="宋体"/>
          <w:spacing w:val="14"/>
          <w:w w:val="5"/>
          <w:position w:val="-41"/>
        </w:rPr>
        <w:t> </w:t>
      </w:r>
      <w:r>
        <w:rPr>
          <w:rFonts w:ascii="宋体"/>
          <w:spacing w:val="14"/>
          <w:w w:val="5"/>
          <w:position w:val="-20"/>
        </w:rPr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21"/>
        </w:rPr>
        <w:t>P</w:t>
      </w:r>
      <w:r>
        <w:rPr>
          <w:rFonts w:ascii="宋体"/>
          <w:spacing w:val="-5"/>
          <w:w w:val="5"/>
          <w:position w:val="-83"/>
        </w:rPr>
        <w:t>e</w:t>
      </w:r>
      <w:r>
        <w:rPr>
          <w:rFonts w:ascii="宋体"/>
          <w:spacing w:val="-5"/>
          <w:w w:val="5"/>
          <w:position w:val="-41"/>
        </w:rPr>
        <w:t>e</w:t>
      </w:r>
      <w:r>
        <w:rPr>
          <w:rFonts w:ascii="宋体"/>
          <w:w w:val="5"/>
          <w:position w:val="-20"/>
        </w:rPr>
        <w:t>P</w:t>
      </w:r>
      <w:r>
        <w:rPr>
          <w:rFonts w:ascii="宋体"/>
          <w:spacing w:val="-5"/>
          <w:w w:val="5"/>
        </w:rPr>
        <w:t>n</w:t>
      </w:r>
      <w:r>
        <w:rPr>
          <w:rFonts w:ascii="宋体"/>
          <w:spacing w:val="-5"/>
          <w:w w:val="5"/>
          <w:position w:val="21"/>
        </w:rPr>
        <w:t>r</w:t>
      </w:r>
      <w:r>
        <w:rPr>
          <w:rFonts w:ascii="宋体"/>
          <w:spacing w:val="-5"/>
          <w:w w:val="5"/>
          <w:position w:val="-83"/>
        </w:rPr>
      </w:r>
      <w:r>
        <w:rPr>
          <w:rFonts w:ascii="宋体"/>
          <w:spacing w:val="-5"/>
          <w:w w:val="5"/>
          <w:position w:val="-41"/>
        </w:rPr>
      </w:r>
      <w:r>
        <w:rPr>
          <w:rFonts w:ascii="宋体"/>
          <w:w w:val="5"/>
          <w:position w:val="-20"/>
        </w:rPr>
        <w:t>r</w:t>
      </w:r>
      <w:r>
        <w:rPr>
          <w:rFonts w:ascii="宋体"/>
          <w:spacing w:val="-5"/>
          <w:w w:val="5"/>
        </w:rPr>
        <w:t>s</w:t>
      </w:r>
      <w:r>
        <w:rPr>
          <w:rFonts w:ascii="宋体"/>
          <w:spacing w:val="-5"/>
          <w:w w:val="5"/>
          <w:position w:val="21"/>
        </w:rPr>
        <w:t>e</w:t>
      </w:r>
      <w:r>
        <w:rPr>
          <w:rFonts w:ascii="宋体"/>
          <w:spacing w:val="-5"/>
          <w:w w:val="5"/>
          <w:position w:val="-83"/>
        </w:rPr>
        <w:t>H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w w:val="5"/>
          <w:position w:val="-41"/>
        </w:rPr>
        <w:t>L</w:t>
      </w:r>
      <w:r>
        <w:rPr>
          <w:rFonts w:ascii="宋体"/>
          <w:spacing w:val="-5"/>
          <w:w w:val="5"/>
        </w:rPr>
        <w:t>a</w:t>
      </w:r>
      <w:r>
        <w:rPr>
          <w:rFonts w:ascii="宋体"/>
          <w:spacing w:val="-5"/>
          <w:w w:val="5"/>
          <w:position w:val="21"/>
        </w:rPr>
        <w:t>s</w:t>
      </w:r>
      <w:r>
        <w:rPr>
          <w:rFonts w:ascii="宋体"/>
          <w:spacing w:val="-5"/>
          <w:w w:val="5"/>
          <w:position w:val="-83"/>
        </w:rPr>
        <w:t>i</w:t>
      </w:r>
      <w:r>
        <w:rPr>
          <w:rFonts w:ascii="宋体"/>
          <w:spacing w:val="-5"/>
          <w:w w:val="5"/>
          <w:position w:val="-41"/>
        </w:rPr>
        <w:t>o</w:t>
      </w:r>
      <w:r>
        <w:rPr>
          <w:rFonts w:ascii="宋体"/>
          <w:w w:val="5"/>
          <w:position w:val="-20"/>
        </w:rPr>
        <w:t>s</w:t>
      </w:r>
      <w:r>
        <w:rPr>
          <w:rFonts w:ascii="宋体"/>
          <w:spacing w:val="-5"/>
          <w:w w:val="5"/>
          <w:position w:val="21"/>
        </w:rPr>
        <w:t>s</w:t>
      </w:r>
      <w:r>
        <w:rPr>
          <w:rFonts w:ascii="宋体"/>
          <w:spacing w:val="-5"/>
          <w:w w:val="5"/>
        </w:rPr>
        <w:t>t</w:t>
      </w:r>
      <w:r>
        <w:rPr>
          <w:rFonts w:ascii="宋体"/>
          <w:spacing w:val="-5"/>
          <w:w w:val="5"/>
          <w:position w:val="-83"/>
        </w:rPr>
        <w:t>g</w:t>
      </w:r>
      <w:r>
        <w:rPr>
          <w:rFonts w:ascii="宋体"/>
          <w:spacing w:val="-5"/>
          <w:w w:val="5"/>
          <w:position w:val="-20"/>
        </w:rPr>
        <w:t>s</w:t>
      </w:r>
      <w:r>
        <w:rPr>
          <w:rFonts w:ascii="宋体"/>
          <w:w w:val="5"/>
          <w:position w:val="-41"/>
        </w:rPr>
        <w:t>w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21"/>
        </w:rPr>
        <w:t>u</w:t>
      </w:r>
      <w:r>
        <w:rPr>
          <w:rFonts w:ascii="宋体"/>
          <w:spacing w:val="-5"/>
          <w:w w:val="5"/>
          <w:position w:val="-83"/>
        </w:rPr>
        <w:t>h</w:t>
      </w:r>
      <w:r>
        <w:rPr>
          <w:rFonts w:ascii="宋体"/>
          <w:w w:val="5"/>
          <w:position w:val="-20"/>
        </w:rPr>
        <w:t>u</w:t>
      </w:r>
      <w:r>
        <w:rPr>
          <w:rFonts w:ascii="宋体"/>
          <w:spacing w:val="-5"/>
          <w:w w:val="5"/>
        </w:rPr>
        <w:t>d</w:t>
      </w:r>
      <w:r>
        <w:rPr>
          <w:rFonts w:ascii="宋体"/>
          <w:spacing w:val="-5"/>
          <w:w w:val="5"/>
          <w:position w:val="21"/>
        </w:rPr>
        <w:t>r</w:t>
      </w:r>
      <w:r>
        <w:rPr>
          <w:rFonts w:ascii="宋体"/>
          <w:w w:val="5"/>
          <w:position w:val="-20"/>
        </w:rPr>
        <w:t>r</w:t>
      </w:r>
      <w:r>
        <w:rPr>
          <w:rFonts w:ascii="宋体"/>
          <w:w w:val="5"/>
        </w:rPr>
      </w:r>
      <w:r>
        <w:rPr>
          <w:rFonts w:ascii="宋体"/>
          <w:spacing w:val="-5"/>
          <w:w w:val="5"/>
          <w:position w:val="21"/>
        </w:rPr>
        <w:t>e</w:t>
      </w:r>
      <w:r>
        <w:rPr>
          <w:rFonts w:ascii="宋体"/>
          <w:w w:val="5"/>
          <w:position w:val="-20"/>
        </w:rPr>
        <w:t>e</w:t>
      </w:r>
      <w:r>
        <w:rPr>
          <w:rFonts w:ascii="宋体"/>
          <w:w w:val="5"/>
          <w:position w:val="21"/>
        </w:rPr>
      </w:r>
      <w:r>
        <w:rPr>
          <w:rFonts w:ascii="宋体"/>
          <w:spacing w:val="-5"/>
          <w:w w:val="5"/>
        </w:rPr>
        <w:t>f</w:t>
      </w:r>
      <w:r>
        <w:rPr>
          <w:rFonts w:ascii="宋体"/>
          <w:w w:val="5"/>
        </w:rPr>
        <w:t>     </w:t>
      </w:r>
      <w:r>
        <w:rPr>
          <w:rFonts w:ascii="宋体"/>
          <w:spacing w:val="14"/>
          <w:w w:val="5"/>
        </w:rPr>
        <w:t> </w:t>
      </w:r>
      <w:r>
        <w:rPr>
          <w:rFonts w:ascii="宋体"/>
          <w:spacing w:val="14"/>
          <w:w w:val="5"/>
          <w:position w:val="-20"/>
        </w:rPr>
      </w:r>
      <w:r>
        <w:rPr>
          <w:rFonts w:ascii="宋体"/>
          <w:spacing w:val="-5"/>
          <w:w w:val="5"/>
          <w:position w:val="21"/>
        </w:rPr>
        <w:t>L</w:t>
      </w:r>
      <w:r>
        <w:rPr>
          <w:rFonts w:ascii="宋体"/>
          <w:spacing w:val="-5"/>
          <w:w w:val="5"/>
        </w:rPr>
        <w:t>o</w:t>
      </w:r>
      <w:r>
        <w:rPr>
          <w:rFonts w:ascii="宋体"/>
          <w:w w:val="5"/>
          <w:position w:val="-20"/>
        </w:rPr>
        <w:t>H</w:t>
      </w:r>
      <w:r>
        <w:rPr>
          <w:rFonts w:ascii="宋体"/>
          <w:spacing w:val="-5"/>
          <w:w w:val="5"/>
          <w:position w:val="21"/>
        </w:rPr>
        <w:t>o</w:t>
      </w:r>
      <w:r>
        <w:rPr>
          <w:rFonts w:ascii="宋体"/>
          <w:spacing w:val="-5"/>
          <w:w w:val="5"/>
        </w:rPr>
        <w:t>r</w:t>
      </w:r>
      <w:r>
        <w:rPr>
          <w:rFonts w:ascii="宋体"/>
          <w:w w:val="5"/>
          <w:position w:val="-20"/>
        </w:rPr>
        <w:t>i</w:t>
      </w:r>
      <w:r>
        <w:rPr>
          <w:rFonts w:ascii="宋体"/>
          <w:spacing w:val="-5"/>
          <w:w w:val="5"/>
          <w:position w:val="21"/>
        </w:rPr>
        <w:t>w</w:t>
      </w:r>
      <w:r>
        <w:rPr>
          <w:rFonts w:ascii="宋体"/>
          <w:spacing w:val="-5"/>
          <w:w w:val="5"/>
        </w:rPr>
      </w:r>
      <w:r>
        <w:rPr>
          <w:rFonts w:ascii="宋体"/>
          <w:w w:val="5"/>
          <w:position w:val="-20"/>
        </w:rPr>
        <w:t>g</w:t>
      </w:r>
      <w:r>
        <w:rPr>
          <w:rFonts w:ascii="宋体"/>
          <w:spacing w:val="-5"/>
          <w:w w:val="5"/>
        </w:rPr>
        <w:t>t</w:t>
      </w:r>
      <w:r>
        <w:rPr>
          <w:rFonts w:ascii="宋体"/>
          <w:w w:val="5"/>
          <w:position w:val="-20"/>
        </w:rPr>
        <w:t>h</w:t>
      </w:r>
      <w:r>
        <w:rPr>
          <w:rFonts w:ascii="宋体"/>
          <w:spacing w:val="1"/>
          <w:w w:val="5"/>
        </w:rPr>
        <w:t>emperatur</w:t>
      </w:r>
      <w:r>
        <w:rPr>
          <w:rFonts w:ascii="宋体"/>
          <w:w w:val="5"/>
        </w:rPr>
        <w:t>e</w:t>
      </w:r>
      <w:r>
        <w:rPr>
          <w:rFonts w:ascii="宋体"/>
        </w:rPr>
      </w:r>
    </w:p>
    <w:p>
      <w:pPr>
        <w:pStyle w:val="BodyText"/>
        <w:spacing w:line="1487" w:lineRule="atLeast"/>
        <w:ind w:left="270" w:right="0"/>
        <w:jc w:val="left"/>
        <w:rPr>
          <w:rFonts w:ascii="宋体" w:hAnsi="宋体" w:cs="宋体" w:eastAsia="宋体"/>
        </w:rPr>
      </w:pPr>
      <w:r>
        <w:rPr>
          <w:w w:val="10"/>
        </w:rPr>
        <w:br w:type="column"/>
      </w:r>
      <w:r>
        <w:rPr>
          <w:rFonts w:ascii="宋体"/>
          <w:spacing w:val="-9"/>
          <w:w w:val="10"/>
          <w:position w:val="-20"/>
        </w:rPr>
        <w:t>k</w:t>
      </w:r>
      <w:r>
        <w:rPr>
          <w:rFonts w:ascii="宋体"/>
          <w:spacing w:val="-9"/>
          <w:w w:val="10"/>
          <w:position w:val="-41"/>
        </w:rPr>
        <w:t>N</w:t>
      </w:r>
      <w:r>
        <w:rPr>
          <w:rFonts w:ascii="宋体"/>
          <w:spacing w:val="-9"/>
          <w:w w:val="10"/>
        </w:rPr>
        <w:t>k</w:t>
      </w:r>
      <w:r>
        <w:rPr>
          <w:rFonts w:ascii="宋体"/>
          <w:spacing w:val="-9"/>
          <w:w w:val="10"/>
          <w:position w:val="-83"/>
        </w:rPr>
        <w:t>N</w:t>
      </w:r>
      <w:r>
        <w:rPr>
          <w:rFonts w:ascii="宋体"/>
          <w:spacing w:val="-9"/>
          <w:w w:val="10"/>
          <w:position w:val="-62"/>
        </w:rPr>
        <w:t>N</w:t>
      </w:r>
      <w:r>
        <w:rPr>
          <w:rFonts w:ascii="宋体"/>
          <w:w w:val="10"/>
          <w:position w:val="21"/>
        </w:rPr>
        <w:t>k</w:t>
      </w:r>
      <w:r>
        <w:rPr>
          <w:rFonts w:ascii="宋体"/>
          <w:spacing w:val="-9"/>
          <w:w w:val="10"/>
          <w:position w:val="-62"/>
        </w:rPr>
        <w:t>m</w:t>
      </w:r>
      <w:r>
        <w:rPr>
          <w:rFonts w:ascii="宋体"/>
          <w:spacing w:val="-9"/>
          <w:w w:val="10"/>
          <w:position w:val="-41"/>
        </w:rPr>
        <w:t>m</w:t>
      </w:r>
      <w:r>
        <w:rPr>
          <w:rFonts w:ascii="宋体"/>
          <w:spacing w:val="-9"/>
          <w:w w:val="10"/>
          <w:position w:val="-83"/>
        </w:rPr>
        <w:t>m</w:t>
      </w:r>
      <w:r>
        <w:rPr>
          <w:rFonts w:ascii="宋体"/>
          <w:spacing w:val="-9"/>
          <w:w w:val="10"/>
          <w:position w:val="21"/>
        </w:rPr>
        <w:t>P</w:t>
      </w:r>
      <w:r>
        <w:rPr>
          <w:rFonts w:ascii="宋体"/>
          <w:spacing w:val="-9"/>
          <w:w w:val="10"/>
          <w:position w:val="-20"/>
        </w:rPr>
        <w:t>P</w:t>
      </w:r>
      <w:r>
        <w:rPr>
          <w:rFonts w:ascii="宋体"/>
          <w:spacing w:val="2"/>
          <w:w w:val="10"/>
        </w:rPr>
        <w:t>P</w:t>
      </w:r>
      <w:r>
        <w:rPr>
          <w:rFonts w:ascii="宋体"/>
          <w:spacing w:val="-9"/>
          <w:w w:val="10"/>
          <w:position w:val="21"/>
        </w:rPr>
        <w:t>a</w:t>
      </w:r>
      <w:r>
        <w:rPr>
          <w:rFonts w:ascii="宋体"/>
          <w:spacing w:val="-9"/>
          <w:w w:val="10"/>
          <w:position w:val="-20"/>
        </w:rPr>
        <w:t>a</w:t>
      </w:r>
      <w:r>
        <w:rPr>
          <w:rFonts w:ascii="宋体"/>
          <w:w w:val="10"/>
        </w:rPr>
        <w:t>a  </w:t>
      </w:r>
      <w:r>
        <w:rPr>
          <w:rFonts w:ascii="宋体"/>
          <w:spacing w:val="11"/>
          <w:w w:val="10"/>
        </w:rPr>
        <w:t> </w:t>
      </w:r>
      <w:r>
        <w:rPr>
          <w:rFonts w:ascii="宋体"/>
          <w:spacing w:val="-9"/>
          <w:w w:val="10"/>
        </w:rPr>
        <w:t>4</w:t>
      </w:r>
      <w:r>
        <w:rPr>
          <w:rFonts w:ascii="宋体"/>
          <w:spacing w:val="-9"/>
          <w:w w:val="10"/>
          <w:position w:val="-41"/>
        </w:rPr>
        <w:t>4</w:t>
      </w:r>
      <w:r>
        <w:rPr>
          <w:rFonts w:ascii="宋体"/>
          <w:spacing w:val="-9"/>
          <w:w w:val="10"/>
          <w:position w:val="-62"/>
        </w:rPr>
        <w:t>5</w:t>
      </w:r>
      <w:r>
        <w:rPr>
          <w:rFonts w:ascii="宋体"/>
          <w:spacing w:val="2"/>
          <w:w w:val="10"/>
          <w:position w:val="-83"/>
        </w:rPr>
        <w:t>5</w:t>
      </w:r>
      <w:r>
        <w:rPr>
          <w:rFonts w:ascii="宋体"/>
          <w:spacing w:val="-9"/>
          <w:w w:val="10"/>
        </w:rPr>
        <w:t>8</w:t>
      </w:r>
      <w:r>
        <w:rPr>
          <w:rFonts w:ascii="宋体"/>
          <w:spacing w:val="-9"/>
          <w:w w:val="10"/>
          <w:position w:val="-41"/>
        </w:rPr>
        <w:t>5</w:t>
      </w:r>
      <w:r>
        <w:rPr>
          <w:rFonts w:ascii="宋体"/>
          <w:spacing w:val="-9"/>
          <w:w w:val="10"/>
          <w:position w:val="-62"/>
        </w:rPr>
        <w:t>1</w:t>
      </w:r>
      <w:r>
        <w:rPr>
          <w:rFonts w:ascii="宋体"/>
          <w:spacing w:val="2"/>
          <w:w w:val="10"/>
          <w:position w:val="-83"/>
        </w:rPr>
        <w:t>4</w:t>
      </w:r>
      <w:r>
        <w:rPr>
          <w:rFonts w:ascii="宋体"/>
          <w:spacing w:val="-9"/>
          <w:w w:val="10"/>
          <w:position w:val="-41"/>
        </w:rPr>
        <w:t>0</w:t>
      </w:r>
      <w:r>
        <w:rPr>
          <w:rFonts w:ascii="宋体"/>
          <w:spacing w:val="-9"/>
          <w:w w:val="10"/>
        </w:rPr>
        <w:t>8</w:t>
      </w:r>
      <w:r>
        <w:rPr>
          <w:rFonts w:ascii="宋体"/>
          <w:spacing w:val="-9"/>
          <w:w w:val="10"/>
          <w:position w:val="-62"/>
        </w:rPr>
        <w:t>5</w:t>
      </w:r>
      <w:r>
        <w:rPr>
          <w:rFonts w:ascii="宋体"/>
          <w:spacing w:val="-9"/>
          <w:w w:val="10"/>
          <w:position w:val="-83"/>
        </w:rPr>
        <w:t>0</w:t>
      </w:r>
      <w:r>
        <w:rPr>
          <w:rFonts w:ascii="宋体"/>
          <w:spacing w:val="-9"/>
          <w:w w:val="10"/>
          <w:position w:val="-20"/>
        </w:rPr>
        <w:t>6</w:t>
      </w:r>
      <w:r>
        <w:rPr>
          <w:rFonts w:ascii="宋体"/>
          <w:spacing w:val="2"/>
          <w:w w:val="10"/>
          <w:position w:val="21"/>
        </w:rPr>
        <w:t>4</w:t>
      </w:r>
      <w:r>
        <w:rPr>
          <w:rFonts w:ascii="宋体"/>
          <w:spacing w:val="-9"/>
          <w:w w:val="10"/>
        </w:rPr>
        <w:t>.</w:t>
      </w:r>
      <w:r>
        <w:rPr>
          <w:rFonts w:ascii="宋体"/>
          <w:spacing w:val="-9"/>
          <w:w w:val="10"/>
          <w:position w:val="-41"/>
        </w:rPr>
        <w:t>.</w:t>
      </w:r>
      <w:r>
        <w:rPr>
          <w:rFonts w:ascii="宋体"/>
          <w:spacing w:val="-9"/>
          <w:w w:val="10"/>
          <w:position w:val="-62"/>
        </w:rPr>
        <w:t>.</w:t>
      </w:r>
      <w:r>
        <w:rPr>
          <w:rFonts w:ascii="宋体"/>
          <w:spacing w:val="-9"/>
          <w:w w:val="10"/>
          <w:position w:val="-83"/>
        </w:rPr>
        <w:t>.</w:t>
      </w:r>
      <w:r>
        <w:rPr>
          <w:rFonts w:ascii="宋体"/>
          <w:spacing w:val="-9"/>
          <w:w w:val="10"/>
          <w:position w:val="-20"/>
        </w:rPr>
        <w:t>5</w:t>
      </w:r>
      <w:r>
        <w:rPr>
          <w:rFonts w:ascii="宋体"/>
          <w:spacing w:val="2"/>
          <w:w w:val="10"/>
          <w:position w:val="21"/>
        </w:rPr>
        <w:t>4</w:t>
      </w:r>
      <w:r>
        <w:rPr>
          <w:rFonts w:ascii="宋体"/>
          <w:spacing w:val="-9"/>
          <w:w w:val="10"/>
          <w:position w:val="-41"/>
        </w:rPr>
        <w:t>0</w:t>
      </w:r>
      <w:r>
        <w:rPr>
          <w:rFonts w:ascii="宋体"/>
          <w:spacing w:val="-9"/>
          <w:w w:val="10"/>
        </w:rPr>
        <w:t>2</w:t>
      </w:r>
      <w:r>
        <w:rPr>
          <w:rFonts w:ascii="宋体"/>
          <w:spacing w:val="-9"/>
          <w:w w:val="10"/>
          <w:position w:val="-62"/>
        </w:rPr>
        <w:t>6</w:t>
      </w:r>
      <w:r>
        <w:rPr>
          <w:rFonts w:ascii="宋体"/>
          <w:spacing w:val="-9"/>
          <w:w w:val="10"/>
          <w:position w:val="-83"/>
        </w:rPr>
        <w:t>0</w:t>
      </w:r>
      <w:r>
        <w:rPr>
          <w:rFonts w:ascii="宋体"/>
          <w:spacing w:val="-9"/>
          <w:w w:val="10"/>
          <w:position w:val="-20"/>
        </w:rPr>
        <w:t>0</w:t>
      </w:r>
      <w:r>
        <w:rPr>
          <w:rFonts w:ascii="宋体"/>
          <w:w w:val="10"/>
          <w:position w:val="21"/>
        </w:rPr>
        <w:t>1</w:t>
      </w:r>
      <w:r>
        <w:rPr>
          <w:rFonts w:ascii="宋体"/>
        </w:rPr>
      </w:r>
    </w:p>
    <w:p>
      <w:pPr>
        <w:spacing w:after="0" w:line="1487" w:lineRule="atLeas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  <w:cols w:num="3" w:equalWidth="0">
            <w:col w:w="1860" w:space="327"/>
            <w:col w:w="3549" w:space="550"/>
            <w:col w:w="3854"/>
          </w:cols>
        </w:sectPr>
      </w:pPr>
    </w:p>
    <w:p>
      <w:pPr>
        <w:pStyle w:val="BodyText"/>
        <w:spacing w:line="514" w:lineRule="exact"/>
        <w:ind w:left="270" w:right="0"/>
        <w:jc w:val="left"/>
      </w:pPr>
      <w:r>
        <w:rPr/>
        <w:pict>
          <v:group style="position:absolute;margin-left:42.35952pt;margin-top:42.360016pt;width:496.35pt;height:709.2pt;mso-position-horizontal-relative:page;mso-position-vertical-relative:page;z-index:-58120" coordorigin="847,847" coordsize="9927,14184">
            <v:group style="position:absolute;left:1884;top:2752;width:1553;height:2" coordorigin="1884,2752" coordsize="1553,2">
              <v:shape style="position:absolute;left:1884;top:2752;width:1553;height:2" coordorigin="1884,2752" coordsize="1553,0" path="m1884,2752l3437,2752e" filled="false" stroked="true" strokeweight=".699531pt" strokecolor="#000000">
                <v:path arrowok="t"/>
              </v:shape>
            </v:group>
            <v:group style="position:absolute;left:4130;top:1639;width:3;height:389" coordorigin="4130,1639" coordsize="3,389">
              <v:shape style="position:absolute;left:4130;top:1639;width:3;height:389" coordorigin="4130,1639" coordsize="3,389" path="m4130,2028l4133,2028,4133,1639,4130,1639,4130,2028xe" filled="true" fillcolor="#ffffff" stroked="false">
                <v:path arrowok="t"/>
                <v:fill type="solid"/>
              </v:shape>
            </v:group>
            <v:group style="position:absolute;left:3228;top:1639;width:903;height:387" coordorigin="3228,1639" coordsize="903,387">
              <v:shape style="position:absolute;left:3228;top:1639;width:903;height:387" coordorigin="3228,1639" coordsize="903,387" path="m3228,2026l4130,2026,4130,1639,3228,1639,3228,2026xe" filled="true" fillcolor="#ffffff" stroked="false">
                <v:path arrowok="t"/>
                <v:fill type="solid"/>
              </v:shape>
            </v:group>
            <v:group style="position:absolute;left:8758;top:1342;width:200;height:228" coordorigin="8758,1342" coordsize="200,228">
              <v:shape style="position:absolute;left:8758;top:1342;width:200;height:228" coordorigin="8758,1342" coordsize="200,228" path="m8758,1570l8957,1570,8957,1342,8758,1342,8758,1570xe" filled="true" fillcolor="#ffffff" stroked="false">
                <v:path arrowok="t"/>
                <v:fill type="solid"/>
              </v:shape>
            </v:group>
            <v:group style="position:absolute;left:960;top:960;width:9639;height:1248" coordorigin="960,960" coordsize="9639,1248">
              <v:shape style="position:absolute;left:960;top:960;width:9639;height:1248" coordorigin="960,960" coordsize="9639,1248" path="m10598,2208l960,2208,960,960,10598,960,10598,2208,5726,2208,5726,960,10598,960,10598,2208e" filled="false" stroked="true" strokeweight=".24pt" strokecolor="#000000">
                <v:path arrowok="t"/>
              </v:shape>
            </v:group>
            <v:group style="position:absolute;left:1190;top:1073;width:2484;height:336" coordorigin="1190,1073" coordsize="2484,336">
              <v:shape style="position:absolute;left:1190;top:1073;width:2484;height:336" coordorigin="1190,1073" coordsize="2484,336" path="m1190,1409l3674,1409,3674,1073,1190,1073,1190,1409xe" filled="true" fillcolor="#ffffff" stroked="false">
                <v:path arrowok="t"/>
                <v:fill type="solid"/>
              </v:shape>
            </v:group>
            <v:group style="position:absolute;left:850;top:14798;width:5748;height:233" coordorigin="850,14798" coordsize="5748,233">
              <v:shape style="position:absolute;left:850;top:14798;width:5748;height:233" coordorigin="850,14798" coordsize="5748,233" path="m850,14798l850,15031,6598,15031,6598,14798,850,14798xe" filled="true" fillcolor="#ffffff" stroked="false">
                <v:path arrowok="t"/>
                <v:fill type="solid"/>
              </v:shape>
            </v:group>
            <v:group style="position:absolute;left:970;top:3029;width:9596;height:10928" coordorigin="970,3029" coordsize="9596,10928">
              <v:shape style="position:absolute;left:970;top:3029;width:9596;height:10928" coordorigin="970,3029" coordsize="9596,10928" path="m970,13956l10565,13956,10565,3029,970,3029,970,13956xe" filled="true" fillcolor="#ffffff" stroked="false">
                <v:path arrowok="t"/>
                <v:fill type="solid"/>
              </v:shape>
            </v:group>
            <v:group style="position:absolute;left:970;top:3029;width:2184;height:236" coordorigin="970,3029" coordsize="2184,236">
              <v:shape style="position:absolute;left:970;top:3029;width:2184;height:236" coordorigin="970,3029" coordsize="2184,236" path="m970,3264l3154,3264,3154,3029,970,3029,970,3264xe" filled="true" fillcolor="#ffffff" stroked="false">
                <v:path arrowok="t"/>
                <v:fill type="solid"/>
              </v:shape>
            </v:group>
            <v:group style="position:absolute;left:970;top:3029;width:2184;height:236" coordorigin="970,3029" coordsize="2184,236">
              <v:shape style="position:absolute;left:970;top:3029;width:2184;height:236" coordorigin="970,3029" coordsize="2184,236" path="m970,3264l3154,3264,3154,3029,970,3029,970,3264xe" filled="false" stroked="true" strokeweight=".24pt" strokecolor="#ffffff">
                <v:path arrowok="t"/>
              </v:shape>
            </v:group>
            <v:group style="position:absolute;left:3156;top:3029;width:4095;height:236" coordorigin="3156,3029" coordsize="4095,236">
              <v:shape style="position:absolute;left:3156;top:3029;width:4095;height:236" coordorigin="3156,3029" coordsize="4095,236" path="m3156,3264l7250,3264,7250,3029,3156,3029,3156,3264xe" filled="true" fillcolor="#ffffff" stroked="false">
                <v:path arrowok="t"/>
                <v:fill type="solid"/>
              </v:shape>
            </v:group>
            <v:group style="position:absolute;left:3156;top:3029;width:4095;height:236" coordorigin="3156,3029" coordsize="4095,236">
              <v:shape style="position:absolute;left:3156;top:3029;width:4095;height:236" coordorigin="3156,3029" coordsize="4095,236" path="m3156,3264l7250,3264,7250,3029,3156,3029,3156,3264xe" filled="false" stroked="true" strokeweight=".24pt" strokecolor="#ffffff">
                <v:path arrowok="t"/>
              </v:shape>
            </v:group>
            <v:group style="position:absolute;left:7253;top:3029;width:360;height:236" coordorigin="7253,3029" coordsize="360,236">
              <v:shape style="position:absolute;left:7253;top:3029;width:360;height:236" coordorigin="7253,3029" coordsize="360,236" path="m7253,3264l7613,3264,7613,3029,7253,3029,7253,3264xe" filled="true" fillcolor="#ffffff" stroked="false">
                <v:path arrowok="t"/>
                <v:fill type="solid"/>
              </v:shape>
            </v:group>
            <v:group style="position:absolute;left:7253;top:3029;width:360;height:236" coordorigin="7253,3029" coordsize="360,236">
              <v:shape style="position:absolute;left:7253;top:3029;width:360;height:236" coordorigin="7253,3029" coordsize="360,236" path="m7253,3264l7613,3264,7613,3029,7253,3029,7253,3264xe" filled="false" stroked="true" strokeweight=".24pt" strokecolor="#ffffff">
                <v:path arrowok="t"/>
              </v:shape>
            </v:group>
            <v:group style="position:absolute;left:7615;top:3029;width:1085;height:236" coordorigin="7615,3029" coordsize="1085,236">
              <v:shape style="position:absolute;left:7615;top:3029;width:1085;height:236" coordorigin="7615,3029" coordsize="1085,236" path="m7615,3264l8700,3264,8700,3029,7615,3029,7615,3264xe" filled="true" fillcolor="#ffffff" stroked="false">
                <v:path arrowok="t"/>
                <v:fill type="solid"/>
              </v:shape>
            </v:group>
            <v:group style="position:absolute;left:7615;top:3029;width:1085;height:236" coordorigin="7615,3029" coordsize="1085,236">
              <v:shape style="position:absolute;left:7615;top:3029;width:1085;height:236" coordorigin="7615,3029" coordsize="1085,236" path="m7615,3264l8700,3264,8700,3029,7615,3029,7615,3264xe" filled="false" stroked="true" strokeweight=".24pt" strokecolor="#ffffff">
                <v:path arrowok="t"/>
              </v:shape>
            </v:group>
            <v:group style="position:absolute;left:970;top:3266;width:2184;height:207" coordorigin="970,3266" coordsize="2184,207">
              <v:shape style="position:absolute;left:970;top:3266;width:2184;height:207" coordorigin="970,3266" coordsize="2184,207" path="m970,3473l3154,3473,3154,3266,970,3266,970,3473xe" filled="true" fillcolor="#ffffff" stroked="false">
                <v:path arrowok="t"/>
                <v:fill type="solid"/>
              </v:shape>
            </v:group>
            <v:group style="position:absolute;left:970;top:3266;width:2184;height:207" coordorigin="970,3266" coordsize="2184,207">
              <v:shape style="position:absolute;left:970;top:3266;width:2184;height:207" coordorigin="970,3266" coordsize="2184,207" path="m970,3473l3154,3473,3154,3266,970,3266,970,3473xe" filled="false" stroked="true" strokeweight=".24pt" strokecolor="#ffffff">
                <v:path arrowok="t"/>
              </v:shape>
            </v:group>
            <v:group style="position:absolute;left:3156;top:3266;width:4095;height:207" coordorigin="3156,3266" coordsize="4095,207">
              <v:shape style="position:absolute;left:3156;top:3266;width:4095;height:207" coordorigin="3156,3266" coordsize="4095,207" path="m3156,3473l7250,3473,7250,3266,3156,3266,3156,3473xe" filled="true" fillcolor="#ffffff" stroked="false">
                <v:path arrowok="t"/>
                <v:fill type="solid"/>
              </v:shape>
            </v:group>
            <v:group style="position:absolute;left:3156;top:3266;width:4095;height:207" coordorigin="3156,3266" coordsize="4095,207">
              <v:shape style="position:absolute;left:3156;top:3266;width:4095;height:207" coordorigin="3156,3266" coordsize="4095,207" path="m3156,3473l7250,3473,7250,3266,3156,3266,3156,3473xe" filled="false" stroked="true" strokeweight=".24pt" strokecolor="#ffffff">
                <v:path arrowok="t"/>
              </v:shape>
            </v:group>
            <v:group style="position:absolute;left:7253;top:3266;width:360;height:207" coordorigin="7253,3266" coordsize="360,207">
              <v:shape style="position:absolute;left:7253;top:3266;width:360;height:207" coordorigin="7253,3266" coordsize="360,207" path="m7253,3473l7613,3473,7613,3266,7253,3266,7253,3473xe" filled="true" fillcolor="#ffffff" stroked="false">
                <v:path arrowok="t"/>
                <v:fill type="solid"/>
              </v:shape>
            </v:group>
            <v:group style="position:absolute;left:7253;top:3266;width:360;height:207" coordorigin="7253,3266" coordsize="360,207">
              <v:shape style="position:absolute;left:7253;top:3266;width:360;height:207" coordorigin="7253,3266" coordsize="360,207" path="m7253,3473l7613,3473,7613,3266,7253,3266,7253,3473xe" filled="false" stroked="true" strokeweight=".24pt" strokecolor="#ffffff">
                <v:path arrowok="t"/>
              </v:shape>
            </v:group>
            <v:group style="position:absolute;left:7615;top:3266;width:1085;height:207" coordorigin="7615,3266" coordsize="1085,207">
              <v:shape style="position:absolute;left:7615;top:3266;width:1085;height:207" coordorigin="7615,3266" coordsize="1085,207" path="m7615,3473l8700,3473,8700,3266,7615,3266,7615,3473xe" filled="true" fillcolor="#ffffff" stroked="false">
                <v:path arrowok="t"/>
                <v:fill type="solid"/>
              </v:shape>
            </v:group>
            <v:group style="position:absolute;left:7615;top:3266;width:1085;height:207" coordorigin="7615,3266" coordsize="1085,207">
              <v:shape style="position:absolute;left:7615;top:3266;width:1085;height:207" coordorigin="7615,3266" coordsize="1085,207" path="m7615,3473l8700,3473,8700,3266,7615,3266,7615,3473xe" filled="false" stroked="true" strokeweight=".24pt" strokecolor="#ffffff">
                <v:path arrowok="t"/>
              </v:shape>
            </v:group>
            <v:group style="position:absolute;left:970;top:3475;width:2184;height:207" coordorigin="970,3475" coordsize="2184,207">
              <v:shape style="position:absolute;left:970;top:3475;width:2184;height:207" coordorigin="970,3475" coordsize="2184,207" path="m970,3682l3154,3682,3154,3475,970,3475,970,3682xe" filled="true" fillcolor="#ffffff" stroked="false">
                <v:path arrowok="t"/>
                <v:fill type="solid"/>
              </v:shape>
            </v:group>
            <v:group style="position:absolute;left:970;top:3475;width:2184;height:207" coordorigin="970,3475" coordsize="2184,207">
              <v:shape style="position:absolute;left:970;top:3475;width:2184;height:207" coordorigin="970,3475" coordsize="2184,207" path="m970,3682l3154,3682,3154,3475,970,3475,970,3682xe" filled="false" stroked="true" strokeweight=".24pt" strokecolor="#ffffff">
                <v:path arrowok="t"/>
              </v:shape>
            </v:group>
            <v:group style="position:absolute;left:3156;top:3475;width:4095;height:207" coordorigin="3156,3475" coordsize="4095,207">
              <v:shape style="position:absolute;left:3156;top:3475;width:4095;height:207" coordorigin="3156,3475" coordsize="4095,207" path="m3156,3682l7250,3682,7250,3475,3156,3475,3156,3682xe" filled="true" fillcolor="#ffffff" stroked="false">
                <v:path arrowok="t"/>
                <v:fill type="solid"/>
              </v:shape>
            </v:group>
            <v:group style="position:absolute;left:3156;top:3475;width:4095;height:207" coordorigin="3156,3475" coordsize="4095,207">
              <v:shape style="position:absolute;left:3156;top:3475;width:4095;height:207" coordorigin="3156,3475" coordsize="4095,207" path="m3156,3682l7250,3682,7250,3475,3156,3475,3156,3682xe" filled="false" stroked="true" strokeweight=".24pt" strokecolor="#ffffff">
                <v:path arrowok="t"/>
              </v:shape>
            </v:group>
            <v:group style="position:absolute;left:7253;top:3475;width:360;height:207" coordorigin="7253,3475" coordsize="360,207">
              <v:shape style="position:absolute;left:7253;top:3475;width:360;height:207" coordorigin="7253,3475" coordsize="360,207" path="m7253,3682l7613,3682,7613,3475,7253,3475,7253,3682xe" filled="true" fillcolor="#ffffff" stroked="false">
                <v:path arrowok="t"/>
                <v:fill type="solid"/>
              </v:shape>
            </v:group>
            <v:group style="position:absolute;left:7253;top:3475;width:360;height:207" coordorigin="7253,3475" coordsize="360,207">
              <v:shape style="position:absolute;left:7253;top:3475;width:360;height:207" coordorigin="7253,3475" coordsize="360,207" path="m7253,3682l7613,3682,7613,3475,7253,3475,7253,3682xe" filled="false" stroked="true" strokeweight=".24pt" strokecolor="#ffffff">
                <v:path arrowok="t"/>
              </v:shape>
            </v:group>
            <v:group style="position:absolute;left:7615;top:3475;width:1085;height:207" coordorigin="7615,3475" coordsize="1085,207">
              <v:shape style="position:absolute;left:7615;top:3475;width:1085;height:207" coordorigin="7615,3475" coordsize="1085,207" path="m7615,3682l8700,3682,8700,3475,7615,3475,7615,3682xe" filled="true" fillcolor="#ffffff" stroked="false">
                <v:path arrowok="t"/>
                <v:fill type="solid"/>
              </v:shape>
            </v:group>
            <v:group style="position:absolute;left:7615;top:3475;width:1085;height:207" coordorigin="7615,3475" coordsize="1085,207">
              <v:shape style="position:absolute;left:7615;top:3475;width:1085;height:207" coordorigin="7615,3475" coordsize="1085,207" path="m7615,3682l8700,3682,8700,3475,7615,3475,7615,3682xe" filled="false" stroked="true" strokeweight=".24pt" strokecolor="#ffffff">
                <v:path arrowok="t"/>
              </v:shape>
            </v:group>
            <v:group style="position:absolute;left:970;top:3684;width:2184;height:207" coordorigin="970,3684" coordsize="2184,207">
              <v:shape style="position:absolute;left:970;top:3684;width:2184;height:207" coordorigin="970,3684" coordsize="2184,207" path="m970,3890l3154,3890,3154,3684,970,3684,970,3890xe" filled="false" stroked="true" strokeweight=".24pt" strokecolor="#c0c0c0">
                <v:path arrowok="t"/>
              </v:shape>
            </v:group>
            <v:group style="position:absolute;left:3156;top:3684;width:4095;height:207" coordorigin="3156,3684" coordsize="4095,207">
              <v:shape style="position:absolute;left:3156;top:3684;width:4095;height:207" coordorigin="3156,3684" coordsize="4095,207" path="m3156,3890l7250,3890,7250,3684,3156,3684,3156,3890xe" filled="false" stroked="true" strokeweight=".24pt" strokecolor="#c0c0c0">
                <v:path arrowok="t"/>
              </v:shape>
            </v:group>
            <v:group style="position:absolute;left:7253;top:3684;width:360;height:207" coordorigin="7253,3684" coordsize="360,207">
              <v:shape style="position:absolute;left:7253;top:3684;width:360;height:207" coordorigin="7253,3684" coordsize="360,207" path="m7253,3890l7613,3890,7613,3684,7253,3684,7253,3890xe" filled="false" stroked="true" strokeweight=".24pt" strokecolor="#c0c0c0">
                <v:path arrowok="t"/>
              </v:shape>
            </v:group>
            <v:group style="position:absolute;left:7615;top:3684;width:1085;height:207" coordorigin="7615,3684" coordsize="1085,207">
              <v:shape style="position:absolute;left:7615;top:3684;width:1085;height:207" coordorigin="7615,3684" coordsize="1085,207" path="m7615,3890l8700,3890,8700,3684,7615,3684,7615,3890xe" filled="false" stroked="true" strokeweight=".24pt" strokecolor="#c0c0c0">
                <v:path arrowok="t"/>
              </v:shape>
            </v:group>
            <v:group style="position:absolute;left:970;top:3893;width:2184;height:207" coordorigin="970,3893" coordsize="2184,207">
              <v:shape style="position:absolute;left:970;top:3893;width:2184;height:207" coordorigin="970,3893" coordsize="2184,207" path="m970,4099l3154,4099,3154,3893,970,3893,970,4099xe" filled="false" stroked="true" strokeweight=".24pt" strokecolor="#c0c0c0">
                <v:path arrowok="t"/>
              </v:shape>
            </v:group>
            <v:group style="position:absolute;left:3156;top:3893;width:4095;height:207" coordorigin="3156,3893" coordsize="4095,207">
              <v:shape style="position:absolute;left:3156;top:3893;width:4095;height:207" coordorigin="3156,3893" coordsize="4095,207" path="m3156,4099l7250,4099,7250,3893,3156,3893,3156,4099xe" filled="false" stroked="true" strokeweight=".24pt" strokecolor="#c0c0c0">
                <v:path arrowok="t"/>
              </v:shape>
            </v:group>
            <v:group style="position:absolute;left:7253;top:3893;width:360;height:207" coordorigin="7253,3893" coordsize="360,207">
              <v:shape style="position:absolute;left:7253;top:3893;width:360;height:207" coordorigin="7253,3893" coordsize="360,207" path="m7253,4099l7613,4099,7613,3893,7253,3893,7253,4099xe" filled="false" stroked="true" strokeweight=".24pt" strokecolor="#c0c0c0">
                <v:path arrowok="t"/>
              </v:shape>
            </v:group>
            <v:group style="position:absolute;left:7615;top:3893;width:1085;height:207" coordorigin="7615,3893" coordsize="1085,207">
              <v:shape style="position:absolute;left:7615;top:3893;width:1085;height:207" coordorigin="7615,3893" coordsize="1085,207" path="m7615,4099l8700,4099,8700,3893,7615,3893,7615,4099xe" filled="false" stroked="true" strokeweight=".24pt" strokecolor="#c0c0c0">
                <v:path arrowok="t"/>
              </v:shape>
            </v:group>
            <v:group style="position:absolute;left:970;top:4102;width:2184;height:209" coordorigin="970,4102" coordsize="2184,209">
              <v:shape style="position:absolute;left:970;top:4102;width:2184;height:209" coordorigin="970,4102" coordsize="2184,209" path="m970,4310l3154,4310,3154,4102,970,4102,970,4310xe" filled="true" fillcolor="#ffffff" stroked="false">
                <v:path arrowok="t"/>
                <v:fill type="solid"/>
              </v:shape>
            </v:group>
            <v:group style="position:absolute;left:970;top:4102;width:2184;height:209" coordorigin="970,4102" coordsize="2184,209">
              <v:shape style="position:absolute;left:970;top:4102;width:2184;height:209" coordorigin="970,4102" coordsize="2184,209" path="m970,4310l3154,4310,3154,4102,970,4102,970,4310xe" filled="false" stroked="true" strokeweight=".24pt" strokecolor="#ffffff">
                <v:path arrowok="t"/>
              </v:shape>
            </v:group>
            <v:group style="position:absolute;left:3156;top:4102;width:4095;height:209" coordorigin="3156,4102" coordsize="4095,209">
              <v:shape style="position:absolute;left:3156;top:4102;width:4095;height:209" coordorigin="3156,4102" coordsize="4095,209" path="m3156,4310l7250,4310,7250,4102,3156,4102,3156,4310xe" filled="true" fillcolor="#ffffff" stroked="false">
                <v:path arrowok="t"/>
                <v:fill type="solid"/>
              </v:shape>
            </v:group>
            <v:group style="position:absolute;left:3156;top:4102;width:4095;height:209" coordorigin="3156,4102" coordsize="4095,209">
              <v:shape style="position:absolute;left:3156;top:4102;width:4095;height:209" coordorigin="3156,4102" coordsize="4095,209" path="m3156,4310l7250,4310,7250,4102,3156,4102,3156,4310xe" filled="false" stroked="true" strokeweight=".24pt" strokecolor="#ffffff">
                <v:path arrowok="t"/>
              </v:shape>
            </v:group>
            <v:group style="position:absolute;left:7253;top:4102;width:360;height:209" coordorigin="7253,4102" coordsize="360,209">
              <v:shape style="position:absolute;left:7253;top:4102;width:360;height:209" coordorigin="7253,4102" coordsize="360,209" path="m7253,4310l7613,4310,7613,4102,7253,4102,7253,4310xe" filled="true" fillcolor="#ffffff" stroked="false">
                <v:path arrowok="t"/>
                <v:fill type="solid"/>
              </v:shape>
            </v:group>
            <v:group style="position:absolute;left:7253;top:4102;width:360;height:209" coordorigin="7253,4102" coordsize="360,209">
              <v:shape style="position:absolute;left:7253;top:4102;width:360;height:209" coordorigin="7253,4102" coordsize="360,209" path="m7253,4310l7613,4310,7613,4102,7253,4102,7253,4310xe" filled="false" stroked="true" strokeweight=".24pt" strokecolor="#ffffff">
                <v:path arrowok="t"/>
              </v:shape>
            </v:group>
            <v:group style="position:absolute;left:7615;top:4102;width:1085;height:209" coordorigin="7615,4102" coordsize="1085,209">
              <v:shape style="position:absolute;left:7615;top:4102;width:1085;height:209" coordorigin="7615,4102" coordsize="1085,209" path="m7615,4310l8700,4310,8700,4102,7615,4102,7615,4310xe" filled="true" fillcolor="#ffffff" stroked="false">
                <v:path arrowok="t"/>
                <v:fill type="solid"/>
              </v:shape>
            </v:group>
            <v:group style="position:absolute;left:7615;top:4102;width:1085;height:209" coordorigin="7615,4102" coordsize="1085,209">
              <v:shape style="position:absolute;left:7615;top:4102;width:1085;height:209" coordorigin="7615,4102" coordsize="1085,209" path="m7615,4310l8700,4310,8700,4102,7615,4102,7615,4310xe" filled="false" stroked="true" strokeweight=".24pt" strokecolor="#ffffff">
                <v:path arrowok="t"/>
              </v:shape>
            </v:group>
            <v:group style="position:absolute;left:970;top:4313;width:2184;height:207" coordorigin="970,4313" coordsize="2184,207">
              <v:shape style="position:absolute;left:970;top:4313;width:2184;height:207" coordorigin="970,4313" coordsize="2184,207" path="m970,4519l3154,4519,3154,4313,970,4313,970,4519xe" filled="true" fillcolor="#ffffff" stroked="false">
                <v:path arrowok="t"/>
                <v:fill type="solid"/>
              </v:shape>
            </v:group>
            <v:group style="position:absolute;left:970;top:4313;width:2184;height:207" coordorigin="970,4313" coordsize="2184,207">
              <v:shape style="position:absolute;left:970;top:4313;width:2184;height:207" coordorigin="970,4313" coordsize="2184,207" path="m970,4519l3154,4519,3154,4313,970,4313,970,4519xe" filled="false" stroked="true" strokeweight=".24pt" strokecolor="#ffffff">
                <v:path arrowok="t"/>
              </v:shape>
            </v:group>
            <v:group style="position:absolute;left:3156;top:4313;width:4095;height:207" coordorigin="3156,4313" coordsize="4095,207">
              <v:shape style="position:absolute;left:3156;top:4313;width:4095;height:207" coordorigin="3156,4313" coordsize="4095,207" path="m3156,4519l7250,4519,7250,4313,3156,4313,3156,4519xe" filled="true" fillcolor="#ffffff" stroked="false">
                <v:path arrowok="t"/>
                <v:fill type="solid"/>
              </v:shape>
            </v:group>
            <v:group style="position:absolute;left:3156;top:4313;width:4095;height:207" coordorigin="3156,4313" coordsize="4095,207">
              <v:shape style="position:absolute;left:3156;top:4313;width:4095;height:207" coordorigin="3156,4313" coordsize="4095,207" path="m3156,4519l7250,4519,7250,4313,3156,4313,3156,4519xe" filled="false" stroked="true" strokeweight=".24pt" strokecolor="#ffffff">
                <v:path arrowok="t"/>
              </v:shape>
            </v:group>
            <v:group style="position:absolute;left:7253;top:4313;width:360;height:207" coordorigin="7253,4313" coordsize="360,207">
              <v:shape style="position:absolute;left:7253;top:4313;width:360;height:207" coordorigin="7253,4313" coordsize="360,207" path="m7253,4519l7613,4519,7613,4313,7253,4313,7253,4519xe" filled="true" fillcolor="#ffffff" stroked="false">
                <v:path arrowok="t"/>
                <v:fill type="solid"/>
              </v:shape>
            </v:group>
            <v:group style="position:absolute;left:7253;top:4313;width:360;height:207" coordorigin="7253,4313" coordsize="360,207">
              <v:shape style="position:absolute;left:7253;top:4313;width:360;height:207" coordorigin="7253,4313" coordsize="360,207" path="m7253,4519l7613,4519,7613,4313,7253,4313,7253,4519xe" filled="false" stroked="true" strokeweight=".24pt" strokecolor="#ffffff">
                <v:path arrowok="t"/>
              </v:shape>
            </v:group>
            <v:group style="position:absolute;left:7615;top:4313;width:1085;height:207" coordorigin="7615,4313" coordsize="1085,207">
              <v:shape style="position:absolute;left:7615;top:4313;width:1085;height:207" coordorigin="7615,4313" coordsize="1085,207" path="m7615,4519l8700,4519,8700,4313,7615,4313,7615,4519xe" filled="true" fillcolor="#ffffff" stroked="false">
                <v:path arrowok="t"/>
                <v:fill type="solid"/>
              </v:shape>
            </v:group>
            <v:group style="position:absolute;left:7615;top:4313;width:1085;height:207" coordorigin="7615,4313" coordsize="1085,207">
              <v:shape style="position:absolute;left:7615;top:4313;width:1085;height:207" coordorigin="7615,4313" coordsize="1085,207" path="m7615,4519l8700,4519,8700,4313,7615,4313,7615,4519xe" filled="false" stroked="true" strokeweight=".24pt" strokecolor="#ffffff">
                <v:path arrowok="t"/>
              </v:shape>
            </v:group>
            <v:group style="position:absolute;left:970;top:4522;width:2184;height:207" coordorigin="970,4522" coordsize="2184,207">
              <v:shape style="position:absolute;left:970;top:4522;width:2184;height:207" coordorigin="970,4522" coordsize="2184,207" path="m970,4728l3154,4728,3154,4522,970,4522,970,4728xe" filled="true" fillcolor="#ffffff" stroked="false">
                <v:path arrowok="t"/>
                <v:fill type="solid"/>
              </v:shape>
            </v:group>
            <v:group style="position:absolute;left:970;top:4522;width:2184;height:207" coordorigin="970,4522" coordsize="2184,207">
              <v:shape style="position:absolute;left:970;top:4522;width:2184;height:207" coordorigin="970,4522" coordsize="2184,207" path="m970,4728l3154,4728,3154,4522,970,4522,970,4728xe" filled="false" stroked="true" strokeweight=".24pt" strokecolor="#ffffff">
                <v:path arrowok="t"/>
              </v:shape>
            </v:group>
            <v:group style="position:absolute;left:3156;top:4522;width:4095;height:207" coordorigin="3156,4522" coordsize="4095,207">
              <v:shape style="position:absolute;left:3156;top:4522;width:4095;height:207" coordorigin="3156,4522" coordsize="4095,207" path="m3156,4728l7250,4728,7250,4522,3156,4522,3156,4728xe" filled="true" fillcolor="#ffffff" stroked="false">
                <v:path arrowok="t"/>
                <v:fill type="solid"/>
              </v:shape>
            </v:group>
            <v:group style="position:absolute;left:3156;top:4522;width:4095;height:207" coordorigin="3156,4522" coordsize="4095,207">
              <v:shape style="position:absolute;left:3156;top:4522;width:4095;height:207" coordorigin="3156,4522" coordsize="4095,207" path="m3156,4728l7250,4728,7250,4522,3156,4522,3156,4728xe" filled="false" stroked="true" strokeweight=".24pt" strokecolor="#ffffff">
                <v:path arrowok="t"/>
              </v:shape>
            </v:group>
            <v:group style="position:absolute;left:7253;top:4522;width:360;height:207" coordorigin="7253,4522" coordsize="360,207">
              <v:shape style="position:absolute;left:7253;top:4522;width:360;height:207" coordorigin="7253,4522" coordsize="360,207" path="m7253,4728l7613,4728,7613,4522,7253,4522,7253,4728xe" filled="true" fillcolor="#ffffff" stroked="false">
                <v:path arrowok="t"/>
                <v:fill type="solid"/>
              </v:shape>
            </v:group>
            <v:group style="position:absolute;left:7253;top:4522;width:360;height:207" coordorigin="7253,4522" coordsize="360,207">
              <v:shape style="position:absolute;left:7253;top:4522;width:360;height:207" coordorigin="7253,4522" coordsize="360,207" path="m7253,4728l7613,4728,7613,4522,7253,4522,7253,4728xe" filled="false" stroked="true" strokeweight=".24pt" strokecolor="#ffffff">
                <v:path arrowok="t"/>
              </v:shape>
            </v:group>
            <v:group style="position:absolute;left:7615;top:4522;width:1085;height:207" coordorigin="7615,4522" coordsize="1085,207">
              <v:shape style="position:absolute;left:7615;top:4522;width:1085;height:207" coordorigin="7615,4522" coordsize="1085,207" path="m7615,4728l8700,4728,8700,4522,7615,4522,7615,4728xe" filled="true" fillcolor="#ffffff" stroked="false">
                <v:path arrowok="t"/>
                <v:fill type="solid"/>
              </v:shape>
            </v:group>
            <v:group style="position:absolute;left:7615;top:4522;width:1085;height:207" coordorigin="7615,4522" coordsize="1085,207">
              <v:shape style="position:absolute;left:7615;top:4522;width:1085;height:207" coordorigin="7615,4522" coordsize="1085,207" path="m7615,4728l8700,4728,8700,4522,7615,4522,7615,4728xe" filled="false" stroked="true" strokeweight=".24pt" strokecolor="#ffffff">
                <v:path arrowok="t"/>
              </v:shape>
            </v:group>
            <v:group style="position:absolute;left:970;top:4730;width:2184;height:207" coordorigin="970,4730" coordsize="2184,207">
              <v:shape style="position:absolute;left:970;top:4730;width:2184;height:207" coordorigin="970,4730" coordsize="2184,207" path="m970,4937l3154,4937,3154,4730,970,4730,970,4937xe" filled="false" stroked="true" strokeweight=".24pt" strokecolor="#c0c0c0">
                <v:path arrowok="t"/>
              </v:shape>
            </v:group>
            <v:group style="position:absolute;left:3156;top:4730;width:4095;height:207" coordorigin="3156,4730" coordsize="4095,207">
              <v:shape style="position:absolute;left:3156;top:4730;width:4095;height:207" coordorigin="3156,4730" coordsize="4095,207" path="m3156,4937l7250,4937,7250,4730,3156,4730,3156,4937xe" filled="false" stroked="true" strokeweight=".24pt" strokecolor="#c0c0c0">
                <v:path arrowok="t"/>
              </v:shape>
            </v:group>
            <v:group style="position:absolute;left:7253;top:4730;width:360;height:207" coordorigin="7253,4730" coordsize="360,207">
              <v:shape style="position:absolute;left:7253;top:4730;width:360;height:207" coordorigin="7253,4730" coordsize="360,207" path="m7253,4937l7613,4937,7613,4730,7253,4730,7253,4937xe" filled="false" stroked="true" strokeweight=".24pt" strokecolor="#c0c0c0">
                <v:path arrowok="t"/>
              </v:shape>
            </v:group>
            <v:group style="position:absolute;left:7615;top:4730;width:1085;height:207" coordorigin="7615,4730" coordsize="1085,207">
              <v:shape style="position:absolute;left:7615;top:4730;width:1085;height:207" coordorigin="7615,4730" coordsize="1085,207" path="m7615,4937l8700,4937,8700,4730,7615,4730,7615,4937xe" filled="false" stroked="true" strokeweight=".24pt" strokecolor="#c0c0c0">
                <v:path arrowok="t"/>
              </v:shape>
            </v:group>
            <v:group style="position:absolute;left:970;top:4939;width:2184;height:207" coordorigin="970,4939" coordsize="2184,207">
              <v:shape style="position:absolute;left:970;top:4939;width:2184;height:207" coordorigin="970,4939" coordsize="2184,207" path="m970,5146l3154,5146,3154,4939,970,4939,970,5146xe" filled="true" fillcolor="#ffffff" stroked="false">
                <v:path arrowok="t"/>
                <v:fill type="solid"/>
              </v:shape>
            </v:group>
            <v:group style="position:absolute;left:970;top:4939;width:2184;height:207" coordorigin="970,4939" coordsize="2184,207">
              <v:shape style="position:absolute;left:970;top:4939;width:2184;height:207" coordorigin="970,4939" coordsize="2184,207" path="m970,5146l3154,5146,3154,4939,970,4939,970,5146xe" filled="false" stroked="true" strokeweight=".24pt" strokecolor="#ffffff">
                <v:path arrowok="t"/>
              </v:shape>
            </v:group>
            <v:group style="position:absolute;left:3156;top:4939;width:4095;height:207" coordorigin="3156,4939" coordsize="4095,207">
              <v:shape style="position:absolute;left:3156;top:4939;width:4095;height:207" coordorigin="3156,4939" coordsize="4095,207" path="m3156,5146l7250,5146,7250,4939,3156,4939,3156,5146xe" filled="true" fillcolor="#ffffff" stroked="false">
                <v:path arrowok="t"/>
                <v:fill type="solid"/>
              </v:shape>
            </v:group>
            <v:group style="position:absolute;left:3156;top:4939;width:4095;height:207" coordorigin="3156,4939" coordsize="4095,207">
              <v:shape style="position:absolute;left:3156;top:4939;width:4095;height:207" coordorigin="3156,4939" coordsize="4095,207" path="m3156,5146l7250,5146,7250,4939,3156,4939,3156,5146xe" filled="false" stroked="true" strokeweight=".24pt" strokecolor="#ffffff">
                <v:path arrowok="t"/>
              </v:shape>
            </v:group>
            <v:group style="position:absolute;left:7253;top:4939;width:360;height:207" coordorigin="7253,4939" coordsize="360,207">
              <v:shape style="position:absolute;left:7253;top:4939;width:360;height:207" coordorigin="7253,4939" coordsize="360,207" path="m7253,5146l7613,5146,7613,4939,7253,4939,7253,5146xe" filled="true" fillcolor="#ffffff" stroked="false">
                <v:path arrowok="t"/>
                <v:fill type="solid"/>
              </v:shape>
            </v:group>
            <v:group style="position:absolute;left:7253;top:4939;width:360;height:207" coordorigin="7253,4939" coordsize="360,207">
              <v:shape style="position:absolute;left:7253;top:4939;width:360;height:207" coordorigin="7253,4939" coordsize="360,207" path="m7253,5146l7613,5146,7613,4939,7253,4939,7253,5146xe" filled="false" stroked="true" strokeweight=".24pt" strokecolor="#ffffff">
                <v:path arrowok="t"/>
              </v:shape>
            </v:group>
            <v:group style="position:absolute;left:7615;top:4939;width:1085;height:207" coordorigin="7615,4939" coordsize="1085,207">
              <v:shape style="position:absolute;left:7615;top:4939;width:1085;height:207" coordorigin="7615,4939" coordsize="1085,207" path="m7615,5146l8700,5146,8700,4939,7615,4939,7615,5146xe" filled="true" fillcolor="#ffffff" stroked="false">
                <v:path arrowok="t"/>
                <v:fill type="solid"/>
              </v:shape>
            </v:group>
            <v:group style="position:absolute;left:7615;top:4939;width:1085;height:207" coordorigin="7615,4939" coordsize="1085,207">
              <v:shape style="position:absolute;left:7615;top:4939;width:1085;height:207" coordorigin="7615,4939" coordsize="1085,207" path="m7615,5146l8700,5146,8700,4939,7615,4939,7615,5146xe" filled="false" stroked="true" strokeweight=".24pt" strokecolor="#ffffff">
                <v:path arrowok="t"/>
              </v:shape>
            </v:group>
            <v:group style="position:absolute;left:970;top:5148;width:2184;height:207" coordorigin="970,5148" coordsize="2184,207">
              <v:shape style="position:absolute;left:970;top:5148;width:2184;height:207" coordorigin="970,5148" coordsize="2184,207" path="m970,5354l3154,5354,3154,5148,970,5148,970,5354xe" filled="true" fillcolor="#ffffff" stroked="false">
                <v:path arrowok="t"/>
                <v:fill type="solid"/>
              </v:shape>
            </v:group>
            <v:group style="position:absolute;left:970;top:5148;width:2184;height:207" coordorigin="970,5148" coordsize="2184,207">
              <v:shape style="position:absolute;left:970;top:5148;width:2184;height:207" coordorigin="970,5148" coordsize="2184,207" path="m970,5354l3154,5354,3154,5148,970,5148,970,5354xe" filled="false" stroked="true" strokeweight=".24pt" strokecolor="#ffffff">
                <v:path arrowok="t"/>
              </v:shape>
            </v:group>
            <v:group style="position:absolute;left:3156;top:5148;width:4095;height:207" coordorigin="3156,5148" coordsize="4095,207">
              <v:shape style="position:absolute;left:3156;top:5148;width:4095;height:207" coordorigin="3156,5148" coordsize="4095,207" path="m3156,5354l7250,5354,7250,5148,3156,5148,3156,5354xe" filled="true" fillcolor="#ffffff" stroked="false">
                <v:path arrowok="t"/>
                <v:fill type="solid"/>
              </v:shape>
            </v:group>
            <v:group style="position:absolute;left:3156;top:5148;width:4095;height:207" coordorigin="3156,5148" coordsize="4095,207">
              <v:shape style="position:absolute;left:3156;top:5148;width:4095;height:207" coordorigin="3156,5148" coordsize="4095,207" path="m3156,5354l7250,5354,7250,5148,3156,5148,3156,5354xe" filled="false" stroked="true" strokeweight=".24pt" strokecolor="#ffffff">
                <v:path arrowok="t"/>
              </v:shape>
            </v:group>
            <v:group style="position:absolute;left:7253;top:5148;width:360;height:207" coordorigin="7253,5148" coordsize="360,207">
              <v:shape style="position:absolute;left:7253;top:5148;width:360;height:207" coordorigin="7253,5148" coordsize="360,207" path="m7253,5354l7613,5354,7613,5148,7253,5148,7253,5354xe" filled="true" fillcolor="#ffffff" stroked="false">
                <v:path arrowok="t"/>
                <v:fill type="solid"/>
              </v:shape>
            </v:group>
            <v:group style="position:absolute;left:7253;top:5148;width:360;height:207" coordorigin="7253,5148" coordsize="360,207">
              <v:shape style="position:absolute;left:7253;top:5148;width:360;height:207" coordorigin="7253,5148" coordsize="360,207" path="m7253,5354l7613,5354,7613,5148,7253,5148,7253,5354xe" filled="false" stroked="true" strokeweight=".24pt" strokecolor="#ffffff">
                <v:path arrowok="t"/>
              </v:shape>
            </v:group>
            <v:group style="position:absolute;left:7615;top:5148;width:1085;height:207" coordorigin="7615,5148" coordsize="1085,207">
              <v:shape style="position:absolute;left:7615;top:5148;width:1085;height:207" coordorigin="7615,5148" coordsize="1085,207" path="m7615,5354l8700,5354,8700,5148,7615,5148,7615,5354xe" filled="true" fillcolor="#ffffff" stroked="false">
                <v:path arrowok="t"/>
                <v:fill type="solid"/>
              </v:shape>
            </v:group>
            <v:group style="position:absolute;left:7615;top:5148;width:1085;height:207" coordorigin="7615,5148" coordsize="1085,207">
              <v:shape style="position:absolute;left:7615;top:5148;width:1085;height:207" coordorigin="7615,5148" coordsize="1085,207" path="m7615,5354l8700,5354,8700,5148,7615,5148,7615,5354xe" filled="false" stroked="true" strokeweight=".24pt" strokecolor="#ffffff">
                <v:path arrowok="t"/>
              </v:shape>
            </v:group>
            <v:group style="position:absolute;left:970;top:5357;width:2184;height:207" coordorigin="970,5357" coordsize="2184,207">
              <v:shape style="position:absolute;left:970;top:5357;width:2184;height:207" coordorigin="970,5357" coordsize="2184,207" path="m970,5563l3154,5563,3154,5357,970,5357,970,5563xe" filled="true" fillcolor="#ffffff" stroked="false">
                <v:path arrowok="t"/>
                <v:fill type="solid"/>
              </v:shape>
            </v:group>
            <v:group style="position:absolute;left:970;top:5357;width:2184;height:207" coordorigin="970,5357" coordsize="2184,207">
              <v:shape style="position:absolute;left:970;top:5357;width:2184;height:207" coordorigin="970,5357" coordsize="2184,207" path="m970,5563l3154,5563,3154,5357,970,5357,970,5563xe" filled="false" stroked="true" strokeweight=".24pt" strokecolor="#ffffff">
                <v:path arrowok="t"/>
              </v:shape>
            </v:group>
            <v:group style="position:absolute;left:3156;top:5357;width:4095;height:207" coordorigin="3156,5357" coordsize="4095,207">
              <v:shape style="position:absolute;left:3156;top:5357;width:4095;height:207" coordorigin="3156,5357" coordsize="4095,207" path="m3156,5563l7250,5563,7250,5357,3156,5357,3156,5563xe" filled="true" fillcolor="#ffffff" stroked="false">
                <v:path arrowok="t"/>
                <v:fill type="solid"/>
              </v:shape>
            </v:group>
            <v:group style="position:absolute;left:3156;top:5357;width:4095;height:207" coordorigin="3156,5357" coordsize="4095,207">
              <v:shape style="position:absolute;left:3156;top:5357;width:4095;height:207" coordorigin="3156,5357" coordsize="4095,207" path="m3156,5563l7250,5563,7250,5357,3156,5357,3156,5563xe" filled="false" stroked="true" strokeweight=".24pt" strokecolor="#ffffff">
                <v:path arrowok="t"/>
              </v:shape>
            </v:group>
            <v:group style="position:absolute;left:7253;top:5357;width:360;height:207" coordorigin="7253,5357" coordsize="360,207">
              <v:shape style="position:absolute;left:7253;top:5357;width:360;height:207" coordorigin="7253,5357" coordsize="360,207" path="m7253,5563l7613,5563,7613,5357,7253,5357,7253,5563xe" filled="true" fillcolor="#ffffff" stroked="false">
                <v:path arrowok="t"/>
                <v:fill type="solid"/>
              </v:shape>
            </v:group>
            <v:group style="position:absolute;left:7253;top:5357;width:360;height:207" coordorigin="7253,5357" coordsize="360,207">
              <v:shape style="position:absolute;left:7253;top:5357;width:360;height:207" coordorigin="7253,5357" coordsize="360,207" path="m7253,5563l7613,5563,7613,5357,7253,5357,7253,5563xe" filled="false" stroked="true" strokeweight=".24pt" strokecolor="#ffffff">
                <v:path arrowok="t"/>
              </v:shape>
            </v:group>
            <v:group style="position:absolute;left:7615;top:5357;width:1085;height:207" coordorigin="7615,5357" coordsize="1085,207">
              <v:shape style="position:absolute;left:7615;top:5357;width:1085;height:207" coordorigin="7615,5357" coordsize="1085,207" path="m7615,5563l8700,5563,8700,5357,7615,5357,7615,5563xe" filled="true" fillcolor="#ffffff" stroked="false">
                <v:path arrowok="t"/>
                <v:fill type="solid"/>
              </v:shape>
            </v:group>
            <v:group style="position:absolute;left:7615;top:5357;width:1085;height:207" coordorigin="7615,5357" coordsize="1085,207">
              <v:shape style="position:absolute;left:7615;top:5357;width:1085;height:207" coordorigin="7615,5357" coordsize="1085,207" path="m7615,5563l8700,5563,8700,5357,7615,5357,7615,5563xe" filled="false" stroked="true" strokeweight=".24pt" strokecolor="#ffffff">
                <v:path arrowok="t"/>
              </v:shape>
            </v:group>
            <v:group style="position:absolute;left:970;top:5566;width:2184;height:207" coordorigin="970,5566" coordsize="2184,207">
              <v:shape style="position:absolute;left:970;top:5566;width:2184;height:207" coordorigin="970,5566" coordsize="2184,207" path="m970,5772l3154,5772,3154,5566,970,5566,970,5772xe" filled="false" stroked="true" strokeweight=".24pt" strokecolor="#c0c0c0">
                <v:path arrowok="t"/>
              </v:shape>
            </v:group>
            <v:group style="position:absolute;left:3156;top:5566;width:4095;height:207" coordorigin="3156,5566" coordsize="4095,207">
              <v:shape style="position:absolute;left:3156;top:5566;width:4095;height:207" coordorigin="3156,5566" coordsize="4095,207" path="m3156,5772l7250,5772,7250,5566,3156,5566,3156,5772xe" filled="false" stroked="true" strokeweight=".24pt" strokecolor="#c0c0c0">
                <v:path arrowok="t"/>
              </v:shape>
            </v:group>
            <v:group style="position:absolute;left:7253;top:5566;width:360;height:207" coordorigin="7253,5566" coordsize="360,207">
              <v:shape style="position:absolute;left:7253;top:5566;width:360;height:207" coordorigin="7253,5566" coordsize="360,207" path="m7253,5772l7613,5772,7613,5566,7253,5566,7253,5772xe" filled="false" stroked="true" strokeweight=".24pt" strokecolor="#c0c0c0">
                <v:path arrowok="t"/>
              </v:shape>
            </v:group>
            <v:group style="position:absolute;left:7615;top:5566;width:1085;height:207" coordorigin="7615,5566" coordsize="1085,207">
              <v:shape style="position:absolute;left:7615;top:5566;width:1085;height:207" coordorigin="7615,5566" coordsize="1085,207" path="m7615,5772l8700,5772,8700,5566,7615,5566,7615,5772xe" filled="false" stroked="true" strokeweight=".24pt" strokecolor="#c0c0c0">
                <v:path arrowok="t"/>
              </v:shape>
            </v:group>
            <v:group style="position:absolute;left:970;top:5774;width:2184;height:207" coordorigin="970,5774" coordsize="2184,207">
              <v:shape style="position:absolute;left:970;top:5774;width:2184;height:207" coordorigin="970,5774" coordsize="2184,207" path="m970,5981l3154,5981,3154,5774,970,5774,970,5981xe" filled="false" stroked="true" strokeweight=".24pt" strokecolor="#c0c0c0">
                <v:path arrowok="t"/>
              </v:shape>
            </v:group>
            <v:group style="position:absolute;left:3156;top:5774;width:4095;height:207" coordorigin="3156,5774" coordsize="4095,207">
              <v:shape style="position:absolute;left:3156;top:5774;width:4095;height:207" coordorigin="3156,5774" coordsize="4095,207" path="m3156,5981l7250,5981,7250,5774,3156,5774,3156,5981xe" filled="false" stroked="true" strokeweight=".24pt" strokecolor="#c0c0c0">
                <v:path arrowok="t"/>
              </v:shape>
            </v:group>
            <v:group style="position:absolute;left:7253;top:5774;width:360;height:207" coordorigin="7253,5774" coordsize="360,207">
              <v:shape style="position:absolute;left:7253;top:5774;width:360;height:207" coordorigin="7253,5774" coordsize="360,207" path="m7253,5981l7613,5981,7613,5774,7253,5774,7253,5981xe" filled="false" stroked="true" strokeweight=".24pt" strokecolor="#c0c0c0">
                <v:path arrowok="t"/>
              </v:shape>
            </v:group>
            <v:group style="position:absolute;left:7615;top:5774;width:1085;height:207" coordorigin="7615,5774" coordsize="1085,207">
              <v:shape style="position:absolute;left:7615;top:5774;width:1085;height:207" coordorigin="7615,5774" coordsize="1085,207" path="m7615,5981l8700,5981,8700,5774,7615,5774,7615,5981xe" filled="false" stroked="true" strokeweight=".24pt" strokecolor="#c0c0c0">
                <v:path arrowok="t"/>
              </v:shape>
            </v:group>
            <v:group style="position:absolute;left:970;top:5983;width:2184;height:207" coordorigin="970,5983" coordsize="2184,207">
              <v:shape style="position:absolute;left:970;top:5983;width:2184;height:207" coordorigin="970,5983" coordsize="2184,207" path="m970,6190l3154,6190,3154,5983,970,5983,970,6190xe" filled="false" stroked="true" strokeweight=".24pt" strokecolor="#c0c0c0">
                <v:path arrowok="t"/>
              </v:shape>
            </v:group>
            <v:group style="position:absolute;left:3156;top:5983;width:4095;height:207" coordorigin="3156,5983" coordsize="4095,207">
              <v:shape style="position:absolute;left:3156;top:5983;width:4095;height:207" coordorigin="3156,5983" coordsize="4095,207" path="m3156,6190l7250,6190,7250,5983,3156,5983,3156,6190xe" filled="false" stroked="true" strokeweight=".24pt" strokecolor="#c0c0c0">
                <v:path arrowok="t"/>
              </v:shape>
            </v:group>
            <v:group style="position:absolute;left:7253;top:5983;width:360;height:207" coordorigin="7253,5983" coordsize="360,207">
              <v:shape style="position:absolute;left:7253;top:5983;width:360;height:207" coordorigin="7253,5983" coordsize="360,207" path="m7253,6190l7613,6190,7613,5983,7253,5983,7253,6190xe" filled="false" stroked="true" strokeweight=".24pt" strokecolor="#c0c0c0">
                <v:path arrowok="t"/>
              </v:shape>
            </v:group>
            <v:group style="position:absolute;left:7615;top:5983;width:1085;height:207" coordorigin="7615,5983" coordsize="1085,207">
              <v:shape style="position:absolute;left:7615;top:5983;width:1085;height:207" coordorigin="7615,5983" coordsize="1085,207" path="m7615,6190l8700,6190,8700,5983,7615,5983,7615,6190xe" filled="false" stroked="true" strokeweight=".24pt" strokecolor="#c0c0c0">
                <v:path arrowok="t"/>
              </v:shape>
            </v:group>
            <v:group style="position:absolute;left:970;top:6192;width:2184;height:207" coordorigin="970,6192" coordsize="2184,207">
              <v:shape style="position:absolute;left:970;top:6192;width:2184;height:207" coordorigin="970,6192" coordsize="2184,207" path="m970,6398l3154,6398,3154,6192,970,6192,970,6398xe" filled="true" fillcolor="#ffffff" stroked="false">
                <v:path arrowok="t"/>
                <v:fill type="solid"/>
              </v:shape>
            </v:group>
            <v:group style="position:absolute;left:970;top:6192;width:2184;height:207" coordorigin="970,6192" coordsize="2184,207">
              <v:shape style="position:absolute;left:970;top:6192;width:2184;height:207" coordorigin="970,6192" coordsize="2184,207" path="m970,6398l3154,6398,3154,6192,970,6192,970,6398xe" filled="false" stroked="true" strokeweight=".24pt" strokecolor="#ffffff">
                <v:path arrowok="t"/>
              </v:shape>
            </v:group>
            <v:group style="position:absolute;left:3156;top:6192;width:4095;height:207" coordorigin="3156,6192" coordsize="4095,207">
              <v:shape style="position:absolute;left:3156;top:6192;width:4095;height:207" coordorigin="3156,6192" coordsize="4095,207" path="m3156,6398l7250,6398,7250,6192,3156,6192,3156,6398xe" filled="true" fillcolor="#ffffff" stroked="false">
                <v:path arrowok="t"/>
                <v:fill type="solid"/>
              </v:shape>
            </v:group>
            <v:group style="position:absolute;left:3156;top:6192;width:4095;height:207" coordorigin="3156,6192" coordsize="4095,207">
              <v:shape style="position:absolute;left:3156;top:6192;width:4095;height:207" coordorigin="3156,6192" coordsize="4095,207" path="m3156,6398l7250,6398,7250,6192,3156,6192,3156,6398xe" filled="false" stroked="true" strokeweight=".24pt" strokecolor="#ffffff">
                <v:path arrowok="t"/>
              </v:shape>
            </v:group>
            <v:group style="position:absolute;left:7253;top:6192;width:360;height:207" coordorigin="7253,6192" coordsize="360,207">
              <v:shape style="position:absolute;left:7253;top:6192;width:360;height:207" coordorigin="7253,6192" coordsize="360,207" path="m7253,6398l7613,6398,7613,6192,7253,6192,7253,6398xe" filled="true" fillcolor="#ffffff" stroked="false">
                <v:path arrowok="t"/>
                <v:fill type="solid"/>
              </v:shape>
            </v:group>
            <v:group style="position:absolute;left:7253;top:6192;width:360;height:207" coordorigin="7253,6192" coordsize="360,207">
              <v:shape style="position:absolute;left:7253;top:6192;width:360;height:207" coordorigin="7253,6192" coordsize="360,207" path="m7253,6398l7613,6398,7613,6192,7253,6192,7253,6398xe" filled="false" stroked="true" strokeweight=".24pt" strokecolor="#ffffff">
                <v:path arrowok="t"/>
              </v:shape>
            </v:group>
            <v:group style="position:absolute;left:7615;top:6192;width:1085;height:207" coordorigin="7615,6192" coordsize="1085,207">
              <v:shape style="position:absolute;left:7615;top:6192;width:1085;height:207" coordorigin="7615,6192" coordsize="1085,207" path="m7615,6398l8700,6398,8700,6192,7615,6192,7615,6398xe" filled="true" fillcolor="#ffffff" stroked="false">
                <v:path arrowok="t"/>
                <v:fill type="solid"/>
              </v:shape>
            </v:group>
            <v:group style="position:absolute;left:7615;top:6192;width:1085;height:207" coordorigin="7615,6192" coordsize="1085,207">
              <v:shape style="position:absolute;left:7615;top:6192;width:1085;height:207" coordorigin="7615,6192" coordsize="1085,207" path="m7615,6398l8700,6398,8700,6192,7615,6192,7615,6398xe" filled="false" stroked="true" strokeweight=".24pt" strokecolor="#ffffff">
                <v:path arrowok="t"/>
              </v:shape>
            </v:group>
            <v:group style="position:absolute;left:970;top:6401;width:2184;height:207" coordorigin="970,6401" coordsize="2184,207">
              <v:shape style="position:absolute;left:970;top:6401;width:2184;height:207" coordorigin="970,6401" coordsize="2184,207" path="m970,6607l3154,6607,3154,6401,970,6401,970,6607xe" filled="true" fillcolor="#ffffff" stroked="false">
                <v:path arrowok="t"/>
                <v:fill type="solid"/>
              </v:shape>
            </v:group>
            <v:group style="position:absolute;left:970;top:6401;width:2184;height:207" coordorigin="970,6401" coordsize="2184,207">
              <v:shape style="position:absolute;left:970;top:6401;width:2184;height:207" coordorigin="970,6401" coordsize="2184,207" path="m970,6607l3154,6607,3154,6401,970,6401,970,6607xe" filled="false" stroked="true" strokeweight=".24pt" strokecolor="#ffffff">
                <v:path arrowok="t"/>
              </v:shape>
            </v:group>
            <v:group style="position:absolute;left:3156;top:6401;width:4095;height:207" coordorigin="3156,6401" coordsize="4095,207">
              <v:shape style="position:absolute;left:3156;top:6401;width:4095;height:207" coordorigin="3156,6401" coordsize="4095,207" path="m3156,6607l7250,6607,7250,6401,3156,6401,3156,6607xe" filled="true" fillcolor="#ffffff" stroked="false">
                <v:path arrowok="t"/>
                <v:fill type="solid"/>
              </v:shape>
            </v:group>
            <v:group style="position:absolute;left:3156;top:6401;width:4095;height:207" coordorigin="3156,6401" coordsize="4095,207">
              <v:shape style="position:absolute;left:3156;top:6401;width:4095;height:207" coordorigin="3156,6401" coordsize="4095,207" path="m3156,6607l7250,6607,7250,6401,3156,6401,3156,6607xe" filled="false" stroked="true" strokeweight=".24pt" strokecolor="#ffffff">
                <v:path arrowok="t"/>
              </v:shape>
            </v:group>
            <v:group style="position:absolute;left:7253;top:6401;width:360;height:207" coordorigin="7253,6401" coordsize="360,207">
              <v:shape style="position:absolute;left:7253;top:6401;width:360;height:207" coordorigin="7253,6401" coordsize="360,207" path="m7253,6607l7613,6607,7613,6401,7253,6401,7253,6607xe" filled="true" fillcolor="#ffffff" stroked="false">
                <v:path arrowok="t"/>
                <v:fill type="solid"/>
              </v:shape>
            </v:group>
            <v:group style="position:absolute;left:7253;top:6401;width:360;height:207" coordorigin="7253,6401" coordsize="360,207">
              <v:shape style="position:absolute;left:7253;top:6401;width:360;height:207" coordorigin="7253,6401" coordsize="360,207" path="m7253,6607l7613,6607,7613,6401,7253,6401,7253,6607xe" filled="false" stroked="true" strokeweight=".24pt" strokecolor="#ffffff">
                <v:path arrowok="t"/>
              </v:shape>
            </v:group>
            <v:group style="position:absolute;left:7615;top:6401;width:1085;height:207" coordorigin="7615,6401" coordsize="1085,207">
              <v:shape style="position:absolute;left:7615;top:6401;width:1085;height:207" coordorigin="7615,6401" coordsize="1085,207" path="m7615,6607l8700,6607,8700,6401,7615,6401,7615,6607xe" filled="true" fillcolor="#ffffff" stroked="false">
                <v:path arrowok="t"/>
                <v:fill type="solid"/>
              </v:shape>
            </v:group>
            <v:group style="position:absolute;left:7615;top:6401;width:1085;height:207" coordorigin="7615,6401" coordsize="1085,207">
              <v:shape style="position:absolute;left:7615;top:6401;width:1085;height:207" coordorigin="7615,6401" coordsize="1085,207" path="m7615,6607l8700,6607,8700,6401,7615,6401,7615,6607xe" filled="false" stroked="true" strokeweight=".24pt" strokecolor="#ffffff">
                <v:path arrowok="t"/>
              </v:shape>
            </v:group>
            <v:group style="position:absolute;left:970;top:6610;width:2184;height:209" coordorigin="970,6610" coordsize="2184,209">
              <v:shape style="position:absolute;left:970;top:6610;width:2184;height:209" coordorigin="970,6610" coordsize="2184,209" path="m970,6818l3154,6818,3154,6610,970,6610,970,6818xe" filled="false" stroked="true" strokeweight=".24pt" strokecolor="#c0c0c0">
                <v:path arrowok="t"/>
              </v:shape>
            </v:group>
            <v:group style="position:absolute;left:3156;top:6610;width:4095;height:209" coordorigin="3156,6610" coordsize="4095,209">
              <v:shape style="position:absolute;left:3156;top:6610;width:4095;height:209" coordorigin="3156,6610" coordsize="4095,209" path="m3156,6818l7250,6818,7250,6610,3156,6610,3156,6818xe" filled="false" stroked="true" strokeweight=".24pt" strokecolor="#c0c0c0">
                <v:path arrowok="t"/>
              </v:shape>
            </v:group>
            <v:group style="position:absolute;left:7253;top:6610;width:360;height:209" coordorigin="7253,6610" coordsize="360,209">
              <v:shape style="position:absolute;left:7253;top:6610;width:360;height:209" coordorigin="7253,6610" coordsize="360,209" path="m7253,6818l7613,6818,7613,6610,7253,6610,7253,6818xe" filled="false" stroked="true" strokeweight=".24pt" strokecolor="#c0c0c0">
                <v:path arrowok="t"/>
              </v:shape>
            </v:group>
            <v:group style="position:absolute;left:7615;top:6610;width:1085;height:209" coordorigin="7615,6610" coordsize="1085,209">
              <v:shape style="position:absolute;left:7615;top:6610;width:1085;height:209" coordorigin="7615,6610" coordsize="1085,209" path="m7615,6818l8700,6818,8700,6610,7615,6610,7615,6818xe" filled="false" stroked="true" strokeweight=".24pt" strokecolor="#c0c0c0">
                <v:path arrowok="t"/>
              </v:shape>
            </v:group>
            <v:group style="position:absolute;left:970;top:6821;width:2184;height:207" coordorigin="970,6821" coordsize="2184,207">
              <v:shape style="position:absolute;left:970;top:6821;width:2184;height:207" coordorigin="970,6821" coordsize="2184,207" path="m970,7027l3154,7027,3154,6821,970,6821,970,7027xe" filled="false" stroked="true" strokeweight=".24pt" strokecolor="#c0c0c0">
                <v:path arrowok="t"/>
              </v:shape>
            </v:group>
            <v:group style="position:absolute;left:3156;top:6821;width:4095;height:207" coordorigin="3156,6821" coordsize="4095,207">
              <v:shape style="position:absolute;left:3156;top:6821;width:4095;height:207" coordorigin="3156,6821" coordsize="4095,207" path="m3156,7027l7250,7027,7250,6821,3156,6821,3156,7027xe" filled="false" stroked="true" strokeweight=".24pt" strokecolor="#c0c0c0">
                <v:path arrowok="t"/>
              </v:shape>
            </v:group>
            <v:group style="position:absolute;left:7253;top:6821;width:360;height:207" coordorigin="7253,6821" coordsize="360,207">
              <v:shape style="position:absolute;left:7253;top:6821;width:360;height:207" coordorigin="7253,6821" coordsize="360,207" path="m7253,7027l7613,7027,7613,6821,7253,6821,7253,7027xe" filled="false" stroked="true" strokeweight=".24pt" strokecolor="#c0c0c0">
                <v:path arrowok="t"/>
              </v:shape>
            </v:group>
            <v:group style="position:absolute;left:7615;top:6821;width:1085;height:207" coordorigin="7615,6821" coordsize="1085,207">
              <v:shape style="position:absolute;left:7615;top:6821;width:1085;height:207" coordorigin="7615,6821" coordsize="1085,207" path="m7615,7027l8700,7027,8700,6821,7615,6821,7615,7027xe" filled="false" stroked="true" strokeweight=".24pt" strokecolor="#c0c0c0">
                <v:path arrowok="t"/>
              </v:shape>
            </v:group>
            <v:group style="position:absolute;left:970;top:7030;width:2184;height:207" coordorigin="970,7030" coordsize="2184,207">
              <v:shape style="position:absolute;left:970;top:7030;width:2184;height:207" coordorigin="970,7030" coordsize="2184,207" path="m970,7236l3154,7236,3154,7030,970,7030,970,7236xe" filled="false" stroked="true" strokeweight=".24pt" strokecolor="#c0c0c0">
                <v:path arrowok="t"/>
              </v:shape>
            </v:group>
            <v:group style="position:absolute;left:3156;top:7030;width:4095;height:207" coordorigin="3156,7030" coordsize="4095,207">
              <v:shape style="position:absolute;left:3156;top:7030;width:4095;height:207" coordorigin="3156,7030" coordsize="4095,207" path="m3156,7236l7250,7236,7250,7030,3156,7030,3156,7236xe" filled="false" stroked="true" strokeweight=".24pt" strokecolor="#c0c0c0">
                <v:path arrowok="t"/>
              </v:shape>
            </v:group>
            <v:group style="position:absolute;left:7253;top:7030;width:360;height:207" coordorigin="7253,7030" coordsize="360,207">
              <v:shape style="position:absolute;left:7253;top:7030;width:360;height:207" coordorigin="7253,7030" coordsize="360,207" path="m7253,7236l7613,7236,7613,7030,7253,7030,7253,7236xe" filled="false" stroked="true" strokeweight=".24pt" strokecolor="#c0c0c0">
                <v:path arrowok="t"/>
              </v:shape>
            </v:group>
            <v:group style="position:absolute;left:7615;top:7030;width:1085;height:207" coordorigin="7615,7030" coordsize="1085,207">
              <v:shape style="position:absolute;left:7615;top:7030;width:1085;height:207" coordorigin="7615,7030" coordsize="1085,207" path="m7615,7236l8700,7236,8700,7030,7615,7030,7615,7236xe" filled="false" stroked="true" strokeweight=".24pt" strokecolor="#c0c0c0">
                <v:path arrowok="t"/>
              </v:shape>
            </v:group>
            <v:group style="position:absolute;left:970;top:7238;width:2184;height:207" coordorigin="970,7238" coordsize="2184,207">
              <v:shape style="position:absolute;left:970;top:7238;width:2184;height:207" coordorigin="970,7238" coordsize="2184,207" path="m970,7445l3154,7445,3154,7238,970,7238,970,7445xe" filled="true" fillcolor="#ffffff" stroked="false">
                <v:path arrowok="t"/>
                <v:fill type="solid"/>
              </v:shape>
            </v:group>
            <v:group style="position:absolute;left:970;top:7238;width:2184;height:207" coordorigin="970,7238" coordsize="2184,207">
              <v:shape style="position:absolute;left:970;top:7238;width:2184;height:207" coordorigin="970,7238" coordsize="2184,207" path="m970,7445l3154,7445,3154,7238,970,7238,970,7445xe" filled="false" stroked="true" strokeweight=".24pt" strokecolor="#ffffff">
                <v:path arrowok="t"/>
              </v:shape>
            </v:group>
            <v:group style="position:absolute;left:3156;top:7238;width:4095;height:207" coordorigin="3156,7238" coordsize="4095,207">
              <v:shape style="position:absolute;left:3156;top:7238;width:4095;height:207" coordorigin="3156,7238" coordsize="4095,207" path="m3156,7445l7250,7445,7250,7238,3156,7238,3156,7445xe" filled="true" fillcolor="#ffffff" stroked="false">
                <v:path arrowok="t"/>
                <v:fill type="solid"/>
              </v:shape>
            </v:group>
            <v:group style="position:absolute;left:3156;top:7238;width:4095;height:207" coordorigin="3156,7238" coordsize="4095,207">
              <v:shape style="position:absolute;left:3156;top:7238;width:4095;height:207" coordorigin="3156,7238" coordsize="4095,207" path="m3156,7445l7250,7445,7250,7238,3156,7238,3156,7445xe" filled="false" stroked="true" strokeweight=".24pt" strokecolor="#ffffff">
                <v:path arrowok="t"/>
              </v:shape>
            </v:group>
            <v:group style="position:absolute;left:7253;top:7238;width:360;height:207" coordorigin="7253,7238" coordsize="360,207">
              <v:shape style="position:absolute;left:7253;top:7238;width:360;height:207" coordorigin="7253,7238" coordsize="360,207" path="m7253,7445l7613,7445,7613,7238,7253,7238,7253,7445xe" filled="true" fillcolor="#ffffff" stroked="false">
                <v:path arrowok="t"/>
                <v:fill type="solid"/>
              </v:shape>
            </v:group>
            <v:group style="position:absolute;left:7253;top:7238;width:360;height:207" coordorigin="7253,7238" coordsize="360,207">
              <v:shape style="position:absolute;left:7253;top:7238;width:360;height:207" coordorigin="7253,7238" coordsize="360,207" path="m7253,7445l7613,7445,7613,7238,7253,7238,7253,7445xe" filled="false" stroked="true" strokeweight=".24pt" strokecolor="#ffffff">
                <v:path arrowok="t"/>
              </v:shape>
            </v:group>
            <v:group style="position:absolute;left:7615;top:7238;width:1085;height:207" coordorigin="7615,7238" coordsize="1085,207">
              <v:shape style="position:absolute;left:7615;top:7238;width:1085;height:207" coordorigin="7615,7238" coordsize="1085,207" path="m7615,7445l8700,7445,8700,7238,7615,7238,7615,7445xe" filled="true" fillcolor="#ffffff" stroked="false">
                <v:path arrowok="t"/>
                <v:fill type="solid"/>
              </v:shape>
            </v:group>
            <v:group style="position:absolute;left:7615;top:7238;width:1085;height:207" coordorigin="7615,7238" coordsize="1085,207">
              <v:shape style="position:absolute;left:7615;top:7238;width:1085;height:207" coordorigin="7615,7238" coordsize="1085,207" path="m7615,7445l8700,7445,8700,7238,7615,7238,7615,7445xe" filled="false" stroked="true" strokeweight=".24pt" strokecolor="#ffffff">
                <v:path arrowok="t"/>
              </v:shape>
            </v:group>
            <v:group style="position:absolute;left:970;top:7447;width:2184;height:207" coordorigin="970,7447" coordsize="2184,207">
              <v:shape style="position:absolute;left:970;top:7447;width:2184;height:207" coordorigin="970,7447" coordsize="2184,207" path="m970,7654l3154,7654,3154,7447,970,7447,970,7654xe" filled="false" stroked="true" strokeweight=".24pt" strokecolor="#c0c0c0">
                <v:path arrowok="t"/>
              </v:shape>
            </v:group>
            <v:group style="position:absolute;left:3156;top:7447;width:4095;height:207" coordorigin="3156,7447" coordsize="4095,207">
              <v:shape style="position:absolute;left:3156;top:7447;width:4095;height:207" coordorigin="3156,7447" coordsize="4095,207" path="m3156,7654l7250,7654,7250,7447,3156,7447,3156,7654xe" filled="false" stroked="true" strokeweight=".24pt" strokecolor="#c0c0c0">
                <v:path arrowok="t"/>
              </v:shape>
            </v:group>
            <v:group style="position:absolute;left:7253;top:7447;width:360;height:207" coordorigin="7253,7447" coordsize="360,207">
              <v:shape style="position:absolute;left:7253;top:7447;width:360;height:207" coordorigin="7253,7447" coordsize="360,207" path="m7253,7654l7613,7654,7613,7447,7253,7447,7253,7654xe" filled="false" stroked="true" strokeweight=".24pt" strokecolor="#c0c0c0">
                <v:path arrowok="t"/>
              </v:shape>
            </v:group>
            <v:group style="position:absolute;left:7615;top:7447;width:1085;height:207" coordorigin="7615,7447" coordsize="1085,207">
              <v:shape style="position:absolute;left:7615;top:7447;width:1085;height:207" coordorigin="7615,7447" coordsize="1085,207" path="m7615,7654l8700,7654,8700,7447,7615,7447,7615,7654xe" filled="false" stroked="true" strokeweight=".24pt" strokecolor="#c0c0c0">
                <v:path arrowok="t"/>
              </v:shape>
            </v:group>
            <v:group style="position:absolute;left:970;top:7656;width:2184;height:207" coordorigin="970,7656" coordsize="2184,207">
              <v:shape style="position:absolute;left:970;top:7656;width:2184;height:207" coordorigin="970,7656" coordsize="2184,207" path="m970,7862l3154,7862,3154,7656,970,7656,970,7862xe" filled="true" fillcolor="#ffffff" stroked="false">
                <v:path arrowok="t"/>
                <v:fill type="solid"/>
              </v:shape>
            </v:group>
            <v:group style="position:absolute;left:970;top:7656;width:2184;height:207" coordorigin="970,7656" coordsize="2184,207">
              <v:shape style="position:absolute;left:970;top:7656;width:2184;height:207" coordorigin="970,7656" coordsize="2184,207" path="m970,7862l3154,7862,3154,7656,970,7656,970,7862xe" filled="false" stroked="true" strokeweight=".24pt" strokecolor="#ffffff">
                <v:path arrowok="t"/>
              </v:shape>
            </v:group>
            <v:group style="position:absolute;left:3156;top:7656;width:4095;height:207" coordorigin="3156,7656" coordsize="4095,207">
              <v:shape style="position:absolute;left:3156;top:7656;width:4095;height:207" coordorigin="3156,7656" coordsize="4095,207" path="m3156,7862l7250,7862,7250,7656,3156,7656,3156,7862xe" filled="true" fillcolor="#ffffff" stroked="false">
                <v:path arrowok="t"/>
                <v:fill type="solid"/>
              </v:shape>
            </v:group>
            <v:group style="position:absolute;left:3156;top:7656;width:4095;height:207" coordorigin="3156,7656" coordsize="4095,207">
              <v:shape style="position:absolute;left:3156;top:7656;width:4095;height:207" coordorigin="3156,7656" coordsize="4095,207" path="m3156,7862l7250,7862,7250,7656,3156,7656,3156,7862xe" filled="false" stroked="true" strokeweight=".24pt" strokecolor="#ffffff">
                <v:path arrowok="t"/>
              </v:shape>
            </v:group>
            <v:group style="position:absolute;left:7253;top:7656;width:360;height:207" coordorigin="7253,7656" coordsize="360,207">
              <v:shape style="position:absolute;left:7253;top:7656;width:360;height:207" coordorigin="7253,7656" coordsize="360,207" path="m7253,7862l7613,7862,7613,7656,7253,7656,7253,7862xe" filled="true" fillcolor="#ffffff" stroked="false">
                <v:path arrowok="t"/>
                <v:fill type="solid"/>
              </v:shape>
            </v:group>
            <v:group style="position:absolute;left:7253;top:7656;width:360;height:207" coordorigin="7253,7656" coordsize="360,207">
              <v:shape style="position:absolute;left:7253;top:7656;width:360;height:207" coordorigin="7253,7656" coordsize="360,207" path="m7253,7862l7613,7862,7613,7656,7253,7656,7253,7862xe" filled="false" stroked="true" strokeweight=".24pt" strokecolor="#ffffff">
                <v:path arrowok="t"/>
              </v:shape>
            </v:group>
            <v:group style="position:absolute;left:7615;top:7656;width:1085;height:207" coordorigin="7615,7656" coordsize="1085,207">
              <v:shape style="position:absolute;left:7615;top:7656;width:1085;height:207" coordorigin="7615,7656" coordsize="1085,207" path="m7615,7862l8700,7862,8700,7656,7615,7656,7615,7862xe" filled="true" fillcolor="#ffffff" stroked="false">
                <v:path arrowok="t"/>
                <v:fill type="solid"/>
              </v:shape>
            </v:group>
            <v:group style="position:absolute;left:7615;top:7656;width:1085;height:207" coordorigin="7615,7656" coordsize="1085,207">
              <v:shape style="position:absolute;left:7615;top:7656;width:1085;height:207" coordorigin="7615,7656" coordsize="1085,207" path="m7615,7862l8700,7862,8700,7656,7615,7656,7615,7862xe" filled="false" stroked="true" strokeweight=".24pt" strokecolor="#ffffff">
                <v:path arrowok="t"/>
              </v:shape>
            </v:group>
            <v:group style="position:absolute;left:970;top:7865;width:2184;height:207" coordorigin="970,7865" coordsize="2184,207">
              <v:shape style="position:absolute;left:970;top:7865;width:2184;height:207" coordorigin="970,7865" coordsize="2184,207" path="m970,8071l3154,8071,3154,7865,970,7865,970,8071xe" filled="true" fillcolor="#ffffff" stroked="false">
                <v:path arrowok="t"/>
                <v:fill type="solid"/>
              </v:shape>
            </v:group>
            <v:group style="position:absolute;left:970;top:7865;width:2184;height:207" coordorigin="970,7865" coordsize="2184,207">
              <v:shape style="position:absolute;left:970;top:7865;width:2184;height:207" coordorigin="970,7865" coordsize="2184,207" path="m970,8071l3154,8071,3154,7865,970,7865,970,8071xe" filled="false" stroked="true" strokeweight=".24pt" strokecolor="#ffffff">
                <v:path arrowok="t"/>
              </v:shape>
            </v:group>
            <v:group style="position:absolute;left:3156;top:7865;width:4095;height:207" coordorigin="3156,7865" coordsize="4095,207">
              <v:shape style="position:absolute;left:3156;top:7865;width:4095;height:207" coordorigin="3156,7865" coordsize="4095,207" path="m3156,8071l7250,8071,7250,7865,3156,7865,3156,8071xe" filled="true" fillcolor="#ffffff" stroked="false">
                <v:path arrowok="t"/>
                <v:fill type="solid"/>
              </v:shape>
            </v:group>
            <v:group style="position:absolute;left:3156;top:7865;width:4095;height:207" coordorigin="3156,7865" coordsize="4095,207">
              <v:shape style="position:absolute;left:3156;top:7865;width:4095;height:207" coordorigin="3156,7865" coordsize="4095,207" path="m3156,8071l7250,8071,7250,7865,3156,7865,3156,8071xe" filled="false" stroked="true" strokeweight=".24pt" strokecolor="#ffffff">
                <v:path arrowok="t"/>
              </v:shape>
            </v:group>
            <v:group style="position:absolute;left:7253;top:7865;width:360;height:207" coordorigin="7253,7865" coordsize="360,207">
              <v:shape style="position:absolute;left:7253;top:7865;width:360;height:207" coordorigin="7253,7865" coordsize="360,207" path="m7253,8071l7613,8071,7613,7865,7253,7865,7253,8071xe" filled="true" fillcolor="#ffffff" stroked="false">
                <v:path arrowok="t"/>
                <v:fill type="solid"/>
              </v:shape>
            </v:group>
            <v:group style="position:absolute;left:7253;top:7865;width:360;height:207" coordorigin="7253,7865" coordsize="360,207">
              <v:shape style="position:absolute;left:7253;top:7865;width:360;height:207" coordorigin="7253,7865" coordsize="360,207" path="m7253,8071l7613,8071,7613,7865,7253,7865,7253,8071xe" filled="false" stroked="true" strokeweight=".24pt" strokecolor="#ffffff">
                <v:path arrowok="t"/>
              </v:shape>
            </v:group>
            <v:group style="position:absolute;left:7615;top:7865;width:1085;height:207" coordorigin="7615,7865" coordsize="1085,207">
              <v:shape style="position:absolute;left:7615;top:7865;width:1085;height:207" coordorigin="7615,7865" coordsize="1085,207" path="m7615,8071l8700,8071,8700,7865,7615,7865,7615,8071xe" filled="true" fillcolor="#ffffff" stroked="false">
                <v:path arrowok="t"/>
                <v:fill type="solid"/>
              </v:shape>
            </v:group>
            <v:group style="position:absolute;left:7615;top:7865;width:1085;height:207" coordorigin="7615,7865" coordsize="1085,207">
              <v:shape style="position:absolute;left:7615;top:7865;width:1085;height:207" coordorigin="7615,7865" coordsize="1085,207" path="m7615,8071l8700,8071,8700,7865,7615,7865,7615,8071xe" filled="false" stroked="true" strokeweight=".24pt" strokecolor="#ffffff">
                <v:path arrowok="t"/>
              </v:shape>
            </v:group>
            <v:group style="position:absolute;left:970;top:8074;width:2184;height:207" coordorigin="970,8074" coordsize="2184,207">
              <v:shape style="position:absolute;left:970;top:8074;width:2184;height:207" coordorigin="970,8074" coordsize="2184,207" path="m970,8280l3154,8280,3154,8074,970,8074,970,8280xe" filled="true" fillcolor="#ffffff" stroked="false">
                <v:path arrowok="t"/>
                <v:fill type="solid"/>
              </v:shape>
            </v:group>
            <v:group style="position:absolute;left:970;top:8074;width:2184;height:207" coordorigin="970,8074" coordsize="2184,207">
              <v:shape style="position:absolute;left:970;top:8074;width:2184;height:207" coordorigin="970,8074" coordsize="2184,207" path="m970,8280l3154,8280,3154,8074,970,8074,970,8280xe" filled="false" stroked="true" strokeweight=".24pt" strokecolor="#ffffff">
                <v:path arrowok="t"/>
              </v:shape>
            </v:group>
            <v:group style="position:absolute;left:3156;top:8074;width:4095;height:207" coordorigin="3156,8074" coordsize="4095,207">
              <v:shape style="position:absolute;left:3156;top:8074;width:4095;height:207" coordorigin="3156,8074" coordsize="4095,207" path="m3156,8280l7250,8280,7250,8074,3156,8074,3156,8280xe" filled="true" fillcolor="#ffffff" stroked="false">
                <v:path arrowok="t"/>
                <v:fill type="solid"/>
              </v:shape>
            </v:group>
            <v:group style="position:absolute;left:3156;top:8074;width:4095;height:207" coordorigin="3156,8074" coordsize="4095,207">
              <v:shape style="position:absolute;left:3156;top:8074;width:4095;height:207" coordorigin="3156,8074" coordsize="4095,207" path="m3156,8280l7250,8280,7250,8074,3156,8074,3156,8280xe" filled="false" stroked="true" strokeweight=".24pt" strokecolor="#ffffff">
                <v:path arrowok="t"/>
              </v:shape>
            </v:group>
            <v:group style="position:absolute;left:7253;top:8074;width:360;height:207" coordorigin="7253,8074" coordsize="360,207">
              <v:shape style="position:absolute;left:7253;top:8074;width:360;height:207" coordorigin="7253,8074" coordsize="360,207" path="m7253,8280l7613,8280,7613,8074,7253,8074,7253,8280xe" filled="true" fillcolor="#ffffff" stroked="false">
                <v:path arrowok="t"/>
                <v:fill type="solid"/>
              </v:shape>
            </v:group>
            <v:group style="position:absolute;left:7253;top:8074;width:360;height:207" coordorigin="7253,8074" coordsize="360,207">
              <v:shape style="position:absolute;left:7253;top:8074;width:360;height:207" coordorigin="7253,8074" coordsize="360,207" path="m7253,8280l7613,8280,7613,8074,7253,8074,7253,8280xe" filled="false" stroked="true" strokeweight=".24pt" strokecolor="#ffffff">
                <v:path arrowok="t"/>
              </v:shape>
            </v:group>
            <v:group style="position:absolute;left:7615;top:8074;width:1085;height:207" coordorigin="7615,8074" coordsize="1085,207">
              <v:shape style="position:absolute;left:7615;top:8074;width:1085;height:207" coordorigin="7615,8074" coordsize="1085,207" path="m7615,8280l8700,8280,8700,8074,7615,8074,7615,8280xe" filled="true" fillcolor="#ffffff" stroked="false">
                <v:path arrowok="t"/>
                <v:fill type="solid"/>
              </v:shape>
            </v:group>
            <v:group style="position:absolute;left:7615;top:8074;width:1085;height:207" coordorigin="7615,8074" coordsize="1085,207">
              <v:shape style="position:absolute;left:7615;top:8074;width:1085;height:207" coordorigin="7615,8074" coordsize="1085,207" path="m7615,8280l8700,8280,8700,8074,7615,8074,7615,8280xe" filled="false" stroked="true" strokeweight=".24pt" strokecolor="#ffffff">
                <v:path arrowok="t"/>
              </v:shape>
            </v:group>
            <v:group style="position:absolute;left:970;top:8282;width:2184;height:207" coordorigin="970,8282" coordsize="2184,207">
              <v:shape style="position:absolute;left:970;top:8282;width:2184;height:207" coordorigin="970,8282" coordsize="2184,207" path="m970,8489l3154,8489,3154,8282,970,8282,970,8489xe" filled="false" stroked="true" strokeweight=".24pt" strokecolor="#c0c0c0">
                <v:path arrowok="t"/>
              </v:shape>
            </v:group>
            <v:group style="position:absolute;left:3156;top:8282;width:4095;height:207" coordorigin="3156,8282" coordsize="4095,207">
              <v:shape style="position:absolute;left:3156;top:8282;width:4095;height:207" coordorigin="3156,8282" coordsize="4095,207" path="m3156,8489l7250,8489,7250,8282,3156,8282,3156,8489xe" filled="false" stroked="true" strokeweight=".24pt" strokecolor="#c0c0c0">
                <v:path arrowok="t"/>
              </v:shape>
            </v:group>
            <v:group style="position:absolute;left:7253;top:8282;width:360;height:207" coordorigin="7253,8282" coordsize="360,207">
              <v:shape style="position:absolute;left:7253;top:8282;width:360;height:207" coordorigin="7253,8282" coordsize="360,207" path="m7253,8489l7613,8489,7613,8282,7253,8282,7253,8489xe" filled="false" stroked="true" strokeweight=".24pt" strokecolor="#c0c0c0">
                <v:path arrowok="t"/>
              </v:shape>
            </v:group>
            <v:group style="position:absolute;left:7615;top:8282;width:1085;height:207" coordorigin="7615,8282" coordsize="1085,207">
              <v:shape style="position:absolute;left:7615;top:8282;width:1085;height:207" coordorigin="7615,8282" coordsize="1085,207" path="m7615,8489l8700,8489,8700,8282,7615,8282,7615,8489xe" filled="false" stroked="true" strokeweight=".24pt" strokecolor="#c0c0c0">
                <v:path arrowok="t"/>
              </v:shape>
            </v:group>
            <v:group style="position:absolute;left:970;top:8491;width:2184;height:207" coordorigin="970,8491" coordsize="2184,207">
              <v:shape style="position:absolute;left:970;top:8491;width:2184;height:207" coordorigin="970,8491" coordsize="2184,207" path="m970,8698l3154,8698,3154,8491,970,8491,970,8698xe" filled="false" stroked="true" strokeweight=".24pt" strokecolor="#c0c0c0">
                <v:path arrowok="t"/>
              </v:shape>
            </v:group>
            <v:group style="position:absolute;left:3156;top:8491;width:4095;height:207" coordorigin="3156,8491" coordsize="4095,207">
              <v:shape style="position:absolute;left:3156;top:8491;width:4095;height:207" coordorigin="3156,8491" coordsize="4095,207" path="m3156,8698l7250,8698,7250,8491,3156,8491,3156,8698xe" filled="false" stroked="true" strokeweight=".24pt" strokecolor="#c0c0c0">
                <v:path arrowok="t"/>
              </v:shape>
            </v:group>
            <v:group style="position:absolute;left:7253;top:8491;width:360;height:207" coordorigin="7253,8491" coordsize="360,207">
              <v:shape style="position:absolute;left:7253;top:8491;width:360;height:207" coordorigin="7253,8491" coordsize="360,207" path="m7253,8698l7613,8698,7613,8491,7253,8491,7253,8698xe" filled="false" stroked="true" strokeweight=".24pt" strokecolor="#c0c0c0">
                <v:path arrowok="t"/>
              </v:shape>
            </v:group>
            <v:group style="position:absolute;left:7615;top:8491;width:1085;height:207" coordorigin="7615,8491" coordsize="1085,207">
              <v:shape style="position:absolute;left:7615;top:8491;width:1085;height:207" coordorigin="7615,8491" coordsize="1085,207" path="m7615,8698l8700,8698,8700,8491,7615,8491,7615,8698xe" filled="false" stroked="true" strokeweight=".24pt" strokecolor="#c0c0c0">
                <v:path arrowok="t"/>
              </v:shape>
            </v:group>
            <v:group style="position:absolute;left:970;top:8700;width:2184;height:207" coordorigin="970,8700" coordsize="2184,207">
              <v:shape style="position:absolute;left:970;top:8700;width:2184;height:207" coordorigin="970,8700" coordsize="2184,207" path="m970,8906l3154,8906,3154,8700,970,8700,970,8906xe" filled="false" stroked="true" strokeweight=".24pt" strokecolor="#c0c0c0">
                <v:path arrowok="t"/>
              </v:shape>
            </v:group>
            <v:group style="position:absolute;left:3156;top:8700;width:4095;height:207" coordorigin="3156,8700" coordsize="4095,207">
              <v:shape style="position:absolute;left:3156;top:8700;width:4095;height:207" coordorigin="3156,8700" coordsize="4095,207" path="m3156,8906l7250,8906,7250,8700,3156,8700,3156,8906xe" filled="false" stroked="true" strokeweight=".24pt" strokecolor="#c0c0c0">
                <v:path arrowok="t"/>
              </v:shape>
            </v:group>
            <v:group style="position:absolute;left:7253;top:8700;width:360;height:207" coordorigin="7253,8700" coordsize="360,207">
              <v:shape style="position:absolute;left:7253;top:8700;width:360;height:207" coordorigin="7253,8700" coordsize="360,207" path="m7253,8906l7613,8906,7613,8700,7253,8700,7253,8906xe" filled="false" stroked="true" strokeweight=".24pt" strokecolor="#c0c0c0">
                <v:path arrowok="t"/>
              </v:shape>
            </v:group>
            <v:group style="position:absolute;left:7615;top:8700;width:1085;height:207" coordorigin="7615,8700" coordsize="1085,207">
              <v:shape style="position:absolute;left:7615;top:8700;width:1085;height:207" coordorigin="7615,8700" coordsize="1085,207" path="m7615,8906l8700,8906,8700,8700,7615,8700,7615,8906xe" filled="false" stroked="true" strokeweight=".24pt" strokecolor="#c0c0c0">
                <v:path arrowok="t"/>
              </v:shape>
            </v:group>
            <v:group style="position:absolute;left:970;top:8909;width:2184;height:207" coordorigin="970,8909" coordsize="2184,207">
              <v:shape style="position:absolute;left:970;top:8909;width:2184;height:207" coordorigin="970,8909" coordsize="2184,207" path="m970,9115l3154,9115,3154,8909,970,8909,970,9115xe" filled="true" fillcolor="#ffffff" stroked="false">
                <v:path arrowok="t"/>
                <v:fill type="solid"/>
              </v:shape>
            </v:group>
            <v:group style="position:absolute;left:970;top:8909;width:2184;height:207" coordorigin="970,8909" coordsize="2184,207">
              <v:shape style="position:absolute;left:970;top:8909;width:2184;height:207" coordorigin="970,8909" coordsize="2184,207" path="m970,9115l3154,9115,3154,8909,970,8909,970,9115xe" filled="false" stroked="true" strokeweight=".24pt" strokecolor="#ffffff">
                <v:path arrowok="t"/>
              </v:shape>
            </v:group>
            <v:group style="position:absolute;left:3156;top:8909;width:4095;height:207" coordorigin="3156,8909" coordsize="4095,207">
              <v:shape style="position:absolute;left:3156;top:8909;width:4095;height:207" coordorigin="3156,8909" coordsize="4095,207" path="m3156,9115l7250,9115,7250,8909,3156,8909,3156,9115xe" filled="true" fillcolor="#ffffff" stroked="false">
                <v:path arrowok="t"/>
                <v:fill type="solid"/>
              </v:shape>
            </v:group>
            <v:group style="position:absolute;left:3156;top:8909;width:4095;height:207" coordorigin="3156,8909" coordsize="4095,207">
              <v:shape style="position:absolute;left:3156;top:8909;width:4095;height:207" coordorigin="3156,8909" coordsize="4095,207" path="m3156,9115l7250,9115,7250,8909,3156,8909,3156,9115xe" filled="false" stroked="true" strokeweight=".24pt" strokecolor="#ffffff">
                <v:path arrowok="t"/>
              </v:shape>
            </v:group>
            <v:group style="position:absolute;left:7253;top:8909;width:360;height:207" coordorigin="7253,8909" coordsize="360,207">
              <v:shape style="position:absolute;left:7253;top:8909;width:360;height:207" coordorigin="7253,8909" coordsize="360,207" path="m7253,9115l7613,9115,7613,8909,7253,8909,7253,9115xe" filled="true" fillcolor="#ffffff" stroked="false">
                <v:path arrowok="t"/>
                <v:fill type="solid"/>
              </v:shape>
            </v:group>
            <v:group style="position:absolute;left:7253;top:8909;width:360;height:207" coordorigin="7253,8909" coordsize="360,207">
              <v:shape style="position:absolute;left:7253;top:8909;width:360;height:207" coordorigin="7253,8909" coordsize="360,207" path="m7253,9115l7613,9115,7613,8909,7253,8909,7253,9115xe" filled="false" stroked="true" strokeweight=".24pt" strokecolor="#ffffff">
                <v:path arrowok="t"/>
              </v:shape>
            </v:group>
            <v:group style="position:absolute;left:7615;top:8909;width:1085;height:207" coordorigin="7615,8909" coordsize="1085,207">
              <v:shape style="position:absolute;left:7615;top:8909;width:1085;height:207" coordorigin="7615,8909" coordsize="1085,207" path="m7615,9115l8700,9115,8700,8909,7615,8909,7615,9115xe" filled="true" fillcolor="#ffffff" stroked="false">
                <v:path arrowok="t"/>
                <v:fill type="solid"/>
              </v:shape>
            </v:group>
            <v:group style="position:absolute;left:7615;top:8909;width:1085;height:207" coordorigin="7615,8909" coordsize="1085,207">
              <v:shape style="position:absolute;left:7615;top:8909;width:1085;height:207" coordorigin="7615,8909" coordsize="1085,207" path="m7615,9115l8700,9115,8700,8909,7615,8909,7615,9115xe" filled="false" stroked="true" strokeweight=".24pt" strokecolor="#ffffff">
                <v:path arrowok="t"/>
              </v:shape>
            </v:group>
            <v:group style="position:absolute;left:970;top:9118;width:2184;height:209" coordorigin="970,9118" coordsize="2184,209">
              <v:shape style="position:absolute;left:970;top:9118;width:2184;height:209" coordorigin="970,9118" coordsize="2184,209" path="m970,9326l3154,9326,3154,9118,970,9118,970,9326xe" filled="true" fillcolor="#ffffff" stroked="false">
                <v:path arrowok="t"/>
                <v:fill type="solid"/>
              </v:shape>
            </v:group>
            <v:group style="position:absolute;left:970;top:9118;width:2184;height:209" coordorigin="970,9118" coordsize="2184,209">
              <v:shape style="position:absolute;left:970;top:9118;width:2184;height:209" coordorigin="970,9118" coordsize="2184,209" path="m970,9326l3154,9326,3154,9118,970,9118,970,9326xe" filled="false" stroked="true" strokeweight=".24pt" strokecolor="#ffffff">
                <v:path arrowok="t"/>
              </v:shape>
            </v:group>
            <v:group style="position:absolute;left:3156;top:9118;width:4095;height:209" coordorigin="3156,9118" coordsize="4095,209">
              <v:shape style="position:absolute;left:3156;top:9118;width:4095;height:209" coordorigin="3156,9118" coordsize="4095,209" path="m3156,9326l7250,9326,7250,9118,3156,9118,3156,9326xe" filled="true" fillcolor="#ffffff" stroked="false">
                <v:path arrowok="t"/>
                <v:fill type="solid"/>
              </v:shape>
            </v:group>
            <v:group style="position:absolute;left:3156;top:9118;width:4095;height:209" coordorigin="3156,9118" coordsize="4095,209">
              <v:shape style="position:absolute;left:3156;top:9118;width:4095;height:209" coordorigin="3156,9118" coordsize="4095,209" path="m3156,9326l7250,9326,7250,9118,3156,9118,3156,9326xe" filled="false" stroked="true" strokeweight=".24pt" strokecolor="#ffffff">
                <v:path arrowok="t"/>
              </v:shape>
            </v:group>
            <v:group style="position:absolute;left:7253;top:9118;width:360;height:209" coordorigin="7253,9118" coordsize="360,209">
              <v:shape style="position:absolute;left:7253;top:9118;width:360;height:209" coordorigin="7253,9118" coordsize="360,209" path="m7253,9326l7613,9326,7613,9118,7253,9118,7253,9326xe" filled="true" fillcolor="#ffffff" stroked="false">
                <v:path arrowok="t"/>
                <v:fill type="solid"/>
              </v:shape>
            </v:group>
            <v:group style="position:absolute;left:7253;top:9118;width:360;height:209" coordorigin="7253,9118" coordsize="360,209">
              <v:shape style="position:absolute;left:7253;top:9118;width:360;height:209" coordorigin="7253,9118" coordsize="360,209" path="m7253,9326l7613,9326,7613,9118,7253,9118,7253,9326xe" filled="false" stroked="true" strokeweight=".24pt" strokecolor="#ffffff">
                <v:path arrowok="t"/>
              </v:shape>
            </v:group>
            <v:group style="position:absolute;left:7615;top:9118;width:1085;height:209" coordorigin="7615,9118" coordsize="1085,209">
              <v:shape style="position:absolute;left:7615;top:9118;width:1085;height:209" coordorigin="7615,9118" coordsize="1085,209" path="m7615,9326l8700,9326,8700,9118,7615,9118,7615,9326xe" filled="true" fillcolor="#ffffff" stroked="false">
                <v:path arrowok="t"/>
                <v:fill type="solid"/>
              </v:shape>
            </v:group>
            <v:group style="position:absolute;left:7615;top:9118;width:1085;height:209" coordorigin="7615,9118" coordsize="1085,209">
              <v:shape style="position:absolute;left:7615;top:9118;width:1085;height:209" coordorigin="7615,9118" coordsize="1085,209" path="m7615,9326l8700,9326,8700,9118,7615,9118,7615,9326xe" filled="false" stroked="true" strokeweight=".24pt" strokecolor="#ffffff">
                <v:path arrowok="t"/>
              </v:shape>
            </v:group>
            <v:group style="position:absolute;left:970;top:9329;width:2184;height:207" coordorigin="970,9329" coordsize="2184,207">
              <v:shape style="position:absolute;left:970;top:9329;width:2184;height:207" coordorigin="970,9329" coordsize="2184,207" path="m970,9535l3154,9535,3154,9329,970,9329,970,9535xe" filled="false" stroked="true" strokeweight=".24pt" strokecolor="#c0c0c0">
                <v:path arrowok="t"/>
              </v:shape>
            </v:group>
            <v:group style="position:absolute;left:3156;top:9329;width:4095;height:207" coordorigin="3156,9329" coordsize="4095,207">
              <v:shape style="position:absolute;left:3156;top:9329;width:4095;height:207" coordorigin="3156,9329" coordsize="4095,207" path="m3156,9535l7250,9535,7250,9329,3156,9329,3156,9535xe" filled="false" stroked="true" strokeweight=".24pt" strokecolor="#c0c0c0">
                <v:path arrowok="t"/>
              </v:shape>
            </v:group>
            <v:group style="position:absolute;left:7253;top:9329;width:360;height:207" coordorigin="7253,9329" coordsize="360,207">
              <v:shape style="position:absolute;left:7253;top:9329;width:360;height:207" coordorigin="7253,9329" coordsize="360,207" path="m7253,9535l7613,9535,7613,9329,7253,9329,7253,9535xe" filled="false" stroked="true" strokeweight=".24pt" strokecolor="#c0c0c0">
                <v:path arrowok="t"/>
              </v:shape>
            </v:group>
            <v:group style="position:absolute;left:7615;top:9329;width:1085;height:207" coordorigin="7615,9329" coordsize="1085,207">
              <v:shape style="position:absolute;left:7615;top:9329;width:1085;height:207" coordorigin="7615,9329" coordsize="1085,207" path="m7615,9535l8700,9535,8700,9329,7615,9329,7615,9535xe" filled="false" stroked="true" strokeweight=".24pt" strokecolor="#c0c0c0">
                <v:path arrowok="t"/>
              </v:shape>
            </v:group>
            <v:group style="position:absolute;left:970;top:9538;width:2184;height:207" coordorigin="970,9538" coordsize="2184,207">
              <v:shape style="position:absolute;left:970;top:9538;width:2184;height:207" coordorigin="970,9538" coordsize="2184,207" path="m970,9744l3154,9744,3154,9538,970,9538,970,9744xe" filled="true" fillcolor="#ffffff" stroked="false">
                <v:path arrowok="t"/>
                <v:fill type="solid"/>
              </v:shape>
            </v:group>
            <v:group style="position:absolute;left:970;top:9538;width:2184;height:207" coordorigin="970,9538" coordsize="2184,207">
              <v:shape style="position:absolute;left:970;top:9538;width:2184;height:207" coordorigin="970,9538" coordsize="2184,207" path="m970,9744l3154,9744,3154,9538,970,9538,970,9744xe" filled="false" stroked="true" strokeweight=".24pt" strokecolor="#ffffff">
                <v:path arrowok="t"/>
              </v:shape>
            </v:group>
            <v:group style="position:absolute;left:3156;top:9538;width:4095;height:207" coordorigin="3156,9538" coordsize="4095,207">
              <v:shape style="position:absolute;left:3156;top:9538;width:4095;height:207" coordorigin="3156,9538" coordsize="4095,207" path="m3156,9744l7250,9744,7250,9538,3156,9538,3156,9744xe" filled="true" fillcolor="#ffffff" stroked="false">
                <v:path arrowok="t"/>
                <v:fill type="solid"/>
              </v:shape>
            </v:group>
            <v:group style="position:absolute;left:3156;top:9538;width:4095;height:207" coordorigin="3156,9538" coordsize="4095,207">
              <v:shape style="position:absolute;left:3156;top:9538;width:4095;height:207" coordorigin="3156,9538" coordsize="4095,207" path="m3156,9744l7250,9744,7250,9538,3156,9538,3156,9744xe" filled="false" stroked="true" strokeweight=".24pt" strokecolor="#ffffff">
                <v:path arrowok="t"/>
              </v:shape>
            </v:group>
            <v:group style="position:absolute;left:7253;top:9538;width:360;height:207" coordorigin="7253,9538" coordsize="360,207">
              <v:shape style="position:absolute;left:7253;top:9538;width:360;height:207" coordorigin="7253,9538" coordsize="360,207" path="m7253,9744l7613,9744,7613,9538,7253,9538,7253,9744xe" filled="true" fillcolor="#ffffff" stroked="false">
                <v:path arrowok="t"/>
                <v:fill type="solid"/>
              </v:shape>
            </v:group>
            <v:group style="position:absolute;left:7253;top:9538;width:360;height:207" coordorigin="7253,9538" coordsize="360,207">
              <v:shape style="position:absolute;left:7253;top:9538;width:360;height:207" coordorigin="7253,9538" coordsize="360,207" path="m7253,9744l7613,9744,7613,9538,7253,9538,7253,9744xe" filled="false" stroked="true" strokeweight=".24pt" strokecolor="#ffffff">
                <v:path arrowok="t"/>
              </v:shape>
            </v:group>
            <v:group style="position:absolute;left:7615;top:9538;width:1085;height:207" coordorigin="7615,9538" coordsize="1085,207">
              <v:shape style="position:absolute;left:7615;top:9538;width:1085;height:207" coordorigin="7615,9538" coordsize="1085,207" path="m7615,9744l8700,9744,8700,9538,7615,9538,7615,9744xe" filled="true" fillcolor="#ffffff" stroked="false">
                <v:path arrowok="t"/>
                <v:fill type="solid"/>
              </v:shape>
            </v:group>
            <v:group style="position:absolute;left:7615;top:9538;width:1085;height:207" coordorigin="7615,9538" coordsize="1085,207">
              <v:shape style="position:absolute;left:7615;top:9538;width:1085;height:207" coordorigin="7615,9538" coordsize="1085,207" path="m7615,9744l8700,9744,8700,9538,7615,9538,7615,9744xe" filled="false" stroked="true" strokeweight=".24pt" strokecolor="#ffffff">
                <v:path arrowok="t"/>
              </v:shape>
            </v:group>
            <v:group style="position:absolute;left:970;top:9746;width:2184;height:207" coordorigin="970,9746" coordsize="2184,207">
              <v:shape style="position:absolute;left:970;top:9746;width:2184;height:207" coordorigin="970,9746" coordsize="2184,207" path="m970,9953l3154,9953,3154,9746,970,9746,970,9953xe" filled="false" stroked="true" strokeweight=".24pt" strokecolor="#c0c0c0">
                <v:path arrowok="t"/>
              </v:shape>
            </v:group>
            <v:group style="position:absolute;left:3156;top:9746;width:4095;height:207" coordorigin="3156,9746" coordsize="4095,207">
              <v:shape style="position:absolute;left:3156;top:9746;width:4095;height:207" coordorigin="3156,9746" coordsize="4095,207" path="m3156,9953l7250,9953,7250,9746,3156,9746,3156,9953xe" filled="false" stroked="true" strokeweight=".24pt" strokecolor="#c0c0c0">
                <v:path arrowok="t"/>
              </v:shape>
            </v:group>
            <v:group style="position:absolute;left:7253;top:9746;width:360;height:207" coordorigin="7253,9746" coordsize="360,207">
              <v:shape style="position:absolute;left:7253;top:9746;width:360;height:207" coordorigin="7253,9746" coordsize="360,207" path="m7253,9953l7613,9953,7613,9746,7253,9746,7253,9953xe" filled="false" stroked="true" strokeweight=".24pt" strokecolor="#c0c0c0">
                <v:path arrowok="t"/>
              </v:shape>
            </v:group>
            <v:group style="position:absolute;left:7615;top:9746;width:1085;height:207" coordorigin="7615,9746" coordsize="1085,207">
              <v:shape style="position:absolute;left:7615;top:9746;width:1085;height:207" coordorigin="7615,9746" coordsize="1085,207" path="m7615,9953l8700,9953,8700,9746,7615,9746,7615,9953xe" filled="false" stroked="true" strokeweight=".24pt" strokecolor="#c0c0c0">
                <v:path arrowok="t"/>
              </v:shape>
            </v:group>
            <v:group style="position:absolute;left:970;top:9955;width:2184;height:207" coordorigin="970,9955" coordsize="2184,207">
              <v:shape style="position:absolute;left:970;top:9955;width:2184;height:207" coordorigin="970,9955" coordsize="2184,207" path="m970,10162l3154,10162,3154,9955,970,9955,970,10162xe" filled="true" fillcolor="#ffffff" stroked="false">
                <v:path arrowok="t"/>
                <v:fill type="solid"/>
              </v:shape>
            </v:group>
            <v:group style="position:absolute;left:970;top:9955;width:2184;height:207" coordorigin="970,9955" coordsize="2184,207">
              <v:shape style="position:absolute;left:970;top:9955;width:2184;height:207" coordorigin="970,9955" coordsize="2184,207" path="m970,10162l3154,10162,3154,9955,970,9955,970,10162xe" filled="false" stroked="true" strokeweight=".24pt" strokecolor="#ffffff">
                <v:path arrowok="t"/>
              </v:shape>
            </v:group>
            <v:group style="position:absolute;left:3156;top:9955;width:4095;height:207" coordorigin="3156,9955" coordsize="4095,207">
              <v:shape style="position:absolute;left:3156;top:9955;width:4095;height:207" coordorigin="3156,9955" coordsize="4095,207" path="m3156,10162l7250,10162,7250,9955,3156,9955,3156,10162xe" filled="true" fillcolor="#ffffff" stroked="false">
                <v:path arrowok="t"/>
                <v:fill type="solid"/>
              </v:shape>
            </v:group>
            <v:group style="position:absolute;left:3156;top:9955;width:4095;height:207" coordorigin="3156,9955" coordsize="4095,207">
              <v:shape style="position:absolute;left:3156;top:9955;width:4095;height:207" coordorigin="3156,9955" coordsize="4095,207" path="m3156,10162l7250,10162,7250,9955,3156,9955,3156,10162xe" filled="false" stroked="true" strokeweight=".24pt" strokecolor="#ffffff">
                <v:path arrowok="t"/>
              </v:shape>
            </v:group>
            <v:group style="position:absolute;left:7253;top:9955;width:360;height:207" coordorigin="7253,9955" coordsize="360,207">
              <v:shape style="position:absolute;left:7253;top:9955;width:360;height:207" coordorigin="7253,9955" coordsize="360,207" path="m7253,10162l7613,10162,7613,9955,7253,9955,7253,10162xe" filled="true" fillcolor="#ffffff" stroked="false">
                <v:path arrowok="t"/>
                <v:fill type="solid"/>
              </v:shape>
            </v:group>
            <v:group style="position:absolute;left:7253;top:9955;width:360;height:207" coordorigin="7253,9955" coordsize="360,207">
              <v:shape style="position:absolute;left:7253;top:9955;width:360;height:207" coordorigin="7253,9955" coordsize="360,207" path="m7253,10162l7613,10162,7613,9955,7253,9955,7253,10162xe" filled="false" stroked="true" strokeweight=".24pt" strokecolor="#ffffff">
                <v:path arrowok="t"/>
              </v:shape>
            </v:group>
            <v:group style="position:absolute;left:7615;top:9955;width:1085;height:207" coordorigin="7615,9955" coordsize="1085,207">
              <v:shape style="position:absolute;left:7615;top:9955;width:1085;height:207" coordorigin="7615,9955" coordsize="1085,207" path="m7615,10162l8700,10162,8700,9955,7615,9955,7615,10162xe" filled="true" fillcolor="#ffffff" stroked="false">
                <v:path arrowok="t"/>
                <v:fill type="solid"/>
              </v:shape>
            </v:group>
            <v:group style="position:absolute;left:7615;top:9955;width:1085;height:207" coordorigin="7615,9955" coordsize="1085,207">
              <v:shape style="position:absolute;left:7615;top:9955;width:1085;height:207" coordorigin="7615,9955" coordsize="1085,207" path="m7615,10162l8700,10162,8700,9955,7615,9955,7615,10162xe" filled="false" stroked="true" strokeweight=".24pt" strokecolor="#ffffff">
                <v:path arrowok="t"/>
              </v:shape>
            </v:group>
            <v:group style="position:absolute;left:970;top:10164;width:2184;height:207" coordorigin="970,10164" coordsize="2184,207">
              <v:shape style="position:absolute;left:970;top:10164;width:2184;height:207" coordorigin="970,10164" coordsize="2184,207" path="m970,10370l3154,10370,3154,10164,970,10164,970,10370xe" filled="false" stroked="true" strokeweight=".24pt" strokecolor="#c0c0c0">
                <v:path arrowok="t"/>
              </v:shape>
            </v:group>
            <v:group style="position:absolute;left:3156;top:10164;width:4095;height:207" coordorigin="3156,10164" coordsize="4095,207">
              <v:shape style="position:absolute;left:3156;top:10164;width:4095;height:207" coordorigin="3156,10164" coordsize="4095,207" path="m3156,10370l7250,10370,7250,10164,3156,10164,3156,10370xe" filled="false" stroked="true" strokeweight=".24pt" strokecolor="#c0c0c0">
                <v:path arrowok="t"/>
              </v:shape>
            </v:group>
            <v:group style="position:absolute;left:7253;top:10164;width:360;height:207" coordorigin="7253,10164" coordsize="360,207">
              <v:shape style="position:absolute;left:7253;top:10164;width:360;height:207" coordorigin="7253,10164" coordsize="360,207" path="m7253,10370l7613,10370,7613,10164,7253,10164,7253,10370xe" filled="false" stroked="true" strokeweight=".24pt" strokecolor="#c0c0c0">
                <v:path arrowok="t"/>
              </v:shape>
            </v:group>
            <v:group style="position:absolute;left:7615;top:10164;width:1085;height:207" coordorigin="7615,10164" coordsize="1085,207">
              <v:shape style="position:absolute;left:7615;top:10164;width:1085;height:207" coordorigin="7615,10164" coordsize="1085,207" path="m7615,10370l8700,10370,8700,10164,7615,10164,7615,10370xe" filled="false" stroked="true" strokeweight=".24pt" strokecolor="#c0c0c0">
                <v:path arrowok="t"/>
              </v:shape>
            </v:group>
            <v:group style="position:absolute;left:970;top:10373;width:2184;height:207" coordorigin="970,10373" coordsize="2184,207">
              <v:shape style="position:absolute;left:970;top:10373;width:2184;height:207" coordorigin="970,10373" coordsize="2184,207" path="m970,10579l3154,10579,3154,10373,970,10373,970,10579xe" filled="true" fillcolor="#ffffff" stroked="false">
                <v:path arrowok="t"/>
                <v:fill type="solid"/>
              </v:shape>
            </v:group>
            <v:group style="position:absolute;left:970;top:10373;width:2184;height:207" coordorigin="970,10373" coordsize="2184,207">
              <v:shape style="position:absolute;left:970;top:10373;width:2184;height:207" coordorigin="970,10373" coordsize="2184,207" path="m970,10579l3154,10579,3154,10373,970,10373,970,10579xe" filled="false" stroked="true" strokeweight=".24pt" strokecolor="#ffffff">
                <v:path arrowok="t"/>
              </v:shape>
            </v:group>
            <v:group style="position:absolute;left:3156;top:10373;width:4095;height:207" coordorigin="3156,10373" coordsize="4095,207">
              <v:shape style="position:absolute;left:3156;top:10373;width:4095;height:207" coordorigin="3156,10373" coordsize="4095,207" path="m3156,10579l7250,10579,7250,10373,3156,10373,3156,10579xe" filled="true" fillcolor="#ffffff" stroked="false">
                <v:path arrowok="t"/>
                <v:fill type="solid"/>
              </v:shape>
            </v:group>
            <v:group style="position:absolute;left:3156;top:10373;width:4095;height:207" coordorigin="3156,10373" coordsize="4095,207">
              <v:shape style="position:absolute;left:3156;top:10373;width:4095;height:207" coordorigin="3156,10373" coordsize="4095,207" path="m3156,10579l7250,10579,7250,10373,3156,10373,3156,10579xe" filled="false" stroked="true" strokeweight=".24pt" strokecolor="#ffffff">
                <v:path arrowok="t"/>
              </v:shape>
            </v:group>
            <v:group style="position:absolute;left:7253;top:10373;width:360;height:207" coordorigin="7253,10373" coordsize="360,207">
              <v:shape style="position:absolute;left:7253;top:10373;width:360;height:207" coordorigin="7253,10373" coordsize="360,207" path="m7253,10579l7613,10579,7613,10373,7253,10373,7253,10579xe" filled="true" fillcolor="#ffffff" stroked="false">
                <v:path arrowok="t"/>
                <v:fill type="solid"/>
              </v:shape>
            </v:group>
            <v:group style="position:absolute;left:7253;top:10373;width:360;height:207" coordorigin="7253,10373" coordsize="360,207">
              <v:shape style="position:absolute;left:7253;top:10373;width:360;height:207" coordorigin="7253,10373" coordsize="360,207" path="m7253,10579l7613,10579,7613,10373,7253,10373,7253,10579xe" filled="false" stroked="true" strokeweight=".24pt" strokecolor="#ffffff">
                <v:path arrowok="t"/>
              </v:shape>
            </v:group>
            <v:group style="position:absolute;left:7615;top:10373;width:1085;height:207" coordorigin="7615,10373" coordsize="1085,207">
              <v:shape style="position:absolute;left:7615;top:10373;width:1085;height:207" coordorigin="7615,10373" coordsize="1085,207" path="m7615,10579l8700,10579,8700,10373,7615,10373,7615,10579xe" filled="true" fillcolor="#ffffff" stroked="false">
                <v:path arrowok="t"/>
                <v:fill type="solid"/>
              </v:shape>
            </v:group>
            <v:group style="position:absolute;left:7615;top:10373;width:1085;height:207" coordorigin="7615,10373" coordsize="1085,207">
              <v:shape style="position:absolute;left:7615;top:10373;width:1085;height:207" coordorigin="7615,10373" coordsize="1085,207" path="m7615,10579l8700,10579,8700,10373,7615,10373,7615,10579xe" filled="false" stroked="true" strokeweight=".24pt" strokecolor="#ffffff">
                <v:path arrowok="t"/>
              </v:shape>
            </v:group>
            <v:group style="position:absolute;left:970;top:10582;width:2184;height:207" coordorigin="970,10582" coordsize="2184,207">
              <v:shape style="position:absolute;left:970;top:10582;width:2184;height:207" coordorigin="970,10582" coordsize="2184,207" path="m970,10788l3154,10788,3154,10582,970,10582,970,10788xe" filled="false" stroked="true" strokeweight=".24pt" strokecolor="#c0c0c0">
                <v:path arrowok="t"/>
              </v:shape>
            </v:group>
            <v:group style="position:absolute;left:3156;top:10582;width:4095;height:207" coordorigin="3156,10582" coordsize="4095,207">
              <v:shape style="position:absolute;left:3156;top:10582;width:4095;height:207" coordorigin="3156,10582" coordsize="4095,207" path="m3156,10788l7250,10788,7250,10582,3156,10582,3156,10788xe" filled="false" stroked="true" strokeweight=".24pt" strokecolor="#c0c0c0">
                <v:path arrowok="t"/>
              </v:shape>
            </v:group>
            <v:group style="position:absolute;left:7253;top:10582;width:360;height:207" coordorigin="7253,10582" coordsize="360,207">
              <v:shape style="position:absolute;left:7253;top:10582;width:360;height:207" coordorigin="7253,10582" coordsize="360,207" path="m7253,10788l7613,10788,7613,10582,7253,10582,7253,10788xe" filled="false" stroked="true" strokeweight=".24pt" strokecolor="#c0c0c0">
                <v:path arrowok="t"/>
              </v:shape>
            </v:group>
            <v:group style="position:absolute;left:7615;top:10582;width:1085;height:207" coordorigin="7615,10582" coordsize="1085,207">
              <v:shape style="position:absolute;left:7615;top:10582;width:1085;height:207" coordorigin="7615,10582" coordsize="1085,207" path="m7615,10788l8700,10788,8700,10582,7615,10582,7615,10788xe" filled="false" stroked="true" strokeweight=".24pt" strokecolor="#c0c0c0">
                <v:path arrowok="t"/>
              </v:shape>
            </v:group>
            <v:group style="position:absolute;left:970;top:10790;width:2184;height:207" coordorigin="970,10790" coordsize="2184,207">
              <v:shape style="position:absolute;left:970;top:10790;width:2184;height:207" coordorigin="970,10790" coordsize="2184,207" path="m970,10997l3154,10997,3154,10790,970,10790,970,10997xe" filled="true" fillcolor="#ffffff" stroked="false">
                <v:path arrowok="t"/>
                <v:fill type="solid"/>
              </v:shape>
            </v:group>
            <v:group style="position:absolute;left:970;top:10790;width:2184;height:207" coordorigin="970,10790" coordsize="2184,207">
              <v:shape style="position:absolute;left:970;top:10790;width:2184;height:207" coordorigin="970,10790" coordsize="2184,207" path="m970,10997l3154,10997,3154,10790,970,10790,970,10997xe" filled="false" stroked="true" strokeweight=".24pt" strokecolor="#ffffff">
                <v:path arrowok="t"/>
              </v:shape>
            </v:group>
            <v:group style="position:absolute;left:3156;top:10790;width:4095;height:207" coordorigin="3156,10790" coordsize="4095,207">
              <v:shape style="position:absolute;left:3156;top:10790;width:4095;height:207" coordorigin="3156,10790" coordsize="4095,207" path="m3156,10997l7250,10997,7250,10790,3156,10790,3156,10997xe" filled="true" fillcolor="#ffffff" stroked="false">
                <v:path arrowok="t"/>
                <v:fill type="solid"/>
              </v:shape>
            </v:group>
            <v:group style="position:absolute;left:3156;top:10790;width:4095;height:207" coordorigin="3156,10790" coordsize="4095,207">
              <v:shape style="position:absolute;left:3156;top:10790;width:4095;height:207" coordorigin="3156,10790" coordsize="4095,207" path="m3156,10997l7250,10997,7250,10790,3156,10790,3156,10997xe" filled="false" stroked="true" strokeweight=".24pt" strokecolor="#ffffff">
                <v:path arrowok="t"/>
              </v:shape>
            </v:group>
            <v:group style="position:absolute;left:7253;top:10790;width:360;height:207" coordorigin="7253,10790" coordsize="360,207">
              <v:shape style="position:absolute;left:7253;top:10790;width:360;height:207" coordorigin="7253,10790" coordsize="360,207" path="m7253,10997l7613,10997,7613,10790,7253,10790,7253,10997xe" filled="true" fillcolor="#ffffff" stroked="false">
                <v:path arrowok="t"/>
                <v:fill type="solid"/>
              </v:shape>
            </v:group>
            <v:group style="position:absolute;left:7253;top:10790;width:360;height:207" coordorigin="7253,10790" coordsize="360,207">
              <v:shape style="position:absolute;left:7253;top:10790;width:360;height:207" coordorigin="7253,10790" coordsize="360,207" path="m7253,10997l7613,10997,7613,10790,7253,10790,7253,10997xe" filled="false" stroked="true" strokeweight=".24pt" strokecolor="#ffffff">
                <v:path arrowok="t"/>
              </v:shape>
            </v:group>
            <v:group style="position:absolute;left:7615;top:10790;width:1085;height:207" coordorigin="7615,10790" coordsize="1085,207">
              <v:shape style="position:absolute;left:7615;top:10790;width:1085;height:207" coordorigin="7615,10790" coordsize="1085,207" path="m7615,10997l8700,10997,8700,10790,7615,10790,7615,10997xe" filled="true" fillcolor="#ffffff" stroked="false">
                <v:path arrowok="t"/>
                <v:fill type="solid"/>
              </v:shape>
            </v:group>
            <v:group style="position:absolute;left:7615;top:10790;width:1085;height:207" coordorigin="7615,10790" coordsize="1085,207">
              <v:shape style="position:absolute;left:7615;top:10790;width:1085;height:207" coordorigin="7615,10790" coordsize="1085,207" path="m7615,10997l8700,10997,8700,10790,7615,10790,7615,10997xe" filled="false" stroked="true" strokeweight=".24pt" strokecolor="#ffffff">
                <v:path arrowok="t"/>
              </v:shape>
            </v:group>
            <v:group style="position:absolute;left:970;top:10999;width:2184;height:207" coordorigin="970,10999" coordsize="2184,207">
              <v:shape style="position:absolute;left:970;top:10999;width:2184;height:207" coordorigin="970,10999" coordsize="2184,207" path="m970,11206l3154,11206,3154,10999,970,10999,970,11206xe" filled="false" stroked="true" strokeweight=".24pt" strokecolor="#c0c0c0">
                <v:path arrowok="t"/>
              </v:shape>
            </v:group>
            <v:group style="position:absolute;left:3156;top:10999;width:4095;height:207" coordorigin="3156,10999" coordsize="4095,207">
              <v:shape style="position:absolute;left:3156;top:10999;width:4095;height:207" coordorigin="3156,10999" coordsize="4095,207" path="m3156,11206l7250,11206,7250,10999,3156,10999,3156,11206xe" filled="false" stroked="true" strokeweight=".24pt" strokecolor="#c0c0c0">
                <v:path arrowok="t"/>
              </v:shape>
            </v:group>
            <v:group style="position:absolute;left:7253;top:10999;width:360;height:207" coordorigin="7253,10999" coordsize="360,207">
              <v:shape style="position:absolute;left:7253;top:10999;width:360;height:207" coordorigin="7253,10999" coordsize="360,207" path="m7253,11206l7613,11206,7613,10999,7253,10999,7253,11206xe" filled="false" stroked="true" strokeweight=".24pt" strokecolor="#c0c0c0">
                <v:path arrowok="t"/>
              </v:shape>
            </v:group>
            <v:group style="position:absolute;left:7615;top:10999;width:1085;height:207" coordorigin="7615,10999" coordsize="1085,207">
              <v:shape style="position:absolute;left:7615;top:10999;width:1085;height:207" coordorigin="7615,10999" coordsize="1085,207" path="m7615,11206l8700,11206,8700,10999,7615,10999,7615,11206xe" filled="false" stroked="true" strokeweight=".24pt" strokecolor="#c0c0c0">
                <v:path arrowok="t"/>
              </v:shape>
            </v:group>
            <v:group style="position:absolute;left:970;top:11208;width:2184;height:207" coordorigin="970,11208" coordsize="2184,207">
              <v:shape style="position:absolute;left:970;top:11208;width:2184;height:207" coordorigin="970,11208" coordsize="2184,207" path="m970,11414l3154,11414,3154,11208,970,11208,970,11414xe" filled="true" fillcolor="#ffffff" stroked="false">
                <v:path arrowok="t"/>
                <v:fill type="solid"/>
              </v:shape>
            </v:group>
            <v:group style="position:absolute;left:970;top:11208;width:2184;height:207" coordorigin="970,11208" coordsize="2184,207">
              <v:shape style="position:absolute;left:970;top:11208;width:2184;height:207" coordorigin="970,11208" coordsize="2184,207" path="m970,11414l3154,11414,3154,11208,970,11208,970,11414xe" filled="false" stroked="true" strokeweight=".24pt" strokecolor="#ffffff">
                <v:path arrowok="t"/>
              </v:shape>
            </v:group>
            <v:group style="position:absolute;left:3156;top:11208;width:4095;height:207" coordorigin="3156,11208" coordsize="4095,207">
              <v:shape style="position:absolute;left:3156;top:11208;width:4095;height:207" coordorigin="3156,11208" coordsize="4095,207" path="m3156,11414l7250,11414,7250,11208,3156,11208,3156,11414xe" filled="true" fillcolor="#ffffff" stroked="false">
                <v:path arrowok="t"/>
                <v:fill type="solid"/>
              </v:shape>
            </v:group>
            <v:group style="position:absolute;left:3156;top:11208;width:4095;height:207" coordorigin="3156,11208" coordsize="4095,207">
              <v:shape style="position:absolute;left:3156;top:11208;width:4095;height:207" coordorigin="3156,11208" coordsize="4095,207" path="m3156,11414l7250,11414,7250,11208,3156,11208,3156,11414xe" filled="false" stroked="true" strokeweight=".24pt" strokecolor="#ffffff">
                <v:path arrowok="t"/>
              </v:shape>
            </v:group>
            <v:group style="position:absolute;left:7253;top:11208;width:360;height:207" coordorigin="7253,11208" coordsize="360,207">
              <v:shape style="position:absolute;left:7253;top:11208;width:360;height:207" coordorigin="7253,11208" coordsize="360,207" path="m7253,11414l7613,11414,7613,11208,7253,11208,7253,11414xe" filled="true" fillcolor="#ffffff" stroked="false">
                <v:path arrowok="t"/>
                <v:fill type="solid"/>
              </v:shape>
            </v:group>
            <v:group style="position:absolute;left:7253;top:11208;width:360;height:207" coordorigin="7253,11208" coordsize="360,207">
              <v:shape style="position:absolute;left:7253;top:11208;width:360;height:207" coordorigin="7253,11208" coordsize="360,207" path="m7253,11414l7613,11414,7613,11208,7253,11208,7253,11414xe" filled="false" stroked="true" strokeweight=".24pt" strokecolor="#ffffff">
                <v:path arrowok="t"/>
              </v:shape>
            </v:group>
            <v:group style="position:absolute;left:7615;top:11208;width:1085;height:207" coordorigin="7615,11208" coordsize="1085,207">
              <v:shape style="position:absolute;left:7615;top:11208;width:1085;height:207" coordorigin="7615,11208" coordsize="1085,207" path="m7615,11414l8700,11414,8700,11208,7615,11208,7615,11414xe" filled="true" fillcolor="#ffffff" stroked="false">
                <v:path arrowok="t"/>
                <v:fill type="solid"/>
              </v:shape>
            </v:group>
            <v:group style="position:absolute;left:7615;top:11208;width:1085;height:207" coordorigin="7615,11208" coordsize="1085,207">
              <v:shape style="position:absolute;left:7615;top:11208;width:1085;height:207" coordorigin="7615,11208" coordsize="1085,207" path="m7615,11414l8700,11414,8700,11208,7615,11208,7615,11414xe" filled="false" stroked="true" strokeweight=".24pt" strokecolor="#ffffff">
                <v:path arrowok="t"/>
              </v:shape>
            </v:group>
            <v:group style="position:absolute;left:970;top:11417;width:2184;height:207" coordorigin="970,11417" coordsize="2184,207">
              <v:shape style="position:absolute;left:970;top:11417;width:2184;height:207" coordorigin="970,11417" coordsize="2184,207" path="m970,11623l3154,11623,3154,11417,970,11417,970,11623xe" filled="false" stroked="true" strokeweight=".24pt" strokecolor="#c0c0c0">
                <v:path arrowok="t"/>
              </v:shape>
            </v:group>
            <v:group style="position:absolute;left:3156;top:11417;width:4095;height:207" coordorigin="3156,11417" coordsize="4095,207">
              <v:shape style="position:absolute;left:3156;top:11417;width:4095;height:207" coordorigin="3156,11417" coordsize="4095,207" path="m3156,11623l7250,11623,7250,11417,3156,11417,3156,11623xe" filled="false" stroked="true" strokeweight=".24pt" strokecolor="#c0c0c0">
                <v:path arrowok="t"/>
              </v:shape>
            </v:group>
            <v:group style="position:absolute;left:7253;top:11417;width:360;height:207" coordorigin="7253,11417" coordsize="360,207">
              <v:shape style="position:absolute;left:7253;top:11417;width:360;height:207" coordorigin="7253,11417" coordsize="360,207" path="m7253,11623l7613,11623,7613,11417,7253,11417,7253,11623xe" filled="false" stroked="true" strokeweight=".24pt" strokecolor="#c0c0c0">
                <v:path arrowok="t"/>
              </v:shape>
            </v:group>
            <v:group style="position:absolute;left:7615;top:11417;width:1085;height:207" coordorigin="7615,11417" coordsize="1085,207">
              <v:shape style="position:absolute;left:7615;top:11417;width:1085;height:207" coordorigin="7615,11417" coordsize="1085,207" path="m7615,11623l8700,11623,8700,11417,7615,11417,7615,11623xe" filled="false" stroked="true" strokeweight=".24pt" strokecolor="#c0c0c0">
                <v:path arrowok="t"/>
              </v:shape>
            </v:group>
            <v:group style="position:absolute;left:970;top:11626;width:2184;height:209" coordorigin="970,11626" coordsize="2184,209">
              <v:shape style="position:absolute;left:970;top:11626;width:2184;height:209" coordorigin="970,11626" coordsize="2184,209" path="m970,11834l3154,11834,3154,11626,970,11626,970,11834xe" filled="true" fillcolor="#ffffff" stroked="false">
                <v:path arrowok="t"/>
                <v:fill type="solid"/>
              </v:shape>
            </v:group>
            <v:group style="position:absolute;left:970;top:11626;width:2184;height:209" coordorigin="970,11626" coordsize="2184,209">
              <v:shape style="position:absolute;left:970;top:11626;width:2184;height:209" coordorigin="970,11626" coordsize="2184,209" path="m970,11834l3154,11834,3154,11626,970,11626,970,11834xe" filled="false" stroked="true" strokeweight=".24pt" strokecolor="#ffffff">
                <v:path arrowok="t"/>
              </v:shape>
            </v:group>
            <v:group style="position:absolute;left:3156;top:11626;width:4095;height:209" coordorigin="3156,11626" coordsize="4095,209">
              <v:shape style="position:absolute;left:3156;top:11626;width:4095;height:209" coordorigin="3156,11626" coordsize="4095,209" path="m3156,11834l7250,11834,7250,11626,3156,11626,3156,11834xe" filled="true" fillcolor="#ffffff" stroked="false">
                <v:path arrowok="t"/>
                <v:fill type="solid"/>
              </v:shape>
            </v:group>
            <v:group style="position:absolute;left:3156;top:11626;width:4095;height:209" coordorigin="3156,11626" coordsize="4095,209">
              <v:shape style="position:absolute;left:3156;top:11626;width:4095;height:209" coordorigin="3156,11626" coordsize="4095,209" path="m3156,11834l7250,11834,7250,11626,3156,11626,3156,11834xe" filled="false" stroked="true" strokeweight=".24pt" strokecolor="#ffffff">
                <v:path arrowok="t"/>
              </v:shape>
            </v:group>
            <v:group style="position:absolute;left:7253;top:11626;width:360;height:209" coordorigin="7253,11626" coordsize="360,209">
              <v:shape style="position:absolute;left:7253;top:11626;width:360;height:209" coordorigin="7253,11626" coordsize="360,209" path="m7253,11834l7613,11834,7613,11626,7253,11626,7253,11834xe" filled="true" fillcolor="#ffffff" stroked="false">
                <v:path arrowok="t"/>
                <v:fill type="solid"/>
              </v:shape>
            </v:group>
            <v:group style="position:absolute;left:7253;top:11626;width:360;height:209" coordorigin="7253,11626" coordsize="360,209">
              <v:shape style="position:absolute;left:7253;top:11626;width:360;height:209" coordorigin="7253,11626" coordsize="360,209" path="m7253,11834l7613,11834,7613,11626,7253,11626,7253,11834xe" filled="false" stroked="true" strokeweight=".24pt" strokecolor="#ffffff">
                <v:path arrowok="t"/>
              </v:shape>
            </v:group>
            <v:group style="position:absolute;left:7615;top:11626;width:1085;height:209" coordorigin="7615,11626" coordsize="1085,209">
              <v:shape style="position:absolute;left:7615;top:11626;width:1085;height:209" coordorigin="7615,11626" coordsize="1085,209" path="m7615,11834l8700,11834,8700,11626,7615,11626,7615,11834xe" filled="true" fillcolor="#ffffff" stroked="false">
                <v:path arrowok="t"/>
                <v:fill type="solid"/>
              </v:shape>
            </v:group>
            <v:group style="position:absolute;left:7615;top:11626;width:1085;height:209" coordorigin="7615,11626" coordsize="1085,209">
              <v:shape style="position:absolute;left:7615;top:11626;width:1085;height:209" coordorigin="7615,11626" coordsize="1085,209" path="m7615,11834l8700,11834,8700,11626,7615,11626,7615,11834xe" filled="false" stroked="true" strokeweight=".24pt" strokecolor="#ffffff">
                <v:path arrowok="t"/>
              </v:shape>
            </v:group>
            <v:group style="position:absolute;left:970;top:11837;width:2184;height:207" coordorigin="970,11837" coordsize="2184,207">
              <v:shape style="position:absolute;left:970;top:11837;width:2184;height:207" coordorigin="970,11837" coordsize="2184,207" path="m970,12043l3154,12043,3154,11837,970,11837,970,12043xe" filled="false" stroked="true" strokeweight=".24pt" strokecolor="#c0c0c0">
                <v:path arrowok="t"/>
              </v:shape>
            </v:group>
            <v:group style="position:absolute;left:3156;top:11837;width:4095;height:207" coordorigin="3156,11837" coordsize="4095,207">
              <v:shape style="position:absolute;left:3156;top:11837;width:4095;height:207" coordorigin="3156,11837" coordsize="4095,207" path="m3156,12043l7250,12043,7250,11837,3156,11837,3156,12043xe" filled="false" stroked="true" strokeweight=".24pt" strokecolor="#c0c0c0">
                <v:path arrowok="t"/>
              </v:shape>
            </v:group>
            <v:group style="position:absolute;left:7253;top:11837;width:360;height:207" coordorigin="7253,11837" coordsize="360,207">
              <v:shape style="position:absolute;left:7253;top:11837;width:360;height:207" coordorigin="7253,11837" coordsize="360,207" path="m7253,12043l7613,12043,7613,11837,7253,11837,7253,12043xe" filled="false" stroked="true" strokeweight=".24pt" strokecolor="#c0c0c0">
                <v:path arrowok="t"/>
              </v:shape>
            </v:group>
            <v:group style="position:absolute;left:7615;top:11837;width:1085;height:207" coordorigin="7615,11837" coordsize="1085,207">
              <v:shape style="position:absolute;left:7615;top:11837;width:1085;height:207" coordorigin="7615,11837" coordsize="1085,207" path="m7615,12043l8700,12043,8700,11837,7615,11837,7615,12043xe" filled="false" stroked="true" strokeweight=".24pt" strokecolor="#c0c0c0">
                <v:path arrowok="t"/>
              </v:shape>
            </v:group>
            <v:group style="position:absolute;left:970;top:12046;width:2184;height:207" coordorigin="970,12046" coordsize="2184,207">
              <v:shape style="position:absolute;left:970;top:12046;width:2184;height:207" coordorigin="970,12046" coordsize="2184,207" path="m970,12252l3154,12252,3154,12046,970,12046,970,12252xe" filled="true" fillcolor="#ffffff" stroked="false">
                <v:path arrowok="t"/>
                <v:fill type="solid"/>
              </v:shape>
            </v:group>
            <v:group style="position:absolute;left:970;top:12046;width:2184;height:207" coordorigin="970,12046" coordsize="2184,207">
              <v:shape style="position:absolute;left:970;top:12046;width:2184;height:207" coordorigin="970,12046" coordsize="2184,207" path="m970,12252l3154,12252,3154,12046,970,12046,970,12252xe" filled="false" stroked="true" strokeweight=".24pt" strokecolor="#ffffff">
                <v:path arrowok="t"/>
              </v:shape>
            </v:group>
            <v:group style="position:absolute;left:3156;top:12046;width:4095;height:207" coordorigin="3156,12046" coordsize="4095,207">
              <v:shape style="position:absolute;left:3156;top:12046;width:4095;height:207" coordorigin="3156,12046" coordsize="4095,207" path="m3156,12252l7250,12252,7250,12046,3156,12046,3156,12252xe" filled="true" fillcolor="#ffffff" stroked="false">
                <v:path arrowok="t"/>
                <v:fill type="solid"/>
              </v:shape>
            </v:group>
            <v:group style="position:absolute;left:3156;top:12046;width:4095;height:207" coordorigin="3156,12046" coordsize="4095,207">
              <v:shape style="position:absolute;left:3156;top:12046;width:4095;height:207" coordorigin="3156,12046" coordsize="4095,207" path="m3156,12252l7250,12252,7250,12046,3156,12046,3156,12252xe" filled="false" stroked="true" strokeweight=".24pt" strokecolor="#ffffff">
                <v:path arrowok="t"/>
              </v:shape>
            </v:group>
            <v:group style="position:absolute;left:7253;top:12046;width:360;height:207" coordorigin="7253,12046" coordsize="360,207">
              <v:shape style="position:absolute;left:7253;top:12046;width:360;height:207" coordorigin="7253,12046" coordsize="360,207" path="m7253,12252l7613,12252,7613,12046,7253,12046,7253,12252xe" filled="true" fillcolor="#ffffff" stroked="false">
                <v:path arrowok="t"/>
                <v:fill type="solid"/>
              </v:shape>
            </v:group>
            <v:group style="position:absolute;left:7253;top:12046;width:360;height:207" coordorigin="7253,12046" coordsize="360,207">
              <v:shape style="position:absolute;left:7253;top:12046;width:360;height:207" coordorigin="7253,12046" coordsize="360,207" path="m7253,12252l7613,12252,7613,12046,7253,12046,7253,12252xe" filled="false" stroked="true" strokeweight=".24pt" strokecolor="#ffffff">
                <v:path arrowok="t"/>
              </v:shape>
            </v:group>
            <v:group style="position:absolute;left:7615;top:12046;width:1085;height:207" coordorigin="7615,12046" coordsize="1085,207">
              <v:shape style="position:absolute;left:7615;top:12046;width:1085;height:207" coordorigin="7615,12046" coordsize="1085,207" path="m7615,12252l8700,12252,8700,12046,7615,12046,7615,12252xe" filled="true" fillcolor="#ffffff" stroked="false">
                <v:path arrowok="t"/>
                <v:fill type="solid"/>
              </v:shape>
            </v:group>
            <v:group style="position:absolute;left:7615;top:12046;width:1085;height:207" coordorigin="7615,12046" coordsize="1085,207">
              <v:shape style="position:absolute;left:7615;top:12046;width:1085;height:207" coordorigin="7615,12046" coordsize="1085,207" path="m7615,12252l8700,12252,8700,12046,7615,12046,7615,12252xe" filled="false" stroked="true" strokeweight=".24pt" strokecolor="#ffffff">
                <v:path arrowok="t"/>
              </v:shape>
            </v:group>
            <v:group style="position:absolute;left:970;top:12254;width:2184;height:207" coordorigin="970,12254" coordsize="2184,207">
              <v:shape style="position:absolute;left:970;top:12254;width:2184;height:207" coordorigin="970,12254" coordsize="2184,207" path="m970,12461l3154,12461,3154,12254,970,12254,970,12461xe" filled="false" stroked="true" strokeweight=".24pt" strokecolor="#c0c0c0">
                <v:path arrowok="t"/>
              </v:shape>
            </v:group>
            <v:group style="position:absolute;left:3156;top:12254;width:4095;height:207" coordorigin="3156,12254" coordsize="4095,207">
              <v:shape style="position:absolute;left:3156;top:12254;width:4095;height:207" coordorigin="3156,12254" coordsize="4095,207" path="m3156,12461l7250,12461,7250,12254,3156,12254,3156,12461xe" filled="false" stroked="true" strokeweight=".24pt" strokecolor="#c0c0c0">
                <v:path arrowok="t"/>
              </v:shape>
            </v:group>
            <v:group style="position:absolute;left:7253;top:12254;width:360;height:207" coordorigin="7253,12254" coordsize="360,207">
              <v:shape style="position:absolute;left:7253;top:12254;width:360;height:207" coordorigin="7253,12254" coordsize="360,207" path="m7253,12461l7613,12461,7613,12254,7253,12254,7253,12461xe" filled="false" stroked="true" strokeweight=".24pt" strokecolor="#c0c0c0">
                <v:path arrowok="t"/>
              </v:shape>
            </v:group>
            <v:group style="position:absolute;left:7615;top:12254;width:1085;height:207" coordorigin="7615,12254" coordsize="1085,207">
              <v:shape style="position:absolute;left:7615;top:12254;width:1085;height:207" coordorigin="7615,12254" coordsize="1085,207" path="m7615,12461l8700,12461,8700,12254,7615,12254,7615,12461xe" filled="false" stroked="true" strokeweight=".24pt" strokecolor="#c0c0c0">
                <v:path arrowok="t"/>
              </v:shape>
            </v:group>
            <v:group style="position:absolute;left:970;top:12463;width:2184;height:207" coordorigin="970,12463" coordsize="2184,207">
              <v:shape style="position:absolute;left:970;top:12463;width:2184;height:207" coordorigin="970,12463" coordsize="2184,207" path="m970,12670l3154,12670,3154,12463,970,12463,970,12670xe" filled="true" fillcolor="#ffffff" stroked="false">
                <v:path arrowok="t"/>
                <v:fill type="solid"/>
              </v:shape>
            </v:group>
            <v:group style="position:absolute;left:970;top:12463;width:2184;height:207" coordorigin="970,12463" coordsize="2184,207">
              <v:shape style="position:absolute;left:970;top:12463;width:2184;height:207" coordorigin="970,12463" coordsize="2184,207" path="m970,12670l3154,12670,3154,12463,970,12463,970,12670xe" filled="false" stroked="true" strokeweight=".24pt" strokecolor="#ffffff">
                <v:path arrowok="t"/>
              </v:shape>
            </v:group>
            <v:group style="position:absolute;left:3156;top:12463;width:4095;height:207" coordorigin="3156,12463" coordsize="4095,207">
              <v:shape style="position:absolute;left:3156;top:12463;width:4095;height:207" coordorigin="3156,12463" coordsize="4095,207" path="m3156,12670l7250,12670,7250,12463,3156,12463,3156,12670xe" filled="true" fillcolor="#ffffff" stroked="false">
                <v:path arrowok="t"/>
                <v:fill type="solid"/>
              </v:shape>
            </v:group>
            <v:group style="position:absolute;left:3156;top:12463;width:4095;height:207" coordorigin="3156,12463" coordsize="4095,207">
              <v:shape style="position:absolute;left:3156;top:12463;width:4095;height:207" coordorigin="3156,12463" coordsize="4095,207" path="m3156,12670l7250,12670,7250,12463,3156,12463,3156,12670xe" filled="false" stroked="true" strokeweight=".24pt" strokecolor="#ffffff">
                <v:path arrowok="t"/>
              </v:shape>
            </v:group>
            <v:group style="position:absolute;left:7253;top:12463;width:360;height:207" coordorigin="7253,12463" coordsize="360,207">
              <v:shape style="position:absolute;left:7253;top:12463;width:360;height:207" coordorigin="7253,12463" coordsize="360,207" path="m7253,12670l7613,12670,7613,12463,7253,12463,7253,12670xe" filled="true" fillcolor="#ffffff" stroked="false">
                <v:path arrowok="t"/>
                <v:fill type="solid"/>
              </v:shape>
            </v:group>
            <v:group style="position:absolute;left:7253;top:12463;width:360;height:207" coordorigin="7253,12463" coordsize="360,207">
              <v:shape style="position:absolute;left:7253;top:12463;width:360;height:207" coordorigin="7253,12463" coordsize="360,207" path="m7253,12670l7613,12670,7613,12463,7253,12463,7253,12670xe" filled="false" stroked="true" strokeweight=".24pt" strokecolor="#ffffff">
                <v:path arrowok="t"/>
              </v:shape>
            </v:group>
            <v:group style="position:absolute;left:7615;top:12463;width:1085;height:207" coordorigin="7615,12463" coordsize="1085,207">
              <v:shape style="position:absolute;left:7615;top:12463;width:1085;height:207" coordorigin="7615,12463" coordsize="1085,207" path="m7615,12670l8700,12670,8700,12463,7615,12463,7615,12670xe" filled="true" fillcolor="#ffffff" stroked="false">
                <v:path arrowok="t"/>
                <v:fill type="solid"/>
              </v:shape>
            </v:group>
            <v:group style="position:absolute;left:7615;top:12463;width:1085;height:207" coordorigin="7615,12463" coordsize="1085,207">
              <v:shape style="position:absolute;left:7615;top:12463;width:1085;height:207" coordorigin="7615,12463" coordsize="1085,207" path="m7615,12670l8700,12670,8700,12463,7615,12463,7615,12670xe" filled="false" stroked="true" strokeweight=".24pt" strokecolor="#ffffff">
                <v:path arrowok="t"/>
              </v:shape>
            </v:group>
            <v:group style="position:absolute;left:970;top:12672;width:2184;height:207" coordorigin="970,12672" coordsize="2184,207">
              <v:shape style="position:absolute;left:970;top:12672;width:2184;height:207" coordorigin="970,12672" coordsize="2184,207" path="m970,12878l3154,12878,3154,12672,970,12672,970,12878xe" filled="false" stroked="true" strokeweight=".24pt" strokecolor="#c0c0c0">
                <v:path arrowok="t"/>
              </v:shape>
            </v:group>
            <v:group style="position:absolute;left:3156;top:12672;width:4095;height:207" coordorigin="3156,12672" coordsize="4095,207">
              <v:shape style="position:absolute;left:3156;top:12672;width:4095;height:207" coordorigin="3156,12672" coordsize="4095,207" path="m3156,12878l7250,12878,7250,12672,3156,12672,3156,12878xe" filled="false" stroked="true" strokeweight=".24pt" strokecolor="#c0c0c0">
                <v:path arrowok="t"/>
              </v:shape>
            </v:group>
            <v:group style="position:absolute;left:7253;top:12672;width:360;height:207" coordorigin="7253,12672" coordsize="360,207">
              <v:shape style="position:absolute;left:7253;top:12672;width:360;height:207" coordorigin="7253,12672" coordsize="360,207" path="m7253,12878l7613,12878,7613,12672,7253,12672,7253,12878xe" filled="false" stroked="true" strokeweight=".24pt" strokecolor="#c0c0c0">
                <v:path arrowok="t"/>
              </v:shape>
            </v:group>
            <v:group style="position:absolute;left:7615;top:12672;width:1085;height:207" coordorigin="7615,12672" coordsize="1085,207">
              <v:shape style="position:absolute;left:7615;top:12672;width:1085;height:207" coordorigin="7615,12672" coordsize="1085,207" path="m7615,12878l8700,12878,8700,12672,7615,12672,7615,12878xe" filled="false" stroked="true" strokeweight=".24pt" strokecolor="#c0c0c0">
                <v:path arrowok="t"/>
              </v:shape>
            </v:group>
            <v:group style="position:absolute;left:970;top:12881;width:2184;height:207" coordorigin="970,12881" coordsize="2184,207">
              <v:shape style="position:absolute;left:970;top:12881;width:2184;height:207" coordorigin="970,12881" coordsize="2184,207" path="m970,13087l3154,13087,3154,12881,970,12881,970,13087xe" filled="true" fillcolor="#ffffff" stroked="false">
                <v:path arrowok="t"/>
                <v:fill type="solid"/>
              </v:shape>
            </v:group>
            <v:group style="position:absolute;left:970;top:12881;width:2184;height:207" coordorigin="970,12881" coordsize="2184,207">
              <v:shape style="position:absolute;left:970;top:12881;width:2184;height:207" coordorigin="970,12881" coordsize="2184,207" path="m970,13087l3154,13087,3154,12881,970,12881,970,13087xe" filled="false" stroked="true" strokeweight=".24pt" strokecolor="#ffffff">
                <v:path arrowok="t"/>
              </v:shape>
            </v:group>
            <v:group style="position:absolute;left:3156;top:12881;width:4095;height:207" coordorigin="3156,12881" coordsize="4095,207">
              <v:shape style="position:absolute;left:3156;top:12881;width:4095;height:207" coordorigin="3156,12881" coordsize="4095,207" path="m3156,13087l7250,13087,7250,12881,3156,12881,3156,13087xe" filled="true" fillcolor="#ffffff" stroked="false">
                <v:path arrowok="t"/>
                <v:fill type="solid"/>
              </v:shape>
            </v:group>
            <v:group style="position:absolute;left:3156;top:12881;width:4095;height:207" coordorigin="3156,12881" coordsize="4095,207">
              <v:shape style="position:absolute;left:3156;top:12881;width:4095;height:207" coordorigin="3156,12881" coordsize="4095,207" path="m3156,13087l7250,13087,7250,12881,3156,12881,3156,13087xe" filled="false" stroked="true" strokeweight=".24pt" strokecolor="#ffffff">
                <v:path arrowok="t"/>
              </v:shape>
            </v:group>
            <v:group style="position:absolute;left:7253;top:12881;width:360;height:207" coordorigin="7253,12881" coordsize="360,207">
              <v:shape style="position:absolute;left:7253;top:12881;width:360;height:207" coordorigin="7253,12881" coordsize="360,207" path="m7253,13087l7613,13087,7613,12881,7253,12881,7253,13087xe" filled="true" fillcolor="#ffffff" stroked="false">
                <v:path arrowok="t"/>
                <v:fill type="solid"/>
              </v:shape>
            </v:group>
            <v:group style="position:absolute;left:7253;top:12881;width:360;height:207" coordorigin="7253,12881" coordsize="360,207">
              <v:shape style="position:absolute;left:7253;top:12881;width:360;height:207" coordorigin="7253,12881" coordsize="360,207" path="m7253,13087l7613,13087,7613,12881,7253,12881,7253,13087xe" filled="false" stroked="true" strokeweight=".24pt" strokecolor="#ffffff">
                <v:path arrowok="t"/>
              </v:shape>
            </v:group>
            <v:group style="position:absolute;left:7615;top:12881;width:1085;height:207" coordorigin="7615,12881" coordsize="1085,207">
              <v:shape style="position:absolute;left:7615;top:12881;width:1085;height:207" coordorigin="7615,12881" coordsize="1085,207" path="m7615,13087l8700,13087,8700,12881,7615,12881,7615,13087xe" filled="true" fillcolor="#ffffff" stroked="false">
                <v:path arrowok="t"/>
                <v:fill type="solid"/>
              </v:shape>
            </v:group>
            <v:group style="position:absolute;left:7615;top:12881;width:1085;height:207" coordorigin="7615,12881" coordsize="1085,207">
              <v:shape style="position:absolute;left:7615;top:12881;width:1085;height:207" coordorigin="7615,12881" coordsize="1085,207" path="m7615,13087l8700,13087,8700,12881,7615,12881,7615,13087xe" filled="false" stroked="true" strokeweight=".24pt" strokecolor="#ffffff">
                <v:path arrowok="t"/>
              </v:shape>
            </v:group>
            <v:group style="position:absolute;left:970;top:13090;width:2184;height:207" coordorigin="970,13090" coordsize="2184,207">
              <v:shape style="position:absolute;left:970;top:13090;width:2184;height:207" coordorigin="970,13090" coordsize="2184,207" path="m970,13296l3154,13296,3154,13090,970,13090,970,13296xe" filled="false" stroked="true" strokeweight=".24pt" strokecolor="#c0c0c0">
                <v:path arrowok="t"/>
              </v:shape>
            </v:group>
            <v:group style="position:absolute;left:3156;top:13090;width:4095;height:207" coordorigin="3156,13090" coordsize="4095,207">
              <v:shape style="position:absolute;left:3156;top:13090;width:4095;height:207" coordorigin="3156,13090" coordsize="4095,207" path="m3156,13296l7250,13296,7250,13090,3156,13090,3156,13296xe" filled="false" stroked="true" strokeweight=".24pt" strokecolor="#c0c0c0">
                <v:path arrowok="t"/>
              </v:shape>
            </v:group>
            <v:group style="position:absolute;left:7253;top:13090;width:360;height:207" coordorigin="7253,13090" coordsize="360,207">
              <v:shape style="position:absolute;left:7253;top:13090;width:360;height:207" coordorigin="7253,13090" coordsize="360,207" path="m7253,13296l7613,13296,7613,13090,7253,13090,7253,13296xe" filled="false" stroked="true" strokeweight=".24pt" strokecolor="#c0c0c0">
                <v:path arrowok="t"/>
              </v:shape>
            </v:group>
            <v:group style="position:absolute;left:7615;top:13090;width:1085;height:207" coordorigin="7615,13090" coordsize="1085,207">
              <v:shape style="position:absolute;left:7615;top:13090;width:1085;height:207" coordorigin="7615,13090" coordsize="1085,207" path="m7615,13296l8700,13296,8700,13090,7615,13090,7615,13296xe" filled="false" stroked="true" strokeweight=".24pt" strokecolor="#c0c0c0">
                <v:path arrowok="t"/>
              </v:shape>
            </v:group>
            <v:group style="position:absolute;left:970;top:13298;width:2184;height:207" coordorigin="970,13298" coordsize="2184,207">
              <v:shape style="position:absolute;left:970;top:13298;width:2184;height:207" coordorigin="970,13298" coordsize="2184,207" path="m970,13505l3154,13505,3154,13298,970,13298,970,13505xe" filled="true" fillcolor="#ffffff" stroked="false">
                <v:path arrowok="t"/>
                <v:fill type="solid"/>
              </v:shape>
            </v:group>
            <v:group style="position:absolute;left:970;top:13298;width:2184;height:207" coordorigin="970,13298" coordsize="2184,207">
              <v:shape style="position:absolute;left:970;top:13298;width:2184;height:207" coordorigin="970,13298" coordsize="2184,207" path="m970,13505l3154,13505,3154,13298,970,13298,970,13505xe" filled="false" stroked="true" strokeweight=".24pt" strokecolor="#ffffff">
                <v:path arrowok="t"/>
              </v:shape>
            </v:group>
            <v:group style="position:absolute;left:3156;top:13298;width:4095;height:207" coordorigin="3156,13298" coordsize="4095,207">
              <v:shape style="position:absolute;left:3156;top:13298;width:4095;height:207" coordorigin="3156,13298" coordsize="4095,207" path="m3156,13505l7250,13505,7250,13298,3156,13298,3156,13505xe" filled="true" fillcolor="#ffffff" stroked="false">
                <v:path arrowok="t"/>
                <v:fill type="solid"/>
              </v:shape>
            </v:group>
            <v:group style="position:absolute;left:3156;top:13298;width:4095;height:207" coordorigin="3156,13298" coordsize="4095,207">
              <v:shape style="position:absolute;left:3156;top:13298;width:4095;height:207" coordorigin="3156,13298" coordsize="4095,207" path="m3156,13505l7250,13505,7250,13298,3156,13298,3156,13505xe" filled="false" stroked="true" strokeweight=".24pt" strokecolor="#ffffff">
                <v:path arrowok="t"/>
              </v:shape>
            </v:group>
            <v:group style="position:absolute;left:7253;top:13298;width:360;height:207" coordorigin="7253,13298" coordsize="360,207">
              <v:shape style="position:absolute;left:7253;top:13298;width:360;height:207" coordorigin="7253,13298" coordsize="360,207" path="m7253,13505l7613,13505,7613,13298,7253,13298,7253,13505xe" filled="true" fillcolor="#ffffff" stroked="false">
                <v:path arrowok="t"/>
                <v:fill type="solid"/>
              </v:shape>
            </v:group>
            <v:group style="position:absolute;left:7253;top:13298;width:360;height:207" coordorigin="7253,13298" coordsize="360,207">
              <v:shape style="position:absolute;left:7253;top:13298;width:360;height:207" coordorigin="7253,13298" coordsize="360,207" path="m7253,13505l7613,13505,7613,13298,7253,13298,7253,13505xe" filled="false" stroked="true" strokeweight=".24pt" strokecolor="#ffffff">
                <v:path arrowok="t"/>
              </v:shape>
            </v:group>
            <v:group style="position:absolute;left:7615;top:13298;width:1085;height:207" coordorigin="7615,13298" coordsize="1085,207">
              <v:shape style="position:absolute;left:7615;top:13298;width:1085;height:207" coordorigin="7615,13298" coordsize="1085,207" path="m7615,13505l8700,13505,8700,13298,7615,13298,7615,13505xe" filled="true" fillcolor="#ffffff" stroked="false">
                <v:path arrowok="t"/>
                <v:fill type="solid"/>
              </v:shape>
            </v:group>
            <v:group style="position:absolute;left:7615;top:13298;width:1085;height:207" coordorigin="7615,13298" coordsize="1085,207">
              <v:shape style="position:absolute;left:7615;top:13298;width:1085;height:207" coordorigin="7615,13298" coordsize="1085,207" path="m7615,13505l8700,13505,8700,13298,7615,13298,7615,13505xe" filled="false" stroked="true" strokeweight=".24pt" strokecolor="#ffffff">
                <v:path arrowok="t"/>
              </v:shape>
            </v:group>
            <v:group style="position:absolute;left:970;top:13507;width:2184;height:207" coordorigin="970,13507" coordsize="2184,207">
              <v:shape style="position:absolute;left:970;top:13507;width:2184;height:207" coordorigin="970,13507" coordsize="2184,207" path="m970,13714l3154,13714,3154,13507,970,13507,970,13714xe" filled="false" stroked="true" strokeweight=".24pt" strokecolor="#c0c0c0">
                <v:path arrowok="t"/>
              </v:shape>
            </v:group>
            <v:group style="position:absolute;left:3156;top:13507;width:4095;height:207" coordorigin="3156,13507" coordsize="4095,207">
              <v:shape style="position:absolute;left:3156;top:13507;width:4095;height:207" coordorigin="3156,13507" coordsize="4095,207" path="m3156,13714l7250,13714,7250,13507,3156,13507,3156,13714xe" filled="false" stroked="true" strokeweight=".24pt" strokecolor="#c0c0c0">
                <v:path arrowok="t"/>
              </v:shape>
            </v:group>
            <v:group style="position:absolute;left:7253;top:13507;width:360;height:207" coordorigin="7253,13507" coordsize="360,207">
              <v:shape style="position:absolute;left:7253;top:13507;width:360;height:207" coordorigin="7253,13507" coordsize="360,207" path="m7253,13714l7613,13714,7613,13507,7253,13507,7253,13714xe" filled="false" stroked="true" strokeweight=".24pt" strokecolor="#c0c0c0">
                <v:path arrowok="t"/>
              </v:shape>
            </v:group>
            <v:group style="position:absolute;left:7615;top:13507;width:1085;height:207" coordorigin="7615,13507" coordsize="1085,207">
              <v:shape style="position:absolute;left:7615;top:13507;width:1085;height:207" coordorigin="7615,13507" coordsize="1085,207" path="m7615,13714l8700,13714,8700,13507,7615,13507,7615,13714xe" filled="false" stroked="true" strokeweight=".24pt" strokecolor="#c0c0c0">
                <v:path arrowok="t"/>
              </v:shape>
            </v:group>
            <v:group style="position:absolute;left:970;top:13716;width:2184;height:238" coordorigin="970,13716" coordsize="2184,238">
              <v:shape style="position:absolute;left:970;top:13716;width:2184;height:238" coordorigin="970,13716" coordsize="2184,238" path="m970,13954l3154,13954,3154,13716,970,13716,970,13954xe" filled="true" fillcolor="#ffffff" stroked="false">
                <v:path arrowok="t"/>
                <v:fill type="solid"/>
              </v:shape>
            </v:group>
            <v:group style="position:absolute;left:970;top:13716;width:2184;height:238" coordorigin="970,13716" coordsize="2184,238">
              <v:shape style="position:absolute;left:970;top:13716;width:2184;height:238" coordorigin="970,13716" coordsize="2184,238" path="m970,13954l3154,13954,3154,13716,970,13716,970,13954xe" filled="false" stroked="true" strokeweight=".24pt" strokecolor="#ffffff">
                <v:path arrowok="t"/>
              </v:shape>
            </v:group>
            <v:group style="position:absolute;left:3156;top:13716;width:4095;height:238" coordorigin="3156,13716" coordsize="4095,238">
              <v:shape style="position:absolute;left:3156;top:13716;width:4095;height:238" coordorigin="3156,13716" coordsize="4095,238" path="m3156,13954l7250,13954,7250,13716,3156,13716,3156,13954xe" filled="true" fillcolor="#ffffff" stroked="false">
                <v:path arrowok="t"/>
                <v:fill type="solid"/>
              </v:shape>
            </v:group>
            <v:group style="position:absolute;left:3156;top:13716;width:4095;height:238" coordorigin="3156,13716" coordsize="4095,238">
              <v:shape style="position:absolute;left:3156;top:13716;width:4095;height:238" coordorigin="3156,13716" coordsize="4095,238" path="m3156,13954l7250,13954,7250,13716,3156,13716,3156,13954xe" filled="false" stroked="true" strokeweight=".24pt" strokecolor="#ffffff">
                <v:path arrowok="t"/>
              </v:shape>
            </v:group>
            <v:group style="position:absolute;left:7253;top:13716;width:360;height:238" coordorigin="7253,13716" coordsize="360,238">
              <v:shape style="position:absolute;left:7253;top:13716;width:360;height:238" coordorigin="7253,13716" coordsize="360,238" path="m7253,13954l7613,13954,7613,13716,7253,13716,7253,13954xe" filled="true" fillcolor="#ffffff" stroked="false">
                <v:path arrowok="t"/>
                <v:fill type="solid"/>
              </v:shape>
            </v:group>
            <v:group style="position:absolute;left:7253;top:13716;width:360;height:238" coordorigin="7253,13716" coordsize="360,238">
              <v:shape style="position:absolute;left:7253;top:13716;width:360;height:238" coordorigin="7253,13716" coordsize="360,238" path="m7253,13954l7613,13954,7613,13716,7253,13716,7253,13954xe" filled="false" stroked="true" strokeweight=".24pt" strokecolor="#ffffff">
                <v:path arrowok="t"/>
              </v:shape>
            </v:group>
            <v:group style="position:absolute;left:7615;top:13716;width:1085;height:238" coordorigin="7615,13716" coordsize="1085,238">
              <v:shape style="position:absolute;left:7615;top:13716;width:1085;height:238" coordorigin="7615,13716" coordsize="1085,238" path="m7615,13954l8700,13954,8700,13716,7615,13716,7615,13954xe" filled="true" fillcolor="#ffffff" stroked="false">
                <v:path arrowok="t"/>
                <v:fill type="solid"/>
              </v:shape>
            </v:group>
            <v:group style="position:absolute;left:7615;top:13716;width:1085;height:238" coordorigin="7615,13716" coordsize="1085,238">
              <v:shape style="position:absolute;left:7615;top:13716;width:1085;height:238" coordorigin="7615,13716" coordsize="1085,238" path="m7615,13954l8700,13954,8700,13716,7615,13716,7615,13954xe" filled="false" stroked="true" strokeweight=".24pt" strokecolor="#ffffff">
                <v:path arrowok="t"/>
              </v:shape>
            </v:group>
            <v:group style="position:absolute;left:1757;top:12418;width:2;height:2" coordorigin="1757,12418" coordsize="2,2">
              <v:shape style="position:absolute;left:1757;top:12418;width:2;height:2" coordorigin="1757,12418" coordsize="0,0" path="m1757,12418l1757,12418e" filled="false" stroked="true" strokeweight=".24pt" strokecolor="#000000">
                <v:path arrowok="t"/>
              </v:shape>
            </v:group>
            <v:group style="position:absolute;left:850;top:850;width:9922;height:14175" coordorigin="850,850" coordsize="9922,14175">
              <v:shape style="position:absolute;left:850;top:850;width:9922;height:14175" coordorigin="850,850" coordsize="9922,14175" path="m10771,15024l850,15024,850,850,10771,850,10771,15024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spacing w:val="-9"/>
          <w:w w:val="10"/>
          <w:position w:val="-20"/>
        </w:rPr>
        <w:t>T</w:t>
      </w:r>
      <w:r>
        <w:rPr>
          <w:spacing w:val="-9"/>
          <w:w w:val="10"/>
          <w:position w:val="-103"/>
        </w:rPr>
        <w:t>E</w:t>
      </w:r>
      <w:r>
        <w:rPr>
          <w:spacing w:val="-9"/>
          <w:w w:val="10"/>
          <w:position w:val="-82"/>
        </w:rPr>
        <w:t>E</w:t>
      </w:r>
      <w:r>
        <w:rPr>
          <w:spacing w:val="-9"/>
          <w:w w:val="10"/>
          <w:position w:val="-103"/>
        </w:rPr>
        <w:t>E</w:t>
      </w:r>
      <w:r>
        <w:rPr>
          <w:spacing w:val="-9"/>
          <w:w w:val="10"/>
          <w:position w:val="-19"/>
        </w:rPr>
        <w:t>T</w:t>
      </w:r>
      <w:r>
        <w:rPr>
          <w:spacing w:val="-9"/>
          <w:w w:val="10"/>
        </w:rPr>
        <w:t>T</w:t>
      </w:r>
      <w:r>
        <w:rPr>
          <w:spacing w:val="-9"/>
          <w:w w:val="10"/>
          <w:position w:val="-61"/>
        </w:rPr>
        <w:t>E</w:t>
      </w:r>
      <w:r>
        <w:rPr>
          <w:spacing w:val="-9"/>
          <w:w w:val="10"/>
          <w:position w:val="-40"/>
        </w:rPr>
        <w:t>E</w:t>
      </w:r>
      <w:r>
        <w:rPr>
          <w:spacing w:val="-9"/>
          <w:w w:val="10"/>
        </w:rPr>
        <w:t>T</w:t>
      </w:r>
      <w:r>
        <w:rPr>
          <w:spacing w:val="-9"/>
          <w:w w:val="10"/>
          <w:position w:val="-41"/>
        </w:rPr>
        <w:t>E</w:t>
      </w:r>
      <w:r>
        <w:rPr>
          <w:spacing w:val="-9"/>
          <w:w w:val="10"/>
          <w:position w:val="-124"/>
        </w:rPr>
        <w:t>E</w:t>
      </w:r>
      <w:r>
        <w:rPr>
          <w:spacing w:val="-9"/>
          <w:w w:val="10"/>
          <w:position w:val="-83"/>
        </w:rPr>
        <w:t>E</w:t>
      </w:r>
      <w:r>
        <w:rPr>
          <w:spacing w:val="-9"/>
          <w:w w:val="10"/>
          <w:position w:val="-103"/>
        </w:rPr>
        <w:t>E</w:t>
      </w:r>
      <w:r>
        <w:rPr>
          <w:spacing w:val="-9"/>
          <w:w w:val="10"/>
        </w:rPr>
        <w:t>T</w:t>
      </w:r>
      <w:r>
        <w:rPr>
          <w:spacing w:val="-9"/>
          <w:w w:val="10"/>
          <w:position w:val="-20"/>
        </w:rPr>
        <w:t>T</w:t>
      </w:r>
      <w:r>
        <w:rPr>
          <w:spacing w:val="-9"/>
          <w:w w:val="10"/>
          <w:position w:val="-62"/>
        </w:rPr>
        <w:t>E</w:t>
      </w:r>
      <w:r>
        <w:rPr>
          <w:spacing w:val="-9"/>
          <w:w w:val="10"/>
          <w:position w:val="-103"/>
        </w:rPr>
        <w:t>E</w:t>
      </w:r>
      <w:r>
        <w:rPr>
          <w:spacing w:val="-9"/>
          <w:w w:val="10"/>
        </w:rPr>
        <w:t>T</w:t>
      </w:r>
      <w:r>
        <w:rPr>
          <w:spacing w:val="-9"/>
          <w:w w:val="10"/>
          <w:position w:val="-82"/>
        </w:rPr>
        <w:t>E</w:t>
      </w:r>
      <w:r>
        <w:rPr>
          <w:spacing w:val="-9"/>
          <w:w w:val="10"/>
          <w:position w:val="-19"/>
        </w:rPr>
        <w:t>T</w:t>
      </w:r>
      <w:r>
        <w:rPr>
          <w:spacing w:val="-9"/>
          <w:w w:val="10"/>
          <w:position w:val="-41"/>
        </w:rPr>
        <w:t>E</w:t>
      </w:r>
      <w:r>
        <w:rPr>
          <w:spacing w:val="-8"/>
          <w:w w:val="10"/>
          <w:position w:val="-124"/>
        </w:rPr>
        <w:t>E</w:t>
      </w:r>
      <w:r>
        <w:rPr>
          <w:spacing w:val="-9"/>
          <w:w w:val="10"/>
          <w:position w:val="-19"/>
        </w:rPr>
        <w:t>_</w:t>
      </w:r>
      <w:r>
        <w:rPr>
          <w:spacing w:val="-9"/>
          <w:w w:val="10"/>
          <w:position w:val="-40"/>
        </w:rPr>
        <w:t>_</w:t>
      </w:r>
      <w:r>
        <w:rPr>
          <w:spacing w:val="-9"/>
          <w:w w:val="10"/>
          <w:position w:val="-82"/>
        </w:rPr>
        <w:t>_</w:t>
      </w:r>
      <w:r>
        <w:rPr>
          <w:spacing w:val="-9"/>
          <w:w w:val="10"/>
          <w:position w:val="-103"/>
        </w:rPr>
        <w:t>_</w:t>
      </w:r>
      <w:r>
        <w:rPr>
          <w:spacing w:val="-9"/>
          <w:w w:val="10"/>
          <w:position w:val="-61"/>
        </w:rPr>
        <w:t>_</w:t>
      </w:r>
      <w:r>
        <w:rPr>
          <w:spacing w:val="-9"/>
          <w:w w:val="10"/>
        </w:rPr>
        <w:t>_</w:t>
      </w:r>
      <w:r>
        <w:rPr>
          <w:spacing w:val="-9"/>
          <w:w w:val="10"/>
          <w:position w:val="-62"/>
        </w:rPr>
        <w:t>_</w:t>
      </w:r>
      <w:r>
        <w:rPr>
          <w:spacing w:val="-9"/>
          <w:w w:val="10"/>
          <w:position w:val="-103"/>
        </w:rPr>
        <w:t>_</w:t>
      </w:r>
      <w:r>
        <w:rPr>
          <w:spacing w:val="-9"/>
          <w:w w:val="10"/>
        </w:rPr>
        <w:t>_</w:t>
      </w:r>
      <w:r>
        <w:rPr>
          <w:spacing w:val="-9"/>
          <w:w w:val="10"/>
          <w:position w:val="-124"/>
        </w:rPr>
        <w:t>__</w:t>
      </w:r>
      <w:r>
        <w:rPr>
          <w:spacing w:val="-9"/>
          <w:w w:val="10"/>
          <w:position w:val="-19"/>
        </w:rPr>
        <w:t>_</w:t>
      </w:r>
      <w:r>
        <w:rPr>
          <w:spacing w:val="-9"/>
          <w:w w:val="10"/>
          <w:position w:val="-41"/>
        </w:rPr>
        <w:t>_</w:t>
      </w:r>
      <w:r>
        <w:rPr>
          <w:spacing w:val="-9"/>
          <w:w w:val="10"/>
          <w:position w:val="-20"/>
        </w:rPr>
        <w:t>_</w:t>
      </w:r>
      <w:r>
        <w:rPr>
          <w:spacing w:val="-9"/>
          <w:w w:val="10"/>
          <w:position w:val="-83"/>
        </w:rPr>
        <w:t>_</w:t>
      </w:r>
      <w:r>
        <w:rPr>
          <w:spacing w:val="-9"/>
          <w:w w:val="10"/>
          <w:position w:val="-103"/>
        </w:rPr>
        <w:t>_</w:t>
      </w:r>
      <w:r>
        <w:rPr>
          <w:spacing w:val="-9"/>
          <w:w w:val="10"/>
        </w:rPr>
        <w:t>_</w:t>
      </w:r>
      <w:r>
        <w:rPr>
          <w:spacing w:val="-9"/>
          <w:w w:val="10"/>
          <w:position w:val="-62"/>
        </w:rPr>
        <w:t>_</w:t>
      </w:r>
      <w:r>
        <w:rPr>
          <w:spacing w:val="-9"/>
          <w:w w:val="10"/>
          <w:position w:val="-82"/>
        </w:rPr>
        <w:t>_</w:t>
      </w:r>
      <w:r>
        <w:rPr>
          <w:spacing w:val="-9"/>
          <w:w w:val="10"/>
          <w:position w:val="-103"/>
        </w:rPr>
        <w:t>_</w:t>
      </w:r>
      <w:r>
        <w:rPr>
          <w:spacing w:val="-9"/>
          <w:w w:val="10"/>
        </w:rPr>
        <w:t>_</w:t>
      </w:r>
      <w:r>
        <w:rPr>
          <w:spacing w:val="-9"/>
          <w:w w:val="10"/>
          <w:position w:val="-124"/>
        </w:rPr>
        <w:t>_</w:t>
      </w:r>
      <w:r>
        <w:rPr>
          <w:spacing w:val="-8"/>
          <w:w w:val="10"/>
          <w:position w:val="-124"/>
        </w:rPr>
        <w:t>_</w:t>
      </w:r>
      <w:r>
        <w:rPr>
          <w:spacing w:val="-9"/>
          <w:w w:val="10"/>
          <w:position w:val="-19"/>
        </w:rPr>
        <w:t>S</w:t>
      </w:r>
      <w:r>
        <w:rPr>
          <w:spacing w:val="-9"/>
          <w:w w:val="10"/>
          <w:position w:val="-40"/>
        </w:rPr>
        <w:t>A</w:t>
      </w:r>
      <w:r>
        <w:rPr>
          <w:spacing w:val="-9"/>
          <w:w w:val="10"/>
          <w:position w:val="-20"/>
        </w:rPr>
        <w:t>S</w:t>
      </w:r>
      <w:r>
        <w:rPr>
          <w:spacing w:val="-9"/>
          <w:w w:val="10"/>
          <w:position w:val="-41"/>
        </w:rPr>
        <w:t>A</w:t>
      </w:r>
      <w:r>
        <w:rPr>
          <w:spacing w:val="-9"/>
          <w:w w:val="10"/>
          <w:position w:val="-103"/>
        </w:rPr>
        <w:t>H</w:t>
      </w:r>
      <w:r>
        <w:rPr>
          <w:spacing w:val="-9"/>
          <w:w w:val="10"/>
          <w:position w:val="-82"/>
        </w:rPr>
        <w:t>D</w:t>
      </w:r>
      <w:r>
        <w:rPr>
          <w:spacing w:val="-9"/>
          <w:w w:val="10"/>
          <w:position w:val="-103"/>
        </w:rPr>
        <w:t>H</w:t>
      </w:r>
      <w:r>
        <w:rPr>
          <w:spacing w:val="-9"/>
          <w:w w:val="10"/>
          <w:position w:val="-61"/>
        </w:rPr>
        <w:t>C</w:t>
      </w:r>
      <w:r>
        <w:rPr>
          <w:spacing w:val="-9"/>
          <w:w w:val="10"/>
          <w:position w:val="-83"/>
        </w:rPr>
        <w:t>D</w:t>
      </w:r>
      <w:r>
        <w:rPr>
          <w:spacing w:val="-9"/>
          <w:w w:val="10"/>
        </w:rPr>
        <w:t>S</w:t>
      </w:r>
      <w:r>
        <w:rPr>
          <w:spacing w:val="-9"/>
          <w:w w:val="10"/>
          <w:position w:val="-20"/>
        </w:rPr>
        <w:t>S</w:t>
      </w:r>
      <w:r>
        <w:rPr>
          <w:spacing w:val="-9"/>
          <w:w w:val="10"/>
          <w:position w:val="-41"/>
        </w:rPr>
        <w:t>A</w:t>
      </w:r>
      <w:r>
        <w:rPr>
          <w:spacing w:val="-9"/>
          <w:w w:val="10"/>
          <w:position w:val="-61"/>
        </w:rPr>
        <w:t>C</w:t>
      </w:r>
      <w:r>
        <w:rPr>
          <w:spacing w:val="-9"/>
          <w:w w:val="10"/>
        </w:rPr>
        <w:t>S</w:t>
      </w:r>
      <w:r>
        <w:rPr>
          <w:spacing w:val="-9"/>
          <w:w w:val="10"/>
          <w:position w:val="-62"/>
        </w:rPr>
        <w:t>C</w:t>
      </w:r>
      <w:r>
        <w:rPr>
          <w:spacing w:val="-9"/>
          <w:w w:val="10"/>
          <w:position w:val="-83"/>
        </w:rPr>
        <w:t>D</w:t>
      </w:r>
      <w:r>
        <w:rPr>
          <w:spacing w:val="-9"/>
          <w:w w:val="10"/>
          <w:position w:val="-82"/>
        </w:rPr>
        <w:t>D</w:t>
      </w:r>
      <w:r>
        <w:rPr>
          <w:spacing w:val="-9"/>
          <w:w w:val="10"/>
          <w:position w:val="-103"/>
        </w:rPr>
        <w:t>H</w:t>
      </w:r>
      <w:r>
        <w:rPr>
          <w:spacing w:val="-9"/>
          <w:w w:val="10"/>
        </w:rPr>
        <w:t>S</w:t>
      </w:r>
      <w:r>
        <w:rPr>
          <w:spacing w:val="-8"/>
          <w:w w:val="10"/>
          <w:position w:val="-103"/>
        </w:rPr>
        <w:t>H</w:t>
      </w:r>
      <w:r>
        <w:rPr>
          <w:spacing w:val="-9"/>
          <w:w w:val="10"/>
          <w:position w:val="-19"/>
        </w:rPr>
        <w:t>T</w:t>
      </w:r>
      <w:r>
        <w:rPr>
          <w:spacing w:val="-9"/>
          <w:w w:val="10"/>
          <w:position w:val="-40"/>
        </w:rPr>
        <w:t>M</w:t>
      </w:r>
      <w:r>
        <w:rPr>
          <w:spacing w:val="-9"/>
          <w:w w:val="10"/>
          <w:position w:val="-20"/>
        </w:rPr>
        <w:t>T</w:t>
      </w:r>
      <w:r>
        <w:rPr>
          <w:spacing w:val="-9"/>
          <w:w w:val="10"/>
          <w:position w:val="-103"/>
        </w:rPr>
        <w:t>P</w:t>
      </w:r>
      <w:r>
        <w:rPr>
          <w:spacing w:val="-9"/>
          <w:w w:val="10"/>
        </w:rPr>
        <w:t>TT</w:t>
      </w:r>
      <w:r>
        <w:rPr>
          <w:spacing w:val="-9"/>
          <w:w w:val="10"/>
          <w:position w:val="-82"/>
        </w:rPr>
        <w:t>H</w:t>
      </w:r>
      <w:r>
        <w:rPr>
          <w:spacing w:val="-9"/>
          <w:w w:val="10"/>
          <w:position w:val="-124"/>
        </w:rPr>
        <w:t>P</w:t>
      </w:r>
      <w:r>
        <w:rPr>
          <w:spacing w:val="-9"/>
          <w:w w:val="10"/>
          <w:position w:val="-83"/>
        </w:rPr>
        <w:t>H</w:t>
      </w:r>
      <w:r>
        <w:rPr>
          <w:spacing w:val="-9"/>
          <w:w w:val="10"/>
          <w:position w:val="-61"/>
        </w:rPr>
        <w:t>O</w:t>
      </w:r>
      <w:r>
        <w:rPr>
          <w:spacing w:val="-9"/>
          <w:w w:val="10"/>
          <w:position w:val="-124"/>
        </w:rPr>
        <w:t>P</w:t>
      </w:r>
      <w:r>
        <w:rPr>
          <w:spacing w:val="-9"/>
          <w:w w:val="10"/>
          <w:position w:val="-20"/>
        </w:rPr>
        <w:t>T</w:t>
      </w:r>
      <w:r>
        <w:rPr>
          <w:spacing w:val="-9"/>
          <w:w w:val="10"/>
          <w:position w:val="-41"/>
        </w:rPr>
        <w:t>M</w:t>
      </w:r>
      <w:r>
        <w:rPr>
          <w:spacing w:val="-9"/>
          <w:w w:val="10"/>
          <w:position w:val="-62"/>
        </w:rPr>
        <w:t>O</w:t>
      </w:r>
      <w:r>
        <w:rPr>
          <w:spacing w:val="-9"/>
          <w:w w:val="10"/>
        </w:rPr>
        <w:t>T</w:t>
      </w:r>
      <w:r>
        <w:rPr>
          <w:spacing w:val="-9"/>
          <w:w w:val="10"/>
          <w:position w:val="-83"/>
        </w:rPr>
        <w:t>H</w:t>
      </w:r>
      <w:r>
        <w:rPr>
          <w:spacing w:val="-9"/>
          <w:w w:val="10"/>
          <w:position w:val="-103"/>
        </w:rPr>
        <w:t>P</w:t>
      </w:r>
      <w:r>
        <w:rPr>
          <w:spacing w:val="-9"/>
          <w:w w:val="10"/>
          <w:position w:val="-82"/>
        </w:rPr>
        <w:t>H</w:t>
      </w:r>
      <w:r>
        <w:rPr>
          <w:spacing w:val="-9"/>
          <w:w w:val="10"/>
          <w:position w:val="-124"/>
        </w:rPr>
        <w:t>P</w:t>
      </w:r>
      <w:r>
        <w:rPr>
          <w:spacing w:val="-8"/>
          <w:w w:val="10"/>
          <w:position w:val="-124"/>
        </w:rPr>
        <w:t>P</w:t>
      </w:r>
      <w:r>
        <w:rPr>
          <w:spacing w:val="-9"/>
          <w:w w:val="10"/>
          <w:position w:val="-40"/>
        </w:rPr>
        <w:t>B</w:t>
      </w:r>
      <w:r>
        <w:rPr>
          <w:spacing w:val="-9"/>
          <w:w w:val="10"/>
          <w:position w:val="-19"/>
        </w:rPr>
        <w:t>A</w:t>
      </w:r>
      <w:r>
        <w:rPr>
          <w:spacing w:val="-9"/>
          <w:w w:val="10"/>
          <w:position w:val="-41"/>
        </w:rPr>
        <w:t>B</w:t>
      </w:r>
      <w:r>
        <w:rPr>
          <w:spacing w:val="-9"/>
          <w:w w:val="10"/>
          <w:position w:val="-20"/>
        </w:rPr>
        <w:t>A</w:t>
      </w:r>
      <w:r>
        <w:rPr>
          <w:spacing w:val="-9"/>
          <w:w w:val="10"/>
        </w:rPr>
        <w:t>A</w:t>
      </w:r>
      <w:r>
        <w:rPr>
          <w:spacing w:val="-9"/>
          <w:w w:val="10"/>
          <w:position w:val="-62"/>
        </w:rPr>
        <w:t>O</w:t>
      </w:r>
      <w:r>
        <w:rPr>
          <w:spacing w:val="-9"/>
          <w:w w:val="10"/>
          <w:position w:val="-103"/>
        </w:rPr>
        <w:t>C</w:t>
      </w:r>
      <w:r>
        <w:rPr>
          <w:spacing w:val="-9"/>
          <w:w w:val="10"/>
        </w:rPr>
        <w:t>A</w:t>
      </w:r>
      <w:r>
        <w:rPr>
          <w:spacing w:val="-9"/>
          <w:w w:val="10"/>
          <w:position w:val="-103"/>
        </w:rPr>
        <w:t>C</w:t>
      </w:r>
      <w:r>
        <w:rPr>
          <w:spacing w:val="-9"/>
          <w:w w:val="10"/>
          <w:position w:val="-124"/>
        </w:rPr>
        <w:t>C</w:t>
      </w:r>
      <w:r>
        <w:rPr>
          <w:spacing w:val="-9"/>
          <w:w w:val="10"/>
          <w:position w:val="-61"/>
        </w:rPr>
        <w:t>O</w:t>
      </w:r>
      <w:r>
        <w:rPr>
          <w:spacing w:val="-9"/>
          <w:w w:val="10"/>
          <w:position w:val="-83"/>
        </w:rPr>
        <w:t>P</w:t>
      </w:r>
      <w:r>
        <w:rPr>
          <w:spacing w:val="-9"/>
          <w:w w:val="10"/>
          <w:position w:val="-82"/>
        </w:rPr>
        <w:t>P</w:t>
      </w:r>
      <w:r>
        <w:rPr>
          <w:spacing w:val="-9"/>
          <w:w w:val="10"/>
          <w:position w:val="-124"/>
        </w:rPr>
        <w:t>C</w:t>
      </w:r>
      <w:r>
        <w:rPr>
          <w:spacing w:val="-9"/>
          <w:w w:val="10"/>
          <w:position w:val="-20"/>
        </w:rPr>
        <w:t>A</w:t>
      </w:r>
      <w:r>
        <w:rPr>
          <w:spacing w:val="-9"/>
          <w:w w:val="10"/>
          <w:position w:val="-41"/>
        </w:rPr>
        <w:t>B</w:t>
      </w:r>
      <w:r>
        <w:rPr>
          <w:spacing w:val="-9"/>
          <w:w w:val="10"/>
          <w:position w:val="-19"/>
        </w:rPr>
        <w:t>A</w:t>
      </w:r>
      <w:r>
        <w:rPr>
          <w:spacing w:val="-9"/>
          <w:w w:val="10"/>
        </w:rPr>
        <w:t>AA</w:t>
      </w:r>
      <w:r>
        <w:rPr>
          <w:spacing w:val="-9"/>
          <w:w w:val="10"/>
          <w:position w:val="-103"/>
        </w:rPr>
        <w:t>C</w:t>
      </w:r>
      <w:r>
        <w:rPr>
          <w:spacing w:val="-9"/>
          <w:w w:val="10"/>
          <w:position w:val="-62"/>
        </w:rPr>
        <w:t>O</w:t>
      </w:r>
      <w:r>
        <w:rPr>
          <w:spacing w:val="-9"/>
          <w:w w:val="10"/>
          <w:position w:val="-82"/>
        </w:rPr>
        <w:t>P</w:t>
      </w:r>
      <w:r>
        <w:rPr>
          <w:spacing w:val="-9"/>
          <w:w w:val="10"/>
          <w:position w:val="-124"/>
        </w:rPr>
        <w:t>C</w:t>
      </w:r>
      <w:r>
        <w:rPr>
          <w:spacing w:val="-9"/>
          <w:w w:val="10"/>
          <w:position w:val="-83"/>
        </w:rPr>
        <w:t>P</w:t>
      </w:r>
      <w:r>
        <w:rPr>
          <w:spacing w:val="-8"/>
          <w:w w:val="10"/>
          <w:position w:val="-103"/>
        </w:rPr>
        <w:t>C</w:t>
      </w:r>
      <w:r>
        <w:rPr>
          <w:spacing w:val="-9"/>
          <w:w w:val="10"/>
          <w:position w:val="-20"/>
        </w:rPr>
        <w:t>B</w:t>
      </w:r>
      <w:r>
        <w:rPr>
          <w:spacing w:val="-9"/>
          <w:w w:val="10"/>
          <w:position w:val="-40"/>
        </w:rPr>
        <w:t>_</w:t>
      </w:r>
      <w:r>
        <w:rPr>
          <w:spacing w:val="-9"/>
          <w:w w:val="10"/>
          <w:position w:val="-19"/>
        </w:rPr>
        <w:t>B</w:t>
      </w:r>
      <w:r>
        <w:rPr>
          <w:spacing w:val="-9"/>
          <w:w w:val="10"/>
          <w:position w:val="-124"/>
        </w:rPr>
        <w:t>RR</w:t>
      </w:r>
      <w:r>
        <w:rPr>
          <w:spacing w:val="-9"/>
          <w:w w:val="10"/>
          <w:position w:val="-103"/>
        </w:rPr>
        <w:t>R</w:t>
      </w:r>
      <w:r>
        <w:rPr>
          <w:spacing w:val="-9"/>
          <w:w w:val="10"/>
        </w:rPr>
        <w:t>B</w:t>
      </w:r>
      <w:r>
        <w:rPr>
          <w:spacing w:val="-9"/>
          <w:w w:val="10"/>
          <w:position w:val="-82"/>
        </w:rPr>
        <w:t>C</w:t>
      </w:r>
      <w:r>
        <w:rPr>
          <w:spacing w:val="-9"/>
          <w:w w:val="10"/>
        </w:rPr>
        <w:t>B</w:t>
      </w:r>
      <w:r>
        <w:rPr>
          <w:spacing w:val="-9"/>
          <w:w w:val="10"/>
          <w:position w:val="-62"/>
        </w:rPr>
        <w:t>L</w:t>
      </w:r>
      <w:r>
        <w:rPr>
          <w:spacing w:val="-9"/>
          <w:w w:val="10"/>
          <w:position w:val="-103"/>
        </w:rPr>
        <w:t>R</w:t>
      </w:r>
      <w:r>
        <w:rPr>
          <w:spacing w:val="-9"/>
          <w:w w:val="10"/>
          <w:position w:val="-83"/>
        </w:rPr>
        <w:t>C</w:t>
      </w:r>
      <w:r>
        <w:rPr>
          <w:spacing w:val="-9"/>
          <w:w w:val="10"/>
          <w:position w:val="-61"/>
        </w:rPr>
        <w:t>L</w:t>
      </w:r>
      <w:r>
        <w:rPr>
          <w:spacing w:val="-9"/>
          <w:w w:val="10"/>
          <w:position w:val="-19"/>
        </w:rPr>
        <w:t>B</w:t>
      </w:r>
      <w:r>
        <w:rPr>
          <w:spacing w:val="-9"/>
          <w:w w:val="10"/>
          <w:position w:val="-41"/>
        </w:rPr>
        <w:t>_</w:t>
      </w:r>
      <w:r>
        <w:rPr>
          <w:spacing w:val="-9"/>
          <w:w w:val="10"/>
          <w:position w:val="-20"/>
        </w:rPr>
        <w:t>B</w:t>
      </w:r>
      <w:r>
        <w:rPr>
          <w:spacing w:val="-9"/>
          <w:w w:val="10"/>
          <w:position w:val="-103"/>
        </w:rPr>
        <w:t>R</w:t>
      </w:r>
      <w:r>
        <w:rPr>
          <w:spacing w:val="-9"/>
          <w:w w:val="10"/>
          <w:position w:val="-62"/>
        </w:rPr>
        <w:t>L</w:t>
      </w:r>
      <w:r>
        <w:rPr>
          <w:spacing w:val="-9"/>
          <w:w w:val="10"/>
        </w:rPr>
        <w:t>B</w:t>
      </w:r>
      <w:r>
        <w:rPr>
          <w:spacing w:val="-9"/>
          <w:w w:val="10"/>
          <w:position w:val="-82"/>
        </w:rPr>
        <w:t>C</w:t>
      </w:r>
      <w:r>
        <w:rPr>
          <w:spacing w:val="-9"/>
          <w:w w:val="10"/>
          <w:position w:val="-103"/>
        </w:rPr>
        <w:t>R</w:t>
      </w:r>
      <w:r>
        <w:rPr>
          <w:spacing w:val="-9"/>
          <w:w w:val="10"/>
          <w:position w:val="-124"/>
        </w:rPr>
        <w:t>R</w:t>
      </w:r>
      <w:r>
        <w:rPr>
          <w:spacing w:val="-9"/>
          <w:w w:val="10"/>
          <w:position w:val="-83"/>
        </w:rPr>
        <w:t>C</w:t>
      </w:r>
      <w:r>
        <w:rPr>
          <w:spacing w:val="-8"/>
          <w:w w:val="10"/>
        </w:rPr>
        <w:t>B</w:t>
      </w:r>
      <w:r>
        <w:rPr>
          <w:spacing w:val="-9"/>
          <w:w w:val="10"/>
          <w:position w:val="-40"/>
        </w:rPr>
        <w:t>P</w:t>
      </w:r>
      <w:r>
        <w:rPr>
          <w:spacing w:val="-9"/>
          <w:w w:val="10"/>
          <w:position w:val="-20"/>
        </w:rPr>
        <w:t>I</w:t>
      </w:r>
      <w:r>
        <w:rPr>
          <w:spacing w:val="-9"/>
          <w:w w:val="10"/>
          <w:position w:val="-41"/>
        </w:rPr>
        <w:t>P</w:t>
      </w:r>
      <w:r>
        <w:rPr>
          <w:spacing w:val="-9"/>
          <w:w w:val="10"/>
          <w:position w:val="-19"/>
        </w:rPr>
        <w:t>I</w:t>
      </w:r>
      <w:r>
        <w:rPr>
          <w:spacing w:val="-9"/>
          <w:w w:val="10"/>
          <w:position w:val="-83"/>
        </w:rPr>
        <w:t>R</w:t>
      </w:r>
      <w:r>
        <w:rPr>
          <w:spacing w:val="-9"/>
          <w:w w:val="10"/>
          <w:position w:val="-103"/>
        </w:rPr>
        <w:t>_</w:t>
      </w:r>
      <w:r>
        <w:rPr>
          <w:spacing w:val="-9"/>
          <w:w w:val="10"/>
          <w:position w:val="-61"/>
        </w:rPr>
        <w:t>_</w:t>
      </w:r>
      <w:r>
        <w:rPr>
          <w:spacing w:val="-9"/>
          <w:w w:val="10"/>
          <w:position w:val="-82"/>
        </w:rPr>
        <w:t>R</w:t>
      </w:r>
      <w:r>
        <w:rPr>
          <w:spacing w:val="-9"/>
          <w:w w:val="10"/>
          <w:position w:val="-124"/>
        </w:rPr>
        <w:t>__</w:t>
      </w:r>
      <w:r>
        <w:rPr>
          <w:spacing w:val="-9"/>
          <w:w w:val="10"/>
          <w:position w:val="-103"/>
        </w:rPr>
        <w:t>_</w:t>
      </w:r>
      <w:r>
        <w:rPr>
          <w:spacing w:val="-9"/>
          <w:w w:val="10"/>
        </w:rPr>
        <w:t>I</w:t>
      </w:r>
      <w:r>
        <w:rPr>
          <w:spacing w:val="-9"/>
          <w:w w:val="10"/>
          <w:position w:val="-41"/>
        </w:rPr>
        <w:t>P</w:t>
      </w:r>
      <w:r>
        <w:rPr>
          <w:spacing w:val="-9"/>
          <w:w w:val="10"/>
          <w:position w:val="-20"/>
        </w:rPr>
        <w:t>I</w:t>
      </w:r>
      <w:r>
        <w:rPr>
          <w:spacing w:val="-9"/>
          <w:w w:val="10"/>
          <w:position w:val="-82"/>
        </w:rPr>
        <w:t>R</w:t>
      </w:r>
      <w:r>
        <w:rPr>
          <w:spacing w:val="-9"/>
          <w:w w:val="10"/>
          <w:position w:val="-103"/>
        </w:rPr>
        <w:t>_</w:t>
      </w:r>
      <w:r>
        <w:rPr>
          <w:spacing w:val="-9"/>
          <w:w w:val="10"/>
          <w:position w:val="-124"/>
        </w:rPr>
        <w:t>__</w:t>
      </w:r>
      <w:r>
        <w:rPr>
          <w:spacing w:val="-9"/>
          <w:w w:val="10"/>
        </w:rPr>
        <w:t>I</w:t>
      </w:r>
      <w:r>
        <w:rPr>
          <w:spacing w:val="-9"/>
          <w:w w:val="10"/>
          <w:position w:val="-83"/>
        </w:rPr>
        <w:t>R</w:t>
      </w:r>
      <w:r>
        <w:rPr>
          <w:spacing w:val="-9"/>
          <w:w w:val="10"/>
          <w:position w:val="-62"/>
        </w:rPr>
        <w:t>_</w:t>
      </w:r>
      <w:r>
        <w:rPr>
          <w:spacing w:val="-9"/>
          <w:w w:val="10"/>
          <w:position w:val="-103"/>
        </w:rPr>
        <w:t>_</w:t>
      </w:r>
      <w:r>
        <w:rPr>
          <w:spacing w:val="-8"/>
          <w:w w:val="10"/>
        </w:rPr>
        <w:t>I</w:t>
      </w:r>
      <w:r>
        <w:rPr>
          <w:spacing w:val="-9"/>
          <w:w w:val="10"/>
          <w:position w:val="-19"/>
        </w:rPr>
        <w:t>L</w:t>
      </w:r>
      <w:r>
        <w:rPr>
          <w:spacing w:val="-9"/>
          <w:w w:val="10"/>
          <w:position w:val="-61"/>
        </w:rPr>
        <w:t>T</w:t>
      </w:r>
      <w:r>
        <w:rPr>
          <w:spacing w:val="-9"/>
          <w:w w:val="10"/>
          <w:position w:val="-124"/>
        </w:rPr>
        <w:t>P</w:t>
      </w:r>
      <w:r>
        <w:rPr>
          <w:spacing w:val="-9"/>
          <w:w w:val="10"/>
          <w:position w:val="-103"/>
        </w:rPr>
        <w:t>C</w:t>
      </w:r>
      <w:r>
        <w:rPr>
          <w:spacing w:val="-9"/>
          <w:w w:val="10"/>
        </w:rPr>
        <w:t>L</w:t>
      </w:r>
      <w:r>
        <w:rPr>
          <w:spacing w:val="-9"/>
          <w:w w:val="10"/>
          <w:position w:val="-103"/>
        </w:rPr>
        <w:t>C</w:t>
      </w:r>
      <w:r>
        <w:rPr>
          <w:spacing w:val="-9"/>
          <w:w w:val="10"/>
          <w:position w:val="-82"/>
        </w:rPr>
        <w:t>_</w:t>
      </w:r>
      <w:r>
        <w:rPr>
          <w:spacing w:val="-9"/>
          <w:w w:val="10"/>
          <w:position w:val="-62"/>
        </w:rPr>
        <w:t>T</w:t>
      </w:r>
      <w:r>
        <w:rPr>
          <w:spacing w:val="-9"/>
          <w:w w:val="10"/>
        </w:rPr>
        <w:t>L</w:t>
      </w:r>
      <w:r>
        <w:rPr>
          <w:spacing w:val="-9"/>
          <w:w w:val="10"/>
          <w:position w:val="-83"/>
        </w:rPr>
        <w:t>_</w:t>
      </w:r>
      <w:r>
        <w:rPr>
          <w:spacing w:val="-9"/>
          <w:w w:val="10"/>
          <w:position w:val="-20"/>
        </w:rPr>
        <w:t>L</w:t>
      </w:r>
      <w:r>
        <w:rPr>
          <w:spacing w:val="-9"/>
          <w:w w:val="10"/>
        </w:rPr>
        <w:t>L</w:t>
      </w:r>
      <w:r>
        <w:rPr>
          <w:spacing w:val="-9"/>
          <w:w w:val="10"/>
          <w:position w:val="-62"/>
        </w:rPr>
        <w:t>T</w:t>
      </w:r>
      <w:r>
        <w:rPr>
          <w:spacing w:val="-9"/>
          <w:w w:val="10"/>
          <w:position w:val="-83"/>
        </w:rPr>
        <w:t>_</w:t>
      </w:r>
      <w:r>
        <w:rPr>
          <w:spacing w:val="-9"/>
          <w:w w:val="10"/>
          <w:position w:val="-61"/>
        </w:rPr>
        <w:t>T</w:t>
      </w:r>
      <w:r>
        <w:rPr>
          <w:spacing w:val="-9"/>
          <w:w w:val="10"/>
          <w:position w:val="-82"/>
        </w:rPr>
        <w:t>_</w:t>
      </w:r>
      <w:r>
        <w:rPr>
          <w:spacing w:val="-9"/>
          <w:w w:val="10"/>
          <w:position w:val="-103"/>
        </w:rPr>
        <w:t>C</w:t>
      </w:r>
      <w:r>
        <w:rPr>
          <w:spacing w:val="-9"/>
          <w:w w:val="10"/>
        </w:rPr>
        <w:t>L</w:t>
      </w:r>
      <w:r>
        <w:rPr>
          <w:spacing w:val="-9"/>
          <w:w w:val="10"/>
          <w:position w:val="-124"/>
        </w:rPr>
        <w:t>P</w:t>
      </w:r>
      <w:r>
        <w:rPr>
          <w:spacing w:val="-8"/>
          <w:w w:val="10"/>
          <w:position w:val="-124"/>
        </w:rPr>
        <w:t>P</w:t>
      </w:r>
      <w:r>
        <w:rPr>
          <w:spacing w:val="-9"/>
          <w:w w:val="10"/>
          <w:position w:val="-19"/>
        </w:rPr>
        <w:t>I</w:t>
      </w:r>
      <w:r>
        <w:rPr>
          <w:spacing w:val="-9"/>
          <w:w w:val="10"/>
          <w:position w:val="-83"/>
        </w:rPr>
        <w:t>P</w:t>
      </w:r>
      <w:r>
        <w:rPr>
          <w:spacing w:val="-9"/>
          <w:w w:val="10"/>
        </w:rPr>
        <w:t>I</w:t>
      </w:r>
      <w:r>
        <w:rPr>
          <w:spacing w:val="-9"/>
          <w:w w:val="10"/>
          <w:position w:val="-82"/>
        </w:rPr>
        <w:t>P</w:t>
      </w:r>
      <w:r>
        <w:rPr>
          <w:spacing w:val="-9"/>
          <w:w w:val="10"/>
          <w:position w:val="-20"/>
        </w:rPr>
        <w:t>I</w:t>
      </w:r>
      <w:r>
        <w:rPr>
          <w:spacing w:val="-9"/>
          <w:w w:val="10"/>
          <w:position w:val="-83"/>
        </w:rPr>
        <w:t>P</w:t>
      </w:r>
      <w:r>
        <w:rPr>
          <w:spacing w:val="-8"/>
          <w:w w:val="10"/>
        </w:rPr>
        <w:t>I</w:t>
      </w:r>
      <w:r>
        <w:rPr>
          <w:spacing w:val="-9"/>
          <w:w w:val="10"/>
          <w:position w:val="-19"/>
        </w:rPr>
        <w:t>T</w:t>
      </w:r>
      <w:r>
        <w:rPr>
          <w:spacing w:val="-9"/>
          <w:w w:val="10"/>
        </w:rPr>
        <w:t>T</w:t>
      </w:r>
      <w:r>
        <w:rPr>
          <w:spacing w:val="-9"/>
          <w:w w:val="10"/>
          <w:position w:val="-20"/>
        </w:rPr>
        <w:t>T</w:t>
      </w:r>
      <w:r>
        <w:rPr>
          <w:spacing w:val="-8"/>
          <w:w w:val="10"/>
        </w:rPr>
        <w:t>T</w:t>
      </w:r>
      <w:r>
        <w:rPr>
          <w:spacing w:val="-9"/>
          <w:w w:val="10"/>
          <w:position w:val="-19"/>
        </w:rPr>
        <w:t>Y</w:t>
      </w:r>
      <w:r>
        <w:rPr>
          <w:spacing w:val="-9"/>
          <w:w w:val="10"/>
        </w:rPr>
        <w:t>Y</w:t>
      </w:r>
      <w:r>
        <w:rPr>
          <w:spacing w:val="-9"/>
          <w:w w:val="10"/>
          <w:position w:val="-20"/>
        </w:rPr>
        <w:t>Y</w:t>
      </w:r>
      <w:r>
        <w:rPr>
          <w:spacing w:val="-8"/>
          <w:w w:val="10"/>
        </w:rPr>
        <w:t>Y</w:t>
      </w:r>
      <w:r>
        <w:rPr>
          <w:spacing w:val="2"/>
          <w:w w:val="10"/>
          <w:position w:val="-19"/>
        </w:rPr>
        <w:t>_M</w:t>
      </w:r>
      <w:r>
        <w:rPr>
          <w:w w:val="10"/>
          <w:position w:val="-19"/>
        </w:rPr>
        <w:t>X</w:t>
      </w:r>
      <w:r>
        <w:rPr/>
      </w:r>
    </w:p>
    <w:p>
      <w:pPr>
        <w:pStyle w:val="BodyText"/>
        <w:spacing w:line="3062" w:lineRule="exact"/>
        <w:ind w:left="150" w:right="0" w:firstLine="120"/>
        <w:jc w:val="left"/>
      </w:pPr>
      <w:r>
        <w:rPr/>
        <w:pict>
          <v:shape style="position:absolute;margin-left:50.51955pt;margin-top:35.590954pt;width:23.4pt;height:172.5pt;mso-position-horizontal-relative:page;mso-position-vertical-relative:paragraph;z-index:-58048" type="#_x0000_t202" filled="false" stroked="false">
            <v:textbox inset="0,0,0,0">
              <w:txbxContent>
                <w:p>
                  <w:pPr>
                    <w:pStyle w:val="BodyText"/>
                    <w:spacing w:line="3450" w:lineRule="exact"/>
                    <w:ind w:right="0"/>
                    <w:jc w:val="left"/>
                  </w:pPr>
                  <w:r>
                    <w:rPr>
                      <w:spacing w:val="-5"/>
                      <w:w w:val="5"/>
                      <w:position w:val="-41"/>
                    </w:rPr>
                    <w:t>T</w:t>
                  </w:r>
                  <w:r>
                    <w:rPr>
                      <w:spacing w:val="-5"/>
                      <w:w w:val="5"/>
                    </w:rPr>
                    <w:t>T</w:t>
                  </w:r>
                  <w:r>
                    <w:rPr>
                      <w:spacing w:val="-5"/>
                      <w:w w:val="5"/>
                      <w:position w:val="-20"/>
                    </w:rPr>
                    <w:t>T</w:t>
                  </w:r>
                  <w:r>
                    <w:rPr>
                      <w:spacing w:val="-5"/>
                      <w:w w:val="5"/>
                    </w:rPr>
                    <w:t>T</w:t>
                  </w:r>
                  <w:r>
                    <w:rPr>
                      <w:spacing w:val="-5"/>
                      <w:w w:val="5"/>
                      <w:position w:val="-20"/>
                    </w:rPr>
                    <w:t>T</w:t>
                  </w:r>
                  <w:r>
                    <w:rPr>
                      <w:spacing w:val="-5"/>
                      <w:w w:val="5"/>
                      <w:position w:val="-41"/>
                    </w:rPr>
                    <w:t>T</w:t>
                  </w:r>
                  <w:r>
                    <w:rPr>
                      <w:spacing w:val="-5"/>
                      <w:w w:val="5"/>
                      <w:position w:val="21"/>
                    </w:rPr>
                    <w:t>TT</w:t>
                  </w:r>
                  <w:r>
                    <w:rPr>
                      <w:spacing w:val="-5"/>
                      <w:w w:val="5"/>
                      <w:position w:val="-20"/>
                    </w:rPr>
                    <w:t>T</w:t>
                  </w:r>
                  <w:r>
                    <w:rPr>
                      <w:spacing w:val="-5"/>
                      <w:w w:val="5"/>
                      <w:position w:val="-41"/>
                    </w:rPr>
                    <w:t>T</w:t>
                  </w:r>
                  <w:r>
                    <w:rPr>
                      <w:spacing w:val="-5"/>
                      <w:w w:val="5"/>
                      <w:position w:val="-20"/>
                    </w:rPr>
                    <w:t>T</w:t>
                  </w:r>
                  <w:r>
                    <w:rPr>
                      <w:spacing w:val="-5"/>
                      <w:w w:val="5"/>
                      <w:position w:val="-41"/>
                    </w:rPr>
                    <w:t>T</w:t>
                  </w:r>
                  <w:r>
                    <w:rPr>
                      <w:spacing w:val="-5"/>
                      <w:w w:val="5"/>
                    </w:rPr>
                    <w:t>T</w:t>
                  </w:r>
                  <w:r>
                    <w:rPr>
                      <w:spacing w:val="-4"/>
                      <w:w w:val="5"/>
                      <w:position w:val="21"/>
                    </w:rPr>
                    <w:t>T</w:t>
                  </w:r>
                  <w:r>
                    <w:rPr>
                      <w:spacing w:val="-5"/>
                      <w:w w:val="5"/>
                    </w:rPr>
                    <w:t>_</w:t>
                  </w:r>
                  <w:r>
                    <w:rPr>
                      <w:spacing w:val="-5"/>
                      <w:w w:val="5"/>
                      <w:position w:val="21"/>
                    </w:rPr>
                    <w:t>_</w:t>
                  </w:r>
                  <w:r>
                    <w:rPr>
                      <w:spacing w:val="-5"/>
                      <w:w w:val="5"/>
                    </w:rPr>
                    <w:t>_</w:t>
                  </w:r>
                  <w:r>
                    <w:rPr>
                      <w:spacing w:val="-5"/>
                      <w:w w:val="5"/>
                      <w:position w:val="-41"/>
                    </w:rPr>
                    <w:t>WW</w:t>
                  </w:r>
                  <w:r>
                    <w:rPr>
                      <w:spacing w:val="-5"/>
                      <w:w w:val="5"/>
                      <w:position w:val="-20"/>
                    </w:rPr>
                    <w:t>W</w:t>
                  </w:r>
                  <w:r>
                    <w:rPr>
                      <w:spacing w:val="-5"/>
                      <w:w w:val="5"/>
                      <w:position w:val="21"/>
                    </w:rPr>
                    <w:t>_</w:t>
                  </w:r>
                  <w:r>
                    <w:rPr>
                      <w:spacing w:val="-5"/>
                      <w:w w:val="5"/>
                    </w:rPr>
                    <w:t>_</w:t>
                  </w:r>
                  <w:r>
                    <w:rPr>
                      <w:spacing w:val="-5"/>
                      <w:w w:val="5"/>
                      <w:position w:val="21"/>
                    </w:rPr>
                    <w:t>_</w:t>
                  </w:r>
                  <w:r>
                    <w:rPr>
                      <w:spacing w:val="-5"/>
                      <w:w w:val="5"/>
                      <w:position w:val="-41"/>
                    </w:rPr>
                    <w:t>W</w:t>
                  </w:r>
                  <w:r>
                    <w:rPr>
                      <w:spacing w:val="-5"/>
                      <w:w w:val="5"/>
                      <w:position w:val="-20"/>
                    </w:rPr>
                    <w:t>W</w:t>
                  </w:r>
                  <w:r>
                    <w:rPr>
                      <w:spacing w:val="-5"/>
                      <w:w w:val="5"/>
                      <w:position w:val="-41"/>
                    </w:rPr>
                    <w:t>W</w:t>
                  </w:r>
                  <w:r>
                    <w:rPr>
                      <w:spacing w:val="-4"/>
                      <w:w w:val="5"/>
                      <w:position w:val="-20"/>
                    </w:rPr>
                    <w:t>W</w:t>
                  </w:r>
                  <w:r>
                    <w:rPr>
                      <w:spacing w:val="-5"/>
                      <w:w w:val="5"/>
                      <w:position w:val="21"/>
                    </w:rPr>
                    <w:t>E</w:t>
                  </w:r>
                  <w:r>
                    <w:rPr>
                      <w:spacing w:val="-5"/>
                      <w:w w:val="5"/>
                    </w:rPr>
                    <w:t>O</w:t>
                  </w:r>
                  <w:r>
                    <w:rPr>
                      <w:spacing w:val="-5"/>
                      <w:w w:val="5"/>
                      <w:position w:val="21"/>
                    </w:rPr>
                    <w:t>E</w:t>
                  </w:r>
                  <w:r>
                    <w:rPr>
                      <w:spacing w:val="-5"/>
                      <w:w w:val="5"/>
                    </w:rPr>
                    <w:t>O</w:t>
                  </w:r>
                  <w:r>
                    <w:rPr>
                      <w:spacing w:val="-5"/>
                      <w:w w:val="5"/>
                      <w:position w:val="42"/>
                    </w:rPr>
                    <w:t>O</w:t>
                  </w:r>
                  <w:r>
                    <w:rPr>
                      <w:spacing w:val="-5"/>
                      <w:w w:val="5"/>
                      <w:position w:val="-41"/>
                    </w:rPr>
                    <w:t>O</w:t>
                  </w:r>
                  <w:r>
                    <w:rPr>
                      <w:spacing w:val="-5"/>
                      <w:w w:val="5"/>
                      <w:position w:val="63"/>
                    </w:rPr>
                    <w:t>I</w:t>
                  </w:r>
                  <w:r>
                    <w:rPr>
                      <w:spacing w:val="-5"/>
                      <w:w w:val="5"/>
                      <w:position w:val="-41"/>
                    </w:rPr>
                    <w:t>O</w:t>
                  </w:r>
                  <w:r>
                    <w:rPr>
                      <w:spacing w:val="-5"/>
                      <w:w w:val="5"/>
                      <w:position w:val="-20"/>
                    </w:rPr>
                    <w:t>I</w:t>
                  </w:r>
                  <w:r>
                    <w:rPr>
                      <w:spacing w:val="-5"/>
                      <w:w w:val="5"/>
                      <w:position w:val="63"/>
                    </w:rPr>
                    <w:t>I</w:t>
                  </w:r>
                  <w:r>
                    <w:rPr>
                      <w:spacing w:val="-5"/>
                      <w:w w:val="5"/>
                      <w:position w:val="42"/>
                    </w:rPr>
                    <w:t>O</w:t>
                  </w:r>
                  <w:r>
                    <w:rPr>
                      <w:spacing w:val="-5"/>
                      <w:w w:val="5"/>
                      <w:position w:val="-20"/>
                    </w:rPr>
                    <w:t>I</w:t>
                  </w:r>
                  <w:r>
                    <w:rPr>
                      <w:spacing w:val="-5"/>
                      <w:w w:val="5"/>
                      <w:position w:val="21"/>
                    </w:rPr>
                    <w:t>E</w:t>
                  </w:r>
                  <w:r>
                    <w:rPr>
                      <w:spacing w:val="-5"/>
                      <w:w w:val="5"/>
                    </w:rPr>
                    <w:t>O</w:t>
                  </w:r>
                  <w:r>
                    <w:rPr>
                      <w:spacing w:val="-5"/>
                      <w:w w:val="5"/>
                      <w:position w:val="21"/>
                    </w:rPr>
                    <w:t>E</w:t>
                  </w:r>
                  <w:r>
                    <w:rPr>
                      <w:spacing w:val="-5"/>
                      <w:w w:val="5"/>
                      <w:position w:val="63"/>
                    </w:rPr>
                    <w:t>I</w:t>
                  </w:r>
                  <w:r>
                    <w:rPr>
                      <w:spacing w:val="-5"/>
                      <w:w w:val="5"/>
                      <w:position w:val="-20"/>
                    </w:rPr>
                    <w:t>I</w:t>
                  </w:r>
                  <w:r>
                    <w:rPr>
                      <w:spacing w:val="-5"/>
                      <w:w w:val="5"/>
                      <w:position w:val="42"/>
                    </w:rPr>
                    <w:t>O</w:t>
                  </w:r>
                  <w:r>
                    <w:rPr>
                      <w:spacing w:val="-5"/>
                      <w:w w:val="5"/>
                      <w:position w:val="-41"/>
                    </w:rPr>
                    <w:t>O</w:t>
                  </w:r>
                  <w:r>
                    <w:rPr>
                      <w:spacing w:val="-5"/>
                      <w:w w:val="5"/>
                      <w:position w:val="-20"/>
                    </w:rPr>
                    <w:t>I</w:t>
                  </w:r>
                  <w:r>
                    <w:rPr>
                      <w:spacing w:val="-5"/>
                      <w:w w:val="5"/>
                      <w:position w:val="42"/>
                    </w:rPr>
                    <w:t>O</w:t>
                  </w:r>
                  <w:r>
                    <w:rPr>
                      <w:spacing w:val="-4"/>
                      <w:w w:val="5"/>
                      <w:position w:val="-41"/>
                    </w:rPr>
                    <w:t>O</w:t>
                  </w:r>
                  <w:r>
                    <w:rPr>
                      <w:spacing w:val="-5"/>
                      <w:w w:val="5"/>
                    </w:rPr>
                    <w:t>I</w:t>
                  </w:r>
                  <w:r>
                    <w:rPr>
                      <w:spacing w:val="-5"/>
                      <w:w w:val="5"/>
                      <w:position w:val="21"/>
                    </w:rPr>
                    <w:t>X</w:t>
                  </w:r>
                  <w:r>
                    <w:rPr>
                      <w:spacing w:val="-5"/>
                      <w:w w:val="5"/>
                    </w:rPr>
                    <w:t>I</w:t>
                  </w:r>
                  <w:r>
                    <w:rPr>
                      <w:spacing w:val="-5"/>
                      <w:w w:val="5"/>
                      <w:position w:val="21"/>
                    </w:rPr>
                    <w:t>X</w:t>
                  </w:r>
                  <w:r>
                    <w:rPr>
                      <w:spacing w:val="-3"/>
                      <w:w w:val="5"/>
                    </w:rPr>
                    <w:t>I</w:t>
                  </w:r>
                  <w:r>
                    <w:rPr>
                      <w:spacing w:val="-5"/>
                      <w:w w:val="5"/>
                      <w:position w:val="21"/>
                    </w:rPr>
                    <w:t>H</w:t>
                  </w:r>
                  <w:r>
                    <w:rPr>
                      <w:spacing w:val="-5"/>
                      <w:w w:val="5"/>
                    </w:rPr>
                    <w:t>L</w:t>
                  </w:r>
                  <w:r>
                    <w:rPr>
                      <w:spacing w:val="-5"/>
                      <w:w w:val="5"/>
                      <w:position w:val="21"/>
                    </w:rPr>
                    <w:t>H</w:t>
                  </w:r>
                  <w:r>
                    <w:rPr>
                      <w:spacing w:val="-5"/>
                      <w:w w:val="5"/>
                    </w:rPr>
                    <w:t>L</w:t>
                  </w:r>
                  <w:r>
                    <w:rPr>
                      <w:spacing w:val="-5"/>
                      <w:w w:val="5"/>
                      <w:position w:val="21"/>
                    </w:rPr>
                    <w:t>H</w:t>
                  </w:r>
                  <w:r>
                    <w:rPr>
                      <w:w w:val="5"/>
                    </w:rPr>
                    <w:t>L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spacing w:val="-5"/>
          <w:w w:val="5"/>
          <w:position w:val="-83"/>
        </w:rPr>
        <w:t>P</w:t>
      </w:r>
      <w:r>
        <w:rPr>
          <w:spacing w:val="-5"/>
          <w:w w:val="5"/>
          <w:position w:val="-40"/>
        </w:rPr>
        <w:t>P</w:t>
      </w:r>
      <w:r>
        <w:rPr>
          <w:spacing w:val="-5"/>
          <w:w w:val="5"/>
          <w:position w:val="-20"/>
        </w:rPr>
        <w:t>F</w:t>
      </w:r>
      <w:r>
        <w:rPr>
          <w:spacing w:val="-5"/>
          <w:w w:val="5"/>
        </w:rPr>
        <w:t>E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  <w:position w:val="-62"/>
        </w:rPr>
        <w:t>T</w:t>
      </w:r>
      <w:r>
        <w:rPr>
          <w:spacing w:val="-5"/>
          <w:w w:val="5"/>
          <w:position w:val="-82"/>
        </w:rPr>
        <w:t>P</w:t>
      </w:r>
      <w:r>
        <w:rPr>
          <w:spacing w:val="-5"/>
          <w:w w:val="5"/>
          <w:position w:val="-19"/>
        </w:rPr>
        <w:t>F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  <w:position w:val="-41"/>
        </w:rPr>
        <w:t>P</w:t>
      </w:r>
      <w:r>
        <w:rPr>
          <w:spacing w:val="-5"/>
          <w:w w:val="5"/>
          <w:position w:val="-61"/>
        </w:rPr>
        <w:t>T</w:t>
      </w:r>
      <w:r>
        <w:rPr>
          <w:spacing w:val="-5"/>
          <w:w w:val="5"/>
          <w:position w:val="-124"/>
        </w:rPr>
        <w:t>PP</w:t>
      </w:r>
      <w:r>
        <w:rPr>
          <w:spacing w:val="-5"/>
          <w:w w:val="5"/>
          <w:position w:val="-103"/>
        </w:rPr>
        <w:t>PP</w:t>
      </w:r>
      <w:r>
        <w:rPr>
          <w:spacing w:val="-5"/>
          <w:w w:val="5"/>
          <w:position w:val="-19"/>
        </w:rPr>
        <w:t>F</w:t>
      </w:r>
      <w:r>
        <w:rPr>
          <w:spacing w:val="-5"/>
          <w:w w:val="5"/>
          <w:position w:val="-40"/>
        </w:rPr>
        <w:t>P</w:t>
      </w:r>
      <w:r>
        <w:rPr>
          <w:spacing w:val="-5"/>
          <w:w w:val="5"/>
          <w:position w:val="-62"/>
        </w:rPr>
        <w:t>T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  <w:position w:val="-83"/>
        </w:rPr>
        <w:t>P</w:t>
      </w:r>
      <w:r>
        <w:rPr>
          <w:spacing w:val="-5"/>
          <w:w w:val="5"/>
        </w:rPr>
        <w:t>E</w:t>
      </w:r>
      <w:r>
        <w:rPr>
          <w:spacing w:val="-5"/>
          <w:w w:val="5"/>
          <w:position w:val="-61"/>
        </w:rPr>
        <w:t>T</w:t>
      </w:r>
      <w:r>
        <w:rPr>
          <w:spacing w:val="-5"/>
          <w:w w:val="5"/>
          <w:position w:val="-20"/>
        </w:rPr>
        <w:t>F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  <w:position w:val="-41"/>
        </w:rPr>
        <w:t>P</w:t>
      </w:r>
      <w:r>
        <w:rPr>
          <w:spacing w:val="-5"/>
          <w:w w:val="5"/>
        </w:rPr>
        <w:t>E</w:t>
      </w:r>
      <w:r>
        <w:rPr>
          <w:spacing w:val="-5"/>
          <w:w w:val="5"/>
          <w:position w:val="-124"/>
        </w:rPr>
        <w:t>P</w:t>
      </w:r>
      <w:r>
        <w:rPr>
          <w:spacing w:val="-5"/>
          <w:w w:val="5"/>
          <w:position w:val="-103"/>
        </w:rPr>
        <w:t>PP</w:t>
      </w:r>
      <w:r>
        <w:rPr>
          <w:spacing w:val="-4"/>
          <w:w w:val="5"/>
          <w:position w:val="-124"/>
        </w:rPr>
        <w:t>P</w:t>
      </w:r>
      <w:r>
        <w:rPr>
          <w:spacing w:val="-5"/>
          <w:w w:val="5"/>
          <w:position w:val="-61"/>
        </w:rPr>
        <w:t>_</w:t>
      </w:r>
      <w:r>
        <w:rPr>
          <w:spacing w:val="-5"/>
          <w:w w:val="5"/>
          <w:position w:val="-40"/>
        </w:rPr>
        <w:t>_</w:t>
      </w:r>
      <w:r>
        <w:rPr>
          <w:spacing w:val="-5"/>
          <w:w w:val="5"/>
        </w:rPr>
        <w:t>C</w:t>
      </w:r>
      <w:r>
        <w:rPr>
          <w:spacing w:val="-5"/>
          <w:w w:val="5"/>
          <w:position w:val="-19"/>
        </w:rPr>
        <w:t>B</w:t>
      </w:r>
      <w:r>
        <w:rPr>
          <w:spacing w:val="-5"/>
          <w:w w:val="5"/>
          <w:position w:val="-62"/>
        </w:rPr>
        <w:t>_</w:t>
      </w:r>
      <w:r>
        <w:rPr>
          <w:spacing w:val="-5"/>
          <w:w w:val="5"/>
          <w:position w:val="-41"/>
        </w:rPr>
        <w:t>_</w:t>
      </w:r>
      <w:r>
        <w:rPr>
          <w:spacing w:val="-5"/>
          <w:w w:val="5"/>
          <w:position w:val="-20"/>
        </w:rPr>
        <w:t>B</w:t>
      </w:r>
      <w:r>
        <w:rPr>
          <w:spacing w:val="-5"/>
          <w:w w:val="5"/>
          <w:position w:val="-82"/>
        </w:rPr>
        <w:t>_</w:t>
      </w:r>
      <w:r>
        <w:rPr>
          <w:spacing w:val="-5"/>
          <w:w w:val="5"/>
          <w:position w:val="21"/>
        </w:rPr>
        <w:t>C</w:t>
      </w:r>
      <w:r>
        <w:rPr>
          <w:spacing w:val="-5"/>
          <w:w w:val="5"/>
          <w:position w:val="-124"/>
        </w:rPr>
        <w:t>W</w:t>
      </w:r>
      <w:r>
        <w:rPr>
          <w:spacing w:val="-5"/>
          <w:w w:val="5"/>
          <w:position w:val="-103"/>
        </w:rPr>
        <w:t>W</w:t>
      </w:r>
      <w:r>
        <w:rPr>
          <w:spacing w:val="-5"/>
          <w:w w:val="5"/>
          <w:position w:val="-124"/>
        </w:rPr>
        <w:t>W</w:t>
      </w:r>
      <w:r>
        <w:rPr>
          <w:spacing w:val="-5"/>
          <w:w w:val="5"/>
          <w:position w:val="-83"/>
        </w:rPr>
        <w:t>_</w:t>
      </w:r>
      <w:r>
        <w:rPr>
          <w:spacing w:val="-5"/>
          <w:w w:val="5"/>
          <w:position w:val="-19"/>
        </w:rPr>
        <w:t>B</w:t>
      </w:r>
      <w:r>
        <w:rPr>
          <w:spacing w:val="-5"/>
          <w:w w:val="5"/>
          <w:position w:val="-82"/>
        </w:rPr>
        <w:t>_</w:t>
      </w:r>
      <w:r>
        <w:rPr>
          <w:spacing w:val="-5"/>
          <w:w w:val="5"/>
          <w:position w:val="-61"/>
        </w:rPr>
        <w:t>_</w:t>
      </w:r>
      <w:r>
        <w:rPr>
          <w:spacing w:val="-5"/>
          <w:w w:val="5"/>
          <w:position w:val="-40"/>
        </w:rPr>
        <w:t>_</w:t>
      </w:r>
      <w:r>
        <w:rPr>
          <w:spacing w:val="-5"/>
          <w:w w:val="5"/>
          <w:position w:val="-62"/>
        </w:rPr>
        <w:t>_</w:t>
      </w:r>
      <w:r>
        <w:rPr>
          <w:spacing w:val="-5"/>
          <w:w w:val="5"/>
          <w:position w:val="-20"/>
        </w:rPr>
        <w:t>B</w:t>
      </w:r>
      <w:r>
        <w:rPr>
          <w:spacing w:val="-5"/>
          <w:w w:val="5"/>
          <w:position w:val="-41"/>
        </w:rPr>
        <w:t>_</w:t>
      </w:r>
      <w:r>
        <w:rPr>
          <w:spacing w:val="-5"/>
          <w:w w:val="5"/>
        </w:rPr>
        <w:t>C</w:t>
      </w:r>
      <w:r>
        <w:rPr>
          <w:spacing w:val="-5"/>
          <w:w w:val="5"/>
          <w:position w:val="-103"/>
        </w:rPr>
        <w:t>WW</w:t>
      </w:r>
      <w:r>
        <w:rPr>
          <w:spacing w:val="-5"/>
          <w:w w:val="5"/>
          <w:position w:val="21"/>
        </w:rPr>
        <w:t>C</w:t>
      </w:r>
      <w:r>
        <w:rPr>
          <w:spacing w:val="-5"/>
          <w:w w:val="5"/>
          <w:position w:val="-124"/>
        </w:rPr>
        <w:t>W</w:t>
      </w:r>
      <w:r>
        <w:rPr>
          <w:spacing w:val="-4"/>
          <w:w w:val="5"/>
          <w:position w:val="-124"/>
        </w:rPr>
        <w:t>W</w:t>
      </w:r>
      <w:r>
        <w:rPr>
          <w:spacing w:val="-5"/>
          <w:w w:val="5"/>
        </w:rPr>
        <w:t>M</w:t>
      </w:r>
      <w:r>
        <w:rPr>
          <w:spacing w:val="-5"/>
          <w:w w:val="5"/>
          <w:position w:val="-82"/>
        </w:rPr>
        <w:t>E</w:t>
      </w:r>
      <w:r>
        <w:rPr>
          <w:spacing w:val="-5"/>
          <w:w w:val="5"/>
          <w:position w:val="-62"/>
        </w:rPr>
        <w:t>F</w:t>
      </w:r>
      <w:r>
        <w:rPr>
          <w:spacing w:val="-5"/>
          <w:w w:val="5"/>
          <w:position w:val="-40"/>
        </w:rPr>
        <w:t>F</w:t>
      </w:r>
      <w:r>
        <w:rPr>
          <w:spacing w:val="-5"/>
          <w:w w:val="5"/>
          <w:position w:val="-83"/>
        </w:rPr>
        <w:t>E</w:t>
      </w:r>
      <w:r>
        <w:rPr>
          <w:spacing w:val="-5"/>
          <w:w w:val="5"/>
          <w:position w:val="-61"/>
        </w:rPr>
        <w:t>F</w:t>
      </w:r>
      <w:r>
        <w:rPr>
          <w:spacing w:val="-5"/>
          <w:w w:val="5"/>
          <w:position w:val="-41"/>
        </w:rPr>
        <w:t>F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</w:rPr>
        <w:t>M</w:t>
      </w:r>
      <w:r>
        <w:rPr>
          <w:spacing w:val="-5"/>
          <w:w w:val="5"/>
          <w:position w:val="21"/>
        </w:rPr>
        <w:t>M</w:t>
      </w:r>
      <w:r>
        <w:rPr>
          <w:spacing w:val="-5"/>
          <w:w w:val="5"/>
        </w:rPr>
        <w:t>M</w:t>
      </w:r>
      <w:r>
        <w:rPr>
          <w:spacing w:val="-5"/>
          <w:w w:val="5"/>
          <w:position w:val="-83"/>
        </w:rPr>
        <w:t>E</w:t>
      </w:r>
      <w:r>
        <w:rPr>
          <w:spacing w:val="-5"/>
          <w:w w:val="5"/>
          <w:position w:val="-41"/>
        </w:rPr>
        <w:t>F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</w:rPr>
        <w:t>M</w:t>
      </w:r>
      <w:r>
        <w:rPr>
          <w:spacing w:val="-5"/>
          <w:w w:val="5"/>
          <w:position w:val="-62"/>
        </w:rPr>
        <w:t>F</w:t>
      </w:r>
      <w:r>
        <w:rPr>
          <w:spacing w:val="-5"/>
          <w:w w:val="5"/>
          <w:position w:val="-40"/>
        </w:rPr>
        <w:t>F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-82"/>
        </w:rPr>
        <w:t>E</w:t>
      </w:r>
      <w:r>
        <w:rPr>
          <w:spacing w:val="-5"/>
          <w:w w:val="5"/>
          <w:position w:val="-61"/>
        </w:rPr>
        <w:t>F</w:t>
      </w:r>
      <w:r>
        <w:rPr>
          <w:spacing w:val="-4"/>
          <w:w w:val="5"/>
          <w:position w:val="21"/>
        </w:rPr>
        <w:t>M</w:t>
      </w:r>
      <w:r>
        <w:rPr>
          <w:spacing w:val="-5"/>
          <w:w w:val="5"/>
          <w:position w:val="-19"/>
        </w:rPr>
        <w:t>R</w:t>
      </w:r>
      <w:r>
        <w:rPr>
          <w:spacing w:val="-5"/>
          <w:w w:val="5"/>
        </w:rPr>
        <w:t>_</w:t>
      </w:r>
      <w:r>
        <w:rPr>
          <w:spacing w:val="-5"/>
          <w:w w:val="5"/>
          <w:position w:val="-83"/>
        </w:rPr>
        <w:t>X</w:t>
      </w:r>
      <w:r>
        <w:rPr>
          <w:spacing w:val="-5"/>
          <w:w w:val="5"/>
          <w:position w:val="-62"/>
        </w:rPr>
        <w:t>U</w:t>
      </w:r>
      <w:r>
        <w:rPr>
          <w:spacing w:val="-5"/>
          <w:w w:val="5"/>
          <w:position w:val="-20"/>
        </w:rPr>
        <w:t>R</w:t>
      </w:r>
      <w:r>
        <w:rPr>
          <w:spacing w:val="-5"/>
          <w:w w:val="5"/>
        </w:rPr>
        <w:t>_</w:t>
      </w:r>
      <w:r>
        <w:rPr>
          <w:spacing w:val="-5"/>
          <w:w w:val="5"/>
          <w:position w:val="-61"/>
        </w:rPr>
        <w:t>U</w:t>
      </w:r>
      <w:r>
        <w:rPr>
          <w:spacing w:val="-5"/>
          <w:w w:val="5"/>
          <w:position w:val="-40"/>
        </w:rPr>
        <w:t>U</w:t>
      </w:r>
      <w:r>
        <w:rPr>
          <w:spacing w:val="-5"/>
          <w:w w:val="5"/>
          <w:position w:val="-82"/>
        </w:rPr>
        <w:t>X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82"/>
        </w:rPr>
        <w:t>X</w:t>
      </w:r>
      <w:r>
        <w:rPr>
          <w:spacing w:val="-5"/>
          <w:w w:val="5"/>
          <w:position w:val="-20"/>
        </w:rPr>
        <w:t>R</w:t>
      </w:r>
      <w:r>
        <w:rPr>
          <w:spacing w:val="-5"/>
          <w:w w:val="5"/>
        </w:rPr>
        <w:t>_</w:t>
      </w:r>
      <w:r>
        <w:rPr>
          <w:spacing w:val="-5"/>
          <w:w w:val="5"/>
          <w:position w:val="-62"/>
        </w:rPr>
        <w:t>U</w:t>
      </w:r>
      <w:r>
        <w:rPr>
          <w:spacing w:val="-5"/>
          <w:w w:val="5"/>
          <w:position w:val="-19"/>
        </w:rPr>
        <w:t>R</w:t>
      </w:r>
      <w:r>
        <w:rPr>
          <w:spacing w:val="-5"/>
          <w:w w:val="5"/>
          <w:position w:val="-83"/>
        </w:rPr>
        <w:t>X</w:t>
      </w:r>
      <w:r>
        <w:rPr>
          <w:spacing w:val="-5"/>
          <w:w w:val="5"/>
          <w:position w:val="-61"/>
        </w:rPr>
        <w:t>U</w:t>
      </w:r>
      <w:r>
        <w:rPr>
          <w:spacing w:val="-5"/>
          <w:w w:val="5"/>
          <w:position w:val="-41"/>
        </w:rPr>
        <w:t>U</w:t>
      </w:r>
      <w:r>
        <w:rPr>
          <w:spacing w:val="-5"/>
          <w:w w:val="5"/>
          <w:position w:val="-40"/>
        </w:rPr>
        <w:t>U</w:t>
      </w:r>
      <w:r>
        <w:rPr>
          <w:spacing w:val="-4"/>
          <w:w w:val="5"/>
          <w:position w:val="21"/>
        </w:rPr>
        <w:t>_</w:t>
      </w:r>
      <w:r>
        <w:rPr>
          <w:spacing w:val="-5"/>
          <w:w w:val="5"/>
          <w:position w:val="-40"/>
        </w:rPr>
        <w:t>E</w:t>
      </w:r>
      <w:r>
        <w:rPr>
          <w:spacing w:val="-5"/>
          <w:w w:val="5"/>
          <w:position w:val="-20"/>
        </w:rPr>
        <w:t>A</w:t>
      </w:r>
      <w:r>
        <w:rPr>
          <w:spacing w:val="-5"/>
          <w:w w:val="5"/>
        </w:rPr>
        <w:t>T</w:t>
      </w:r>
      <w:r>
        <w:rPr>
          <w:spacing w:val="-5"/>
          <w:w w:val="5"/>
          <w:position w:val="-62"/>
        </w:rPr>
        <w:t>E</w:t>
      </w:r>
      <w:r>
        <w:rPr>
          <w:spacing w:val="-5"/>
          <w:w w:val="5"/>
        </w:rPr>
        <w:t>T</w:t>
      </w:r>
      <w:r>
        <w:rPr>
          <w:spacing w:val="-5"/>
          <w:w w:val="5"/>
          <w:position w:val="-41"/>
        </w:rPr>
        <w:t>E</w:t>
      </w:r>
      <w:r>
        <w:rPr>
          <w:spacing w:val="-5"/>
          <w:w w:val="5"/>
          <w:position w:val="-61"/>
        </w:rPr>
        <w:t>E</w:t>
      </w:r>
      <w:r>
        <w:rPr>
          <w:spacing w:val="-5"/>
          <w:w w:val="5"/>
          <w:position w:val="-82"/>
        </w:rPr>
        <w:t>H</w:t>
      </w:r>
      <w:r>
        <w:rPr>
          <w:spacing w:val="-5"/>
          <w:w w:val="5"/>
          <w:position w:val="-19"/>
        </w:rPr>
        <w:t>A</w:t>
      </w:r>
      <w:r>
        <w:rPr>
          <w:spacing w:val="-5"/>
          <w:w w:val="5"/>
          <w:position w:val="21"/>
        </w:rPr>
        <w:t>T</w:t>
      </w:r>
      <w:r>
        <w:rPr>
          <w:spacing w:val="-5"/>
          <w:w w:val="5"/>
        </w:rPr>
        <w:t>T</w:t>
      </w:r>
      <w:r>
        <w:rPr>
          <w:spacing w:val="-5"/>
          <w:w w:val="5"/>
          <w:position w:val="-40"/>
        </w:rPr>
        <w:t>E</w:t>
      </w:r>
      <w:r>
        <w:rPr>
          <w:spacing w:val="-5"/>
          <w:w w:val="5"/>
        </w:rPr>
        <w:t>T</w:t>
      </w:r>
      <w:r>
        <w:rPr>
          <w:spacing w:val="-5"/>
          <w:w w:val="5"/>
          <w:position w:val="-61"/>
        </w:rPr>
        <w:t>E</w:t>
      </w:r>
      <w:r>
        <w:rPr>
          <w:spacing w:val="-5"/>
          <w:w w:val="5"/>
          <w:position w:val="-20"/>
        </w:rPr>
        <w:t>A</w:t>
      </w:r>
      <w:r>
        <w:rPr>
          <w:spacing w:val="-5"/>
          <w:w w:val="5"/>
          <w:position w:val="-83"/>
        </w:rPr>
        <w:t>H</w:t>
      </w:r>
      <w:r>
        <w:rPr>
          <w:spacing w:val="-5"/>
          <w:w w:val="5"/>
          <w:position w:val="-82"/>
        </w:rPr>
        <w:t>H</w:t>
      </w:r>
      <w:r>
        <w:rPr>
          <w:spacing w:val="-5"/>
          <w:w w:val="5"/>
          <w:position w:val="-62"/>
        </w:rPr>
        <w:t>E</w:t>
      </w:r>
      <w:r>
        <w:rPr>
          <w:spacing w:val="-5"/>
          <w:w w:val="5"/>
          <w:position w:val="-41"/>
        </w:rPr>
        <w:t>E</w:t>
      </w:r>
      <w:r>
        <w:rPr>
          <w:spacing w:val="-5"/>
          <w:w w:val="5"/>
          <w:position w:val="-19"/>
        </w:rPr>
        <w:t>A</w:t>
      </w:r>
      <w:r>
        <w:rPr>
          <w:spacing w:val="-4"/>
          <w:w w:val="5"/>
          <w:position w:val="21"/>
        </w:rPr>
        <w:t>T</w:t>
      </w:r>
      <w:r>
        <w:rPr>
          <w:spacing w:val="-5"/>
          <w:w w:val="5"/>
          <w:position w:val="-41"/>
        </w:rPr>
        <w:t>L</w:t>
      </w:r>
      <w:r>
        <w:rPr>
          <w:spacing w:val="-5"/>
          <w:w w:val="5"/>
        </w:rPr>
        <w:t>C</w:t>
      </w:r>
      <w:r>
        <w:rPr>
          <w:spacing w:val="-5"/>
          <w:w w:val="5"/>
          <w:position w:val="-40"/>
        </w:rPr>
        <w:t>L</w:t>
      </w:r>
      <w:r>
        <w:rPr>
          <w:spacing w:val="-5"/>
          <w:w w:val="5"/>
        </w:rPr>
        <w:t>C</w:t>
      </w:r>
      <w:r>
        <w:rPr>
          <w:spacing w:val="-5"/>
          <w:w w:val="5"/>
          <w:position w:val="-20"/>
        </w:rPr>
        <w:t>T</w:t>
      </w:r>
      <w:r>
        <w:rPr>
          <w:spacing w:val="-5"/>
          <w:w w:val="5"/>
          <w:position w:val="-19"/>
        </w:rPr>
        <w:t>T</w:t>
      </w:r>
      <w:r>
        <w:rPr>
          <w:spacing w:val="-5"/>
          <w:w w:val="5"/>
          <w:position w:val="-62"/>
        </w:rPr>
        <w:t>L</w:t>
      </w:r>
      <w:r>
        <w:rPr>
          <w:spacing w:val="-5"/>
          <w:w w:val="5"/>
          <w:position w:val="-61"/>
        </w:rPr>
        <w:t>L</w:t>
      </w:r>
      <w:r>
        <w:rPr>
          <w:spacing w:val="-5"/>
          <w:w w:val="5"/>
          <w:position w:val="21"/>
        </w:rPr>
        <w:t>C</w:t>
      </w:r>
      <w:r>
        <w:rPr>
          <w:spacing w:val="-5"/>
          <w:w w:val="5"/>
          <w:position w:val="-20"/>
        </w:rPr>
        <w:t>T</w:t>
      </w:r>
      <w:r>
        <w:rPr>
          <w:spacing w:val="-5"/>
          <w:w w:val="5"/>
        </w:rPr>
        <w:t>C</w:t>
      </w:r>
      <w:r>
        <w:rPr>
          <w:spacing w:val="-5"/>
          <w:w w:val="5"/>
          <w:position w:val="-40"/>
        </w:rPr>
        <w:t>L</w:t>
      </w:r>
      <w:r>
        <w:rPr>
          <w:spacing w:val="-5"/>
          <w:w w:val="5"/>
          <w:position w:val="-41"/>
        </w:rPr>
        <w:t>L</w:t>
      </w:r>
      <w:r>
        <w:rPr>
          <w:spacing w:val="-5"/>
          <w:w w:val="5"/>
          <w:position w:val="-62"/>
        </w:rPr>
        <w:t>L</w:t>
      </w:r>
      <w:r>
        <w:rPr>
          <w:spacing w:val="-4"/>
          <w:w w:val="5"/>
          <w:position w:val="21"/>
        </w:rPr>
        <w:t>C</w:t>
      </w:r>
      <w:r>
        <w:rPr>
          <w:spacing w:val="-5"/>
          <w:w w:val="5"/>
        </w:rPr>
        <w:t>_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</w:rPr>
        <w:t>_</w:t>
      </w:r>
      <w:r>
        <w:rPr>
          <w:spacing w:val="-5"/>
          <w:w w:val="5"/>
          <w:position w:val="-19"/>
        </w:rPr>
        <w:t>E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</w:rPr>
        <w:t>_</w:t>
      </w:r>
      <w:r>
        <w:rPr>
          <w:spacing w:val="-4"/>
          <w:w w:val="5"/>
          <w:position w:val="21"/>
        </w:rPr>
        <w:t>_</w:t>
      </w:r>
      <w:r>
        <w:rPr>
          <w:spacing w:val="-5"/>
          <w:w w:val="5"/>
        </w:rPr>
        <w:t>T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</w:rPr>
        <w:t>T</w:t>
      </w:r>
      <w:r>
        <w:rPr>
          <w:spacing w:val="-4"/>
          <w:w w:val="5"/>
          <w:position w:val="21"/>
        </w:rPr>
        <w:t>P</w:t>
      </w:r>
      <w:r>
        <w:rPr>
          <w:spacing w:val="-5"/>
          <w:w w:val="5"/>
        </w:rPr>
        <w:t>W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</w:rPr>
        <w:t>W</w:t>
      </w:r>
      <w:r>
        <w:rPr>
          <w:spacing w:val="-4"/>
          <w:w w:val="5"/>
          <w:position w:val="21"/>
        </w:rPr>
        <w:t>I</w:t>
      </w:r>
      <w:r>
        <w:rPr>
          <w:spacing w:val="-5"/>
          <w:w w:val="5"/>
        </w:rPr>
        <w:t>O</w:t>
      </w:r>
      <w:r>
        <w:rPr>
          <w:spacing w:val="-5"/>
          <w:w w:val="5"/>
          <w:position w:val="21"/>
        </w:rPr>
        <w:t>N</w:t>
      </w:r>
      <w:r>
        <w:rPr>
          <w:spacing w:val="-5"/>
          <w:w w:val="5"/>
        </w:rPr>
        <w:t>O</w:t>
      </w:r>
      <w:r>
        <w:rPr>
          <w:spacing w:val="-4"/>
          <w:w w:val="5"/>
          <w:position w:val="21"/>
        </w:rPr>
        <w:t>N</w:t>
      </w:r>
      <w:r>
        <w:rPr>
          <w:spacing w:val="-5"/>
          <w:w w:val="5"/>
        </w:rPr>
        <w:t>_</w:t>
      </w:r>
      <w:r>
        <w:rPr>
          <w:spacing w:val="-5"/>
          <w:w w:val="5"/>
          <w:position w:val="21"/>
        </w:rPr>
        <w:t>T</w:t>
      </w:r>
      <w:r>
        <w:rPr>
          <w:spacing w:val="-5"/>
          <w:w w:val="5"/>
        </w:rPr>
        <w:t>_</w:t>
      </w:r>
      <w:r>
        <w:rPr>
          <w:spacing w:val="-4"/>
          <w:w w:val="5"/>
          <w:position w:val="21"/>
        </w:rPr>
        <w:t>T</w:t>
      </w:r>
      <w:r>
        <w:rPr>
          <w:spacing w:val="-5"/>
          <w:w w:val="5"/>
        </w:rPr>
        <w:t>D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</w:rPr>
        <w:t>D</w:t>
      </w:r>
      <w:r>
        <w:rPr>
          <w:spacing w:val="-4"/>
          <w:w w:val="5"/>
          <w:position w:val="21"/>
        </w:rPr>
        <w:t>A</w:t>
      </w:r>
      <w:r>
        <w:rPr>
          <w:spacing w:val="-5"/>
          <w:w w:val="5"/>
        </w:rPr>
        <w:t>I</w:t>
      </w:r>
      <w:r>
        <w:rPr>
          <w:spacing w:val="-5"/>
          <w:w w:val="5"/>
          <w:position w:val="21"/>
        </w:rPr>
        <w:t>K</w:t>
      </w:r>
      <w:r>
        <w:rPr>
          <w:spacing w:val="-5"/>
          <w:w w:val="5"/>
        </w:rPr>
        <w:t>I</w:t>
      </w:r>
      <w:r>
        <w:rPr>
          <w:spacing w:val="-4"/>
          <w:w w:val="5"/>
          <w:position w:val="21"/>
        </w:rPr>
        <w:t>K</w:t>
      </w:r>
      <w:r>
        <w:rPr>
          <w:spacing w:val="-5"/>
          <w:w w:val="5"/>
        </w:rPr>
        <w:t>F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</w:rPr>
        <w:t>F</w:t>
      </w:r>
      <w:r>
        <w:rPr>
          <w:spacing w:val="-3"/>
          <w:w w:val="5"/>
          <w:position w:val="21"/>
        </w:rPr>
        <w:t>E</w:t>
      </w:r>
      <w:r>
        <w:rPr>
          <w:spacing w:val="1"/>
          <w:w w:val="5"/>
          <w:position w:val="21"/>
        </w:rPr>
        <w:t>_DI</w:t>
      </w:r>
      <w:r>
        <w:rPr>
          <w:w w:val="5"/>
          <w:position w:val="21"/>
        </w:rPr>
        <w:t>F</w:t>
      </w:r>
      <w:r>
        <w:rPr/>
      </w:r>
    </w:p>
    <w:p>
      <w:pPr>
        <w:pStyle w:val="BodyText"/>
        <w:spacing w:line="2544" w:lineRule="exact"/>
        <w:ind w:left="150" w:right="0"/>
        <w:jc w:val="left"/>
        <w:rPr>
          <w:rFonts w:ascii="宋体" w:hAnsi="宋体" w:cs="宋体" w:eastAsia="宋体"/>
        </w:rPr>
      </w:pPr>
      <w:r>
        <w:rPr>
          <w:rFonts w:ascii="宋体"/>
          <w:w w:val="15"/>
        </w:rPr>
        <w:t>D</w:t>
      </w:r>
      <w:r>
        <w:rPr>
          <w:rFonts w:ascii="宋体"/>
        </w:rPr>
      </w:r>
    </w:p>
    <w:p>
      <w:pPr>
        <w:pStyle w:val="BodyText"/>
        <w:spacing w:line="933" w:lineRule="exact"/>
        <w:ind w:left="150" w:right="81"/>
        <w:jc w:val="left"/>
        <w:rPr>
          <w:rFonts w:ascii="宋体" w:hAnsi="宋体" w:cs="宋体" w:eastAsia="宋体"/>
        </w:rPr>
      </w:pPr>
      <w:r>
        <w:rPr>
          <w:w w:val="5"/>
        </w:rPr>
        <w:br w:type="column"/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21"/>
        </w:rPr>
        <w:t>C</w:t>
      </w:r>
      <w:r>
        <w:rPr>
          <w:rFonts w:ascii="宋体"/>
          <w:spacing w:val="-5"/>
          <w:w w:val="5"/>
          <w:position w:val="104"/>
        </w:rPr>
        <w:t>C</w:t>
      </w:r>
      <w:r>
        <w:rPr>
          <w:rFonts w:ascii="宋体"/>
          <w:spacing w:val="-5"/>
          <w:w w:val="5"/>
          <w:position w:val="63"/>
        </w:rPr>
        <w:t>C</w:t>
      </w:r>
      <w:r>
        <w:rPr>
          <w:rFonts w:ascii="宋体"/>
          <w:spacing w:val="-5"/>
          <w:w w:val="5"/>
          <w:position w:val="84"/>
        </w:rPr>
        <w:t>C</w:t>
      </w:r>
      <w:r>
        <w:rPr>
          <w:rFonts w:ascii="宋体"/>
          <w:spacing w:val="-5"/>
          <w:w w:val="5"/>
          <w:position w:val="42"/>
        </w:rPr>
        <w:t>C</w:t>
      </w:r>
      <w:r>
        <w:rPr>
          <w:rFonts w:ascii="宋体"/>
          <w:spacing w:val="-5"/>
          <w:w w:val="5"/>
          <w:position w:val="-20"/>
        </w:rPr>
        <w:t>C</w:t>
      </w:r>
      <w:r>
        <w:rPr>
          <w:rFonts w:ascii="宋体"/>
          <w:spacing w:val="-5"/>
          <w:w w:val="5"/>
          <w:position w:val="-83"/>
        </w:rPr>
        <w:t>C</w:t>
      </w:r>
      <w:r>
        <w:rPr>
          <w:rFonts w:ascii="宋体"/>
          <w:spacing w:val="-5"/>
          <w:w w:val="5"/>
          <w:position w:val="-104"/>
        </w:rPr>
        <w:t>C</w:t>
      </w:r>
      <w:r>
        <w:rPr>
          <w:rFonts w:ascii="宋体"/>
          <w:spacing w:val="-5"/>
          <w:w w:val="5"/>
          <w:position w:val="-125"/>
        </w:rPr>
        <w:t>C</w:t>
      </w:r>
      <w:r>
        <w:rPr>
          <w:rFonts w:ascii="宋体"/>
          <w:spacing w:val="-5"/>
          <w:w w:val="5"/>
          <w:position w:val="-41"/>
        </w:rPr>
        <w:t>C</w:t>
      </w:r>
      <w:r>
        <w:rPr>
          <w:rFonts w:ascii="宋体"/>
          <w:w w:val="5"/>
          <w:position w:val="-62"/>
        </w:rPr>
        <w:t>C</w:t>
      </w:r>
      <w:r>
        <w:rPr>
          <w:rFonts w:ascii="宋体"/>
          <w:spacing w:val="-5"/>
          <w:w w:val="5"/>
          <w:position w:val="84"/>
        </w:rPr>
        <w:t>:</w:t>
      </w:r>
      <w:r>
        <w:rPr>
          <w:rFonts w:ascii="宋体"/>
          <w:spacing w:val="-5"/>
          <w:w w:val="5"/>
          <w:position w:val="21"/>
        </w:rPr>
        <w:t>:</w:t>
      </w:r>
      <w:r>
        <w:rPr>
          <w:rFonts w:ascii="宋体"/>
          <w:spacing w:val="-5"/>
          <w:w w:val="5"/>
          <w:position w:val="104"/>
        </w:rPr>
        <w:t>:</w:t>
      </w:r>
      <w:r>
        <w:rPr>
          <w:rFonts w:ascii="宋体"/>
          <w:spacing w:val="-5"/>
          <w:w w:val="5"/>
          <w:position w:val="-83"/>
        </w:rPr>
        <w:t>:</w:t>
      </w:r>
      <w:r>
        <w:rPr>
          <w:rFonts w:ascii="宋体"/>
          <w:spacing w:val="-5"/>
          <w:w w:val="5"/>
          <w:position w:val="-41"/>
        </w:rPr>
        <w:t>:</w:t>
      </w:r>
      <w:r>
        <w:rPr>
          <w:rFonts w:ascii="宋体"/>
          <w:spacing w:val="-5"/>
          <w:w w:val="5"/>
          <w:position w:val="-104"/>
        </w:rPr>
        <w:t>:</w:t>
      </w:r>
      <w:r>
        <w:rPr>
          <w:rFonts w:ascii="宋体"/>
          <w:spacing w:val="-5"/>
          <w:w w:val="5"/>
        </w:rPr>
        <w:t>:</w:t>
      </w:r>
      <w:r>
        <w:rPr>
          <w:rFonts w:ascii="宋体"/>
          <w:spacing w:val="-5"/>
          <w:w w:val="5"/>
          <w:position w:val="63"/>
        </w:rPr>
        <w:t>:</w:t>
      </w:r>
      <w:r>
        <w:rPr>
          <w:rFonts w:ascii="宋体"/>
          <w:spacing w:val="-5"/>
          <w:w w:val="5"/>
          <w:position w:val="42"/>
        </w:rPr>
        <w:t>:</w:t>
      </w:r>
      <w:r>
        <w:rPr>
          <w:rFonts w:ascii="宋体"/>
          <w:w w:val="5"/>
          <w:position w:val="-62"/>
        </w:rPr>
        <w:t>:   </w:t>
      </w:r>
      <w:r>
        <w:rPr>
          <w:rFonts w:ascii="宋体"/>
          <w:spacing w:val="10"/>
          <w:w w:val="5"/>
          <w:position w:val="-62"/>
        </w:rPr>
        <w:t> </w:t>
      </w:r>
      <w:r>
        <w:rPr>
          <w:rFonts w:ascii="宋体"/>
          <w:spacing w:val="10"/>
          <w:w w:val="5"/>
          <w:position w:val="21"/>
        </w:rPr>
      </w:r>
      <w:r>
        <w:rPr>
          <w:rFonts w:ascii="宋体"/>
          <w:spacing w:val="10"/>
          <w:w w:val="5"/>
          <w:position w:val="84"/>
        </w:rPr>
      </w:r>
      <w:r>
        <w:rPr>
          <w:rFonts w:ascii="宋体"/>
          <w:spacing w:val="10"/>
          <w:w w:val="5"/>
          <w:position w:val="104"/>
        </w:rPr>
      </w:r>
      <w:r>
        <w:rPr>
          <w:rFonts w:ascii="宋体"/>
          <w:spacing w:val="10"/>
          <w:w w:val="5"/>
          <w:position w:val="-104"/>
        </w:rPr>
      </w:r>
      <w:r>
        <w:rPr>
          <w:rFonts w:ascii="宋体"/>
          <w:spacing w:val="10"/>
          <w:w w:val="5"/>
          <w:position w:val="-83"/>
        </w:rPr>
      </w:r>
      <w:r>
        <w:rPr>
          <w:rFonts w:ascii="宋体"/>
          <w:spacing w:val="10"/>
          <w:w w:val="5"/>
        </w:rPr>
      </w:r>
      <w:r>
        <w:rPr>
          <w:rFonts w:ascii="宋体"/>
          <w:spacing w:val="10"/>
          <w:w w:val="5"/>
          <w:position w:val="42"/>
        </w:rPr>
      </w:r>
      <w:r>
        <w:rPr>
          <w:rFonts w:ascii="宋体"/>
          <w:spacing w:val="10"/>
          <w:w w:val="5"/>
          <w:position w:val="63"/>
        </w:rPr>
      </w:r>
      <w:r>
        <w:rPr>
          <w:rFonts w:ascii="宋体"/>
          <w:spacing w:val="10"/>
          <w:w w:val="5"/>
          <w:position w:val="-125"/>
        </w:rPr>
      </w:r>
      <w:r>
        <w:rPr>
          <w:rFonts w:ascii="宋体"/>
          <w:spacing w:val="-5"/>
          <w:w w:val="5"/>
          <w:position w:val="21"/>
        </w:rPr>
        <w:t>C</w:t>
      </w:r>
      <w:r>
        <w:rPr>
          <w:rFonts w:ascii="宋体"/>
          <w:spacing w:val="-5"/>
          <w:w w:val="5"/>
          <w:position w:val="84"/>
        </w:rPr>
        <w:t>T</w:t>
      </w:r>
      <w:r>
        <w:rPr>
          <w:rFonts w:ascii="宋体"/>
          <w:spacing w:val="-5"/>
          <w:w w:val="5"/>
          <w:position w:val="-20"/>
        </w:rPr>
        <w:t>H</w:t>
      </w:r>
      <w:r>
        <w:rPr>
          <w:rFonts w:ascii="宋体"/>
          <w:spacing w:val="-5"/>
          <w:w w:val="5"/>
          <w:position w:val="-83"/>
        </w:rPr>
        <w:t>B</w:t>
      </w:r>
      <w:r>
        <w:rPr>
          <w:rFonts w:ascii="宋体"/>
          <w:spacing w:val="-5"/>
          <w:w w:val="5"/>
          <w:position w:val="-104"/>
        </w:rPr>
        <w:t>I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42"/>
        </w:rPr>
        <w:t>A</w:t>
      </w:r>
      <w:r>
        <w:rPr>
          <w:rFonts w:ascii="宋体"/>
          <w:spacing w:val="-5"/>
          <w:w w:val="5"/>
          <w:position w:val="63"/>
        </w:rPr>
        <w:t>T</w:t>
      </w:r>
      <w:r>
        <w:rPr>
          <w:rFonts w:ascii="宋体"/>
          <w:w w:val="5"/>
          <w:position w:val="-125"/>
        </w:rPr>
        <w:t>F</w:t>
      </w:r>
      <w:r>
        <w:rPr>
          <w:rFonts w:ascii="宋体"/>
          <w:spacing w:val="-5"/>
          <w:w w:val="5"/>
          <w:position w:val="84"/>
        </w:rPr>
        <w:t>o</w:t>
      </w:r>
      <w:r>
        <w:rPr>
          <w:rFonts w:ascii="宋体"/>
          <w:spacing w:val="-5"/>
          <w:w w:val="5"/>
          <w:position w:val="21"/>
        </w:rPr>
        <w:t>O</w:t>
      </w:r>
      <w:r>
        <w:rPr>
          <w:rFonts w:ascii="宋体"/>
          <w:spacing w:val="-5"/>
          <w:w w:val="5"/>
          <w:position w:val="-20"/>
        </w:rPr>
        <w:t>i</w:t>
      </w:r>
      <w:r>
        <w:rPr>
          <w:rFonts w:ascii="宋体"/>
          <w:spacing w:val="-5"/>
          <w:w w:val="5"/>
          <w:position w:val="-83"/>
        </w:rPr>
        <w:t>O</w:t>
      </w:r>
      <w:r>
        <w:rPr>
          <w:rFonts w:ascii="宋体"/>
          <w:spacing w:val="-5"/>
          <w:w w:val="5"/>
          <w:position w:val="-104"/>
        </w:rPr>
        <w:t>N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42"/>
        </w:rPr>
        <w:t>M</w:t>
      </w:r>
      <w:r>
        <w:rPr>
          <w:rFonts w:ascii="宋体"/>
          <w:w w:val="5"/>
          <w:position w:val="63"/>
        </w:rPr>
        <w:t>o</w:t>
      </w:r>
      <w:r>
        <w:rPr>
          <w:rFonts w:ascii="宋体"/>
          <w:spacing w:val="-5"/>
          <w:w w:val="5"/>
          <w:position w:val="21"/>
        </w:rPr>
        <w:t>O</w:t>
      </w:r>
      <w:r>
        <w:rPr>
          <w:rFonts w:ascii="宋体"/>
          <w:spacing w:val="-5"/>
          <w:w w:val="5"/>
          <w:position w:val="84"/>
        </w:rPr>
        <w:t>r</w:t>
      </w:r>
      <w:r>
        <w:rPr>
          <w:rFonts w:ascii="宋体"/>
          <w:spacing w:val="-5"/>
          <w:w w:val="5"/>
          <w:position w:val="-20"/>
        </w:rPr>
        <w:t>g</w:t>
      </w:r>
      <w:r>
        <w:rPr>
          <w:rFonts w:ascii="宋体"/>
          <w:spacing w:val="-5"/>
          <w:w w:val="5"/>
          <w:position w:val="-104"/>
        </w:rPr>
        <w:t>T</w:t>
      </w:r>
      <w:r>
        <w:rPr>
          <w:rFonts w:ascii="宋体"/>
          <w:spacing w:val="-5"/>
          <w:w w:val="5"/>
          <w:position w:val="-83"/>
        </w:rPr>
        <w:t>O</w:t>
      </w:r>
      <w:r>
        <w:rPr>
          <w:rFonts w:ascii="宋体"/>
          <w:spacing w:val="-5"/>
          <w:w w:val="5"/>
          <w:position w:val="63"/>
        </w:rPr>
        <w:t>r</w:t>
      </w:r>
      <w:r>
        <w:rPr>
          <w:rFonts w:ascii="宋体"/>
          <w:spacing w:val="-5"/>
          <w:w w:val="5"/>
          <w:position w:val="42"/>
        </w:rPr>
        <w:t>B</w:t>
      </w:r>
      <w:r>
        <w:rPr>
          <w:rFonts w:ascii="宋体"/>
          <w:w w:val="5"/>
        </w:rPr>
        <w:t>M</w:t>
      </w:r>
      <w:r>
        <w:rPr>
          <w:rFonts w:ascii="宋体"/>
          <w:spacing w:val="-5"/>
          <w:w w:val="5"/>
          <w:position w:val="-83"/>
        </w:rPr>
        <w:t>S</w:t>
      </w:r>
      <w:r>
        <w:rPr>
          <w:rFonts w:ascii="宋体"/>
          <w:spacing w:val="-5"/>
          <w:w w:val="5"/>
          <w:position w:val="-104"/>
        </w:rPr>
        <w:t>A</w:t>
      </w:r>
      <w:r>
        <w:rPr>
          <w:rFonts w:ascii="宋体"/>
          <w:spacing w:val="-5"/>
          <w:w w:val="5"/>
          <w:position w:val="84"/>
        </w:rPr>
        <w:t>q</w:t>
      </w:r>
      <w:r>
        <w:rPr>
          <w:rFonts w:ascii="宋体"/>
          <w:spacing w:val="-5"/>
          <w:w w:val="5"/>
          <w:position w:val="-20"/>
        </w:rPr>
        <w:t>h</w:t>
      </w:r>
      <w:r>
        <w:rPr>
          <w:rFonts w:ascii="宋体"/>
          <w:spacing w:val="-5"/>
          <w:w w:val="5"/>
          <w:position w:val="21"/>
        </w:rPr>
        <w:t>L</w:t>
      </w:r>
      <w:r>
        <w:rPr>
          <w:rFonts w:ascii="宋体"/>
          <w:spacing w:val="-5"/>
          <w:w w:val="5"/>
        </w:rPr>
      </w:r>
      <w:r>
        <w:rPr>
          <w:rFonts w:ascii="宋体"/>
          <w:spacing w:val="-5"/>
          <w:w w:val="5"/>
          <w:position w:val="63"/>
        </w:rPr>
        <w:t>q</w:t>
      </w:r>
      <w:r>
        <w:rPr>
          <w:rFonts w:ascii="宋体"/>
          <w:w w:val="5"/>
          <w:position w:val="42"/>
        </w:rPr>
        <w:t>I</w:t>
      </w:r>
      <w:r>
        <w:rPr>
          <w:rFonts w:ascii="宋体"/>
          <w:spacing w:val="-5"/>
          <w:w w:val="5"/>
          <w:position w:val="84"/>
        </w:rPr>
        <w:t>u</w:t>
      </w:r>
      <w:r>
        <w:rPr>
          <w:rFonts w:ascii="宋体"/>
          <w:spacing w:val="-5"/>
          <w:w w:val="5"/>
          <w:position w:val="-20"/>
        </w:rPr>
      </w:r>
      <w:r>
        <w:rPr>
          <w:rFonts w:ascii="宋体"/>
          <w:spacing w:val="-5"/>
          <w:w w:val="5"/>
          <w:position w:val="21"/>
        </w:rPr>
        <w:t>A</w:t>
      </w:r>
      <w:r>
        <w:rPr>
          <w:rFonts w:ascii="宋体"/>
          <w:spacing w:val="-5"/>
          <w:w w:val="5"/>
          <w:position w:val="-83"/>
        </w:rPr>
        <w:t>T</w:t>
      </w:r>
      <w:r>
        <w:rPr>
          <w:rFonts w:ascii="宋体"/>
          <w:spacing w:val="-5"/>
          <w:w w:val="5"/>
        </w:rPr>
        <w:t>T</w:t>
      </w:r>
      <w:r>
        <w:rPr>
          <w:rFonts w:ascii="宋体"/>
          <w:spacing w:val="-5"/>
          <w:w w:val="5"/>
          <w:position w:val="42"/>
        </w:rPr>
        <w:t>E</w:t>
      </w:r>
      <w:r>
        <w:rPr>
          <w:rFonts w:ascii="宋体"/>
          <w:spacing w:val="-5"/>
          <w:w w:val="5"/>
          <w:position w:val="63"/>
        </w:rPr>
        <w:t>u</w:t>
      </w:r>
      <w:r>
        <w:rPr>
          <w:rFonts w:ascii="宋体"/>
          <w:w w:val="5"/>
          <w:position w:val="63"/>
        </w:rPr>
        <w:t>   </w:t>
      </w:r>
      <w:r>
        <w:rPr>
          <w:rFonts w:ascii="宋体"/>
          <w:spacing w:val="10"/>
          <w:w w:val="5"/>
          <w:position w:val="63"/>
        </w:rPr>
        <w:t> </w:t>
      </w:r>
      <w:r>
        <w:rPr>
          <w:rFonts w:ascii="宋体"/>
          <w:spacing w:val="10"/>
          <w:w w:val="5"/>
          <w:position w:val="-125"/>
        </w:rPr>
      </w:r>
      <w:r>
        <w:rPr>
          <w:rFonts w:ascii="宋体"/>
          <w:spacing w:val="-5"/>
          <w:w w:val="5"/>
          <w:position w:val="-20"/>
        </w:rPr>
        <w:t>P</w:t>
      </w:r>
      <w:r>
        <w:rPr>
          <w:rFonts w:ascii="宋体"/>
          <w:spacing w:val="-5"/>
          <w:w w:val="5"/>
          <w:position w:val="84"/>
        </w:rPr>
        <w:t>e</w:t>
      </w:r>
      <w:r>
        <w:rPr>
          <w:rFonts w:ascii="宋体"/>
          <w:spacing w:val="-5"/>
          <w:w w:val="5"/>
          <w:position w:val="21"/>
        </w:rPr>
        <w:t>N</w:t>
      </w:r>
      <w:r>
        <w:rPr>
          <w:rFonts w:ascii="宋体"/>
          <w:spacing w:val="-5"/>
          <w:w w:val="5"/>
          <w:position w:val="-83"/>
        </w:rPr>
      </w:r>
      <w:r>
        <w:rPr>
          <w:rFonts w:ascii="宋体"/>
          <w:spacing w:val="-5"/>
          <w:w w:val="5"/>
          <w:position w:val="-104"/>
        </w:rPr>
        <w:t>E</w:t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-5"/>
          <w:w w:val="5"/>
          <w:position w:val="63"/>
        </w:rPr>
        <w:t>e</w:t>
      </w:r>
      <w:r>
        <w:rPr>
          <w:rFonts w:ascii="宋体"/>
          <w:w w:val="5"/>
          <w:position w:val="42"/>
        </w:rPr>
        <w:t>N</w:t>
      </w:r>
      <w:r>
        <w:rPr>
          <w:rFonts w:ascii="宋体"/>
          <w:w w:val="5"/>
          <w:position w:val="84"/>
        </w:rPr>
      </w:r>
      <w:r>
        <w:rPr>
          <w:rFonts w:ascii="宋体"/>
          <w:spacing w:val="-5"/>
          <w:w w:val="5"/>
          <w:position w:val="21"/>
        </w:rPr>
        <w:t>T</w:t>
      </w:r>
      <w:r>
        <w:rPr>
          <w:rFonts w:ascii="宋体"/>
          <w:spacing w:val="-5"/>
          <w:w w:val="5"/>
          <w:position w:val="-20"/>
        </w:rPr>
        <w:t>r</w:t>
      </w:r>
      <w:r>
        <w:rPr>
          <w:rFonts w:ascii="宋体"/>
          <w:spacing w:val="-5"/>
          <w:w w:val="5"/>
          <w:position w:val="-83"/>
        </w:rPr>
        <w:t>P</w:t>
      </w:r>
      <w:r>
        <w:rPr>
          <w:rFonts w:ascii="宋体"/>
          <w:spacing w:val="-5"/>
          <w:w w:val="5"/>
          <w:position w:val="-104"/>
        </w:rPr>
      </w:r>
      <w:r>
        <w:rPr>
          <w:rFonts w:ascii="宋体"/>
          <w:spacing w:val="-5"/>
          <w:w w:val="5"/>
          <w:position w:val="63"/>
        </w:rPr>
      </w:r>
      <w:r>
        <w:rPr>
          <w:rFonts w:ascii="宋体"/>
          <w:spacing w:val="-5"/>
          <w:w w:val="5"/>
        </w:rPr>
        <w:t>k</w:t>
      </w:r>
      <w:r>
        <w:rPr>
          <w:rFonts w:ascii="宋体"/>
          <w:spacing w:val="-5"/>
          <w:w w:val="5"/>
          <w:position w:val="42"/>
        </w:rPr>
        <w:t>T</w:t>
      </w:r>
      <w:r>
        <w:rPr>
          <w:rFonts w:ascii="宋体"/>
          <w:w w:val="5"/>
          <w:position w:val="-125"/>
        </w:rPr>
        <w:t>u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spacing w:val="-5"/>
          <w:w w:val="5"/>
          <w:position w:val="21"/>
        </w:rPr>
      </w:r>
      <w:r>
        <w:rPr>
          <w:rFonts w:ascii="宋体"/>
          <w:spacing w:val="-5"/>
          <w:w w:val="5"/>
          <w:position w:val="84"/>
        </w:rPr>
        <w:t>D</w:t>
      </w:r>
      <w:r>
        <w:rPr>
          <w:rFonts w:ascii="宋体"/>
          <w:spacing w:val="-5"/>
          <w:w w:val="5"/>
          <w:position w:val="-104"/>
        </w:rPr>
        <w:t>M</w:t>
      </w:r>
      <w:r>
        <w:rPr>
          <w:rFonts w:ascii="宋体"/>
          <w:spacing w:val="-5"/>
          <w:w w:val="5"/>
          <w:position w:val="-83"/>
        </w:rPr>
        <w:t>R</w:t>
      </w:r>
      <w:r>
        <w:rPr>
          <w:rFonts w:ascii="宋体"/>
          <w:spacing w:val="-5"/>
          <w:w w:val="5"/>
        </w:rPr>
      </w:r>
      <w:r>
        <w:rPr>
          <w:rFonts w:ascii="宋体"/>
          <w:spacing w:val="-5"/>
          <w:w w:val="5"/>
          <w:position w:val="63"/>
        </w:rPr>
        <w:t>D</w:t>
      </w:r>
      <w:r>
        <w:rPr>
          <w:rFonts w:ascii="宋体"/>
          <w:w w:val="5"/>
          <w:position w:val="63"/>
        </w:rPr>
        <w:t>   </w:t>
      </w:r>
      <w:r>
        <w:rPr>
          <w:rFonts w:ascii="宋体"/>
          <w:spacing w:val="11"/>
          <w:w w:val="5"/>
          <w:position w:val="63"/>
        </w:rPr>
        <w:t> </w:t>
      </w:r>
      <w:r>
        <w:rPr>
          <w:rFonts w:ascii="宋体"/>
          <w:spacing w:val="11"/>
          <w:w w:val="5"/>
          <w:position w:val="42"/>
        </w:rPr>
      </w:r>
      <w:r>
        <w:rPr>
          <w:rFonts w:ascii="宋体"/>
          <w:spacing w:val="-5"/>
          <w:w w:val="5"/>
          <w:position w:val="21"/>
        </w:rPr>
        <w:t>T</w:t>
      </w:r>
      <w:r>
        <w:rPr>
          <w:rFonts w:ascii="宋体"/>
          <w:spacing w:val="-5"/>
          <w:w w:val="5"/>
          <w:position w:val="-20"/>
        </w:rPr>
        <w:t>s</w:t>
      </w:r>
      <w:r>
        <w:rPr>
          <w:rFonts w:ascii="宋体"/>
          <w:spacing w:val="-5"/>
          <w:w w:val="5"/>
          <w:position w:val="84"/>
        </w:rPr>
        <w:t>e</w:t>
      </w:r>
      <w:r>
        <w:rPr>
          <w:rFonts w:ascii="宋体"/>
          <w:spacing w:val="-5"/>
          <w:w w:val="5"/>
          <w:position w:val="-83"/>
        </w:rPr>
        <w:t>E</w:t>
      </w:r>
      <w:r>
        <w:rPr>
          <w:rFonts w:ascii="宋体"/>
          <w:spacing w:val="-5"/>
          <w:w w:val="5"/>
          <w:position w:val="-104"/>
        </w:rPr>
        <w:t>A</w:t>
      </w:r>
      <w:r>
        <w:rPr>
          <w:rFonts w:ascii="宋体"/>
          <w:spacing w:val="-5"/>
          <w:w w:val="5"/>
          <w:position w:val="42"/>
        </w:rPr>
        <w:t>A</w:t>
      </w:r>
      <w:r>
        <w:rPr>
          <w:rFonts w:ascii="宋体"/>
          <w:spacing w:val="-5"/>
          <w:w w:val="5"/>
          <w:position w:val="63"/>
        </w:rPr>
        <w:t>e</w:t>
      </w:r>
      <w:r>
        <w:rPr>
          <w:rFonts w:ascii="宋体"/>
          <w:w w:val="5"/>
        </w:rPr>
        <w:t>H</w:t>
      </w:r>
      <w:r>
        <w:rPr>
          <w:rFonts w:ascii="宋体"/>
          <w:spacing w:val="-5"/>
          <w:w w:val="5"/>
          <w:position w:val="21"/>
        </w:rPr>
        <w:t>E</w:t>
      </w:r>
      <w:r>
        <w:rPr>
          <w:rFonts w:ascii="宋体"/>
          <w:spacing w:val="-5"/>
          <w:w w:val="5"/>
          <w:position w:val="-20"/>
        </w:rPr>
        <w:t>s</w:t>
      </w:r>
      <w:r>
        <w:rPr>
          <w:rFonts w:ascii="宋体"/>
          <w:spacing w:val="-5"/>
          <w:w w:val="5"/>
          <w:position w:val="-83"/>
        </w:rPr>
        <w:t>S</w:t>
      </w:r>
      <w:r>
        <w:rPr>
          <w:rFonts w:ascii="宋体"/>
          <w:spacing w:val="-5"/>
          <w:w w:val="5"/>
          <w:position w:val="-104"/>
        </w:rPr>
        <w:t>N</w:t>
      </w:r>
      <w:r>
        <w:rPr>
          <w:rFonts w:ascii="宋体"/>
          <w:spacing w:val="-5"/>
          <w:w w:val="5"/>
          <w:position w:val="84"/>
        </w:rPr>
        <w:t>v</w:t>
      </w:r>
      <w:r>
        <w:rPr>
          <w:rFonts w:ascii="宋体"/>
          <w:spacing w:val="-5"/>
          <w:w w:val="5"/>
          <w:position w:val="-125"/>
        </w:rPr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-5"/>
          <w:w w:val="5"/>
          <w:position w:val="42"/>
        </w:rPr>
        <w:t>I</w:t>
      </w:r>
      <w:r>
        <w:rPr>
          <w:rFonts w:ascii="宋体"/>
          <w:w w:val="5"/>
          <w:position w:val="63"/>
        </w:rPr>
        <w:t>v</w:t>
      </w:r>
      <w:r>
        <w:rPr>
          <w:rFonts w:ascii="宋体"/>
          <w:spacing w:val="-5"/>
          <w:w w:val="5"/>
          <w:position w:val="-104"/>
        </w:rPr>
        <w:t>I</w:t>
      </w:r>
      <w:r>
        <w:rPr>
          <w:rFonts w:ascii="宋体"/>
          <w:spacing w:val="-5"/>
          <w:w w:val="5"/>
          <w:position w:val="-83"/>
        </w:rPr>
        <w:t>S</w:t>
      </w:r>
      <w:r>
        <w:rPr>
          <w:rFonts w:ascii="宋体"/>
          <w:spacing w:val="-5"/>
          <w:w w:val="5"/>
          <w:position w:val="21"/>
        </w:rPr>
        <w:t>M</w:t>
      </w:r>
      <w:r>
        <w:rPr>
          <w:rFonts w:ascii="宋体"/>
          <w:spacing w:val="-5"/>
          <w:w w:val="5"/>
          <w:position w:val="-20"/>
        </w:rPr>
        <w:t>.</w:t>
      </w:r>
      <w:r>
        <w:rPr>
          <w:rFonts w:ascii="宋体"/>
          <w:spacing w:val="-5"/>
          <w:w w:val="5"/>
          <w:position w:val="84"/>
        </w:rPr>
        <w:t>i</w:t>
      </w:r>
      <w:r>
        <w:rPr>
          <w:rFonts w:ascii="宋体"/>
          <w:spacing w:val="-5"/>
          <w:w w:val="5"/>
          <w:position w:val="63"/>
        </w:rPr>
        <w:t>i</w:t>
      </w:r>
      <w:r>
        <w:rPr>
          <w:rFonts w:ascii="宋体"/>
          <w:spacing w:val="-5"/>
          <w:w w:val="5"/>
          <w:position w:val="42"/>
        </w:rPr>
        <w:t>R</w:t>
      </w:r>
      <w:r>
        <w:rPr>
          <w:rFonts w:ascii="宋体"/>
          <w:w w:val="5"/>
        </w:rPr>
        <w:t>C</w:t>
      </w:r>
      <w:r>
        <w:rPr>
          <w:rFonts w:ascii="宋体"/>
          <w:spacing w:val="-5"/>
          <w:w w:val="5"/>
          <w:position w:val="21"/>
        </w:rPr>
        <w:t>P</w:t>
      </w:r>
      <w:r>
        <w:rPr>
          <w:rFonts w:ascii="宋体"/>
          <w:spacing w:val="-5"/>
          <w:w w:val="5"/>
          <w:position w:val="-104"/>
        </w:rPr>
        <w:t>F</w:t>
      </w:r>
      <w:r>
        <w:rPr>
          <w:rFonts w:ascii="宋体"/>
          <w:spacing w:val="-5"/>
          <w:w w:val="5"/>
          <w:position w:val="84"/>
        </w:rPr>
        <w:t>a</w:t>
      </w:r>
      <w:r>
        <w:rPr>
          <w:rFonts w:ascii="宋体"/>
          <w:spacing w:val="-5"/>
          <w:w w:val="5"/>
          <w:position w:val="-20"/>
        </w:rPr>
      </w:r>
      <w:r>
        <w:rPr>
          <w:rFonts w:ascii="宋体"/>
          <w:spacing w:val="-5"/>
          <w:w w:val="5"/>
          <w:position w:val="42"/>
        </w:rPr>
      </w:r>
      <w:r>
        <w:rPr>
          <w:rFonts w:ascii="宋体"/>
          <w:spacing w:val="-5"/>
          <w:w w:val="5"/>
        </w:rPr>
        <w:t>R</w:t>
      </w:r>
      <w:r>
        <w:rPr>
          <w:rFonts w:ascii="宋体"/>
          <w:w w:val="5"/>
          <w:position w:val="63"/>
        </w:rPr>
        <w:t>a</w:t>
      </w:r>
      <w:r>
        <w:rPr>
          <w:rFonts w:ascii="宋体"/>
          <w:spacing w:val="-5"/>
          <w:w w:val="5"/>
          <w:position w:val="-104"/>
        </w:rPr>
        <w:t>O</w:t>
      </w:r>
      <w:r>
        <w:rPr>
          <w:rFonts w:ascii="宋体"/>
          <w:spacing w:val="-5"/>
          <w:w w:val="5"/>
          <w:position w:val="-20"/>
        </w:rPr>
        <w:t>C</w:t>
      </w:r>
      <w:r>
        <w:rPr>
          <w:rFonts w:ascii="宋体"/>
          <w:spacing w:val="-5"/>
          <w:w w:val="5"/>
          <w:position w:val="84"/>
        </w:rPr>
        <w:t>t</w:t>
      </w:r>
      <w:r>
        <w:rPr>
          <w:rFonts w:ascii="宋体"/>
          <w:spacing w:val="-5"/>
          <w:w w:val="5"/>
          <w:position w:val="21"/>
        </w:rPr>
      </w:r>
      <w:r>
        <w:rPr>
          <w:rFonts w:ascii="宋体"/>
          <w:spacing w:val="-5"/>
          <w:w w:val="5"/>
          <w:position w:val="-125"/>
        </w:rPr>
        <w:t>e</w:t>
      </w:r>
      <w:r>
        <w:rPr>
          <w:rFonts w:ascii="宋体"/>
          <w:spacing w:val="-5"/>
          <w:w w:val="5"/>
          <w:position w:val="42"/>
        </w:rPr>
        <w:t>P</w:t>
      </w:r>
      <w:r>
        <w:rPr>
          <w:rFonts w:ascii="宋体"/>
          <w:spacing w:val="-5"/>
          <w:w w:val="5"/>
        </w:rPr>
      </w:r>
      <w:r>
        <w:rPr>
          <w:rFonts w:ascii="宋体"/>
          <w:w w:val="5"/>
          <w:position w:val="63"/>
        </w:rPr>
        <w:t>t</w:t>
      </w:r>
      <w:r>
        <w:rPr>
          <w:rFonts w:ascii="宋体"/>
          <w:spacing w:val="-5"/>
          <w:w w:val="5"/>
          <w:position w:val="-20"/>
        </w:rPr>
        <w:t>o</w:t>
      </w:r>
      <w:r>
        <w:rPr>
          <w:rFonts w:ascii="宋体"/>
          <w:spacing w:val="-5"/>
          <w:w w:val="5"/>
          <w:position w:val="21"/>
        </w:rPr>
        <w:t>F</w:t>
      </w:r>
      <w:r>
        <w:rPr>
          <w:rFonts w:ascii="宋体"/>
          <w:spacing w:val="-5"/>
          <w:w w:val="5"/>
          <w:position w:val="84"/>
        </w:rPr>
        <w:t>i</w:t>
      </w:r>
      <w:r>
        <w:rPr>
          <w:rFonts w:ascii="宋体"/>
          <w:spacing w:val="-5"/>
          <w:w w:val="5"/>
          <w:position w:val="-83"/>
        </w:rPr>
        <w:t>E</w:t>
      </w:r>
      <w:r>
        <w:rPr>
          <w:rFonts w:ascii="宋体"/>
          <w:spacing w:val="-5"/>
          <w:w w:val="5"/>
          <w:position w:val="63"/>
        </w:rPr>
        <w:t>i</w:t>
      </w:r>
      <w:r>
        <w:rPr>
          <w:rFonts w:ascii="宋体"/>
          <w:spacing w:val="-5"/>
          <w:w w:val="5"/>
        </w:rPr>
        <w:t>F</w:t>
      </w:r>
      <w:r>
        <w:rPr>
          <w:rFonts w:ascii="宋体"/>
          <w:spacing w:val="-5"/>
          <w:w w:val="5"/>
          <w:position w:val="42"/>
        </w:rPr>
        <w:t>R</w:t>
      </w:r>
      <w:r>
        <w:rPr>
          <w:rFonts w:ascii="宋体"/>
          <w:w w:val="5"/>
          <w:position w:val="-125"/>
        </w:rPr>
        <w:t>s</w:t>
      </w:r>
      <w:r>
        <w:rPr>
          <w:rFonts w:ascii="宋体"/>
          <w:spacing w:val="-5"/>
          <w:w w:val="5"/>
          <w:position w:val="84"/>
        </w:rPr>
        <w:t>o</w:t>
      </w:r>
      <w:r>
        <w:rPr>
          <w:rFonts w:ascii="宋体"/>
          <w:spacing w:val="-5"/>
          <w:w w:val="5"/>
          <w:position w:val="-20"/>
        </w:rPr>
        <w:t>m</w:t>
      </w:r>
      <w:r>
        <w:rPr>
          <w:rFonts w:ascii="宋体"/>
          <w:spacing w:val="-5"/>
          <w:w w:val="5"/>
          <w:position w:val="-104"/>
        </w:rPr>
        <w:t>D</w:t>
      </w:r>
      <w:r>
        <w:rPr>
          <w:rFonts w:ascii="宋体"/>
          <w:spacing w:val="-5"/>
          <w:w w:val="5"/>
          <w:position w:val="63"/>
        </w:rPr>
        <w:t>o</w:t>
      </w:r>
      <w:r>
        <w:rPr>
          <w:rFonts w:ascii="宋体"/>
          <w:spacing w:val="-5"/>
          <w:w w:val="5"/>
          <w:position w:val="42"/>
        </w:rPr>
        <w:t>E</w:t>
      </w:r>
      <w:r>
        <w:rPr>
          <w:rFonts w:ascii="宋体"/>
          <w:spacing w:val="-5"/>
          <w:w w:val="5"/>
        </w:rPr>
        <w:t>u</w:t>
      </w:r>
      <w:r>
        <w:rPr>
          <w:rFonts w:ascii="宋体"/>
          <w:w w:val="5"/>
          <w:position w:val="-125"/>
        </w:rPr>
        <w:t>.</w:t>
      </w:r>
      <w:r>
        <w:rPr>
          <w:rFonts w:ascii="宋体"/>
          <w:spacing w:val="-5"/>
          <w:w w:val="5"/>
          <w:position w:val="-20"/>
        </w:rPr>
        <w:t>m</w:t>
      </w:r>
      <w:r>
        <w:rPr>
          <w:rFonts w:ascii="宋体"/>
          <w:spacing w:val="-5"/>
          <w:w w:val="5"/>
          <w:position w:val="84"/>
        </w:rPr>
        <w:t>n</w:t>
      </w:r>
      <w:r>
        <w:rPr>
          <w:rFonts w:ascii="宋体"/>
          <w:spacing w:val="-5"/>
          <w:w w:val="5"/>
          <w:position w:val="42"/>
        </w:rPr>
        <w:t>S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63"/>
        </w:rPr>
        <w:t>n</w:t>
      </w:r>
      <w:r>
        <w:rPr>
          <w:rFonts w:ascii="宋体"/>
          <w:w w:val="5"/>
          <w:position w:val="63"/>
        </w:rPr>
        <w:t>   </w:t>
      </w:r>
      <w:r>
        <w:rPr>
          <w:rFonts w:ascii="宋体"/>
          <w:spacing w:val="10"/>
          <w:w w:val="5"/>
          <w:position w:val="63"/>
        </w:rPr>
        <w:t> </w:t>
      </w:r>
      <w:r>
        <w:rPr>
          <w:rFonts w:ascii="宋体"/>
          <w:spacing w:val="10"/>
          <w:w w:val="5"/>
          <w:position w:val="-125"/>
        </w:rPr>
      </w:r>
      <w:r>
        <w:rPr>
          <w:rFonts w:ascii="宋体"/>
          <w:spacing w:val="-5"/>
          <w:w w:val="5"/>
          <w:position w:val="-20"/>
        </w:rPr>
        <w:t>o</w:t>
      </w:r>
      <w:r>
        <w:rPr>
          <w:rFonts w:ascii="宋体"/>
          <w:spacing w:val="-5"/>
          <w:w w:val="5"/>
          <w:position w:val="-104"/>
        </w:rPr>
        <w:t>T</w:t>
      </w:r>
      <w:r>
        <w:rPr>
          <w:rFonts w:ascii="宋体"/>
          <w:spacing w:val="-5"/>
          <w:w w:val="5"/>
          <w:position w:val="63"/>
        </w:rPr>
      </w:r>
      <w:r>
        <w:rPr>
          <w:rFonts w:ascii="宋体"/>
          <w:spacing w:val="-5"/>
          <w:w w:val="5"/>
        </w:rPr>
        <w:t>l</w:t>
      </w:r>
      <w:r>
        <w:rPr>
          <w:rFonts w:ascii="宋体"/>
          <w:spacing w:val="-5"/>
          <w:w w:val="5"/>
          <w:position w:val="42"/>
        </w:rPr>
        <w:t>S</w:t>
      </w:r>
      <w:r>
        <w:rPr>
          <w:rFonts w:ascii="宋体"/>
          <w:w w:val="5"/>
          <w:position w:val="-125"/>
        </w:rPr>
        <w:t>C</w:t>
      </w:r>
      <w:r>
        <w:rPr>
          <w:rFonts w:ascii="宋体"/>
          <w:spacing w:val="-5"/>
          <w:w w:val="5"/>
          <w:position w:val="-20"/>
        </w:rPr>
        <w:t>n</w:t>
      </w:r>
      <w:r>
        <w:rPr>
          <w:rFonts w:ascii="宋体"/>
          <w:spacing w:val="-5"/>
          <w:w w:val="5"/>
          <w:position w:val="-104"/>
        </w:rPr>
        <w:t>E</w:t>
      </w:r>
      <w:r>
        <w:rPr>
          <w:rFonts w:ascii="宋体"/>
          <w:spacing w:val="-5"/>
          <w:w w:val="5"/>
          <w:position w:val="42"/>
        </w:rPr>
        <w:t>U</w:t>
      </w:r>
      <w:r>
        <w:rPr>
          <w:rFonts w:ascii="宋体"/>
          <w:spacing w:val="-5"/>
          <w:w w:val="5"/>
        </w:rPr>
      </w:r>
      <w:r>
        <w:rPr>
          <w:rFonts w:ascii="宋体"/>
          <w:w w:val="5"/>
          <w:position w:val="63"/>
        </w:rPr>
        <w:t>H</w:t>
      </w:r>
      <w:r>
        <w:rPr>
          <w:rFonts w:ascii="宋体"/>
          <w:w w:val="5"/>
          <w:position w:val="-20"/>
        </w:rPr>
      </w:r>
      <w:r>
        <w:rPr>
          <w:rFonts w:ascii="宋体"/>
          <w:spacing w:val="-5"/>
          <w:w w:val="5"/>
          <w:position w:val="-104"/>
        </w:rPr>
        <w:t>M</w:t>
      </w:r>
      <w:r>
        <w:rPr>
          <w:rFonts w:ascii="宋体"/>
          <w:spacing w:val="-5"/>
          <w:w w:val="5"/>
          <w:position w:val="63"/>
        </w:rPr>
        <w:t>i</w:t>
      </w:r>
      <w:r>
        <w:rPr>
          <w:rFonts w:ascii="宋体"/>
          <w:spacing w:val="-5"/>
          <w:w w:val="5"/>
          <w:position w:val="42"/>
        </w:rPr>
        <w:t>R</w:t>
      </w:r>
      <w:r>
        <w:rPr>
          <w:rFonts w:ascii="宋体"/>
          <w:w w:val="5"/>
        </w:rPr>
        <w:t>p</w:t>
      </w:r>
      <w:r>
        <w:rPr>
          <w:rFonts w:ascii="宋体"/>
          <w:spacing w:val="-5"/>
          <w:w w:val="5"/>
          <w:position w:val="-20"/>
        </w:rPr>
        <w:t>R</w:t>
      </w:r>
      <w:r>
        <w:rPr>
          <w:rFonts w:ascii="宋体"/>
          <w:spacing w:val="-5"/>
          <w:w w:val="5"/>
          <w:position w:val="-104"/>
        </w:rPr>
        <w:t>P</w:t>
      </w:r>
      <w:r>
        <w:rPr>
          <w:rFonts w:ascii="宋体"/>
          <w:spacing w:val="-5"/>
          <w:w w:val="5"/>
          <w:position w:val="42"/>
        </w:rPr>
        <w:t>E</w:t>
      </w:r>
      <w:r>
        <w:rPr>
          <w:rFonts w:ascii="宋体"/>
          <w:spacing w:val="-5"/>
          <w:w w:val="5"/>
        </w:rPr>
        <w:t>r</w:t>
      </w:r>
      <w:r>
        <w:rPr>
          <w:rFonts w:ascii="宋体"/>
          <w:w w:val="5"/>
          <w:position w:val="63"/>
        </w:rPr>
        <w:t>g</w:t>
      </w:r>
      <w:r>
        <w:rPr>
          <w:rFonts w:ascii="宋体"/>
          <w:spacing w:val="-5"/>
          <w:w w:val="5"/>
          <w:position w:val="-20"/>
        </w:rPr>
        <w:t>a</w:t>
      </w:r>
      <w:r>
        <w:rPr>
          <w:rFonts w:ascii="宋体"/>
          <w:spacing w:val="-5"/>
          <w:w w:val="5"/>
          <w:position w:val="-104"/>
        </w:rPr>
      </w:r>
      <w:r>
        <w:rPr>
          <w:rFonts w:ascii="宋体"/>
          <w:spacing w:val="-5"/>
          <w:w w:val="5"/>
        </w:rPr>
        <w:t>e</w:t>
      </w:r>
      <w:r>
        <w:rPr>
          <w:rFonts w:ascii="宋体"/>
          <w:w w:val="5"/>
          <w:position w:val="63"/>
        </w:rPr>
        <w:t>h</w:t>
      </w:r>
      <w:r>
        <w:rPr>
          <w:rFonts w:ascii="宋体"/>
          <w:spacing w:val="-5"/>
          <w:w w:val="5"/>
          <w:position w:val="-20"/>
        </w:rPr>
        <w:t>i</w:t>
      </w:r>
      <w:r>
        <w:rPr>
          <w:rFonts w:ascii="宋体"/>
          <w:spacing w:val="-5"/>
          <w:w w:val="5"/>
          <w:position w:val="-104"/>
        </w:rPr>
        <w:t>F</w:t>
      </w:r>
      <w:r>
        <w:rPr>
          <w:rFonts w:ascii="宋体"/>
          <w:w w:val="5"/>
        </w:rPr>
        <w:t>s</w:t>
      </w:r>
      <w:r>
        <w:rPr>
          <w:rFonts w:ascii="宋体"/>
          <w:spacing w:val="-5"/>
          <w:w w:val="5"/>
          <w:position w:val="-20"/>
        </w:rPr>
        <w:t>l</w:t>
      </w:r>
      <w:r>
        <w:rPr>
          <w:rFonts w:ascii="宋体"/>
          <w:w w:val="5"/>
        </w:rPr>
        <w:t>s</w:t>
      </w:r>
      <w:r>
        <w:rPr>
          <w:rFonts w:ascii="宋体"/>
          <w:w w:val="5"/>
          <w:position w:val="-20"/>
        </w:rPr>
      </w:r>
      <w:r>
        <w:rPr>
          <w:rFonts w:ascii="宋体"/>
          <w:w w:val="5"/>
        </w:rPr>
        <w:t>u</w:t>
      </w:r>
      <w:r>
        <w:rPr>
          <w:rFonts w:ascii="宋体"/>
          <w:spacing w:val="-5"/>
          <w:w w:val="5"/>
          <w:position w:val="-20"/>
        </w:rPr>
        <w:t>C</w:t>
      </w:r>
      <w:r>
        <w:rPr>
          <w:rFonts w:ascii="宋体"/>
          <w:w w:val="5"/>
        </w:rPr>
        <w:t>r</w:t>
      </w:r>
      <w:r>
        <w:rPr>
          <w:rFonts w:ascii="宋体"/>
          <w:spacing w:val="-5"/>
          <w:w w:val="5"/>
          <w:position w:val="-20"/>
        </w:rPr>
        <w:t>m</w:t>
      </w:r>
      <w:r>
        <w:rPr>
          <w:rFonts w:ascii="宋体"/>
          <w:w w:val="5"/>
        </w:rPr>
        <w:t>e</w:t>
      </w:r>
      <w:r>
        <w:rPr>
          <w:rFonts w:ascii="宋体"/>
          <w:spacing w:val="-5"/>
          <w:w w:val="5"/>
          <w:position w:val="-20"/>
        </w:rPr>
        <w:t>d</w:t>
      </w:r>
      <w:r>
        <w:rPr>
          <w:rFonts w:ascii="宋体"/>
          <w:w w:val="5"/>
          <w:position w:val="-20"/>
        </w:rPr>
        <w:t>   </w:t>
      </w:r>
      <w:r>
        <w:rPr>
          <w:rFonts w:ascii="宋体"/>
          <w:spacing w:val="17"/>
          <w:w w:val="5"/>
          <w:position w:val="-20"/>
        </w:rPr>
        <w:t> </w:t>
      </w:r>
      <w:r>
        <w:rPr>
          <w:rFonts w:ascii="宋体"/>
          <w:spacing w:val="17"/>
          <w:w w:val="5"/>
        </w:rPr>
      </w:r>
      <w:r>
        <w:rPr>
          <w:rFonts w:ascii="宋体"/>
          <w:spacing w:val="1"/>
          <w:w w:val="5"/>
        </w:rPr>
        <w:t>erro</w:t>
      </w:r>
      <w:r>
        <w:rPr>
          <w:rFonts w:ascii="宋体"/>
          <w:w w:val="5"/>
        </w:rPr>
        <w:t>r</w:t>
      </w:r>
      <w:r>
        <w:rPr>
          <w:rFonts w:ascii="宋体"/>
        </w:rPr>
      </w:r>
    </w:p>
    <w:p>
      <w:pPr>
        <w:pStyle w:val="BodyText"/>
        <w:spacing w:line="3867" w:lineRule="exact"/>
        <w:ind w:left="150" w:right="81"/>
        <w:jc w:val="left"/>
        <w:rPr>
          <w:rFonts w:ascii="宋体" w:hAnsi="宋体" w:cs="宋体" w:eastAsia="宋体"/>
        </w:rPr>
      </w:pPr>
      <w:r>
        <w:rPr/>
        <w:pict>
          <v:shape style="position:absolute;margin-left:159.839935pt;margin-top:14.670476pt;width:122.9pt;height:172.25pt;mso-position-horizontal-relative:page;mso-position-vertical-relative:paragraph;z-index:-58024" type="#_x0000_t202" filled="false" stroked="false">
            <v:textbox inset="0,0,0,0">
              <w:txbxContent>
                <w:p>
                  <w:pPr>
                    <w:pStyle w:val="BodyText"/>
                    <w:spacing w:line="3445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w w:val="5"/>
                      <w:position w:val="-83"/>
                    </w:rPr>
                    <w:t>C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x</w:t>
                  </w:r>
                  <w:r>
                    <w:rPr>
                      <w:rFonts w:ascii="宋体"/>
                      <w:w w:val="5"/>
                      <w:position w:val="-83"/>
                    </w:rPr>
                    <w:t>o</w:t>
                  </w:r>
                  <w:r>
                    <w:rPr>
                      <w:rFonts w:ascii="宋体"/>
                      <w:spacing w:val="-5"/>
                      <w:w w:val="5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h</w:t>
                  </w:r>
                  <w:r>
                    <w:rPr>
                      <w:rFonts w:ascii="宋体"/>
                      <w:spacing w:val="-5"/>
                      <w:w w:val="5"/>
                      <w:position w:val="-41"/>
                    </w:rPr>
                    <w:t>l</w:t>
                  </w:r>
                  <w:r>
                    <w:rPr>
                      <w:rFonts w:ascii="宋体"/>
                      <w:w w:val="5"/>
                      <w:position w:val="-83"/>
                    </w:rPr>
                    <w:t>o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a</w:t>
                  </w:r>
                  <w:r>
                    <w:rPr>
                      <w:rFonts w:ascii="宋体"/>
                      <w:spacing w:val="-5"/>
                      <w:w w:val="5"/>
                    </w:rPr>
                    <w:t>s</w:t>
                  </w:r>
                  <w:r>
                    <w:rPr>
                      <w:rFonts w:ascii="宋体"/>
                      <w:spacing w:val="-5"/>
                      <w:w w:val="5"/>
                      <w:position w:val="-41"/>
                    </w:rPr>
                  </w:r>
                  <w:r>
                    <w:rPr>
                      <w:rFonts w:ascii="宋体"/>
                      <w:w w:val="5"/>
                      <w:position w:val="-83"/>
                    </w:rPr>
                    <w:t>l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u</w:t>
                  </w:r>
                  <w:r>
                    <w:rPr>
                      <w:rFonts w:ascii="宋体"/>
                      <w:spacing w:val="-5"/>
                      <w:w w:val="5"/>
                    </w:rPr>
                    <w:t>s</w:t>
                  </w:r>
                  <w:r>
                    <w:rPr>
                      <w:rFonts w:ascii="宋体"/>
                      <w:spacing w:val="-5"/>
                      <w:w w:val="5"/>
                      <w:position w:val="-41"/>
                    </w:rPr>
                    <w:t>t</w:t>
                  </w:r>
                  <w:r>
                    <w:rPr>
                      <w:rFonts w:ascii="宋体"/>
                      <w:w w:val="5"/>
                      <w:position w:val="-83"/>
                    </w:rPr>
                    <w:t>i</w:t>
                  </w:r>
                  <w:r>
                    <w:rPr>
                      <w:rFonts w:ascii="宋体"/>
                      <w:spacing w:val="-5"/>
                      <w:w w:val="5"/>
                      <w:position w:val="-41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s</w:t>
                  </w:r>
                  <w:r>
                    <w:rPr>
                      <w:rFonts w:ascii="宋体"/>
                      <w:spacing w:val="-5"/>
                      <w:w w:val="5"/>
                    </w:rPr>
                    <w:t>u</w:t>
                  </w:r>
                  <w:r>
                    <w:rPr>
                      <w:rFonts w:ascii="宋体"/>
                      <w:w w:val="5"/>
                      <w:position w:val="-83"/>
                    </w:rPr>
                    <w:t>n</w:t>
                  </w:r>
                  <w:r>
                    <w:rPr>
                      <w:rFonts w:ascii="宋体"/>
                      <w:spacing w:val="-5"/>
                      <w:w w:val="5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t</w:t>
                  </w:r>
                  <w:r>
                    <w:rPr>
                      <w:rFonts w:ascii="宋体"/>
                      <w:w w:val="5"/>
                      <w:position w:val="-83"/>
                    </w:rPr>
                    <w:t>g</w:t>
                  </w:r>
                  <w:r>
                    <w:rPr>
                      <w:rFonts w:ascii="宋体"/>
                      <w:w w:val="5"/>
                      <w:position w:val="-20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-41"/>
                    </w:rPr>
                    <w:t>p</w:t>
                  </w:r>
                  <w:r>
                    <w:rPr>
                      <w:rFonts w:ascii="宋体"/>
                      <w:spacing w:val="-5"/>
                      <w:w w:val="5"/>
                    </w:rPr>
                    <w:t>e</w:t>
                  </w:r>
                  <w:r>
                    <w:rPr>
                      <w:rFonts w:ascii="宋体"/>
                      <w:w w:val="5"/>
                    </w:rPr>
                    <w:t>   </w:t>
                  </w:r>
                  <w:r>
                    <w:rPr>
                      <w:rFonts w:ascii="宋体"/>
                      <w:spacing w:val="50"/>
                      <w:w w:val="5"/>
                    </w:rPr>
                    <w:t> </w:t>
                  </w:r>
                  <w:r>
                    <w:rPr>
                      <w:rFonts w:ascii="宋体"/>
                      <w:spacing w:val="50"/>
                      <w:w w:val="5"/>
                      <w:position w:val="-83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  <w:position w:val="-41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</w:rPr>
                  </w:r>
                  <w:r>
                    <w:rPr>
                      <w:rFonts w:ascii="宋体"/>
                      <w:w w:val="5"/>
                      <w:position w:val="-83"/>
                    </w:rPr>
                    <w:t>W</w:t>
                  </w:r>
                  <w:r>
                    <w:rPr>
                      <w:rFonts w:ascii="宋体"/>
                      <w:spacing w:val="-5"/>
                      <w:w w:val="5"/>
                      <w:position w:val="-41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</w:rPr>
                    <w:t>j</w:t>
                  </w:r>
                  <w:r>
                    <w:rPr>
                      <w:rFonts w:ascii="宋体"/>
                      <w:w w:val="5"/>
                      <w:position w:val="-83"/>
                    </w:rPr>
                    <w:t>a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m</w:t>
                  </w:r>
                  <w:r>
                    <w:rPr>
                      <w:rFonts w:ascii="宋体"/>
                      <w:spacing w:val="-5"/>
                      <w:w w:val="5"/>
                    </w:rPr>
                    <w:t>a</w:t>
                  </w:r>
                  <w:r>
                    <w:rPr>
                      <w:rFonts w:ascii="宋体"/>
                      <w:spacing w:val="-5"/>
                      <w:w w:val="5"/>
                      <w:position w:val="-41"/>
                    </w:rPr>
                    <w:t>a</w:t>
                  </w:r>
                  <w:r>
                    <w:rPr>
                      <w:rFonts w:ascii="宋体"/>
                      <w:w w:val="5"/>
                      <w:position w:val="-83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</w:rPr>
                    <w:t>c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p</w:t>
                  </w:r>
                  <w:r>
                    <w:rPr>
                      <w:rFonts w:ascii="宋体"/>
                      <w:spacing w:val="-5"/>
                      <w:w w:val="5"/>
                      <w:position w:val="-41"/>
                    </w:rPr>
                    <w:t>t</w:t>
                  </w:r>
                  <w:r>
                    <w:rPr>
                      <w:rFonts w:ascii="宋体"/>
                      <w:w w:val="5"/>
                      <w:position w:val="-83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-41"/>
                    </w:rPr>
                    <w:t>u</w:t>
                  </w:r>
                  <w:r>
                    <w:rPr>
                      <w:rFonts w:ascii="宋体"/>
                      <w:spacing w:val="-5"/>
                      <w:w w:val="5"/>
                    </w:rPr>
                    <w:t>k</w:t>
                  </w:r>
                  <w:r>
                    <w:rPr>
                      <w:rFonts w:ascii="宋体"/>
                      <w:w w:val="5"/>
                      <w:position w:val="-83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r</w:t>
                  </w:r>
                  <w:r>
                    <w:rPr>
                      <w:rFonts w:ascii="宋体"/>
                      <w:w w:val="5"/>
                      <w:position w:val="-20"/>
                    </w:rPr>
                    <w:t>   </w:t>
                  </w:r>
                  <w:r>
                    <w:rPr>
                      <w:rFonts w:ascii="宋体"/>
                      <w:spacing w:val="50"/>
                      <w:w w:val="5"/>
                      <w:position w:val="-20"/>
                    </w:rPr>
                    <w:t> </w:t>
                  </w:r>
                  <w:r>
                    <w:rPr>
                      <w:rFonts w:ascii="宋体"/>
                      <w:spacing w:val="50"/>
                      <w:w w:val="5"/>
                      <w:position w:val="-83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a</w:t>
                  </w:r>
                  <w:r>
                    <w:rPr>
                      <w:rFonts w:ascii="宋体"/>
                      <w:spacing w:val="-5"/>
                      <w:w w:val="5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  <w:position w:val="-41"/>
                    </w:rPr>
                    <w:t>e</w:t>
                  </w:r>
                  <w:r>
                    <w:rPr>
                      <w:rFonts w:ascii="宋体"/>
                      <w:w w:val="5"/>
                      <w:position w:val="-83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</w:rPr>
                  </w:r>
                  <w:r>
                    <w:rPr>
                      <w:rFonts w:ascii="宋体"/>
                      <w:w w:val="5"/>
                      <w:position w:val="-83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</w:rPr>
                    <w:t>w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u</w:t>
                  </w:r>
                  <w:r>
                    <w:rPr>
                      <w:rFonts w:ascii="宋体"/>
                      <w:w w:val="5"/>
                      <w:position w:val="-83"/>
                    </w:rPr>
                    <w:t>m</w:t>
                  </w:r>
                  <w:r>
                    <w:rPr>
                      <w:rFonts w:ascii="宋体"/>
                      <w:spacing w:val="-5"/>
                      <w:w w:val="5"/>
                    </w:rPr>
                    <w:t>a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  <w:position w:val="-62"/>
                    </w:rPr>
                    <w:t>p</w:t>
                  </w:r>
                  <w:r>
                    <w:rPr>
                      <w:rFonts w:ascii="宋体"/>
                      <w:w w:val="5"/>
                      <w:position w:val="-83"/>
                    </w:rPr>
                    <w:t>p</w:t>
                  </w:r>
                  <w:r>
                    <w:rPr>
                      <w:rFonts w:ascii="宋体"/>
                      <w:spacing w:val="-5"/>
                      <w:w w:val="5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  <w:position w:val="-20"/>
                    </w:rPr>
                    <w:t>e</w:t>
                  </w:r>
                  <w:r>
                    <w:rPr>
                      <w:rFonts w:ascii="宋体"/>
                      <w:w w:val="5"/>
                      <w:position w:val="-20"/>
                    </w:rPr>
                    <w:t>   </w:t>
                  </w:r>
                  <w:r>
                    <w:rPr>
                      <w:rFonts w:ascii="宋体"/>
                      <w:spacing w:val="50"/>
                      <w:w w:val="5"/>
                      <w:position w:val="-20"/>
                    </w:rPr>
                    <w:t> </w:t>
                  </w:r>
                  <w:r>
                    <w:rPr>
                      <w:rFonts w:ascii="宋体"/>
                      <w:spacing w:val="50"/>
                      <w:w w:val="5"/>
                      <w:position w:val="-62"/>
                    </w:rPr>
                  </w:r>
                  <w:r>
                    <w:rPr>
                      <w:rFonts w:ascii="宋体"/>
                      <w:spacing w:val="50"/>
                      <w:w w:val="5"/>
                      <w:position w:val="-83"/>
                    </w:rPr>
                  </w:r>
                  <w:r>
                    <w:rPr>
                      <w:rFonts w:ascii="宋体"/>
                      <w:spacing w:val="-5"/>
                      <w:w w:val="5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-83"/>
                    </w:rPr>
                    <w:t>O</w:t>
                  </w:r>
                  <w:r>
                    <w:rPr>
                      <w:rFonts w:ascii="宋体"/>
                      <w:w w:val="5"/>
                      <w:position w:val="21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r</w:t>
                  </w:r>
                  <w:r>
                    <w:rPr>
                      <w:rFonts w:ascii="宋体"/>
                      <w:w w:val="5"/>
                      <w:position w:val="-83"/>
                    </w:rPr>
                    <w:t>u</w:t>
                  </w:r>
                  <w:r>
                    <w:rPr>
                      <w:rFonts w:ascii="宋体"/>
                      <w:spacing w:val="-5"/>
                      <w:w w:val="5"/>
                    </w:rPr>
                    <w:t>o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i</w:t>
                  </w:r>
                  <w:r>
                    <w:rPr>
                      <w:rFonts w:ascii="宋体"/>
                      <w:w w:val="5"/>
                      <w:position w:val="-83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</w:rPr>
                    <w:t>u</w:t>
                  </w:r>
                  <w:r>
                    <w:rPr>
                      <w:rFonts w:ascii="宋体"/>
                      <w:w w:val="5"/>
                      <w:position w:val="21"/>
                    </w:rPr>
                    <w:t>n</w:t>
                  </w:r>
                  <w:r>
                    <w:rPr>
                      <w:rFonts w:ascii="宋体"/>
                      <w:spacing w:val="-5"/>
                      <w:w w:val="5"/>
                    </w:rPr>
                    <w:t>t</w:t>
                  </w:r>
                  <w:r>
                    <w:rPr>
                      <w:rFonts w:ascii="宋体"/>
                      <w:w w:val="5"/>
                      <w:position w:val="21"/>
                    </w:rPr>
                    <w:t>l</w:t>
                  </w:r>
                  <w:r>
                    <w:rPr>
                      <w:rFonts w:ascii="宋体"/>
                      <w:spacing w:val="-5"/>
                      <w:w w:val="5"/>
                    </w:rPr>
                    <w:t>l</w:t>
                  </w:r>
                  <w:r>
                    <w:rPr>
                      <w:rFonts w:ascii="宋体"/>
                      <w:w w:val="5"/>
                      <w:position w:val="21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</w:rPr>
                    <w:t>e</w:t>
                  </w:r>
                  <w:r>
                    <w:rPr>
                      <w:rFonts w:ascii="宋体"/>
                      <w:w w:val="5"/>
                      <w:position w:val="21"/>
                    </w:rPr>
                    <w:t>t</w:t>
                  </w:r>
                  <w:r>
                    <w:rPr>
                      <w:rFonts w:ascii="宋体"/>
                      <w:w w:val="5"/>
                    </w:rPr>
                    <w:t>t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spacing w:val="-5"/>
          <w:w w:val="5"/>
          <w:position w:val="-103"/>
        </w:rPr>
        <w:t>E</w:t>
      </w:r>
      <w:r>
        <w:rPr>
          <w:rFonts w:ascii="宋体"/>
          <w:spacing w:val="-5"/>
          <w:w w:val="5"/>
          <w:position w:val="-124"/>
        </w:rPr>
        <w:t>p</w:t>
      </w:r>
      <w:r>
        <w:rPr>
          <w:rFonts w:ascii="宋体"/>
          <w:spacing w:val="-5"/>
          <w:w w:val="5"/>
          <w:position w:val="-166"/>
        </w:rPr>
        <w:t>E</w:t>
      </w:r>
      <w:r>
        <w:rPr>
          <w:rFonts w:ascii="宋体"/>
          <w:spacing w:val="-5"/>
          <w:w w:val="5"/>
          <w:position w:val="-187"/>
        </w:rPr>
        <w:t>O</w:t>
      </w:r>
      <w:r>
        <w:rPr>
          <w:rFonts w:ascii="宋体"/>
          <w:spacing w:val="-5"/>
          <w:w w:val="5"/>
          <w:position w:val="-208"/>
        </w:rPr>
        <w:t>C</w:t>
      </w:r>
      <w:r>
        <w:rPr>
          <w:rFonts w:ascii="宋体"/>
          <w:w w:val="5"/>
          <w:position w:val="-145"/>
        </w:rPr>
        <w:t>p</w:t>
      </w:r>
      <w:r>
        <w:rPr>
          <w:rFonts w:ascii="宋体"/>
          <w:spacing w:val="-5"/>
          <w:w w:val="5"/>
        </w:rPr>
        <w:t>:</w:t>
      </w:r>
      <w:r>
        <w:rPr>
          <w:rFonts w:ascii="宋体"/>
          <w:spacing w:val="-5"/>
          <w:w w:val="5"/>
          <w:position w:val="-103"/>
        </w:rPr>
        <w:t>x</w:t>
      </w:r>
      <w:r>
        <w:rPr>
          <w:rFonts w:ascii="宋体"/>
          <w:spacing w:val="-5"/>
          <w:w w:val="5"/>
          <w:position w:val="-208"/>
        </w:rPr>
        <w:t>o</w:t>
      </w:r>
      <w:r>
        <w:rPr>
          <w:rFonts w:ascii="宋体"/>
          <w:spacing w:val="-5"/>
          <w:w w:val="5"/>
          <w:position w:val="-145"/>
        </w:rPr>
        <w:t>r</w:t>
      </w:r>
      <w:r>
        <w:rPr>
          <w:rFonts w:ascii="宋体"/>
          <w:spacing w:val="-5"/>
          <w:w w:val="5"/>
          <w:position w:val="-187"/>
        </w:rPr>
        <w:t>i</w:t>
      </w:r>
      <w:r>
        <w:rPr>
          <w:rFonts w:ascii="宋体"/>
          <w:w w:val="5"/>
          <w:position w:val="-124"/>
        </w:rPr>
        <w:t>r</w:t>
      </w:r>
      <w:r>
        <w:rPr>
          <w:rFonts w:ascii="宋体"/>
          <w:w w:val="5"/>
          <w:position w:val="-20"/>
        </w:rPr>
      </w:r>
      <w:r>
        <w:rPr>
          <w:rFonts w:ascii="宋体"/>
          <w:w w:val="5"/>
          <w:position w:val="21"/>
        </w:rPr>
      </w:r>
      <w:r>
        <w:rPr>
          <w:rFonts w:ascii="宋体"/>
          <w:w w:val="5"/>
        </w:rPr>
      </w:r>
      <w:r>
        <w:rPr>
          <w:rFonts w:ascii="宋体"/>
          <w:spacing w:val="-5"/>
          <w:w w:val="5"/>
          <w:position w:val="-103"/>
        </w:rPr>
        <w:t>h</w:t>
      </w:r>
      <w:r>
        <w:rPr>
          <w:rFonts w:ascii="宋体"/>
          <w:spacing w:val="-5"/>
          <w:w w:val="5"/>
          <w:position w:val="-208"/>
        </w:rPr>
        <w:t>o</w:t>
      </w:r>
      <w:r>
        <w:rPr>
          <w:rFonts w:ascii="宋体"/>
          <w:spacing w:val="-5"/>
          <w:w w:val="5"/>
          <w:position w:val="-41"/>
        </w:rPr>
        <w:t>e</w:t>
      </w:r>
      <w:r>
        <w:rPr>
          <w:rFonts w:ascii="宋体"/>
          <w:w w:val="5"/>
          <w:position w:val="-124"/>
        </w:rPr>
        <w:t>e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spacing w:val="-5"/>
          <w:w w:val="5"/>
          <w:position w:val="-103"/>
        </w:rPr>
        <w:t>a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208"/>
        </w:rPr>
        <w:t>l</w:t>
      </w:r>
      <w:r>
        <w:rPr>
          <w:rFonts w:ascii="宋体"/>
          <w:spacing w:val="-5"/>
          <w:w w:val="5"/>
          <w:position w:val="-83"/>
        </w:rPr>
        <w:t>l</w:t>
      </w:r>
      <w:r>
        <w:rPr>
          <w:rFonts w:ascii="宋体"/>
          <w:w w:val="5"/>
          <w:position w:val="-124"/>
        </w:rPr>
        <w:t>s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-20"/>
        </w:rPr>
        <w:t>C</w:t>
      </w:r>
      <w:r>
        <w:rPr>
          <w:rFonts w:ascii="宋体"/>
          <w:spacing w:val="-5"/>
          <w:w w:val="5"/>
          <w:position w:val="-103"/>
        </w:rPr>
        <w:t>u</w:t>
      </w:r>
      <w:r>
        <w:rPr>
          <w:rFonts w:ascii="宋体"/>
          <w:spacing w:val="-5"/>
          <w:w w:val="5"/>
          <w:position w:val="-208"/>
        </w:rPr>
        <w:t>i</w:t>
      </w:r>
      <w:r>
        <w:rPr>
          <w:rFonts w:ascii="宋体"/>
          <w:w w:val="5"/>
          <w:position w:val="-124"/>
        </w:rPr>
        <w:t>s</w:t>
      </w:r>
      <w:r>
        <w:rPr>
          <w:rFonts w:ascii="宋体"/>
          <w:spacing w:val="-5"/>
          <w:w w:val="5"/>
          <w:position w:val="-20"/>
        </w:rPr>
        <w:t>M</w:t>
      </w:r>
      <w:r>
        <w:rPr>
          <w:rFonts w:ascii="宋体"/>
          <w:spacing w:val="-5"/>
          <w:w w:val="5"/>
        </w:rPr>
        <w:t>M</w:t>
      </w:r>
      <w:r>
        <w:rPr>
          <w:rFonts w:ascii="宋体"/>
          <w:spacing w:val="-5"/>
          <w:w w:val="5"/>
          <w:position w:val="-103"/>
        </w:rPr>
        <w:t>s</w:t>
      </w:r>
      <w:r>
        <w:rPr>
          <w:rFonts w:ascii="宋体"/>
          <w:spacing w:val="-5"/>
          <w:w w:val="5"/>
          <w:position w:val="-208"/>
        </w:rPr>
        <w:t>n</w:t>
      </w:r>
      <w:r>
        <w:rPr>
          <w:rFonts w:ascii="宋体"/>
          <w:w w:val="5"/>
          <w:position w:val="-124"/>
        </w:rPr>
        <w:t>u</w:t>
      </w:r>
      <w:r>
        <w:rPr>
          <w:rFonts w:ascii="宋体"/>
          <w:spacing w:val="-5"/>
          <w:w w:val="5"/>
          <w:position w:val="-208"/>
        </w:rPr>
        <w:t>g</w:t>
      </w:r>
      <w:r>
        <w:rPr>
          <w:rFonts w:ascii="宋体"/>
          <w:spacing w:val="-5"/>
          <w:w w:val="5"/>
          <w:position w:val="-187"/>
        </w:rPr>
        <w:t>m</w:t>
      </w:r>
      <w:r>
        <w:rPr>
          <w:rFonts w:ascii="宋体"/>
          <w:spacing w:val="-5"/>
          <w:w w:val="5"/>
          <w:position w:val="-20"/>
        </w:rPr>
      </w:r>
      <w:r>
        <w:rPr>
          <w:rFonts w:ascii="宋体"/>
          <w:spacing w:val="-5"/>
          <w:w w:val="5"/>
        </w:rPr>
      </w:r>
      <w:r>
        <w:rPr>
          <w:rFonts w:ascii="宋体"/>
          <w:spacing w:val="-5"/>
          <w:w w:val="5"/>
          <w:position w:val="-103"/>
        </w:rPr>
        <w:t>t</w:t>
      </w:r>
      <w:r>
        <w:rPr>
          <w:rFonts w:ascii="宋体"/>
          <w:w w:val="5"/>
          <w:position w:val="-124"/>
        </w:rPr>
        <w:t>r</w:t>
      </w:r>
      <w:r>
        <w:rPr>
          <w:rFonts w:ascii="宋体"/>
          <w:w w:val="5"/>
          <w:position w:val="-208"/>
        </w:rPr>
      </w:r>
      <w:r>
        <w:rPr>
          <w:rFonts w:ascii="宋体"/>
          <w:w w:val="5"/>
          <w:position w:val="-103"/>
        </w:rPr>
      </w:r>
      <w:r>
        <w:rPr>
          <w:rFonts w:ascii="宋体"/>
          <w:spacing w:val="-5"/>
          <w:w w:val="5"/>
          <w:position w:val="-20"/>
        </w:rPr>
        <w:t>t</w:t>
      </w:r>
      <w:r>
        <w:rPr>
          <w:rFonts w:ascii="宋体"/>
          <w:spacing w:val="-5"/>
          <w:w w:val="5"/>
        </w:rPr>
        <w:t>t</w:t>
      </w:r>
      <w:r>
        <w:rPr>
          <w:rFonts w:ascii="宋体"/>
          <w:spacing w:val="-5"/>
          <w:w w:val="5"/>
          <w:position w:val="-124"/>
        </w:rPr>
        <w:t>e</w:t>
      </w:r>
      <w:r>
        <w:rPr>
          <w:rFonts w:ascii="宋体"/>
          <w:w w:val="5"/>
          <w:position w:val="-41"/>
        </w:rPr>
        <w:t>l</w:t>
      </w:r>
      <w:r>
        <w:rPr>
          <w:rFonts w:ascii="宋体"/>
          <w:spacing w:val="-5"/>
          <w:w w:val="5"/>
        </w:rPr>
        <w:t>o</w:t>
      </w:r>
      <w:r>
        <w:rPr>
          <w:rFonts w:ascii="宋体"/>
          <w:spacing w:val="-5"/>
          <w:w w:val="5"/>
          <w:position w:val="-20"/>
        </w:rPr>
        <w:t>o</w:t>
      </w:r>
      <w:r>
        <w:rPr>
          <w:rFonts w:ascii="宋体"/>
          <w:spacing w:val="-5"/>
          <w:w w:val="5"/>
          <w:position w:val="-103"/>
        </w:rPr>
        <w:t>b</w:t>
      </w:r>
      <w:r>
        <w:rPr>
          <w:rFonts w:ascii="宋体"/>
          <w:spacing w:val="-5"/>
          <w:w w:val="5"/>
          <w:position w:val="-208"/>
        </w:rPr>
        <w:t>W</w:t>
      </w:r>
      <w:r>
        <w:rPr>
          <w:rFonts w:ascii="宋体"/>
          <w:w w:val="5"/>
          <w:position w:val="-208"/>
        </w:rPr>
        <w:t>    </w:t>
      </w:r>
      <w:r>
        <w:rPr>
          <w:rFonts w:ascii="宋体"/>
          <w:spacing w:val="50"/>
          <w:w w:val="5"/>
          <w:position w:val="-208"/>
        </w:rPr>
        <w:t> </w:t>
      </w:r>
      <w:r>
        <w:rPr>
          <w:rFonts w:ascii="宋体"/>
          <w:spacing w:val="50"/>
          <w:w w:val="5"/>
          <w:position w:val="-124"/>
        </w:rPr>
      </w:r>
      <w:r>
        <w:rPr>
          <w:rFonts w:ascii="宋体"/>
          <w:spacing w:val="-5"/>
          <w:w w:val="5"/>
          <w:position w:val="-103"/>
        </w:rPr>
        <w:t>a</w:t>
      </w:r>
      <w:r>
        <w:rPr>
          <w:rFonts w:ascii="宋体"/>
          <w:spacing w:val="-5"/>
          <w:w w:val="5"/>
          <w:position w:val="-208"/>
        </w:rPr>
        <w:t>a</w:t>
      </w:r>
      <w:r>
        <w:rPr>
          <w:rFonts w:ascii="宋体"/>
          <w:spacing w:val="-5"/>
          <w:w w:val="5"/>
        </w:rPr>
      </w:r>
      <w:r>
        <w:rPr>
          <w:rFonts w:ascii="宋体"/>
          <w:spacing w:val="-5"/>
          <w:w w:val="5"/>
          <w:position w:val="-20"/>
        </w:rPr>
      </w:r>
      <w:r>
        <w:rPr>
          <w:rFonts w:ascii="宋体"/>
          <w:spacing w:val="-5"/>
          <w:w w:val="5"/>
          <w:position w:val="-62"/>
        </w:rPr>
        <w:t>e</w:t>
      </w:r>
      <w:r>
        <w:rPr>
          <w:rFonts w:ascii="宋体"/>
          <w:w w:val="5"/>
          <w:position w:val="-124"/>
        </w:rPr>
        <w:t>j</w:t>
      </w:r>
      <w:r>
        <w:rPr>
          <w:rFonts w:ascii="宋体"/>
          <w:spacing w:val="-5"/>
          <w:w w:val="5"/>
        </w:rPr>
        <w:t>T</w:t>
      </w:r>
      <w:r>
        <w:rPr>
          <w:rFonts w:ascii="宋体"/>
          <w:spacing w:val="-5"/>
          <w:w w:val="5"/>
          <w:position w:val="-20"/>
        </w:rPr>
        <w:t>T</w:t>
      </w:r>
      <w:r>
        <w:rPr>
          <w:rFonts w:ascii="宋体"/>
          <w:spacing w:val="-5"/>
          <w:w w:val="5"/>
          <w:position w:val="-208"/>
        </w:rPr>
        <w:t>t</w:t>
      </w:r>
      <w:r>
        <w:rPr>
          <w:rFonts w:ascii="宋体"/>
          <w:spacing w:val="-5"/>
          <w:w w:val="5"/>
          <w:position w:val="-103"/>
        </w:rPr>
        <w:t>c</w:t>
      </w:r>
      <w:r>
        <w:rPr>
          <w:rFonts w:ascii="宋体"/>
          <w:w w:val="5"/>
          <w:position w:val="-124"/>
        </w:rPr>
        <w:t>a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103"/>
        </w:rPr>
        <w:t>k</w:t>
      </w:r>
      <w:r>
        <w:rPr>
          <w:rFonts w:ascii="宋体"/>
          <w:spacing w:val="-5"/>
          <w:w w:val="5"/>
          <w:position w:val="-208"/>
        </w:rPr>
        <w:t>e</w:t>
      </w:r>
      <w:r>
        <w:rPr>
          <w:rFonts w:ascii="宋体"/>
          <w:w w:val="5"/>
          <w:position w:val="-124"/>
        </w:rPr>
        <w:t>c</w:t>
      </w:r>
      <w:r>
        <w:rPr>
          <w:rFonts w:ascii="宋体"/>
          <w:spacing w:val="-5"/>
          <w:w w:val="5"/>
          <w:position w:val="-20"/>
        </w:rPr>
        <w:t>s</w:t>
      </w:r>
      <w:r>
        <w:rPr>
          <w:rFonts w:ascii="宋体"/>
          <w:spacing w:val="-5"/>
          <w:w w:val="5"/>
        </w:rPr>
        <w:t>s</w:t>
      </w:r>
      <w:r>
        <w:rPr>
          <w:rFonts w:ascii="宋体"/>
          <w:spacing w:val="-5"/>
          <w:w w:val="5"/>
          <w:position w:val="-103"/>
        </w:rPr>
      </w:r>
      <w:r>
        <w:rPr>
          <w:rFonts w:ascii="宋体"/>
          <w:spacing w:val="-5"/>
          <w:w w:val="5"/>
          <w:position w:val="-208"/>
        </w:rPr>
        <w:t>r</w:t>
      </w:r>
      <w:r>
        <w:rPr>
          <w:rFonts w:ascii="宋体"/>
          <w:spacing w:val="-5"/>
          <w:w w:val="5"/>
          <w:position w:val="-62"/>
        </w:rPr>
        <w:t>p</w:t>
      </w:r>
      <w:r>
        <w:rPr>
          <w:rFonts w:ascii="宋体"/>
          <w:w w:val="5"/>
          <w:position w:val="-124"/>
        </w:rPr>
        <w:t>k</w:t>
      </w:r>
      <w:r>
        <w:rPr>
          <w:rFonts w:ascii="宋体"/>
          <w:spacing w:val="-5"/>
          <w:w w:val="5"/>
          <w:position w:val="-20"/>
        </w:rPr>
        <w:t>t</w:t>
      </w:r>
      <w:r>
        <w:rPr>
          <w:rFonts w:ascii="宋体"/>
          <w:spacing w:val="-5"/>
          <w:w w:val="5"/>
        </w:rPr>
        <w:t>t</w:t>
      </w:r>
      <w:r>
        <w:rPr>
          <w:rFonts w:ascii="宋体"/>
          <w:spacing w:val="-5"/>
          <w:w w:val="5"/>
          <w:position w:val="-208"/>
        </w:rPr>
      </w:r>
      <w:r>
        <w:rPr>
          <w:rFonts w:ascii="宋体"/>
          <w:spacing w:val="-5"/>
          <w:w w:val="5"/>
          <w:position w:val="-187"/>
        </w:rPr>
        <w:t>r</w:t>
      </w:r>
      <w:r>
        <w:rPr>
          <w:rFonts w:ascii="宋体"/>
          <w:spacing w:val="-5"/>
          <w:w w:val="5"/>
          <w:position w:val="-103"/>
        </w:rPr>
        <w:t>p</w:t>
      </w:r>
      <w:r>
        <w:rPr>
          <w:rFonts w:ascii="宋体"/>
          <w:w w:val="5"/>
          <w:position w:val="-124"/>
        </w:rPr>
        <w:t>e</w:t>
      </w:r>
      <w:r>
        <w:rPr>
          <w:rFonts w:ascii="宋体"/>
          <w:spacing w:val="-5"/>
          <w:w w:val="5"/>
          <w:position w:val="-208"/>
        </w:rPr>
        <w:t>T</w:t>
      </w:r>
      <w:r>
        <w:rPr>
          <w:rFonts w:ascii="宋体"/>
          <w:spacing w:val="-5"/>
          <w:w w:val="5"/>
        </w:rPr>
      </w:r>
      <w:r>
        <w:rPr>
          <w:rFonts w:ascii="宋体"/>
          <w:spacing w:val="-5"/>
          <w:w w:val="5"/>
          <w:position w:val="-20"/>
        </w:rPr>
      </w:r>
      <w:r>
        <w:rPr>
          <w:rFonts w:ascii="宋体"/>
          <w:spacing w:val="-5"/>
          <w:w w:val="5"/>
          <w:position w:val="-103"/>
        </w:rPr>
        <w:t>r</w:t>
      </w:r>
      <w:r>
        <w:rPr>
          <w:rFonts w:ascii="宋体"/>
          <w:w w:val="5"/>
          <w:position w:val="-124"/>
        </w:rPr>
        <w:t>t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-20"/>
        </w:rPr>
        <w:t>C</w:t>
      </w:r>
      <w:r>
        <w:rPr>
          <w:rFonts w:ascii="宋体"/>
          <w:spacing w:val="-5"/>
          <w:w w:val="5"/>
          <w:position w:val="-103"/>
        </w:rPr>
        <w:t>e</w:t>
      </w:r>
      <w:r>
        <w:rPr>
          <w:rFonts w:ascii="宋体"/>
          <w:spacing w:val="-5"/>
          <w:w w:val="5"/>
          <w:position w:val="-208"/>
        </w:rPr>
        <w:t>e</w:t>
      </w:r>
      <w:r>
        <w:rPr>
          <w:rFonts w:ascii="宋体"/>
          <w:spacing w:val="-5"/>
          <w:w w:val="5"/>
          <w:position w:val="-62"/>
        </w:rPr>
        <w:t>s</w:t>
      </w:r>
      <w:r>
        <w:rPr>
          <w:rFonts w:ascii="宋体"/>
          <w:w w:val="5"/>
          <w:position w:val="-62"/>
        </w:rPr>
        <w:t>    </w:t>
      </w:r>
      <w:r>
        <w:rPr>
          <w:rFonts w:ascii="宋体"/>
          <w:spacing w:val="51"/>
          <w:w w:val="5"/>
          <w:position w:val="-62"/>
        </w:rPr>
        <w:t> </w:t>
      </w:r>
      <w:r>
        <w:rPr>
          <w:rFonts w:ascii="宋体"/>
          <w:spacing w:val="51"/>
          <w:w w:val="5"/>
          <w:position w:val="-124"/>
        </w:rPr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103"/>
        </w:rPr>
        <w:t>s</w:t>
      </w:r>
      <w:r>
        <w:rPr>
          <w:rFonts w:ascii="宋体"/>
          <w:spacing w:val="-5"/>
          <w:w w:val="5"/>
          <w:position w:val="-208"/>
        </w:rPr>
        <w:t>m</w:t>
      </w:r>
      <w:r>
        <w:rPr>
          <w:rFonts w:ascii="宋体"/>
          <w:spacing w:val="-5"/>
          <w:w w:val="5"/>
          <w:position w:val="-62"/>
        </w:rPr>
        <w:t>s</w:t>
      </w:r>
      <w:r>
        <w:rPr>
          <w:rFonts w:ascii="宋体"/>
          <w:w w:val="5"/>
          <w:position w:val="-124"/>
        </w:rPr>
        <w:t>w</w:t>
      </w:r>
      <w:r>
        <w:rPr>
          <w:rFonts w:ascii="宋体"/>
          <w:spacing w:val="-5"/>
          <w:w w:val="5"/>
        </w:rPr>
        <w:t>l</w:t>
      </w:r>
      <w:r>
        <w:rPr>
          <w:rFonts w:ascii="宋体"/>
          <w:spacing w:val="-5"/>
          <w:w w:val="5"/>
          <w:position w:val="-103"/>
        </w:rPr>
        <w:t>s</w:t>
      </w:r>
      <w:r>
        <w:rPr>
          <w:rFonts w:ascii="宋体"/>
          <w:spacing w:val="-5"/>
          <w:w w:val="5"/>
          <w:position w:val="-20"/>
        </w:rPr>
        <w:t>l</w:t>
      </w:r>
      <w:r>
        <w:rPr>
          <w:rFonts w:ascii="宋体"/>
          <w:spacing w:val="-5"/>
          <w:w w:val="5"/>
          <w:position w:val="-62"/>
        </w:rPr>
        <w:t>u</w:t>
      </w:r>
      <w:r>
        <w:rPr>
          <w:rFonts w:ascii="宋体"/>
          <w:w w:val="5"/>
          <w:position w:val="-124"/>
        </w:rPr>
        <w:t>a</w:t>
      </w:r>
      <w:r>
        <w:rPr>
          <w:rFonts w:ascii="宋体"/>
          <w:spacing w:val="-5"/>
          <w:w w:val="5"/>
        </w:rPr>
        <w:t>l</w:t>
      </w:r>
      <w:r>
        <w:rPr>
          <w:rFonts w:ascii="宋体"/>
          <w:spacing w:val="-5"/>
          <w:w w:val="5"/>
          <w:position w:val="-103"/>
        </w:rPr>
        <w:t>u</w:t>
      </w:r>
      <w:r>
        <w:rPr>
          <w:rFonts w:ascii="宋体"/>
          <w:spacing w:val="-5"/>
          <w:w w:val="5"/>
          <w:position w:val="-20"/>
        </w:rPr>
        <w:t>l</w:t>
      </w:r>
      <w:r>
        <w:rPr>
          <w:rFonts w:ascii="宋体"/>
          <w:spacing w:val="-5"/>
          <w:w w:val="5"/>
          <w:position w:val="-62"/>
        </w:rPr>
        <w:t>r</w:t>
      </w:r>
      <w:r>
        <w:rPr>
          <w:rFonts w:ascii="宋体"/>
          <w:w w:val="5"/>
          <w:position w:val="-124"/>
        </w:rPr>
        <w:t>t</w:t>
      </w:r>
      <w:r>
        <w:rPr>
          <w:rFonts w:ascii="宋体"/>
          <w:w w:val="5"/>
        </w:rPr>
      </w:r>
      <w:r>
        <w:rPr>
          <w:rFonts w:ascii="宋体"/>
          <w:w w:val="5"/>
          <w:position w:val="-20"/>
        </w:rPr>
      </w:r>
      <w:r>
        <w:rPr>
          <w:rFonts w:ascii="宋体"/>
          <w:spacing w:val="-5"/>
          <w:w w:val="5"/>
          <w:position w:val="-103"/>
        </w:rPr>
        <w:t>r</w:t>
      </w:r>
      <w:r>
        <w:rPr>
          <w:rFonts w:ascii="宋体"/>
          <w:spacing w:val="-5"/>
          <w:w w:val="5"/>
          <w:position w:val="-208"/>
        </w:rPr>
        <w:t>I</w:t>
      </w:r>
      <w:r>
        <w:rPr>
          <w:rFonts w:ascii="宋体"/>
          <w:w w:val="5"/>
          <w:position w:val="-62"/>
        </w:rPr>
        <w:t>e</w:t>
      </w:r>
      <w:r>
        <w:rPr>
          <w:rFonts w:ascii="宋体"/>
          <w:spacing w:val="-5"/>
          <w:w w:val="5"/>
          <w:position w:val="-20"/>
        </w:rPr>
        <w:t>T</w:t>
      </w:r>
      <w:r>
        <w:rPr>
          <w:rFonts w:ascii="宋体"/>
          <w:spacing w:val="-5"/>
          <w:w w:val="5"/>
        </w:rPr>
        <w:t>I</w:t>
      </w:r>
      <w:r>
        <w:rPr>
          <w:rFonts w:ascii="宋体"/>
          <w:spacing w:val="-5"/>
          <w:w w:val="5"/>
          <w:position w:val="-103"/>
        </w:rPr>
        <w:t>e</w:t>
      </w:r>
      <w:r>
        <w:rPr>
          <w:rFonts w:ascii="宋体"/>
          <w:spacing w:val="1"/>
          <w:w w:val="5"/>
          <w:position w:val="-208"/>
        </w:rPr>
        <w:t>n</w:t>
      </w:r>
      <w:r>
        <w:rPr>
          <w:rFonts w:ascii="宋体"/>
          <w:spacing w:val="-5"/>
          <w:w w:val="5"/>
        </w:rPr>
        <w:t>M</w:t>
      </w:r>
      <w:r>
        <w:rPr>
          <w:rFonts w:ascii="宋体"/>
          <w:spacing w:val="1"/>
          <w:w w:val="5"/>
          <w:position w:val="-20"/>
        </w:rPr>
        <w:t>W</w:t>
      </w:r>
      <w:r>
        <w:rPr>
          <w:rFonts w:ascii="宋体"/>
          <w:spacing w:val="-5"/>
          <w:w w:val="5"/>
          <w:position w:val="-20"/>
        </w:rPr>
        <w:t>O</w:t>
      </w:r>
      <w:r>
        <w:rPr>
          <w:rFonts w:ascii="宋体"/>
          <w:spacing w:val="1"/>
          <w:w w:val="5"/>
        </w:rPr>
        <w:t>P</w:t>
      </w:r>
      <w:r>
        <w:rPr>
          <w:rFonts w:ascii="宋体"/>
          <w:w w:val="5"/>
        </w:rPr>
        <w:t>    </w:t>
      </w:r>
      <w:r>
        <w:rPr>
          <w:rFonts w:ascii="宋体"/>
          <w:spacing w:val="59"/>
          <w:w w:val="5"/>
        </w:rPr>
        <w:t> </w:t>
      </w:r>
      <w:r>
        <w:rPr>
          <w:rFonts w:ascii="宋体"/>
          <w:spacing w:val="59"/>
          <w:w w:val="5"/>
          <w:position w:val="-20"/>
        </w:rPr>
      </w:r>
      <w:r>
        <w:rPr>
          <w:rFonts w:ascii="宋体"/>
          <w:spacing w:val="59"/>
          <w:w w:val="5"/>
        </w:rPr>
      </w:r>
      <w:r>
        <w:rPr>
          <w:rFonts w:ascii="宋体"/>
          <w:spacing w:val="-5"/>
          <w:w w:val="5"/>
        </w:rPr>
        <w:t>D</w:t>
      </w:r>
      <w:r>
        <w:rPr>
          <w:rFonts w:ascii="宋体"/>
          <w:spacing w:val="1"/>
          <w:w w:val="5"/>
          <w:position w:val="-20"/>
        </w:rPr>
        <w:t>D</w:t>
      </w:r>
      <w:r>
        <w:rPr>
          <w:rFonts w:ascii="宋体"/>
          <w:spacing w:val="-5"/>
          <w:w w:val="5"/>
        </w:rPr>
        <w:t>i</w:t>
      </w:r>
      <w:r>
        <w:rPr>
          <w:rFonts w:ascii="宋体"/>
          <w:spacing w:val="1"/>
          <w:w w:val="5"/>
          <w:position w:val="-20"/>
        </w:rPr>
        <w:t>i</w:t>
      </w:r>
      <w:r>
        <w:rPr>
          <w:rFonts w:ascii="宋体"/>
          <w:spacing w:val="-5"/>
          <w:w w:val="5"/>
        </w:rPr>
        <w:t>f</w:t>
      </w:r>
      <w:r>
        <w:rPr>
          <w:rFonts w:ascii="宋体"/>
          <w:spacing w:val="1"/>
          <w:w w:val="5"/>
          <w:position w:val="-20"/>
        </w:rPr>
        <w:t>f</w:t>
      </w:r>
      <w:r>
        <w:rPr>
          <w:rFonts w:ascii="宋体"/>
          <w:spacing w:val="-5"/>
          <w:w w:val="5"/>
          <w:position w:val="-20"/>
        </w:rPr>
        <w:t>f</w:t>
      </w:r>
      <w:r>
        <w:rPr>
          <w:rFonts w:ascii="宋体"/>
          <w:spacing w:val="1"/>
          <w:w w:val="5"/>
        </w:rPr>
        <w:t>f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spacing w:val="1"/>
          <w:w w:val="5"/>
        </w:rPr>
        <w:t>e</w:t>
      </w:r>
      <w:r>
        <w:rPr>
          <w:rFonts w:ascii="宋体"/>
          <w:spacing w:val="-5"/>
          <w:w w:val="5"/>
          <w:position w:val="-20"/>
        </w:rPr>
        <w:t>r</w:t>
      </w:r>
      <w:r>
        <w:rPr>
          <w:rFonts w:ascii="宋体"/>
          <w:spacing w:val="1"/>
          <w:w w:val="5"/>
        </w:rPr>
        <w:t>r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spacing w:val="1"/>
          <w:w w:val="5"/>
        </w:rPr>
        <w:t>e</w:t>
      </w:r>
      <w:r>
        <w:rPr>
          <w:rFonts w:ascii="宋体"/>
          <w:spacing w:val="-5"/>
          <w:w w:val="5"/>
        </w:rPr>
        <w:t>n</w:t>
      </w:r>
      <w:r>
        <w:rPr>
          <w:rFonts w:ascii="宋体"/>
          <w:spacing w:val="1"/>
          <w:w w:val="5"/>
          <w:position w:val="-20"/>
        </w:rPr>
        <w:t>n</w:t>
      </w:r>
      <w:r>
        <w:rPr>
          <w:rFonts w:ascii="宋体"/>
          <w:spacing w:val="-5"/>
          <w:w w:val="5"/>
          <w:position w:val="-20"/>
        </w:rPr>
        <w:t>c</w:t>
      </w:r>
      <w:r>
        <w:rPr>
          <w:rFonts w:ascii="宋体"/>
          <w:spacing w:val="1"/>
          <w:w w:val="5"/>
        </w:rPr>
        <w:t>c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</w:rPr>
      </w:r>
    </w:p>
    <w:p>
      <w:pPr>
        <w:pStyle w:val="BodyText"/>
        <w:spacing w:line="1138" w:lineRule="exact"/>
        <w:ind w:left="150" w:right="0"/>
        <w:jc w:val="left"/>
        <w:rPr>
          <w:rFonts w:ascii="宋体" w:hAnsi="宋体" w:cs="宋体" w:eastAsia="宋体"/>
        </w:rPr>
      </w:pPr>
      <w:r>
        <w:rPr>
          <w:w w:val="5"/>
        </w:rPr>
        <w:br w:type="column"/>
      </w:r>
      <w:r>
        <w:rPr>
          <w:rFonts w:ascii="宋体" w:hAnsi="宋体" w:cs="宋体" w:eastAsia="宋体"/>
          <w:spacing w:val="-5"/>
          <w:w w:val="5"/>
        </w:rPr>
        <w:t>k</w:t>
      </w:r>
      <w:r>
        <w:rPr>
          <w:rFonts w:ascii="宋体" w:hAnsi="宋体" w:cs="宋体" w:eastAsia="宋体"/>
          <w:spacing w:val="-5"/>
          <w:w w:val="5"/>
          <w:position w:val="21"/>
        </w:rPr>
        <w:t>-</w:t>
      </w:r>
      <w:r>
        <w:rPr>
          <w:rFonts w:ascii="宋体" w:hAnsi="宋体" w:cs="宋体" w:eastAsia="宋体"/>
          <w:spacing w:val="-5"/>
          <w:w w:val="5"/>
          <w:position w:val="42"/>
        </w:rPr>
        <w:t>-</w:t>
      </w:r>
      <w:r>
        <w:rPr>
          <w:rFonts w:ascii="宋体" w:hAnsi="宋体" w:cs="宋体" w:eastAsia="宋体"/>
          <w:spacing w:val="-5"/>
          <w:w w:val="5"/>
          <w:position w:val="-41"/>
        </w:rPr>
        <w:t>b</w:t>
      </w:r>
      <w:r>
        <w:rPr>
          <w:rFonts w:ascii="宋体" w:hAnsi="宋体" w:cs="宋体" w:eastAsia="宋体"/>
          <w:spacing w:val="-5"/>
          <w:w w:val="5"/>
          <w:position w:val="-62"/>
        </w:rPr>
        <w:t>-</w:t>
      </w:r>
      <w:r>
        <w:rPr>
          <w:rFonts w:ascii="宋体" w:hAnsi="宋体" w:cs="宋体" w:eastAsia="宋体"/>
          <w:spacing w:val="-9"/>
          <w:w w:val="5"/>
          <w:position w:val="-20"/>
        </w:rPr>
        <w:t>癈</w:t>
      </w:r>
      <w:r>
        <w:rPr>
          <w:rFonts w:ascii="宋体" w:hAnsi="宋体" w:cs="宋体" w:eastAsia="宋体"/>
          <w:spacing w:val="-5"/>
          <w:w w:val="5"/>
          <w:position w:val="-103"/>
        </w:rPr>
        <w:t>-</w:t>
      </w:r>
      <w:r>
        <w:rPr>
          <w:rFonts w:ascii="宋体" w:hAnsi="宋体" w:cs="宋体" w:eastAsia="宋体"/>
          <w:spacing w:val="-9"/>
          <w:w w:val="5"/>
          <w:position w:val="-145"/>
        </w:rPr>
        <w:t>癈</w:t>
      </w:r>
      <w:r>
        <w:rPr>
          <w:rFonts w:ascii="宋体" w:hAnsi="宋体" w:cs="宋体" w:eastAsia="宋体"/>
          <w:spacing w:val="-5"/>
          <w:w w:val="5"/>
          <w:position w:val="-83"/>
        </w:rPr>
        <w:t>b</w:t>
      </w:r>
      <w:r>
        <w:rPr>
          <w:rFonts w:ascii="宋体" w:hAnsi="宋体" w:cs="宋体" w:eastAsia="宋体"/>
          <w:spacing w:val="-5"/>
          <w:w w:val="5"/>
          <w:position w:val="-166"/>
        </w:rPr>
        <w:t>A</w:t>
      </w:r>
      <w:r>
        <w:rPr>
          <w:rFonts w:ascii="宋体" w:hAnsi="宋体" w:cs="宋体" w:eastAsia="宋体"/>
          <w:spacing w:val="1"/>
          <w:w w:val="5"/>
          <w:position w:val="-124"/>
        </w:rPr>
        <w:t>k</w:t>
      </w:r>
      <w:r>
        <w:rPr>
          <w:rFonts w:ascii="宋体" w:hAnsi="宋体" w:cs="宋体" w:eastAsia="宋体"/>
          <w:spacing w:val="-5"/>
          <w:w w:val="5"/>
          <w:position w:val="-41"/>
        </w:rPr>
        <w:t>a</w:t>
      </w:r>
      <w:r>
        <w:rPr>
          <w:rFonts w:ascii="宋体" w:hAnsi="宋体" w:cs="宋体" w:eastAsia="宋体"/>
          <w:spacing w:val="-5"/>
          <w:w w:val="5"/>
        </w:rPr>
        <w:t>P</w:t>
      </w:r>
      <w:r>
        <w:rPr>
          <w:rFonts w:ascii="宋体" w:hAnsi="宋体" w:cs="宋体" w:eastAsia="宋体"/>
          <w:spacing w:val="1"/>
          <w:w w:val="5"/>
          <w:position w:val="-83"/>
        </w:rPr>
        <w:t>a</w:t>
      </w:r>
      <w:r>
        <w:rPr>
          <w:rFonts w:ascii="宋体" w:hAnsi="宋体" w:cs="宋体" w:eastAsia="宋体"/>
          <w:spacing w:val="-5"/>
          <w:w w:val="5"/>
        </w:rPr>
        <w:t>a</w:t>
      </w:r>
      <w:r>
        <w:rPr>
          <w:rFonts w:ascii="宋体" w:hAnsi="宋体" w:cs="宋体" w:eastAsia="宋体"/>
          <w:spacing w:val="-5"/>
          <w:w w:val="5"/>
          <w:position w:val="-41"/>
        </w:rPr>
        <w:t>r</w:t>
      </w:r>
      <w:r>
        <w:rPr>
          <w:rFonts w:ascii="宋体" w:hAnsi="宋体" w:cs="宋体" w:eastAsia="宋体"/>
          <w:spacing w:val="-5"/>
          <w:w w:val="5"/>
          <w:position w:val="-124"/>
        </w:rPr>
        <w:t>a</w:t>
      </w:r>
      <w:r>
        <w:rPr>
          <w:rFonts w:ascii="宋体" w:hAnsi="宋体" w:cs="宋体" w:eastAsia="宋体"/>
          <w:w w:val="5"/>
          <w:position w:val="-83"/>
        </w:rPr>
        <w:t>r</w:t>
      </w:r>
      <w:r>
        <w:rPr>
          <w:rFonts w:ascii="宋体" w:hAnsi="宋体" w:cs="宋体" w:eastAsia="宋体"/>
        </w:rPr>
      </w:r>
    </w:p>
    <w:p>
      <w:pPr>
        <w:pStyle w:val="BodyText"/>
        <w:spacing w:line="3869" w:lineRule="exact"/>
        <w:ind w:left="150" w:right="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spacing w:val="-9"/>
          <w:w w:val="5"/>
          <w:position w:val="-166"/>
        </w:rPr>
        <w:t>癈</w:t>
      </w:r>
      <w:r>
        <w:rPr>
          <w:rFonts w:ascii="宋体" w:hAnsi="宋体" w:cs="宋体" w:eastAsia="宋体"/>
          <w:spacing w:val="-9"/>
          <w:w w:val="5"/>
          <w:position w:val="-124"/>
        </w:rPr>
        <w:t>癈</w:t>
      </w:r>
      <w:r>
        <w:rPr>
          <w:rFonts w:ascii="宋体" w:hAnsi="宋体" w:cs="宋体" w:eastAsia="宋体"/>
          <w:spacing w:val="-9"/>
          <w:w w:val="5"/>
          <w:position w:val="-145"/>
        </w:rPr>
        <w:t>癈</w:t>
      </w:r>
      <w:r>
        <w:rPr>
          <w:rFonts w:ascii="宋体" w:hAnsi="宋体" w:cs="宋体" w:eastAsia="宋体"/>
          <w:spacing w:val="-63"/>
          <w:w w:val="5"/>
          <w:position w:val="-187"/>
        </w:rPr>
        <w:t>癈</w:t>
      </w:r>
      <w:r>
        <w:rPr>
          <w:rFonts w:ascii="宋体" w:hAnsi="宋体" w:cs="宋体" w:eastAsia="宋体"/>
          <w:spacing w:val="-5"/>
          <w:w w:val="5"/>
        </w:rPr>
        <w:t>g</w:t>
      </w:r>
      <w:r>
        <w:rPr>
          <w:rFonts w:ascii="宋体" w:hAnsi="宋体" w:cs="宋体" w:eastAsia="宋体"/>
          <w:spacing w:val="1"/>
          <w:w w:val="5"/>
          <w:position w:val="-103"/>
        </w:rPr>
        <w:t>P</w:t>
      </w:r>
      <w:r>
        <w:rPr>
          <w:rFonts w:ascii="宋体" w:hAnsi="宋体" w:cs="宋体" w:eastAsia="宋体"/>
          <w:spacing w:val="-5"/>
          <w:w w:val="5"/>
          <w:position w:val="-20"/>
        </w:rPr>
        <w:t>a</w:t>
      </w:r>
      <w:r>
        <w:rPr>
          <w:rFonts w:ascii="宋体" w:hAnsi="宋体" w:cs="宋体" w:eastAsia="宋体"/>
          <w:spacing w:val="-5"/>
          <w:w w:val="5"/>
        </w:rPr>
        <w:t>/</w:t>
      </w:r>
      <w:r>
        <w:rPr>
          <w:rFonts w:ascii="宋体" w:hAnsi="宋体" w:cs="宋体" w:eastAsia="宋体"/>
          <w:w w:val="5"/>
          <w:position w:val="-103"/>
        </w:rPr>
        <w:t>a</w:t>
      </w:r>
      <w:r>
        <w:rPr>
          <w:rFonts w:ascii="宋体" w:hAnsi="宋体" w:cs="宋体" w:eastAsia="宋体"/>
        </w:rPr>
      </w:r>
    </w:p>
    <w:p>
      <w:pPr>
        <w:pStyle w:val="BodyText"/>
        <w:spacing w:line="827" w:lineRule="exact"/>
        <w:ind w:left="239" w:right="0"/>
        <w:jc w:val="left"/>
        <w:rPr>
          <w:rFonts w:ascii="宋体" w:hAnsi="宋体" w:cs="宋体" w:eastAsia="宋体"/>
        </w:rPr>
      </w:pPr>
      <w:r>
        <w:rPr>
          <w:w w:val="15"/>
        </w:rPr>
        <w:br w:type="column"/>
      </w:r>
      <w:r>
        <w:rPr>
          <w:rFonts w:ascii="宋体"/>
          <w:spacing w:val="4"/>
          <w:w w:val="15"/>
        </w:rPr>
        <w:t>1</w:t>
      </w:r>
      <w:r>
        <w:rPr>
          <w:rFonts w:ascii="宋体"/>
          <w:spacing w:val="-13"/>
          <w:w w:val="15"/>
        </w:rPr>
        <w:t>0</w:t>
      </w:r>
      <w:r>
        <w:rPr>
          <w:rFonts w:ascii="宋体"/>
          <w:spacing w:val="-13"/>
          <w:w w:val="15"/>
          <w:position w:val="21"/>
        </w:rPr>
        <w:t>2</w:t>
      </w:r>
      <w:r>
        <w:rPr>
          <w:rFonts w:ascii="宋体"/>
          <w:spacing w:val="-13"/>
          <w:w w:val="15"/>
          <w:position w:val="63"/>
        </w:rPr>
        <w:t>1</w:t>
      </w:r>
      <w:r>
        <w:rPr>
          <w:rFonts w:ascii="宋体"/>
          <w:spacing w:val="-13"/>
          <w:w w:val="15"/>
          <w:position w:val="-62"/>
        </w:rPr>
        <w:t>1</w:t>
      </w:r>
      <w:r>
        <w:rPr>
          <w:rFonts w:ascii="宋体"/>
          <w:w w:val="15"/>
          <w:position w:val="-20"/>
        </w:rPr>
        <w:t>9</w:t>
      </w:r>
      <w:r>
        <w:rPr>
          <w:rFonts w:ascii="宋体"/>
          <w:spacing w:val="-13"/>
          <w:w w:val="15"/>
        </w:rPr>
        <w:t>1</w:t>
      </w:r>
      <w:r>
        <w:rPr>
          <w:rFonts w:ascii="宋体"/>
          <w:spacing w:val="-13"/>
          <w:w w:val="15"/>
          <w:position w:val="84"/>
        </w:rPr>
        <w:t>8</w:t>
      </w:r>
      <w:r>
        <w:rPr>
          <w:rFonts w:ascii="宋体"/>
          <w:spacing w:val="-13"/>
          <w:w w:val="15"/>
          <w:position w:val="42"/>
        </w:rPr>
        <w:t>4</w:t>
      </w:r>
      <w:r>
        <w:rPr>
          <w:rFonts w:ascii="宋体"/>
          <w:spacing w:val="-13"/>
          <w:w w:val="15"/>
          <w:position w:val="104"/>
        </w:rPr>
        <w:t>3</w:t>
      </w:r>
      <w:r>
        <w:rPr>
          <w:rFonts w:ascii="宋体"/>
          <w:spacing w:val="-13"/>
          <w:w w:val="15"/>
          <w:position w:val="-41"/>
        </w:rPr>
        <w:t>1</w:t>
      </w:r>
      <w:r>
        <w:rPr>
          <w:rFonts w:ascii="宋体"/>
          <w:spacing w:val="-13"/>
          <w:w w:val="15"/>
          <w:position w:val="21"/>
        </w:rPr>
        <w:t>1</w:t>
      </w:r>
      <w:r>
        <w:rPr>
          <w:rFonts w:ascii="宋体"/>
          <w:spacing w:val="-13"/>
          <w:w w:val="15"/>
          <w:position w:val="63"/>
        </w:rPr>
        <w:t>0</w:t>
      </w:r>
      <w:r>
        <w:rPr>
          <w:rFonts w:ascii="宋体"/>
          <w:w w:val="15"/>
          <w:position w:val="-20"/>
        </w:rPr>
        <w:t>9</w:t>
      </w:r>
      <w:r>
        <w:rPr>
          <w:rFonts w:ascii="宋体"/>
          <w:spacing w:val="-13"/>
          <w:w w:val="15"/>
        </w:rPr>
        <w:t>6</w:t>
      </w:r>
      <w:r>
        <w:rPr>
          <w:rFonts w:ascii="宋体"/>
          <w:spacing w:val="-13"/>
          <w:w w:val="15"/>
          <w:position w:val="84"/>
        </w:rPr>
        <w:t>.</w:t>
      </w:r>
      <w:r>
        <w:rPr>
          <w:rFonts w:ascii="宋体"/>
          <w:spacing w:val="-13"/>
          <w:w w:val="15"/>
          <w:position w:val="104"/>
        </w:rPr>
        <w:t>.</w:t>
      </w:r>
      <w:r>
        <w:rPr>
          <w:rFonts w:ascii="宋体"/>
          <w:spacing w:val="-13"/>
          <w:w w:val="15"/>
          <w:position w:val="42"/>
        </w:rPr>
        <w:t>8</w:t>
      </w:r>
      <w:r>
        <w:rPr>
          <w:rFonts w:ascii="宋体"/>
          <w:spacing w:val="-13"/>
          <w:w w:val="15"/>
          <w:position w:val="-41"/>
        </w:rPr>
        <w:t>9</w:t>
      </w:r>
      <w:r>
        <w:rPr>
          <w:rFonts w:ascii="宋体"/>
          <w:spacing w:val="-13"/>
          <w:w w:val="15"/>
          <w:position w:val="21"/>
        </w:rPr>
        <w:t>.</w:t>
      </w:r>
      <w:r>
        <w:rPr>
          <w:rFonts w:ascii="宋体"/>
          <w:spacing w:val="-13"/>
          <w:w w:val="15"/>
          <w:position w:val="63"/>
        </w:rPr>
        <w:t>3</w:t>
      </w:r>
      <w:r>
        <w:rPr>
          <w:rFonts w:ascii="宋体"/>
          <w:w w:val="15"/>
          <w:position w:val="-20"/>
        </w:rPr>
        <w:t>8</w:t>
      </w:r>
      <w:r>
        <w:rPr>
          <w:rFonts w:ascii="宋体"/>
          <w:spacing w:val="-13"/>
          <w:w w:val="15"/>
        </w:rPr>
        <w:t>.</w:t>
      </w:r>
      <w:r>
        <w:rPr>
          <w:rFonts w:ascii="宋体"/>
          <w:spacing w:val="-13"/>
          <w:w w:val="15"/>
          <w:position w:val="84"/>
        </w:rPr>
        <w:t>0</w:t>
      </w:r>
      <w:r>
        <w:rPr>
          <w:rFonts w:ascii="宋体"/>
          <w:spacing w:val="-13"/>
          <w:w w:val="15"/>
          <w:position w:val="104"/>
        </w:rPr>
        <w:t>3</w:t>
      </w:r>
      <w:r>
        <w:rPr>
          <w:rFonts w:ascii="宋体"/>
          <w:spacing w:val="-13"/>
          <w:w w:val="15"/>
          <w:position w:val="42"/>
        </w:rPr>
        <w:t>.</w:t>
      </w:r>
      <w:r>
        <w:rPr>
          <w:rFonts w:ascii="宋体"/>
          <w:spacing w:val="-13"/>
          <w:w w:val="15"/>
          <w:position w:val="-41"/>
        </w:rPr>
        <w:t>.</w:t>
      </w:r>
      <w:r>
        <w:rPr>
          <w:rFonts w:ascii="宋体"/>
          <w:spacing w:val="-13"/>
          <w:w w:val="15"/>
          <w:position w:val="63"/>
        </w:rPr>
        <w:t>.</w:t>
      </w:r>
      <w:r>
        <w:rPr>
          <w:rFonts w:ascii="宋体"/>
          <w:spacing w:val="-13"/>
          <w:w w:val="15"/>
          <w:position w:val="21"/>
        </w:rPr>
        <w:t>5</w:t>
      </w:r>
      <w:r>
        <w:rPr>
          <w:rFonts w:ascii="宋体"/>
          <w:spacing w:val="-13"/>
          <w:w w:val="15"/>
          <w:position w:val="-62"/>
        </w:rPr>
        <w:t>.</w:t>
      </w:r>
      <w:r>
        <w:rPr>
          <w:rFonts w:ascii="宋体"/>
          <w:w w:val="15"/>
          <w:position w:val="-20"/>
        </w:rPr>
        <w:t>.</w:t>
      </w:r>
      <w:r>
        <w:rPr>
          <w:rFonts w:ascii="宋体"/>
          <w:spacing w:val="-13"/>
          <w:w w:val="15"/>
        </w:rPr>
        <w:t>6</w:t>
      </w:r>
      <w:r>
        <w:rPr>
          <w:rFonts w:ascii="宋体"/>
          <w:spacing w:val="-13"/>
          <w:w w:val="15"/>
          <w:position w:val="42"/>
        </w:rPr>
        <w:t>9</w:t>
      </w:r>
      <w:r>
        <w:rPr>
          <w:rFonts w:ascii="宋体"/>
          <w:spacing w:val="-13"/>
          <w:w w:val="15"/>
          <w:position w:val="84"/>
        </w:rPr>
        <w:t>0</w:t>
      </w:r>
      <w:r>
        <w:rPr>
          <w:rFonts w:ascii="宋体"/>
          <w:spacing w:val="-13"/>
          <w:w w:val="15"/>
          <w:position w:val="104"/>
        </w:rPr>
        <w:t>2</w:t>
      </w:r>
      <w:r>
        <w:rPr>
          <w:rFonts w:ascii="宋体"/>
          <w:spacing w:val="-13"/>
          <w:w w:val="15"/>
          <w:position w:val="-41"/>
        </w:rPr>
        <w:t>0</w:t>
      </w:r>
      <w:r>
        <w:rPr>
          <w:rFonts w:ascii="宋体"/>
          <w:spacing w:val="-13"/>
          <w:w w:val="15"/>
          <w:position w:val="21"/>
        </w:rPr>
        <w:t>0</w:t>
      </w:r>
      <w:r>
        <w:rPr>
          <w:rFonts w:ascii="宋体"/>
          <w:spacing w:val="-13"/>
          <w:w w:val="15"/>
          <w:position w:val="63"/>
        </w:rPr>
        <w:t>1</w:t>
      </w:r>
      <w:r>
        <w:rPr>
          <w:rFonts w:ascii="宋体"/>
          <w:spacing w:val="-13"/>
          <w:w w:val="15"/>
          <w:position w:val="-62"/>
        </w:rPr>
        <w:t>6</w:t>
      </w:r>
      <w:r>
        <w:rPr>
          <w:rFonts w:ascii="宋体"/>
          <w:spacing w:val="-13"/>
          <w:w w:val="15"/>
          <w:position w:val="-20"/>
        </w:rPr>
        <w:t>6</w:t>
      </w:r>
      <w:r>
        <w:rPr>
          <w:rFonts w:ascii="宋体"/>
        </w:rPr>
      </w:r>
    </w:p>
    <w:p>
      <w:pPr>
        <w:pStyle w:val="BodyText"/>
        <w:spacing w:line="4183" w:lineRule="exact"/>
        <w:ind w:left="150" w:right="0"/>
        <w:jc w:val="left"/>
        <w:rPr>
          <w:rFonts w:ascii="宋体" w:hAnsi="宋体" w:cs="宋体" w:eastAsia="宋体"/>
        </w:rPr>
      </w:pPr>
      <w:r>
        <w:rPr/>
        <w:pict>
          <v:shape style="position:absolute;margin-left:414.839813pt;margin-top:61.820496pt;width:13.8pt;height:130.4pt;mso-position-horizontal-relative:page;mso-position-vertical-relative:paragraph;z-index:-57928" type="#_x0000_t202" filled="false" stroked="false">
            <v:textbox inset="0,0,0,0">
              <w:txbxContent>
                <w:p>
                  <w:pPr>
                    <w:pStyle w:val="BodyText"/>
                    <w:spacing w:line="2607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spacing w:val="1"/>
                      <w:w w:val="5"/>
                    </w:rPr>
                    <w:t>.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0</w:t>
                  </w:r>
                  <w:r>
                    <w:rPr>
                      <w:rFonts w:ascii="宋体"/>
                      <w:spacing w:val="1"/>
                      <w:w w:val="5"/>
                    </w:rPr>
                    <w:t>6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3</w:t>
                  </w:r>
                  <w:r>
                    <w:rPr>
                      <w:rFonts w:ascii="宋体"/>
                      <w:spacing w:val="1"/>
                      <w:w w:val="5"/>
                    </w:rPr>
                    <w:t>8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2</w:t>
                  </w:r>
                  <w:r>
                    <w:rPr>
                      <w:rFonts w:ascii="宋体"/>
                      <w:spacing w:val="-5"/>
                      <w:w w:val="5"/>
                    </w:rPr>
                    <w:t>2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w w:val="15"/>
        </w:rPr>
        <w:t>2</w:t>
      </w:r>
      <w:r>
        <w:rPr>
          <w:rFonts w:ascii="宋体"/>
          <w:spacing w:val="-13"/>
          <w:w w:val="15"/>
        </w:rPr>
        <w:t>9</w:t>
      </w:r>
      <w:r>
        <w:rPr>
          <w:rFonts w:ascii="宋体"/>
          <w:spacing w:val="-13"/>
          <w:w w:val="15"/>
          <w:position w:val="-62"/>
        </w:rPr>
        <w:t>3</w:t>
      </w:r>
      <w:r>
        <w:rPr>
          <w:rFonts w:ascii="宋体"/>
          <w:spacing w:val="-13"/>
          <w:w w:val="15"/>
          <w:position w:val="-41"/>
        </w:rPr>
        <w:t>3</w:t>
      </w:r>
      <w:r>
        <w:rPr>
          <w:rFonts w:ascii="宋体"/>
          <w:spacing w:val="4"/>
          <w:w w:val="15"/>
          <w:position w:val="-20"/>
        </w:rPr>
        <w:t>2</w:t>
      </w:r>
      <w:r>
        <w:rPr>
          <w:rFonts w:ascii="宋体"/>
          <w:spacing w:val="-13"/>
          <w:w w:val="15"/>
        </w:rPr>
        <w:t>7</w:t>
      </w:r>
      <w:r>
        <w:rPr>
          <w:rFonts w:ascii="宋体"/>
          <w:spacing w:val="-13"/>
          <w:w w:val="15"/>
          <w:position w:val="-20"/>
        </w:rPr>
        <w:t>8</w:t>
      </w:r>
      <w:r>
        <w:rPr>
          <w:rFonts w:ascii="宋体"/>
          <w:spacing w:val="-13"/>
          <w:w w:val="15"/>
          <w:position w:val="-41"/>
        </w:rPr>
        <w:t>7</w:t>
      </w:r>
      <w:r>
        <w:rPr>
          <w:rFonts w:ascii="宋体"/>
          <w:spacing w:val="-13"/>
          <w:w w:val="15"/>
          <w:position w:val="-62"/>
        </w:rPr>
        <w:t>4</w:t>
      </w:r>
      <w:r>
        <w:rPr>
          <w:rFonts w:ascii="宋体"/>
          <w:spacing w:val="-13"/>
          <w:w w:val="15"/>
          <w:position w:val="42"/>
        </w:rPr>
        <w:t>1</w:t>
      </w:r>
      <w:r>
        <w:rPr>
          <w:rFonts w:ascii="宋体"/>
          <w:w w:val="15"/>
          <w:position w:val="21"/>
        </w:rPr>
        <w:t>1</w:t>
      </w:r>
      <w:r>
        <w:rPr>
          <w:rFonts w:ascii="宋体"/>
          <w:spacing w:val="-13"/>
          <w:w w:val="15"/>
        </w:rPr>
        <w:t>.</w:t>
      </w:r>
      <w:r>
        <w:rPr>
          <w:rFonts w:ascii="宋体"/>
          <w:spacing w:val="-13"/>
          <w:w w:val="15"/>
          <w:position w:val="-41"/>
        </w:rPr>
        <w:t>.</w:t>
      </w:r>
      <w:r>
        <w:rPr>
          <w:rFonts w:ascii="宋体"/>
          <w:spacing w:val="-13"/>
          <w:w w:val="15"/>
          <w:position w:val="-20"/>
        </w:rPr>
        <w:t>.</w:t>
      </w:r>
      <w:r>
        <w:rPr>
          <w:rFonts w:ascii="宋体"/>
          <w:spacing w:val="-13"/>
          <w:w w:val="15"/>
          <w:position w:val="63"/>
        </w:rPr>
        <w:t>-</w:t>
      </w:r>
      <w:r>
        <w:rPr>
          <w:rFonts w:ascii="宋体"/>
          <w:spacing w:val="-13"/>
          <w:w w:val="15"/>
          <w:position w:val="125"/>
        </w:rPr>
        <w:t>7</w:t>
      </w:r>
      <w:r>
        <w:rPr>
          <w:rFonts w:ascii="宋体"/>
          <w:spacing w:val="-13"/>
          <w:w w:val="15"/>
          <w:position w:val="42"/>
        </w:rPr>
        <w:t>4</w:t>
      </w:r>
      <w:r>
        <w:rPr>
          <w:rFonts w:ascii="宋体"/>
          <w:w w:val="15"/>
          <w:position w:val="21"/>
        </w:rPr>
        <w:t>3</w:t>
      </w:r>
      <w:r>
        <w:rPr>
          <w:rFonts w:ascii="宋体"/>
          <w:spacing w:val="-13"/>
          <w:w w:val="15"/>
        </w:rPr>
        <w:t>4</w:t>
      </w:r>
      <w:r>
        <w:rPr>
          <w:rFonts w:ascii="宋体"/>
          <w:spacing w:val="-13"/>
          <w:w w:val="15"/>
          <w:position w:val="-20"/>
        </w:rPr>
        <w:t>1</w:t>
      </w:r>
      <w:r>
        <w:rPr>
          <w:rFonts w:ascii="宋体"/>
          <w:spacing w:val="-13"/>
          <w:w w:val="15"/>
          <w:position w:val="104"/>
        </w:rPr>
        <w:t>9</w:t>
      </w:r>
      <w:r>
        <w:rPr>
          <w:rFonts w:ascii="宋体"/>
          <w:spacing w:val="-13"/>
          <w:w w:val="15"/>
          <w:position w:val="63"/>
        </w:rPr>
        <w:t>0</w:t>
      </w:r>
      <w:r>
        <w:rPr>
          <w:rFonts w:ascii="宋体"/>
          <w:spacing w:val="-13"/>
          <w:w w:val="15"/>
          <w:position w:val="125"/>
        </w:rPr>
        <w:t>.</w:t>
      </w:r>
      <w:r>
        <w:rPr>
          <w:rFonts w:ascii="宋体"/>
          <w:spacing w:val="-13"/>
          <w:w w:val="15"/>
          <w:position w:val="42"/>
        </w:rPr>
        <w:t>4</w:t>
      </w:r>
      <w:r>
        <w:rPr>
          <w:rFonts w:ascii="宋体"/>
          <w:spacing w:val="-13"/>
          <w:w w:val="15"/>
          <w:position w:val="21"/>
        </w:rPr>
        <w:t>4</w:t>
      </w:r>
      <w:r>
        <w:rPr>
          <w:rFonts w:ascii="宋体"/>
          <w:w w:val="15"/>
          <w:position w:val="146"/>
        </w:rPr>
        <w:t>6</w:t>
      </w:r>
      <w:r>
        <w:rPr>
          <w:rFonts w:ascii="宋体"/>
          <w:spacing w:val="-13"/>
          <w:w w:val="15"/>
        </w:rPr>
        <w:t>1</w:t>
      </w:r>
      <w:r>
        <w:rPr>
          <w:rFonts w:ascii="宋体"/>
          <w:spacing w:val="-13"/>
          <w:w w:val="15"/>
          <w:position w:val="-20"/>
        </w:rPr>
        <w:t>1</w:t>
      </w:r>
      <w:r>
        <w:rPr>
          <w:rFonts w:ascii="宋体"/>
          <w:spacing w:val="-13"/>
          <w:w w:val="15"/>
          <w:position w:val="63"/>
        </w:rPr>
        <w:t>.</w:t>
      </w:r>
      <w:r>
        <w:rPr>
          <w:rFonts w:ascii="宋体"/>
          <w:spacing w:val="-13"/>
          <w:w w:val="15"/>
          <w:position w:val="104"/>
        </w:rPr>
        <w:t>.</w:t>
      </w:r>
      <w:r>
        <w:rPr>
          <w:rFonts w:ascii="宋体"/>
          <w:spacing w:val="-13"/>
          <w:w w:val="15"/>
          <w:position w:val="42"/>
        </w:rPr>
        <w:t>.</w:t>
      </w:r>
      <w:r>
        <w:rPr>
          <w:rFonts w:ascii="宋体"/>
          <w:w w:val="15"/>
          <w:position w:val="21"/>
        </w:rPr>
        <w:t>.</w:t>
      </w:r>
      <w:r>
        <w:rPr>
          <w:rFonts w:ascii="宋体"/>
          <w:spacing w:val="-13"/>
          <w:w w:val="15"/>
        </w:rPr>
        <w:t>9</w:t>
      </w:r>
      <w:r>
        <w:rPr>
          <w:rFonts w:ascii="宋体"/>
          <w:spacing w:val="-13"/>
          <w:w w:val="15"/>
          <w:position w:val="-20"/>
        </w:rPr>
        <w:t>9</w:t>
      </w:r>
      <w:r>
        <w:rPr>
          <w:rFonts w:ascii="宋体"/>
          <w:spacing w:val="-13"/>
          <w:w w:val="15"/>
          <w:position w:val="63"/>
        </w:rPr>
        <w:t>1</w:t>
      </w:r>
      <w:r>
        <w:rPr>
          <w:rFonts w:ascii="宋体"/>
          <w:spacing w:val="-13"/>
          <w:w w:val="15"/>
          <w:position w:val="84"/>
        </w:rPr>
        <w:t>3</w:t>
      </w:r>
      <w:r>
        <w:rPr>
          <w:rFonts w:ascii="宋体"/>
          <w:spacing w:val="-13"/>
          <w:w w:val="15"/>
          <w:position w:val="21"/>
        </w:rPr>
        <w:t>5</w:t>
      </w:r>
      <w:r>
        <w:rPr>
          <w:rFonts w:ascii="宋体"/>
          <w:w w:val="15"/>
          <w:position w:val="42"/>
        </w:rPr>
        <w:t>1</w:t>
      </w:r>
      <w:r>
        <w:rPr>
          <w:rFonts w:ascii="宋体"/>
        </w:rPr>
      </w:r>
    </w:p>
    <w:p>
      <w:pPr>
        <w:spacing w:after="0" w:line="4183" w:lineRule="exac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  <w:cols w:num="4" w:equalWidth="0">
            <w:col w:w="1953" w:space="353"/>
            <w:col w:w="3340" w:space="759"/>
            <w:col w:w="422" w:space="308"/>
            <w:col w:w="3005"/>
          </w:cols>
        </w:sectPr>
      </w:pPr>
    </w:p>
    <w:p>
      <w:pPr>
        <w:pStyle w:val="BodyText"/>
        <w:spacing w:line="427" w:lineRule="atLeast"/>
        <w:ind w:left="503" w:right="0"/>
        <w:jc w:val="left"/>
        <w:rPr>
          <w:rFonts w:ascii="宋体" w:hAnsi="宋体" w:cs="宋体" w:eastAsia="宋体"/>
        </w:rPr>
      </w:pPr>
      <w:r>
        <w:rPr>
          <w:rFonts w:ascii="宋体"/>
          <w:spacing w:val="-118"/>
          <w:w w:val="10"/>
        </w:rPr>
        <w:t>A</w:t>
      </w:r>
      <w:r>
        <w:rPr>
          <w:rFonts w:ascii="宋体"/>
          <w:spacing w:val="-14"/>
          <w:w w:val="10"/>
          <w:position w:val="-59"/>
        </w:rPr>
        <w:t>F</w:t>
      </w:r>
      <w:r>
        <w:rPr>
          <w:rFonts w:ascii="宋体"/>
          <w:spacing w:val="-108"/>
          <w:w w:val="10"/>
        </w:rPr>
        <w:t>F</w:t>
      </w:r>
      <w:r>
        <w:rPr>
          <w:rFonts w:ascii="宋体"/>
          <w:spacing w:val="-23"/>
          <w:w w:val="10"/>
          <w:position w:val="-59"/>
        </w:rPr>
        <w:t>i</w:t>
      </w:r>
      <w:r>
        <w:rPr>
          <w:rFonts w:ascii="宋体"/>
          <w:spacing w:val="-99"/>
          <w:w w:val="10"/>
        </w:rPr>
        <w:t>T</w:t>
      </w:r>
      <w:r>
        <w:rPr>
          <w:rFonts w:ascii="宋体"/>
          <w:spacing w:val="-30"/>
          <w:w w:val="10"/>
          <w:position w:val="-59"/>
        </w:rPr>
        <w:t>n</w:t>
      </w:r>
      <w:r>
        <w:rPr>
          <w:rFonts w:ascii="宋体"/>
          <w:spacing w:val="-108"/>
          <w:w w:val="10"/>
          <w:position w:val="-59"/>
        </w:rPr>
        <w:t> </w:t>
      </w:r>
      <w:r>
        <w:rPr>
          <w:rFonts w:ascii="宋体"/>
          <w:spacing w:val="-108"/>
          <w:w w:val="10"/>
        </w:rPr>
      </w:r>
      <w:r>
        <w:rPr>
          <w:rFonts w:ascii="宋体"/>
          <w:spacing w:val="-38"/>
          <w:w w:val="10"/>
          <w:position w:val="-59"/>
        </w:rPr>
        <w:t>a</w:t>
      </w:r>
      <w:r>
        <w:rPr>
          <w:rFonts w:ascii="宋体"/>
          <w:spacing w:val="-84"/>
          <w:w w:val="10"/>
        </w:rPr>
        <w:t>T</w:t>
      </w:r>
      <w:r>
        <w:rPr>
          <w:rFonts w:ascii="宋体"/>
          <w:spacing w:val="-46"/>
          <w:w w:val="10"/>
          <w:position w:val="-59"/>
        </w:rPr>
        <w:t>l</w:t>
      </w:r>
      <w:r>
        <w:rPr>
          <w:rFonts w:ascii="宋体"/>
          <w:spacing w:val="-76"/>
          <w:w w:val="10"/>
        </w:rPr>
        <w:t>e</w:t>
      </w:r>
      <w:r>
        <w:rPr>
          <w:rFonts w:ascii="宋体"/>
          <w:spacing w:val="-90"/>
          <w:w w:val="10"/>
        </w:rPr>
        <w:t> </w:t>
      </w:r>
      <w:r>
        <w:rPr>
          <w:rFonts w:ascii="宋体"/>
          <w:spacing w:val="-90"/>
          <w:w w:val="10"/>
          <w:position w:val="-59"/>
        </w:rPr>
      </w:r>
      <w:r>
        <w:rPr>
          <w:rFonts w:ascii="宋体"/>
          <w:spacing w:val="-68"/>
          <w:w w:val="10"/>
        </w:rPr>
        <w:t>s</w:t>
      </w:r>
      <w:r>
        <w:rPr>
          <w:rFonts w:ascii="宋体"/>
          <w:spacing w:val="-63"/>
          <w:w w:val="10"/>
          <w:position w:val="-59"/>
        </w:rPr>
        <w:t>T</w:t>
      </w:r>
      <w:r>
        <w:rPr>
          <w:rFonts w:ascii="宋体"/>
          <w:spacing w:val="-59"/>
          <w:w w:val="10"/>
        </w:rPr>
        <w:t>t</w:t>
      </w:r>
      <w:r>
        <w:rPr>
          <w:rFonts w:ascii="宋体"/>
          <w:spacing w:val="-70"/>
          <w:w w:val="10"/>
          <w:position w:val="-59"/>
        </w:rPr>
        <w:t>e</w:t>
      </w:r>
      <w:r>
        <w:rPr>
          <w:rFonts w:ascii="宋体"/>
          <w:spacing w:val="-89"/>
          <w:w w:val="10"/>
          <w:position w:val="-59"/>
        </w:rPr>
        <w:t> </w:t>
      </w:r>
      <w:r>
        <w:rPr>
          <w:rFonts w:ascii="宋体"/>
          <w:spacing w:val="-89"/>
          <w:w w:val="10"/>
        </w:rPr>
      </w:r>
      <w:r>
        <w:rPr>
          <w:rFonts w:ascii="宋体"/>
          <w:spacing w:val="-78"/>
          <w:w w:val="10"/>
          <w:position w:val="-59"/>
        </w:rPr>
        <w:t>s</w:t>
      </w:r>
      <w:r>
        <w:rPr>
          <w:rFonts w:ascii="宋体"/>
          <w:spacing w:val="-46"/>
          <w:w w:val="10"/>
        </w:rPr>
        <w:t>C</w:t>
      </w:r>
      <w:r>
        <w:rPr>
          <w:rFonts w:ascii="宋体"/>
          <w:spacing w:val="-84"/>
          <w:w w:val="10"/>
          <w:position w:val="-59"/>
        </w:rPr>
        <w:t>t</w:t>
      </w:r>
      <w:r>
        <w:rPr>
          <w:rFonts w:ascii="宋体"/>
          <w:spacing w:val="-38"/>
          <w:w w:val="10"/>
        </w:rPr>
        <w:t>y</w:t>
      </w:r>
      <w:r>
        <w:rPr>
          <w:rFonts w:ascii="宋体"/>
          <w:spacing w:val="-107"/>
          <w:w w:val="10"/>
        </w:rPr>
        <w:t> </w:t>
      </w:r>
      <w:r>
        <w:rPr>
          <w:rFonts w:ascii="宋体"/>
          <w:spacing w:val="-107"/>
          <w:w w:val="10"/>
          <w:position w:val="-59"/>
        </w:rPr>
      </w:r>
      <w:r>
        <w:rPr>
          <w:rFonts w:ascii="宋体"/>
          <w:spacing w:val="-30"/>
          <w:w w:val="10"/>
        </w:rPr>
        <w:t>c</w:t>
      </w:r>
      <w:r>
        <w:rPr>
          <w:rFonts w:ascii="宋体"/>
          <w:spacing w:val="-99"/>
          <w:w w:val="10"/>
          <w:position w:val="-59"/>
        </w:rPr>
        <w:t>S</w:t>
      </w:r>
      <w:r>
        <w:rPr>
          <w:rFonts w:ascii="宋体"/>
          <w:spacing w:val="-23"/>
          <w:w w:val="10"/>
        </w:rPr>
        <w:t>l</w:t>
      </w:r>
      <w:r>
        <w:rPr>
          <w:rFonts w:ascii="宋体"/>
          <w:spacing w:val="-107"/>
          <w:w w:val="10"/>
          <w:position w:val="-59"/>
        </w:rPr>
        <w:t>t</w:t>
      </w:r>
      <w:r>
        <w:rPr>
          <w:rFonts w:ascii="宋体"/>
          <w:spacing w:val="-15"/>
          <w:w w:val="10"/>
        </w:rPr>
        <w:t>e</w:t>
      </w:r>
      <w:r>
        <w:rPr>
          <w:rFonts w:ascii="宋体"/>
          <w:spacing w:val="-116"/>
          <w:w w:val="10"/>
          <w:position w:val="-59"/>
        </w:rPr>
        <w:t>a</w:t>
      </w:r>
      <w:r>
        <w:rPr>
          <w:rFonts w:ascii="宋体"/>
          <w:spacing w:val="-69"/>
          <w:w w:val="10"/>
          <w:position w:val="-59"/>
        </w:rPr>
        <w:t> </w:t>
      </w:r>
      <w:r>
        <w:rPr>
          <w:rFonts w:ascii="宋体"/>
          <w:spacing w:val="-69"/>
          <w:w w:val="10"/>
        </w:rPr>
      </w:r>
      <w:r>
        <w:rPr>
          <w:rFonts w:ascii="宋体"/>
          <w:spacing w:val="-11"/>
          <w:w w:val="10"/>
          <w:position w:val="-59"/>
        </w:rPr>
        <w:t>t</w:t>
      </w:r>
      <w:r>
        <w:rPr>
          <w:rFonts w:ascii="宋体"/>
          <w:spacing w:val="2"/>
          <w:w w:val="10"/>
        </w:rPr>
        <w:t>R</w:t>
      </w:r>
      <w:r>
        <w:rPr>
          <w:rFonts w:ascii="宋体"/>
          <w:spacing w:val="-11"/>
          <w:w w:val="10"/>
          <w:position w:val="-59"/>
        </w:rPr>
        <w:t>u</w:t>
      </w:r>
      <w:r>
        <w:rPr>
          <w:rFonts w:ascii="宋体"/>
          <w:spacing w:val="2"/>
          <w:w w:val="10"/>
        </w:rPr>
        <w:t>e</w:t>
      </w:r>
      <w:r>
        <w:rPr>
          <w:rFonts w:ascii="宋体"/>
          <w:spacing w:val="-116"/>
          <w:w w:val="10"/>
        </w:rPr>
        <w:t>p</w:t>
      </w:r>
      <w:r>
        <w:rPr>
          <w:rFonts w:ascii="宋体"/>
          <w:spacing w:val="-14"/>
          <w:w w:val="10"/>
          <w:position w:val="-59"/>
        </w:rPr>
        <w:t>s</w:t>
      </w:r>
      <w:r>
        <w:rPr>
          <w:rFonts w:ascii="宋体"/>
          <w:spacing w:val="-108"/>
          <w:w w:val="10"/>
        </w:rPr>
        <w:t>o</w:t>
      </w:r>
      <w:r>
        <w:rPr>
          <w:rFonts w:ascii="宋体"/>
          <w:spacing w:val="-76"/>
          <w:w w:val="10"/>
        </w:rPr>
        <w:t> </w:t>
      </w:r>
      <w:r>
        <w:rPr>
          <w:rFonts w:ascii="宋体"/>
          <w:spacing w:val="-76"/>
          <w:w w:val="10"/>
          <w:position w:val="-59"/>
        </w:rPr>
      </w:r>
      <w:r>
        <w:rPr>
          <w:rFonts w:ascii="宋体"/>
          <w:spacing w:val="-103"/>
          <w:w w:val="10"/>
        </w:rPr>
        <w:t>r</w:t>
      </w:r>
      <w:r>
        <w:rPr>
          <w:rFonts w:ascii="宋体"/>
          <w:spacing w:val="-27"/>
          <w:w w:val="10"/>
          <w:position w:val="-59"/>
        </w:rPr>
        <w:t>:</w:t>
      </w:r>
      <w:r>
        <w:rPr>
          <w:rFonts w:ascii="宋体"/>
          <w:w w:val="10"/>
        </w:rPr>
        <w:t>t</w:t>
      </w:r>
      <w:r>
        <w:rPr>
          <w:rFonts w:ascii="宋体"/>
        </w:rPr>
      </w:r>
    </w:p>
    <w:p>
      <w:pPr>
        <w:spacing w:line="427" w:lineRule="atLeast" w:before="0"/>
        <w:ind w:left="503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5"/>
        </w:rPr>
        <w:br w:type="column"/>
      </w:r>
      <w:r>
        <w:rPr>
          <w:rFonts w:ascii="宋体"/>
          <w:spacing w:val="-5"/>
          <w:w w:val="5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  <w:t>C</w:t>
      </w:r>
      <w:r>
        <w:rPr>
          <w:rFonts w:ascii="宋体"/>
          <w:spacing w:val="-5"/>
          <w:w w:val="5"/>
          <w:sz w:val="239"/>
        </w:rPr>
        <w:t>C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C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  <w:t>C</w:t>
      </w:r>
      <w:r>
        <w:rPr>
          <w:rFonts w:ascii="宋体"/>
          <w:spacing w:val="-2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45"/>
          <w:sz w:val="239"/>
        </w:rPr>
        <w:t>: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22"/>
          <w:sz w:val="239"/>
        </w:rPr>
        <w:t>: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45"/>
          <w:sz w:val="239"/>
        </w:rPr>
        <w:t>: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22"/>
          <w:sz w:val="239"/>
        </w:rPr>
        <w:t>:</w:t>
      </w:r>
      <w:r>
        <w:rPr>
          <w:rFonts w:ascii="宋体"/>
          <w:spacing w:val="-2"/>
          <w:w w:val="5"/>
          <w:position w:val="-45"/>
          <w:sz w:val="239"/>
        </w:rPr>
        <w:t>:</w:t>
      </w:r>
      <w:r>
        <w:rPr>
          <w:rFonts w:ascii="宋体"/>
          <w:w w:val="5"/>
          <w:position w:val="-45"/>
          <w:sz w:val="239"/>
        </w:rPr>
        <w:t>     </w:t>
      </w:r>
      <w:r>
        <w:rPr>
          <w:rFonts w:ascii="宋体"/>
          <w:spacing w:val="55"/>
          <w:w w:val="5"/>
          <w:position w:val="-45"/>
          <w:sz w:val="239"/>
        </w:rPr>
        <w:t> </w:t>
      </w:r>
      <w:r>
        <w:rPr>
          <w:rFonts w:ascii="宋体"/>
          <w:spacing w:val="55"/>
          <w:w w:val="5"/>
          <w:position w:val="-22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position w:val="-22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55"/>
          <w:w w:val="5"/>
          <w:position w:val="-22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2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2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g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s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sz w:val="239"/>
        </w:rPr>
        <w:t>g</w:t>
      </w:r>
      <w:r>
        <w:rPr>
          <w:rFonts w:ascii="宋体"/>
          <w:spacing w:val="-5"/>
          <w:w w:val="5"/>
          <w:position w:val="-45"/>
          <w:sz w:val="239"/>
        </w:rPr>
        <w:t>s</w:t>
      </w:r>
      <w:r>
        <w:rPr>
          <w:rFonts w:ascii="宋体"/>
          <w:spacing w:val="-5"/>
          <w:w w:val="5"/>
          <w:sz w:val="239"/>
        </w:rPr>
        <w:t>g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2"/>
          <w:w w:val="5"/>
          <w:sz w:val="239"/>
        </w:rPr>
        <w:t>g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2"/>
          <w:w w:val="5"/>
          <w:sz w:val="239"/>
        </w:rPr>
        <w:t>i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w w:val="5"/>
          <w:sz w:val="239"/>
        </w:rPr>
        <w:t>     </w:t>
      </w:r>
      <w:r>
        <w:rPr>
          <w:rFonts w:ascii="宋体"/>
          <w:spacing w:val="56"/>
          <w:w w:val="5"/>
          <w:sz w:val="239"/>
        </w:rPr>
        <w:t> </w:t>
      </w:r>
      <w:r>
        <w:rPr>
          <w:rFonts w:ascii="宋体"/>
          <w:spacing w:val="56"/>
          <w:w w:val="5"/>
          <w:position w:val="-45"/>
          <w:sz w:val="239"/>
        </w:rPr>
      </w:r>
      <w:r>
        <w:rPr>
          <w:rFonts w:ascii="宋体"/>
          <w:spacing w:val="56"/>
          <w:w w:val="5"/>
          <w:position w:val="-22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2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a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p</w:t>
      </w:r>
      <w:r>
        <w:rPr>
          <w:rFonts w:ascii="宋体"/>
          <w:spacing w:val="-5"/>
          <w:w w:val="5"/>
          <w:position w:val="-45"/>
          <w:sz w:val="239"/>
        </w:rPr>
        <w:t>a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a</w:t>
      </w:r>
      <w:r>
        <w:rPr>
          <w:rFonts w:ascii="宋体"/>
          <w:spacing w:val="-2"/>
          <w:w w:val="5"/>
          <w:position w:val="-22"/>
          <w:sz w:val="239"/>
        </w:rPr>
        <w:t>p</w:t>
      </w:r>
      <w:r>
        <w:rPr>
          <w:rFonts w:ascii="宋体"/>
          <w:spacing w:val="-5"/>
          <w:w w:val="5"/>
          <w:position w:val="-4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s</w:t>
      </w:r>
      <w:r>
        <w:rPr>
          <w:rFonts w:ascii="宋体"/>
          <w:spacing w:val="-2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2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2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f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f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2"/>
          <w:w w:val="5"/>
          <w:position w:val="-22"/>
          <w:sz w:val="239"/>
        </w:rPr>
        <w:t>f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a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a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a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2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l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w w:val="5"/>
          <w:position w:val="-22"/>
          <w:sz w:val="239"/>
        </w:rPr>
        <w:t>     </w:t>
      </w:r>
      <w:r>
        <w:rPr>
          <w:rFonts w:ascii="宋体"/>
          <w:spacing w:val="56"/>
          <w:w w:val="5"/>
          <w:position w:val="-22"/>
          <w:sz w:val="239"/>
        </w:rPr>
        <w:t> </w:t>
      </w:r>
      <w:r>
        <w:rPr>
          <w:rFonts w:ascii="宋体"/>
          <w:spacing w:val="56"/>
          <w:w w:val="5"/>
          <w:position w:val="-45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a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2"/>
          <w:w w:val="5"/>
          <w:position w:val="-22"/>
          <w:sz w:val="239"/>
        </w:rPr>
        <w:t>a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u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u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u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2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u</w:t>
      </w:r>
      <w:r>
        <w:rPr>
          <w:rFonts w:ascii="宋体"/>
          <w:spacing w:val="-5"/>
          <w:w w:val="5"/>
          <w:position w:val="-45"/>
          <w:sz w:val="239"/>
        </w:rPr>
        <w:t>m</w:t>
      </w:r>
      <w:r>
        <w:rPr>
          <w:rFonts w:ascii="宋体"/>
          <w:spacing w:val="-5"/>
          <w:w w:val="5"/>
          <w:sz w:val="239"/>
        </w:rPr>
        <w:t>u</w:t>
      </w:r>
      <w:r>
        <w:rPr>
          <w:rFonts w:ascii="宋体"/>
          <w:spacing w:val="-5"/>
          <w:w w:val="5"/>
          <w:position w:val="-45"/>
          <w:sz w:val="239"/>
        </w:rPr>
        <w:t>m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u</w:t>
      </w:r>
      <w:r>
        <w:rPr>
          <w:rFonts w:ascii="宋体"/>
          <w:spacing w:val="-5"/>
          <w:w w:val="5"/>
          <w:position w:val="-45"/>
          <w:sz w:val="239"/>
        </w:rPr>
        <w:t>m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2"/>
          <w:w w:val="5"/>
          <w:sz w:val="239"/>
        </w:rPr>
        <w:t>u</w:t>
      </w:r>
      <w:r>
        <w:rPr>
          <w:rFonts w:ascii="宋体"/>
          <w:spacing w:val="-5"/>
          <w:w w:val="5"/>
          <w:position w:val="-22"/>
          <w:sz w:val="239"/>
        </w:rPr>
        <w:t>o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5"/>
          <w:w w:val="5"/>
          <w:position w:val="-22"/>
          <w:sz w:val="239"/>
        </w:rPr>
        <w:t>o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5"/>
          <w:w w:val="5"/>
          <w:position w:val="-45"/>
          <w:sz w:val="239"/>
        </w:rPr>
        <w:t>b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5"/>
          <w:w w:val="5"/>
          <w:position w:val="-45"/>
          <w:sz w:val="239"/>
        </w:rPr>
        <w:t>b</w:t>
      </w:r>
      <w:r>
        <w:rPr>
          <w:rFonts w:ascii="宋体"/>
          <w:spacing w:val="-5"/>
          <w:w w:val="5"/>
          <w:position w:val="-22"/>
          <w:sz w:val="239"/>
        </w:rPr>
        <w:t>o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2"/>
          <w:w w:val="5"/>
          <w:position w:val="-45"/>
          <w:sz w:val="239"/>
        </w:rPr>
        <w:t>b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b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b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sz w:val="239"/>
        </w:rPr>
        <w:t>b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4"/>
          <w:w w:val="5"/>
          <w:sz w:val="239"/>
        </w:rPr>
        <w:t>b</w:t>
      </w:r>
      <w:r>
        <w:rPr>
          <w:rFonts w:ascii="宋体"/>
          <w:spacing w:val="-5"/>
          <w:w w:val="5"/>
          <w:position w:val="-4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4"/>
          <w:w w:val="5"/>
          <w:sz w:val="239"/>
        </w:rPr>
        <w:t>e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2"/>
          <w:w w:val="5"/>
          <w:position w:val="-22"/>
          <w:sz w:val="239"/>
        </w:rPr>
        <w:t>N</w:t>
      </w:r>
      <w:r>
        <w:rPr>
          <w:rFonts w:ascii="宋体"/>
          <w:spacing w:val="1"/>
          <w:w w:val="5"/>
          <w:position w:val="-22"/>
          <w:sz w:val="239"/>
        </w:rPr>
        <w:t>umb</w:t>
      </w:r>
      <w:r>
        <w:rPr>
          <w:rFonts w:ascii="宋体"/>
          <w:w w:val="5"/>
          <w:position w:val="-22"/>
          <w:sz w:val="239"/>
        </w:rPr>
        <w:t>e</w:t>
      </w:r>
      <w:r>
        <w:rPr>
          <w:rFonts w:ascii="宋体"/>
          <w:spacing w:val="20"/>
          <w:w w:val="5"/>
          <w:position w:val="-22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  <w:t>-</w:t>
      </w:r>
      <w:r>
        <w:rPr>
          <w:rFonts w:ascii="宋体"/>
          <w:spacing w:val="-5"/>
          <w:w w:val="5"/>
          <w:sz w:val="239"/>
        </w:rPr>
        <w:t>-</w:t>
      </w:r>
      <w:r>
        <w:rPr>
          <w:rFonts w:ascii="宋体"/>
          <w:w w:val="5"/>
          <w:position w:val="-45"/>
          <w:sz w:val="239"/>
        </w:rPr>
        <w:t>-</w:t>
      </w:r>
      <w:r>
        <w:rPr>
          <w:rFonts w:ascii="宋体"/>
          <w:sz w:val="239"/>
        </w:rPr>
      </w:r>
    </w:p>
    <w:p>
      <w:pPr>
        <w:spacing w:line="427" w:lineRule="atLeast" w:before="0"/>
        <w:ind w:left="63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10"/>
        </w:rPr>
        <w:br w:type="column"/>
      </w:r>
      <w:r>
        <w:rPr>
          <w:rFonts w:ascii="宋体"/>
          <w:spacing w:val="2"/>
          <w:w w:val="10"/>
          <w:sz w:val="239"/>
        </w:rPr>
        <w:t>95</w:t>
      </w:r>
      <w:r>
        <w:rPr>
          <w:rFonts w:ascii="宋体"/>
          <w:spacing w:val="-10"/>
          <w:w w:val="10"/>
          <w:sz w:val="239"/>
        </w:rPr>
        <w:t>0</w:t>
      </w:r>
      <w:r>
        <w:rPr>
          <w:rFonts w:ascii="宋体"/>
          <w:spacing w:val="2"/>
          <w:w w:val="10"/>
          <w:position w:val="23"/>
          <w:sz w:val="239"/>
        </w:rPr>
        <w:t>7</w:t>
      </w:r>
      <w:r>
        <w:rPr>
          <w:rFonts w:ascii="宋体"/>
          <w:spacing w:val="-10"/>
          <w:w w:val="10"/>
          <w:sz w:val="239"/>
        </w:rPr>
        <w:t>6</w:t>
      </w:r>
      <w:r>
        <w:rPr>
          <w:rFonts w:ascii="宋体"/>
          <w:spacing w:val="2"/>
          <w:w w:val="10"/>
          <w:position w:val="23"/>
          <w:sz w:val="239"/>
        </w:rPr>
        <w:t>6</w:t>
      </w:r>
      <w:r>
        <w:rPr>
          <w:rFonts w:ascii="宋体"/>
          <w:spacing w:val="-10"/>
          <w:w w:val="10"/>
          <w:sz w:val="239"/>
        </w:rPr>
        <w:t>3</w:t>
      </w:r>
      <w:r>
        <w:rPr>
          <w:rFonts w:ascii="宋体"/>
          <w:w w:val="10"/>
          <w:position w:val="23"/>
          <w:sz w:val="239"/>
        </w:rPr>
        <w:t>4</w:t>
      </w:r>
      <w:r>
        <w:rPr>
          <w:rFonts w:ascii="宋体"/>
          <w:spacing w:val="-10"/>
          <w:w w:val="10"/>
          <w:sz w:val="239"/>
        </w:rPr>
        <w:t>9</w:t>
      </w:r>
      <w:r>
        <w:rPr>
          <w:rFonts w:ascii="宋体"/>
          <w:w w:val="10"/>
          <w:position w:val="23"/>
          <w:sz w:val="239"/>
        </w:rPr>
        <w:t>5</w:t>
      </w:r>
      <w:r>
        <w:rPr>
          <w:rFonts w:ascii="宋体"/>
          <w:spacing w:val="-10"/>
          <w:w w:val="10"/>
          <w:sz w:val="239"/>
        </w:rPr>
        <w:t>2</w:t>
      </w:r>
      <w:r>
        <w:rPr>
          <w:rFonts w:ascii="宋体"/>
          <w:spacing w:val="2"/>
          <w:w w:val="10"/>
          <w:position w:val="23"/>
          <w:sz w:val="239"/>
        </w:rPr>
        <w:t>4</w:t>
      </w:r>
      <w:r>
        <w:rPr>
          <w:rFonts w:ascii="宋体"/>
          <w:spacing w:val="-10"/>
          <w:w w:val="10"/>
          <w:sz w:val="239"/>
        </w:rPr>
        <w:t>3</w:t>
      </w:r>
      <w:r>
        <w:rPr>
          <w:rFonts w:ascii="宋体"/>
          <w:w w:val="10"/>
          <w:position w:val="23"/>
          <w:sz w:val="239"/>
        </w:rPr>
        <w:t>4</w:t>
      </w:r>
      <w:r>
        <w:rPr>
          <w:rFonts w:ascii="宋体"/>
          <w:spacing w:val="-10"/>
          <w:w w:val="10"/>
          <w:position w:val="-22"/>
          <w:sz w:val="239"/>
        </w:rPr>
        <w:t>1</w:t>
      </w:r>
      <w:r>
        <w:rPr>
          <w:rFonts w:ascii="宋体"/>
          <w:spacing w:val="-10"/>
          <w:w w:val="10"/>
          <w:sz w:val="239"/>
        </w:rPr>
        <w:t>3</w:t>
      </w:r>
      <w:r>
        <w:rPr>
          <w:rFonts w:ascii="宋体"/>
          <w:w w:val="10"/>
          <w:position w:val="23"/>
          <w:sz w:val="239"/>
        </w:rPr>
        <w:t>1</w:t>
      </w:r>
      <w:r>
        <w:rPr>
          <w:rFonts w:ascii="宋体"/>
          <w:spacing w:val="-10"/>
          <w:w w:val="10"/>
          <w:sz w:val="239"/>
        </w:rPr>
        <w:t>6</w:t>
      </w:r>
      <w:r>
        <w:rPr>
          <w:rFonts w:ascii="宋体"/>
          <w:spacing w:val="-10"/>
          <w:w w:val="10"/>
          <w:position w:val="23"/>
          <w:sz w:val="239"/>
        </w:rPr>
        <w:t>3</w:t>
      </w:r>
      <w:r>
        <w:rPr>
          <w:rFonts w:ascii="宋体"/>
          <w:w w:val="10"/>
          <w:position w:val="-22"/>
          <w:sz w:val="239"/>
        </w:rPr>
        <w:t>5</w:t>
      </w:r>
      <w:r>
        <w:rPr>
          <w:rFonts w:ascii="宋体"/>
          <w:sz w:val="239"/>
        </w:rPr>
      </w:r>
    </w:p>
    <w:p>
      <w:pPr>
        <w:spacing w:after="0" w:line="427" w:lineRule="atLeast"/>
        <w:jc w:val="left"/>
        <w:rPr>
          <w:rFonts w:ascii="宋体" w:hAnsi="宋体" w:cs="宋体" w:eastAsia="宋体"/>
          <w:sz w:val="239"/>
          <w:szCs w:val="239"/>
        </w:rPr>
        <w:sectPr>
          <w:pgSz w:w="12240" w:h="15840"/>
          <w:pgMar w:top="0" w:bottom="280" w:left="740" w:right="1360"/>
          <w:cols w:num="3" w:equalWidth="0">
            <w:col w:w="2868" w:space="1779"/>
            <w:col w:w="3520" w:space="40"/>
            <w:col w:w="1933"/>
          </w:cols>
        </w:sectPr>
      </w:pPr>
    </w:p>
    <w:p>
      <w:pPr>
        <w:pStyle w:val="BodyText"/>
        <w:spacing w:line="744" w:lineRule="atLeast"/>
        <w:ind w:left="383" w:right="0"/>
        <w:jc w:val="left"/>
      </w:pPr>
      <w:r>
        <w:rPr>
          <w:spacing w:val="-5"/>
          <w:w w:val="5"/>
          <w:position w:val="-20"/>
        </w:rPr>
        <w:t>A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  <w:position w:val="-41"/>
        </w:rPr>
        <w:t>B</w:t>
      </w:r>
      <w:r>
        <w:rPr>
          <w:spacing w:val="-5"/>
          <w:w w:val="5"/>
        </w:rPr>
        <w:t>A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  <w:position w:val="-61"/>
        </w:rPr>
        <w:t>B</w:t>
      </w:r>
      <w:r>
        <w:rPr>
          <w:spacing w:val="-5"/>
          <w:w w:val="5"/>
          <w:position w:val="-41"/>
        </w:rPr>
        <w:t>B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  <w:position w:val="-20"/>
        </w:rPr>
        <w:t>A</w:t>
      </w:r>
      <w:r>
        <w:rPr>
          <w:spacing w:val="-5"/>
          <w:w w:val="5"/>
          <w:position w:val="-41"/>
        </w:rPr>
        <w:t>B</w:t>
      </w:r>
      <w:r>
        <w:rPr>
          <w:spacing w:val="-5"/>
          <w:w w:val="5"/>
        </w:rPr>
        <w:t>A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  <w:position w:val="-61"/>
        </w:rPr>
        <w:t>B</w:t>
      </w:r>
      <w:r>
        <w:rPr>
          <w:spacing w:val="-5"/>
          <w:w w:val="5"/>
        </w:rPr>
        <w:t>A</w:t>
      </w:r>
      <w:r>
        <w:rPr>
          <w:spacing w:val="-4"/>
          <w:w w:val="5"/>
          <w:position w:val="-20"/>
        </w:rPr>
        <w:t>A</w:t>
      </w:r>
      <w:r>
        <w:rPr>
          <w:spacing w:val="-5"/>
          <w:w w:val="5"/>
          <w:position w:val="21"/>
        </w:rPr>
        <w:t>2</w:t>
      </w:r>
      <w:r>
        <w:rPr>
          <w:spacing w:val="-5"/>
          <w:w w:val="5"/>
        </w:rPr>
        <w:t>I</w:t>
      </w:r>
      <w:r>
        <w:rPr>
          <w:spacing w:val="-5"/>
          <w:w w:val="5"/>
          <w:position w:val="-61"/>
        </w:rPr>
        <w:t>B</w:t>
      </w:r>
      <w:r>
        <w:rPr>
          <w:spacing w:val="-5"/>
          <w:w w:val="5"/>
        </w:rPr>
        <w:t>I</w:t>
      </w:r>
      <w:r>
        <w:rPr>
          <w:spacing w:val="-5"/>
          <w:w w:val="5"/>
          <w:position w:val="-20"/>
        </w:rPr>
        <w:t>2</w:t>
      </w:r>
      <w:r>
        <w:rPr>
          <w:spacing w:val="-5"/>
          <w:w w:val="5"/>
          <w:position w:val="21"/>
        </w:rPr>
        <w:t>2</w:t>
      </w:r>
      <w:r>
        <w:rPr>
          <w:spacing w:val="-5"/>
          <w:w w:val="5"/>
          <w:position w:val="-41"/>
        </w:rPr>
        <w:t>B</w:t>
      </w:r>
      <w:r>
        <w:rPr>
          <w:spacing w:val="-5"/>
          <w:w w:val="5"/>
        </w:rPr>
        <w:t>I</w:t>
      </w:r>
      <w:r>
        <w:rPr>
          <w:spacing w:val="-5"/>
          <w:w w:val="5"/>
          <w:position w:val="21"/>
        </w:rPr>
        <w:t>2</w:t>
      </w:r>
      <w:r>
        <w:rPr>
          <w:spacing w:val="-5"/>
          <w:w w:val="5"/>
          <w:position w:val="-20"/>
        </w:rPr>
        <w:t>2</w:t>
      </w:r>
      <w:r>
        <w:rPr>
          <w:spacing w:val="-5"/>
          <w:w w:val="5"/>
          <w:position w:val="-61"/>
        </w:rPr>
        <w:t>B</w:t>
      </w:r>
      <w:r>
        <w:rPr>
          <w:spacing w:val="-5"/>
          <w:w w:val="5"/>
        </w:rPr>
        <w:t>I</w:t>
      </w:r>
      <w:r>
        <w:rPr>
          <w:spacing w:val="-5"/>
          <w:w w:val="5"/>
          <w:position w:val="-20"/>
        </w:rPr>
        <w:t>2</w:t>
      </w:r>
      <w:r>
        <w:rPr>
          <w:spacing w:val="-4"/>
          <w:w w:val="5"/>
          <w:position w:val="-41"/>
        </w:rPr>
        <w:t>B</w:t>
      </w:r>
      <w:r>
        <w:rPr>
          <w:spacing w:val="-5"/>
          <w:w w:val="5"/>
        </w:rPr>
        <w:t>R</w:t>
      </w:r>
      <w:r>
        <w:rPr>
          <w:spacing w:val="-5"/>
          <w:w w:val="5"/>
          <w:position w:val="-20"/>
        </w:rPr>
        <w:t>A</w:t>
      </w:r>
      <w:r>
        <w:rPr>
          <w:spacing w:val="-5"/>
          <w:w w:val="5"/>
        </w:rPr>
        <w:t>R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  <w:position w:val="-61"/>
        </w:rPr>
        <w:t>_</w:t>
      </w:r>
      <w:r>
        <w:rPr>
          <w:spacing w:val="-5"/>
          <w:w w:val="5"/>
          <w:position w:val="-20"/>
        </w:rPr>
        <w:t>A</w:t>
      </w:r>
      <w:r>
        <w:rPr>
          <w:spacing w:val="-5"/>
          <w:w w:val="5"/>
          <w:position w:val="-41"/>
        </w:rPr>
        <w:t>_</w:t>
      </w:r>
      <w:r>
        <w:rPr>
          <w:spacing w:val="-5"/>
          <w:w w:val="5"/>
          <w:position w:val="-20"/>
        </w:rPr>
        <w:t>A</w:t>
      </w:r>
      <w:r>
        <w:rPr>
          <w:spacing w:val="-5"/>
          <w:w w:val="5"/>
        </w:rPr>
        <w:t>R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  <w:position w:val="-20"/>
        </w:rPr>
        <w:t>A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  <w:position w:val="-61"/>
        </w:rPr>
        <w:t>_</w:t>
      </w:r>
      <w:r>
        <w:rPr>
          <w:spacing w:val="-5"/>
          <w:w w:val="5"/>
        </w:rPr>
        <w:t>R</w:t>
      </w:r>
      <w:r>
        <w:rPr>
          <w:spacing w:val="-4"/>
          <w:w w:val="5"/>
          <w:position w:val="-41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-61"/>
        </w:rPr>
        <w:t>B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-41"/>
        </w:rPr>
        <w:t>B</w:t>
      </w:r>
      <w:r>
        <w:rPr>
          <w:spacing w:val="-5"/>
          <w:w w:val="5"/>
        </w:rPr>
        <w:t>_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61"/>
        </w:rPr>
        <w:t>B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</w:rPr>
        <w:t>_</w:t>
      </w:r>
      <w:r>
        <w:rPr>
          <w:spacing w:val="-4"/>
          <w:w w:val="5"/>
          <w:position w:val="-41"/>
        </w:rPr>
        <w:t>B</w:t>
      </w:r>
      <w:r>
        <w:rPr>
          <w:spacing w:val="-5"/>
          <w:w w:val="5"/>
          <w:position w:val="-61"/>
        </w:rPr>
        <w:t>O</w:t>
      </w:r>
      <w:r>
        <w:rPr>
          <w:spacing w:val="-5"/>
          <w:w w:val="5"/>
        </w:rPr>
        <w:t>A</w:t>
      </w:r>
      <w:r>
        <w:rPr>
          <w:spacing w:val="-5"/>
          <w:w w:val="5"/>
          <w:position w:val="21"/>
        </w:rPr>
        <w:t>M</w:t>
      </w:r>
      <w:r>
        <w:rPr>
          <w:spacing w:val="-5"/>
          <w:w w:val="5"/>
          <w:position w:val="-20"/>
        </w:rPr>
        <w:t>M</w:t>
      </w:r>
      <w:r>
        <w:rPr>
          <w:spacing w:val="-5"/>
          <w:w w:val="5"/>
          <w:position w:val="21"/>
        </w:rPr>
        <w:t>M</w:t>
      </w:r>
      <w:r>
        <w:rPr>
          <w:spacing w:val="-5"/>
          <w:w w:val="5"/>
          <w:position w:val="-20"/>
        </w:rPr>
        <w:t>M</w:t>
      </w:r>
      <w:r>
        <w:rPr>
          <w:spacing w:val="-5"/>
          <w:w w:val="5"/>
          <w:position w:val="-41"/>
        </w:rPr>
        <w:t>O</w:t>
      </w:r>
      <w:r>
        <w:rPr>
          <w:spacing w:val="-5"/>
          <w:w w:val="5"/>
          <w:position w:val="-20"/>
        </w:rPr>
        <w:t>M</w:t>
      </w:r>
      <w:r>
        <w:rPr>
          <w:spacing w:val="-5"/>
          <w:w w:val="5"/>
          <w:position w:val="21"/>
        </w:rPr>
        <w:t>M</w:t>
      </w:r>
      <w:r>
        <w:rPr>
          <w:spacing w:val="-5"/>
          <w:w w:val="5"/>
          <w:position w:val="-20"/>
        </w:rPr>
        <w:t>M</w:t>
      </w:r>
      <w:r>
        <w:rPr>
          <w:spacing w:val="-5"/>
          <w:w w:val="5"/>
        </w:rPr>
        <w:t>A</w:t>
      </w:r>
      <w:r>
        <w:rPr>
          <w:spacing w:val="-5"/>
          <w:w w:val="5"/>
          <w:position w:val="-61"/>
        </w:rPr>
        <w:t>O</w:t>
      </w:r>
      <w:r>
        <w:rPr>
          <w:spacing w:val="-5"/>
          <w:w w:val="5"/>
        </w:rPr>
        <w:t>A</w:t>
      </w:r>
      <w:r>
        <w:rPr>
          <w:spacing w:val="-4"/>
          <w:w w:val="5"/>
          <w:position w:val="-41"/>
        </w:rPr>
        <w:t>O</w:t>
      </w:r>
      <w:r>
        <w:rPr>
          <w:spacing w:val="-5"/>
          <w:w w:val="5"/>
          <w:position w:val="-20"/>
        </w:rPr>
        <w:t>X</w:t>
      </w:r>
      <w:r>
        <w:rPr>
          <w:spacing w:val="-5"/>
          <w:w w:val="5"/>
        </w:rPr>
        <w:t>C</w:t>
      </w:r>
      <w:r>
        <w:rPr>
          <w:spacing w:val="-5"/>
          <w:w w:val="5"/>
          <w:position w:val="21"/>
        </w:rPr>
        <w:t>N</w:t>
      </w:r>
      <w:r>
        <w:rPr>
          <w:spacing w:val="-5"/>
          <w:w w:val="5"/>
        </w:rPr>
        <w:t>C</w:t>
      </w:r>
      <w:r>
        <w:rPr>
          <w:spacing w:val="-5"/>
          <w:w w:val="5"/>
          <w:position w:val="-61"/>
        </w:rPr>
        <w:t>U</w:t>
      </w:r>
      <w:r>
        <w:rPr>
          <w:spacing w:val="-5"/>
          <w:w w:val="5"/>
          <w:position w:val="-20"/>
        </w:rPr>
        <w:t>X</w:t>
      </w:r>
      <w:r>
        <w:rPr>
          <w:spacing w:val="-5"/>
          <w:w w:val="5"/>
          <w:position w:val="21"/>
        </w:rPr>
        <w:t>N</w:t>
      </w:r>
      <w:r>
        <w:rPr>
          <w:spacing w:val="-5"/>
          <w:w w:val="5"/>
          <w:position w:val="-41"/>
        </w:rPr>
        <w:t>U</w:t>
      </w:r>
      <w:r>
        <w:rPr>
          <w:spacing w:val="-5"/>
          <w:w w:val="5"/>
          <w:position w:val="21"/>
        </w:rPr>
        <w:t>N</w:t>
      </w:r>
      <w:r>
        <w:rPr>
          <w:spacing w:val="-5"/>
          <w:w w:val="5"/>
          <w:position w:val="-61"/>
        </w:rPr>
        <w:t>U</w:t>
      </w:r>
      <w:r>
        <w:rPr>
          <w:spacing w:val="-5"/>
          <w:w w:val="5"/>
        </w:rPr>
        <w:t>C</w:t>
      </w:r>
      <w:r>
        <w:rPr>
          <w:spacing w:val="-5"/>
          <w:w w:val="5"/>
          <w:position w:val="-20"/>
        </w:rPr>
        <w:t>X</w:t>
      </w:r>
      <w:r>
        <w:rPr>
          <w:spacing w:val="-5"/>
          <w:w w:val="5"/>
        </w:rPr>
        <w:t>C</w:t>
      </w:r>
      <w:r>
        <w:rPr>
          <w:spacing w:val="-5"/>
          <w:w w:val="5"/>
          <w:position w:val="21"/>
        </w:rPr>
        <w:t>N</w:t>
      </w:r>
      <w:r>
        <w:rPr>
          <w:spacing w:val="-4"/>
          <w:w w:val="5"/>
          <w:position w:val="-41"/>
        </w:rPr>
        <w:t>U</w:t>
      </w:r>
      <w:r>
        <w:rPr>
          <w:spacing w:val="-5"/>
          <w:w w:val="5"/>
        </w:rPr>
        <w:t>T</w:t>
      </w:r>
      <w:r>
        <w:rPr>
          <w:spacing w:val="-5"/>
          <w:w w:val="5"/>
          <w:position w:val="-61"/>
        </w:rPr>
        <w:t>N</w:t>
      </w:r>
      <w:r>
        <w:rPr>
          <w:spacing w:val="-5"/>
          <w:w w:val="5"/>
        </w:rPr>
        <w:t>T</w:t>
      </w:r>
      <w:r>
        <w:rPr>
          <w:spacing w:val="-5"/>
          <w:w w:val="5"/>
          <w:position w:val="-41"/>
        </w:rPr>
        <w:t>N</w:t>
      </w:r>
      <w:r>
        <w:rPr>
          <w:spacing w:val="-5"/>
          <w:w w:val="5"/>
        </w:rPr>
        <w:t>T</w:t>
      </w:r>
      <w:r>
        <w:rPr>
          <w:spacing w:val="-5"/>
          <w:w w:val="5"/>
          <w:position w:val="-61"/>
        </w:rPr>
        <w:t>N</w:t>
      </w:r>
      <w:r>
        <w:rPr>
          <w:spacing w:val="-5"/>
          <w:w w:val="5"/>
        </w:rPr>
        <w:t>T</w:t>
      </w:r>
      <w:r>
        <w:rPr>
          <w:spacing w:val="-4"/>
          <w:w w:val="5"/>
          <w:position w:val="-41"/>
        </w:rPr>
        <w:t>N</w:t>
      </w:r>
      <w:r>
        <w:rPr>
          <w:spacing w:val="-5"/>
          <w:w w:val="5"/>
          <w:position w:val="-61"/>
        </w:rPr>
        <w:t>C</w:t>
      </w:r>
      <w:r>
        <w:rPr>
          <w:spacing w:val="-5"/>
          <w:w w:val="5"/>
          <w:position w:val="-41"/>
        </w:rPr>
        <w:t>C</w:t>
      </w:r>
      <w:r>
        <w:rPr>
          <w:spacing w:val="-5"/>
          <w:w w:val="5"/>
          <w:position w:val="-61"/>
        </w:rPr>
        <w:t>C</w:t>
      </w:r>
      <w:r>
        <w:rPr>
          <w:spacing w:val="-4"/>
          <w:w w:val="5"/>
          <w:position w:val="-41"/>
        </w:rPr>
        <w:t>C</w:t>
      </w:r>
      <w:r>
        <w:rPr>
          <w:spacing w:val="-5"/>
          <w:w w:val="5"/>
          <w:position w:val="-61"/>
        </w:rPr>
        <w:t>E</w:t>
      </w:r>
      <w:r>
        <w:rPr>
          <w:spacing w:val="-5"/>
          <w:w w:val="5"/>
          <w:position w:val="-41"/>
        </w:rPr>
        <w:t>E</w:t>
      </w:r>
      <w:r>
        <w:rPr>
          <w:spacing w:val="-5"/>
          <w:w w:val="5"/>
          <w:position w:val="-61"/>
        </w:rPr>
        <w:t>E</w:t>
      </w:r>
      <w:r>
        <w:rPr>
          <w:spacing w:val="-4"/>
          <w:w w:val="5"/>
          <w:position w:val="-41"/>
        </w:rPr>
        <w:t>E</w:t>
      </w:r>
      <w:r>
        <w:rPr>
          <w:spacing w:val="1"/>
          <w:w w:val="5"/>
          <w:position w:val="-61"/>
        </w:rPr>
        <w:t>_M</w:t>
      </w:r>
      <w:r>
        <w:rPr>
          <w:w w:val="5"/>
          <w:position w:val="-61"/>
        </w:rPr>
        <w:t>X</w:t>
      </w:r>
      <w:r>
        <w:rPr/>
      </w:r>
    </w:p>
    <w:p>
      <w:pPr>
        <w:tabs>
          <w:tab w:pos="2982" w:val="left" w:leader="none"/>
        </w:tabs>
        <w:spacing w:line="756" w:lineRule="atLeast" w:before="0"/>
        <w:ind w:left="383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90"/>
        </w:rPr>
        <w:br w:type="column"/>
      </w:r>
      <w:r>
        <w:rPr>
          <w:rFonts w:ascii="宋体"/>
          <w:spacing w:val="-1"/>
          <w:w w:val="90"/>
          <w:position w:val="5"/>
          <w:sz w:val="26"/>
        </w:rPr>
        <w:t>FAILED</w:t>
        <w:tab/>
      </w:r>
      <w:r>
        <w:rPr>
          <w:rFonts w:ascii="宋体"/>
          <w:w w:val="5"/>
          <w:sz w:val="239"/>
        </w:rPr>
        <w:t>Operator</w:t>
      </w:r>
      <w:r>
        <w:rPr>
          <w:rFonts w:ascii="宋体"/>
          <w:sz w:val="239"/>
        </w:rPr>
      </w:r>
    </w:p>
    <w:p>
      <w:pPr>
        <w:pStyle w:val="BodyText"/>
        <w:spacing w:line="800" w:lineRule="atLeast"/>
        <w:ind w:left="402" w:right="0"/>
        <w:jc w:val="left"/>
        <w:rPr>
          <w:rFonts w:ascii="宋体" w:hAnsi="宋体" w:cs="宋体" w:eastAsia="宋体"/>
        </w:rPr>
      </w:pPr>
      <w:r>
        <w:rPr/>
        <w:pict>
          <v:shape style="position:absolute;margin-left:53.639473pt;margin-top:130.435547pt;width:466.45pt;height:585.25pt;mso-position-horizontal-relative:page;mso-position-vertical-relative:paragraph;z-index:-57880" type="#_x0000_t202" filled="false" stroked="false">
            <v:textbox inset="0,0,0,0">
              <w:txbxContent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240"/>
                      <w:szCs w:val="240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240"/>
                      <w:szCs w:val="240"/>
                    </w:rPr>
                  </w:pPr>
                </w:p>
                <w:p>
                  <w:pPr>
                    <w:spacing w:line="240" w:lineRule="auto" w:before="3"/>
                    <w:rPr>
                      <w:rFonts w:ascii="宋体" w:hAnsi="宋体" w:cs="宋体" w:eastAsia="宋体"/>
                      <w:sz w:val="200"/>
                      <w:szCs w:val="200"/>
                    </w:rPr>
                  </w:pPr>
                </w:p>
                <w:p>
                  <w:pPr>
                    <w:pStyle w:val="BodyText"/>
                    <w:spacing w:line="2803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spacing w:val="1"/>
                      <w:w w:val="5"/>
                    </w:rPr>
                    <w:t>tabase</w:t>
                  </w:r>
                  <w:r>
                    <w:rPr>
                      <w:rFonts w:ascii="宋体"/>
                      <w:w w:val="5"/>
                    </w:rPr>
                    <w:t>   </w:t>
                  </w:r>
                  <w:r>
                    <w:rPr>
                      <w:rFonts w:ascii="宋体"/>
                      <w:spacing w:val="45"/>
                      <w:w w:val="5"/>
                    </w:rPr>
                    <w:t> </w:t>
                  </w:r>
                  <w:r>
                    <w:rPr>
                      <w:rFonts w:ascii="宋体"/>
                      <w:spacing w:val="1"/>
                      <w:w w:val="5"/>
                    </w:rPr>
                    <w:t>Filename</w:t>
                  </w:r>
                  <w:r>
                    <w:rPr>
                      <w:rFonts w:ascii="宋体"/>
                      <w:w w:val="5"/>
                    </w:rPr>
                    <w:t>   </w:t>
                  </w:r>
                  <w:r>
                    <w:rPr>
                      <w:rFonts w:ascii="宋体"/>
                      <w:spacing w:val="46"/>
                      <w:w w:val="5"/>
                    </w:rPr>
                    <w:t> </w:t>
                  </w:r>
                  <w:r>
                    <w:rPr>
                      <w:rFonts w:ascii="宋体"/>
                      <w:spacing w:val="1"/>
                      <w:w w:val="5"/>
                    </w:rPr>
                    <w:t>:</w:t>
                  </w:r>
                  <w:r>
                    <w:rPr>
                      <w:rFonts w:ascii="宋体"/>
                      <w:w w:val="5"/>
                    </w:rPr>
                    <w:t>   </w:t>
                  </w:r>
                  <w:r>
                    <w:rPr>
                      <w:rFonts w:ascii="宋体"/>
                      <w:spacing w:val="46"/>
                      <w:w w:val="5"/>
                    </w:rPr>
                    <w:t> </w:t>
                  </w:r>
                  <w:r>
                    <w:rPr>
                      <w:rFonts w:ascii="宋体"/>
                      <w:spacing w:val="1"/>
                      <w:w w:val="5"/>
                    </w:rPr>
                    <w:t>6_4484409.atf</w:t>
                  </w:r>
                  <w:r>
                    <w:rPr>
                      <w:rFonts w:ascii="宋体"/>
                      <w:w w:val="5"/>
                    </w:rPr>
                    <w:t>   </w:t>
                  </w:r>
                  <w:r>
                    <w:rPr>
                      <w:rFonts w:ascii="宋体"/>
                      <w:spacing w:val="46"/>
                      <w:w w:val="5"/>
                    </w:rPr>
                    <w:t> </w:t>
                  </w:r>
                  <w:r>
                    <w:rPr>
                      <w:rFonts w:ascii="宋体"/>
                      <w:spacing w:val="1"/>
                      <w:w w:val="5"/>
                    </w:rPr>
                    <w:t>AVL.2</w:t>
                  </w:r>
                  <w:r>
                    <w:rPr>
                      <w:rFonts w:ascii="宋体"/>
                      <w:w w:val="5"/>
                    </w:rPr>
                    <w:t>   </w:t>
                  </w:r>
                  <w:r>
                    <w:rPr>
                      <w:rFonts w:ascii="宋体"/>
                      <w:spacing w:val="46"/>
                      <w:w w:val="5"/>
                    </w:rPr>
                    <w:t> </w:t>
                  </w:r>
                  <w:r>
                    <w:rPr>
                      <w:rFonts w:ascii="宋体"/>
                      <w:spacing w:val="1"/>
                      <w:w w:val="5"/>
                    </w:rPr>
                    <w:t>76454.370</w:t>
                  </w:r>
                  <w:r>
                    <w:rPr>
                      <w:rFonts w:ascii="宋体"/>
                      <w:spacing w:val="-16"/>
                      <w:w w:val="5"/>
                    </w:rPr>
                    <w:t>0</w:t>
                  </w:r>
                  <w:r>
                    <w:rPr>
                      <w:rFonts w:ascii="宋体"/>
                      <w:spacing w:val="-47"/>
                      <w:w w:val="5"/>
                    </w:rPr>
                    <w:t>P</w:t>
                  </w:r>
                  <w:r>
                    <w:rPr>
                      <w:rFonts w:ascii="宋体"/>
                      <w:w w:val="5"/>
                    </w:rPr>
                    <w:t>  </w:t>
                  </w:r>
                  <w:r>
                    <w:rPr>
                      <w:rFonts w:ascii="宋体"/>
                      <w:spacing w:val="26"/>
                      <w:w w:val="5"/>
                    </w:rPr>
                    <w:t> </w:t>
                  </w:r>
                  <w:r>
                    <w:rPr>
                      <w:rFonts w:ascii="宋体"/>
                      <w:spacing w:val="-47"/>
                      <w:w w:val="5"/>
                    </w:rPr>
                    <w:t>a</w:t>
                  </w:r>
                  <w:r>
                    <w:rPr>
                      <w:rFonts w:ascii="宋体"/>
                      <w:spacing w:val="-16"/>
                      <w:w w:val="5"/>
                    </w:rPr>
                    <w:t>4</w:t>
                  </w:r>
                  <w:r>
                    <w:rPr>
                      <w:rFonts w:ascii="宋体"/>
                      <w:spacing w:val="-47"/>
                      <w:w w:val="5"/>
                    </w:rPr>
                    <w:t>g</w:t>
                  </w:r>
                  <w:r>
                    <w:rPr>
                      <w:rFonts w:ascii="宋体"/>
                      <w:spacing w:val="-16"/>
                      <w:w w:val="5"/>
                    </w:rPr>
                    <w:t>1</w:t>
                  </w:r>
                  <w:r>
                    <w:rPr>
                      <w:rFonts w:ascii="宋体"/>
                      <w:spacing w:val="-47"/>
                      <w:w w:val="5"/>
                    </w:rPr>
                    <w:t>e</w:t>
                  </w:r>
                  <w:r>
                    <w:rPr>
                      <w:rFonts w:ascii="宋体"/>
                      <w:spacing w:val="-16"/>
                      <w:w w:val="5"/>
                    </w:rPr>
                    <w:t>3</w:t>
                  </w:r>
                  <w:r>
                    <w:rPr>
                      <w:rFonts w:ascii="宋体"/>
                      <w:spacing w:val="3"/>
                      <w:w w:val="5"/>
                    </w:rPr>
                    <w:t> </w:t>
                  </w:r>
                  <w:r>
                    <w:rPr>
                      <w:rFonts w:ascii="宋体"/>
                      <w:spacing w:val="-16"/>
                      <w:w w:val="5"/>
                    </w:rPr>
                    <w:t>.</w:t>
                  </w:r>
                  <w:r>
                    <w:rPr>
                      <w:rFonts w:ascii="宋体"/>
                      <w:spacing w:val="-47"/>
                      <w:w w:val="5"/>
                    </w:rPr>
                    <w:t>8</w:t>
                  </w:r>
                  <w:r>
                    <w:rPr>
                      <w:rFonts w:ascii="宋体"/>
                      <w:spacing w:val="-16"/>
                      <w:w w:val="5"/>
                    </w:rPr>
                    <w:t>4</w:t>
                  </w:r>
                  <w:r>
                    <w:rPr>
                      <w:rFonts w:ascii="宋体"/>
                      <w:spacing w:val="3"/>
                      <w:w w:val="5"/>
                    </w:rPr>
                    <w:t> </w:t>
                  </w:r>
                  <w:r>
                    <w:rPr>
                      <w:rFonts w:ascii="宋体"/>
                      <w:spacing w:val="-16"/>
                      <w:w w:val="5"/>
                    </w:rPr>
                    <w:t>4</w:t>
                  </w:r>
                  <w:r>
                    <w:rPr>
                      <w:rFonts w:ascii="宋体"/>
                      <w:spacing w:val="3"/>
                      <w:w w:val="5"/>
                    </w:rPr>
                    <w:t> </w:t>
                  </w:r>
                  <w:r>
                    <w:rPr>
                      <w:rFonts w:ascii="宋体"/>
                      <w:spacing w:val="-16"/>
                      <w:w w:val="5"/>
                    </w:rPr>
                    <w:t>8</w:t>
                  </w:r>
                  <w:r>
                    <w:rPr>
                      <w:rFonts w:ascii="宋体"/>
                      <w:spacing w:val="-47"/>
                      <w:w w:val="5"/>
                    </w:rPr>
                    <w:t>/</w:t>
                  </w:r>
                  <w:r>
                    <w:rPr>
                      <w:rFonts w:ascii="宋体"/>
                      <w:spacing w:val="-16"/>
                      <w:w w:val="5"/>
                    </w:rPr>
                    <w:t>4</w:t>
                  </w:r>
                  <w:r>
                    <w:rPr>
                      <w:rFonts w:ascii="宋体"/>
                      <w:spacing w:val="4"/>
                      <w:w w:val="5"/>
                    </w:rPr>
                    <w:t> </w:t>
                  </w:r>
                  <w:r>
                    <w:rPr>
                      <w:rFonts w:ascii="宋体"/>
                      <w:spacing w:val="-16"/>
                      <w:w w:val="5"/>
                    </w:rPr>
                    <w:t>4</w:t>
                  </w:r>
                  <w:r>
                    <w:rPr>
                      <w:rFonts w:ascii="宋体"/>
                      <w:spacing w:val="-47"/>
                      <w:w w:val="5"/>
                    </w:rPr>
                    <w:t>1</w:t>
                  </w:r>
                  <w:r>
                    <w:rPr>
                      <w:rFonts w:ascii="宋体"/>
                      <w:spacing w:val="-16"/>
                      <w:w w:val="5"/>
                    </w:rPr>
                    <w:t>0</w:t>
                  </w:r>
                  <w:r>
                    <w:rPr>
                      <w:rFonts w:ascii="宋体"/>
                      <w:spacing w:val="-47"/>
                      <w:w w:val="5"/>
                    </w:rPr>
                    <w:t>0</w:t>
                  </w:r>
                  <w:r>
                    <w:rPr>
                      <w:rFonts w:ascii="宋体"/>
                      <w:w w:val="5"/>
                    </w:rPr>
                    <w:t>9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.87952pt;margin-top:130.316025pt;width:387.15pt;height:536.3pt;mso-position-horizontal-relative:page;mso-position-vertical-relative:paragraph;z-index:2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46"/>
                    <w:gridCol w:w="1090"/>
                  </w:tblGrid>
                  <w:tr>
                    <w:trPr>
                      <w:trHeight w:val="658" w:hRule="exact"/>
                    </w:trPr>
                    <w:tc>
                      <w:tcPr>
                        <w:tcW w:w="6646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15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63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15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9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838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9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9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6646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/>
          <w:spacing w:val="-5"/>
          <w:w w:val="5"/>
          <w:position w:val="-62"/>
        </w:rPr>
        <w:t>C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-20"/>
        </w:rPr>
        <w:t>C</w:t>
      </w:r>
      <w:r>
        <w:rPr>
          <w:rFonts w:ascii="宋体"/>
          <w:w w:val="5"/>
          <w:position w:val="-41"/>
        </w:rPr>
        <w:t>C</w:t>
      </w:r>
      <w:r>
        <w:rPr>
          <w:rFonts w:ascii="宋体"/>
          <w:spacing w:val="-5"/>
          <w:w w:val="5"/>
        </w:rPr>
        <w:t>:</w:t>
      </w:r>
      <w:r>
        <w:rPr>
          <w:rFonts w:ascii="宋体"/>
          <w:spacing w:val="-5"/>
          <w:w w:val="5"/>
          <w:position w:val="-62"/>
        </w:rPr>
        <w:t>:</w:t>
      </w:r>
      <w:r>
        <w:rPr>
          <w:rFonts w:ascii="宋体"/>
          <w:spacing w:val="-5"/>
          <w:w w:val="5"/>
          <w:position w:val="-41"/>
        </w:rPr>
        <w:t>:</w:t>
      </w:r>
      <w:r>
        <w:rPr>
          <w:rFonts w:ascii="宋体"/>
          <w:w w:val="5"/>
          <w:position w:val="-20"/>
        </w:rPr>
        <w:t>h</w:t>
      </w:r>
      <w:r>
        <w:rPr>
          <w:rFonts w:ascii="宋体"/>
          <w:w w:val="5"/>
        </w:rPr>
      </w:r>
      <w:r>
        <w:rPr>
          <w:rFonts w:ascii="宋体"/>
          <w:w w:val="5"/>
          <w:position w:val="-62"/>
        </w:rPr>
      </w:r>
      <w:r>
        <w:rPr>
          <w:rFonts w:ascii="宋体"/>
          <w:spacing w:val="-5"/>
          <w:w w:val="5"/>
          <w:position w:val="-20"/>
        </w:rPr>
        <w:t>a</w:t>
      </w:r>
      <w:r>
        <w:rPr>
          <w:rFonts w:ascii="宋体"/>
          <w:w w:val="5"/>
          <w:position w:val="-20"/>
        </w:rPr>
        <w:t>  </w:t>
      </w:r>
      <w:r>
        <w:rPr>
          <w:rFonts w:ascii="宋体"/>
          <w:spacing w:val="2"/>
          <w:w w:val="5"/>
          <w:position w:val="-20"/>
        </w:rPr>
        <w:t> </w:t>
      </w:r>
      <w:r>
        <w:rPr>
          <w:rFonts w:ascii="宋体"/>
          <w:spacing w:val="2"/>
          <w:w w:val="5"/>
          <w:position w:val="-41"/>
        </w:rPr>
      </w:r>
      <w:r>
        <w:rPr>
          <w:rFonts w:ascii="宋体"/>
          <w:spacing w:val="-5"/>
          <w:w w:val="5"/>
        </w:rPr>
        <w:t>L</w:t>
      </w:r>
      <w:r>
        <w:rPr>
          <w:rFonts w:ascii="宋体"/>
          <w:spacing w:val="-5"/>
          <w:w w:val="5"/>
          <w:position w:val="-62"/>
        </w:rPr>
        <w:t>B</w:t>
      </w:r>
      <w:r>
        <w:rPr>
          <w:rFonts w:ascii="宋体"/>
          <w:spacing w:val="-5"/>
          <w:w w:val="5"/>
          <w:position w:val="-20"/>
        </w:rPr>
        <w:t>r</w:t>
      </w:r>
      <w:r>
        <w:rPr>
          <w:rFonts w:ascii="宋体"/>
          <w:w w:val="5"/>
          <w:position w:val="-41"/>
        </w:rPr>
        <w:t>L</w:t>
      </w:r>
      <w:r>
        <w:rPr>
          <w:rFonts w:ascii="宋体"/>
          <w:spacing w:val="-5"/>
          <w:w w:val="5"/>
        </w:rPr>
        <w:t>i</w:t>
      </w:r>
      <w:r>
        <w:rPr>
          <w:rFonts w:ascii="宋体"/>
          <w:spacing w:val="-5"/>
          <w:w w:val="5"/>
          <w:position w:val="-62"/>
        </w:rPr>
        <w:t>l</w:t>
      </w:r>
      <w:r>
        <w:rPr>
          <w:rFonts w:ascii="宋体"/>
          <w:spacing w:val="-5"/>
          <w:w w:val="5"/>
          <w:position w:val="-41"/>
        </w:rPr>
        <w:t>i</w:t>
      </w:r>
      <w:r>
        <w:rPr>
          <w:rFonts w:ascii="宋体"/>
          <w:w w:val="5"/>
          <w:position w:val="-20"/>
        </w:rPr>
        <w:t>g</w:t>
      </w:r>
      <w:r>
        <w:rPr>
          <w:rFonts w:ascii="宋体"/>
          <w:spacing w:val="-5"/>
          <w:w w:val="5"/>
        </w:rPr>
        <w:t>m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spacing w:val="-5"/>
          <w:w w:val="5"/>
          <w:position w:val="-62"/>
        </w:rPr>
        <w:t>o</w:t>
      </w:r>
      <w:r>
        <w:rPr>
          <w:rFonts w:ascii="宋体"/>
          <w:w w:val="5"/>
          <w:position w:val="-41"/>
        </w:rPr>
        <w:t>m</w:t>
      </w:r>
      <w:r>
        <w:rPr>
          <w:rFonts w:ascii="宋体"/>
          <w:spacing w:val="-5"/>
          <w:w w:val="5"/>
        </w:rPr>
        <w:t>.</w:t>
      </w:r>
      <w:r>
        <w:rPr>
          <w:rFonts w:ascii="宋体"/>
          <w:spacing w:val="-5"/>
          <w:w w:val="5"/>
          <w:position w:val="-20"/>
        </w:rPr>
        <w:t>d</w:t>
      </w:r>
      <w:r>
        <w:rPr>
          <w:rFonts w:ascii="宋体"/>
          <w:spacing w:val="-5"/>
          <w:w w:val="5"/>
          <w:position w:val="-62"/>
        </w:rPr>
        <w:t>w</w:t>
      </w:r>
      <w:r>
        <w:rPr>
          <w:rFonts w:ascii="宋体"/>
          <w:w w:val="5"/>
          <w:position w:val="-41"/>
        </w:rPr>
        <w:t>.  </w:t>
      </w:r>
      <w:r>
        <w:rPr>
          <w:rFonts w:ascii="宋体"/>
          <w:spacing w:val="2"/>
          <w:w w:val="5"/>
          <w:position w:val="-41"/>
        </w:rPr>
        <w:t> </w:t>
      </w:r>
      <w:r>
        <w:rPr>
          <w:rFonts w:ascii="宋体"/>
          <w:spacing w:val="2"/>
          <w:w w:val="5"/>
        </w:rPr>
      </w:r>
      <w:r>
        <w:rPr>
          <w:rFonts w:ascii="宋体"/>
          <w:spacing w:val="2"/>
          <w:w w:val="5"/>
          <w:position w:val="-20"/>
        </w:rPr>
      </w:r>
      <w:r>
        <w:rPr>
          <w:rFonts w:ascii="宋体"/>
          <w:spacing w:val="2"/>
          <w:w w:val="5"/>
          <w:position w:val="-62"/>
        </w:rPr>
      </w:r>
      <w:r>
        <w:rPr>
          <w:rFonts w:ascii="宋体"/>
          <w:spacing w:val="2"/>
          <w:w w:val="5"/>
          <w:position w:val="-41"/>
        </w:rPr>
      </w:r>
      <w:r>
        <w:rPr>
          <w:rFonts w:ascii="宋体"/>
          <w:spacing w:val="-5"/>
          <w:w w:val="5"/>
        </w:rPr>
        <w:t>A</w:t>
      </w:r>
      <w:r>
        <w:rPr>
          <w:rFonts w:ascii="宋体"/>
          <w:spacing w:val="-5"/>
          <w:w w:val="5"/>
          <w:position w:val="-41"/>
        </w:rPr>
        <w:t>A</w:t>
      </w:r>
      <w:r>
        <w:rPr>
          <w:rFonts w:ascii="宋体"/>
          <w:spacing w:val="-5"/>
          <w:w w:val="5"/>
          <w:position w:val="-20"/>
        </w:rPr>
        <w:t>A</w:t>
      </w:r>
      <w:r>
        <w:rPr>
          <w:rFonts w:ascii="宋体"/>
          <w:w w:val="5"/>
          <w:position w:val="-62"/>
        </w:rPr>
        <w:t>B</w:t>
      </w:r>
      <w:r>
        <w:rPr>
          <w:rFonts w:ascii="宋体"/>
          <w:spacing w:val="-5"/>
          <w:w w:val="5"/>
        </w:rPr>
        <w:t>i</w:t>
      </w:r>
      <w:r>
        <w:rPr>
          <w:rFonts w:ascii="宋体"/>
          <w:spacing w:val="-5"/>
          <w:w w:val="5"/>
          <w:position w:val="-83"/>
        </w:rPr>
        <w:t>y</w:t>
      </w:r>
      <w:r>
        <w:rPr>
          <w:rFonts w:ascii="宋体"/>
          <w:spacing w:val="-5"/>
          <w:w w:val="5"/>
          <w:position w:val="-20"/>
        </w:rPr>
        <w:t>i</w:t>
      </w:r>
      <w:r>
        <w:rPr>
          <w:rFonts w:ascii="宋体"/>
          <w:spacing w:val="-5"/>
          <w:w w:val="5"/>
          <w:position w:val="-62"/>
        </w:rPr>
        <w:t>y</w:t>
      </w:r>
      <w:r>
        <w:rPr>
          <w:rFonts w:ascii="宋体"/>
          <w:w w:val="5"/>
          <w:position w:val="-41"/>
        </w:rPr>
        <w:t>i</w:t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-5"/>
          <w:w w:val="5"/>
          <w:position w:val="-83"/>
        </w:rPr>
      </w:r>
      <w:r>
        <w:rPr>
          <w:rFonts w:ascii="宋体"/>
          <w:spacing w:val="-5"/>
          <w:w w:val="5"/>
          <w:position w:val="-20"/>
        </w:rPr>
        <w:t>r</w:t>
      </w:r>
      <w:r>
        <w:rPr>
          <w:rFonts w:ascii="宋体"/>
          <w:spacing w:val="-5"/>
          <w:w w:val="5"/>
          <w:position w:val="-62"/>
        </w:rPr>
      </w:r>
      <w:r>
        <w:rPr>
          <w:rFonts w:ascii="宋体"/>
          <w:w w:val="5"/>
          <w:position w:val="-41"/>
        </w:rPr>
        <w:t>r</w:t>
      </w:r>
      <w:r>
        <w:rPr>
          <w:rFonts w:ascii="宋体"/>
          <w:w w:val="5"/>
        </w:rPr>
      </w:r>
      <w:r>
        <w:rPr>
          <w:rFonts w:ascii="宋体"/>
          <w:spacing w:val="-5"/>
          <w:w w:val="5"/>
          <w:position w:val="-83"/>
        </w:rPr>
        <w:t>B</w:t>
      </w:r>
      <w:r>
        <w:rPr>
          <w:rFonts w:ascii="宋体"/>
          <w:spacing w:val="-5"/>
          <w:w w:val="5"/>
          <w:position w:val="-20"/>
        </w:rPr>
      </w:r>
      <w:r>
        <w:rPr>
          <w:rFonts w:ascii="宋体"/>
          <w:spacing w:val="-5"/>
          <w:w w:val="5"/>
          <w:position w:val="-41"/>
        </w:rPr>
      </w:r>
      <w:r>
        <w:rPr>
          <w:rFonts w:ascii="宋体"/>
          <w:w w:val="5"/>
          <w:position w:val="-62"/>
        </w:rPr>
        <w:t>B</w:t>
      </w:r>
      <w:r>
        <w:rPr>
          <w:rFonts w:ascii="宋体"/>
          <w:spacing w:val="-5"/>
          <w:w w:val="5"/>
        </w:rPr>
        <w:t>t</w:t>
      </w:r>
      <w:r>
        <w:rPr>
          <w:rFonts w:ascii="宋体"/>
          <w:spacing w:val="-5"/>
          <w:w w:val="5"/>
          <w:position w:val="-83"/>
        </w:rPr>
        <w:t>o</w:t>
      </w:r>
      <w:r>
        <w:rPr>
          <w:rFonts w:ascii="宋体"/>
          <w:spacing w:val="-5"/>
          <w:w w:val="5"/>
          <w:position w:val="-41"/>
        </w:rPr>
        <w:t>t</w:t>
      </w:r>
      <w:r>
        <w:rPr>
          <w:rFonts w:ascii="宋体"/>
          <w:spacing w:val="-5"/>
          <w:w w:val="5"/>
          <w:position w:val="-20"/>
        </w:rPr>
        <w:t>C</w:t>
      </w:r>
      <w:r>
        <w:rPr>
          <w:rFonts w:ascii="宋体"/>
          <w:w w:val="5"/>
          <w:position w:val="-62"/>
        </w:rPr>
        <w:t>o</w:t>
      </w:r>
      <w:r>
        <w:rPr>
          <w:rFonts w:ascii="宋体"/>
          <w:spacing w:val="-5"/>
          <w:w w:val="5"/>
        </w:rPr>
        <w:t>o</w:t>
      </w:r>
      <w:r>
        <w:rPr>
          <w:rFonts w:ascii="宋体"/>
          <w:spacing w:val="-5"/>
          <w:w w:val="5"/>
          <w:position w:val="-83"/>
        </w:rPr>
        <w:t>u</w:t>
      </w:r>
      <w:r>
        <w:rPr>
          <w:rFonts w:ascii="宋体"/>
          <w:spacing w:val="-5"/>
          <w:w w:val="5"/>
          <w:position w:val="-20"/>
        </w:rPr>
        <w:t>o</w:t>
      </w:r>
      <w:r>
        <w:rPr>
          <w:rFonts w:ascii="宋体"/>
          <w:spacing w:val="-5"/>
          <w:w w:val="5"/>
          <w:position w:val="-62"/>
        </w:rPr>
        <w:t>u</w:t>
      </w:r>
      <w:r>
        <w:rPr>
          <w:rFonts w:ascii="宋体"/>
          <w:w w:val="5"/>
          <w:position w:val="-41"/>
        </w:rPr>
        <w:t>o</w:t>
      </w:r>
      <w:r>
        <w:rPr>
          <w:rFonts w:ascii="宋体"/>
          <w:w w:val="5"/>
        </w:rPr>
      </w:r>
      <w:r>
        <w:rPr>
          <w:rFonts w:ascii="宋体"/>
          <w:spacing w:val="-5"/>
          <w:w w:val="5"/>
          <w:position w:val="-83"/>
        </w:rPr>
        <w:t>n</w:t>
      </w:r>
      <w:r>
        <w:rPr>
          <w:rFonts w:ascii="宋体"/>
          <w:spacing w:val="-5"/>
          <w:w w:val="5"/>
          <w:position w:val="-62"/>
        </w:rPr>
        <w:t>n</w:t>
      </w:r>
      <w:r>
        <w:rPr>
          <w:rFonts w:ascii="宋体"/>
          <w:spacing w:val="-5"/>
          <w:w w:val="5"/>
          <w:position w:val="-20"/>
        </w:rPr>
        <w:t>o</w:t>
      </w:r>
      <w:r>
        <w:rPr>
          <w:rFonts w:ascii="宋体"/>
          <w:w w:val="5"/>
          <w:position w:val="-20"/>
        </w:rPr>
        <w:t>  </w:t>
      </w:r>
      <w:r>
        <w:rPr>
          <w:rFonts w:ascii="宋体"/>
          <w:spacing w:val="2"/>
          <w:w w:val="5"/>
          <w:position w:val="-20"/>
        </w:rPr>
        <w:t> </w:t>
      </w:r>
      <w:r>
        <w:rPr>
          <w:rFonts w:ascii="宋体"/>
          <w:spacing w:val="2"/>
          <w:w w:val="5"/>
          <w:position w:val="-41"/>
        </w:rPr>
      </w:r>
      <w:r>
        <w:rPr>
          <w:rFonts w:ascii="宋体"/>
          <w:spacing w:val="-5"/>
          <w:w w:val="5"/>
        </w:rPr>
        <w:t>A</w:t>
      </w:r>
      <w:r>
        <w:rPr>
          <w:rFonts w:ascii="宋体"/>
          <w:spacing w:val="-5"/>
          <w:w w:val="5"/>
          <w:position w:val="-83"/>
        </w:rPr>
        <w:t>c</w:t>
      </w:r>
      <w:r>
        <w:rPr>
          <w:rFonts w:ascii="宋体"/>
          <w:spacing w:val="-5"/>
          <w:w w:val="5"/>
          <w:position w:val="-41"/>
        </w:rPr>
        <w:t>A</w:t>
      </w:r>
      <w:r>
        <w:rPr>
          <w:rFonts w:ascii="宋体"/>
          <w:spacing w:val="-5"/>
          <w:w w:val="5"/>
          <w:position w:val="-20"/>
        </w:rPr>
        <w:t>l</w:t>
      </w:r>
      <w:r>
        <w:rPr>
          <w:rFonts w:ascii="宋体"/>
          <w:w w:val="5"/>
          <w:position w:val="-62"/>
        </w:rPr>
        <w:t>c</w:t>
      </w:r>
      <w:r>
        <w:rPr>
          <w:rFonts w:ascii="宋体"/>
          <w:spacing w:val="-5"/>
          <w:w w:val="5"/>
        </w:rPr>
        <w:t>i</w:t>
      </w:r>
      <w:r>
        <w:rPr>
          <w:rFonts w:ascii="宋体"/>
          <w:spacing w:val="-5"/>
          <w:w w:val="5"/>
          <w:position w:val="-83"/>
        </w:rPr>
        <w:t>e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spacing w:val="-5"/>
          <w:w w:val="5"/>
          <w:position w:val="-41"/>
        </w:rPr>
        <w:t>i</w:t>
      </w:r>
      <w:r>
        <w:rPr>
          <w:rFonts w:ascii="宋体"/>
          <w:w w:val="5"/>
          <w:position w:val="-62"/>
        </w:rPr>
        <w:t>e</w:t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-5"/>
          <w:w w:val="5"/>
          <w:position w:val="-83"/>
        </w:rPr>
      </w:r>
      <w:r>
        <w:rPr>
          <w:rFonts w:ascii="宋体"/>
          <w:spacing w:val="-5"/>
          <w:w w:val="5"/>
          <w:position w:val="-20"/>
        </w:rPr>
        <w:t>r</w:t>
      </w:r>
      <w:r>
        <w:rPr>
          <w:rFonts w:ascii="宋体"/>
          <w:spacing w:val="-5"/>
          <w:w w:val="5"/>
          <w:position w:val="-41"/>
        </w:rPr>
        <w:t>r</w:t>
      </w:r>
      <w:r>
        <w:rPr>
          <w:rFonts w:ascii="宋体"/>
          <w:w w:val="5"/>
          <w:position w:val="-41"/>
        </w:rPr>
        <w:t>  </w:t>
      </w:r>
      <w:r>
        <w:rPr>
          <w:rFonts w:ascii="宋体"/>
          <w:spacing w:val="2"/>
          <w:w w:val="5"/>
          <w:position w:val="-41"/>
        </w:rPr>
        <w:t> </w:t>
      </w:r>
      <w:r>
        <w:rPr>
          <w:rFonts w:ascii="宋体"/>
          <w:spacing w:val="2"/>
          <w:w w:val="5"/>
          <w:position w:val="-62"/>
        </w:rPr>
      </w:r>
      <w:r>
        <w:rPr>
          <w:rFonts w:ascii="宋体"/>
          <w:spacing w:val="2"/>
          <w:w w:val="5"/>
        </w:rPr>
      </w:r>
      <w:r>
        <w:rPr>
          <w:rFonts w:ascii="宋体"/>
          <w:spacing w:val="-5"/>
          <w:w w:val="5"/>
          <w:position w:val="-83"/>
        </w:rPr>
        <w:t>V</w:t>
      </w:r>
      <w:r>
        <w:rPr>
          <w:rFonts w:ascii="宋体"/>
          <w:spacing w:val="-5"/>
          <w:w w:val="5"/>
          <w:position w:val="-20"/>
        </w:rPr>
      </w:r>
      <w:r>
        <w:rPr>
          <w:rFonts w:ascii="宋体"/>
          <w:spacing w:val="-5"/>
          <w:w w:val="5"/>
          <w:position w:val="-62"/>
        </w:rPr>
        <w:t>V</w:t>
      </w:r>
      <w:r>
        <w:rPr>
          <w:rFonts w:ascii="宋体"/>
          <w:w w:val="5"/>
          <w:position w:val="-62"/>
        </w:rPr>
        <w:t>  </w:t>
      </w:r>
      <w:r>
        <w:rPr>
          <w:rFonts w:ascii="宋体"/>
          <w:spacing w:val="2"/>
          <w:w w:val="5"/>
          <w:position w:val="-62"/>
        </w:rPr>
        <w:t> </w:t>
      </w:r>
      <w:r>
        <w:rPr>
          <w:rFonts w:ascii="宋体"/>
          <w:spacing w:val="2"/>
          <w:w w:val="5"/>
          <w:position w:val="-41"/>
        </w:rPr>
      </w:r>
      <w:r>
        <w:rPr>
          <w:rFonts w:ascii="宋体"/>
          <w:spacing w:val="-5"/>
          <w:w w:val="5"/>
        </w:rPr>
        <w:t>T</w:t>
      </w:r>
      <w:r>
        <w:rPr>
          <w:rFonts w:ascii="宋体"/>
          <w:spacing w:val="-5"/>
          <w:w w:val="5"/>
          <w:position w:val="-83"/>
        </w:rPr>
        <w:t>a</w:t>
      </w:r>
      <w:r>
        <w:rPr>
          <w:rFonts w:ascii="宋体"/>
          <w:spacing w:val="-5"/>
          <w:w w:val="5"/>
          <w:position w:val="-20"/>
        </w:rPr>
        <w:t>O</w:t>
      </w:r>
      <w:r>
        <w:rPr>
          <w:rFonts w:ascii="宋体"/>
          <w:spacing w:val="-5"/>
          <w:w w:val="5"/>
          <w:position w:val="-62"/>
        </w:rPr>
        <w:t>a</w:t>
      </w:r>
      <w:r>
        <w:rPr>
          <w:rFonts w:ascii="宋体"/>
          <w:w w:val="5"/>
          <w:position w:val="-41"/>
        </w:rPr>
        <w:t>T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83"/>
        </w:rPr>
        <w:t>l</w:t>
      </w:r>
      <w:r>
        <w:rPr>
          <w:rFonts w:ascii="宋体"/>
          <w:spacing w:val="-5"/>
          <w:w w:val="5"/>
          <w:position w:val="-62"/>
        </w:rPr>
        <w:t>l</w:t>
      </w:r>
      <w:r>
        <w:rPr>
          <w:rFonts w:ascii="宋体"/>
          <w:spacing w:val="-5"/>
          <w:w w:val="5"/>
          <w:position w:val="-41"/>
        </w:rPr>
        <w:t>e</w:t>
      </w:r>
      <w:r>
        <w:rPr>
          <w:rFonts w:ascii="宋体"/>
          <w:w w:val="5"/>
          <w:position w:val="-20"/>
        </w:rPr>
        <w:t>u</w:t>
      </w:r>
      <w:r>
        <w:rPr>
          <w:rFonts w:ascii="宋体"/>
          <w:spacing w:val="-5"/>
          <w:w w:val="5"/>
        </w:rPr>
        <w:t>m</w:t>
      </w:r>
      <w:r>
        <w:rPr>
          <w:rFonts w:ascii="宋体"/>
          <w:spacing w:val="-5"/>
          <w:w w:val="5"/>
          <w:position w:val="-83"/>
        </w:rPr>
        <w:t>u</w:t>
      </w:r>
      <w:r>
        <w:rPr>
          <w:rFonts w:ascii="宋体"/>
          <w:spacing w:val="-5"/>
          <w:w w:val="5"/>
          <w:position w:val="-41"/>
        </w:rPr>
        <w:t>m</w:t>
      </w:r>
      <w:r>
        <w:rPr>
          <w:rFonts w:ascii="宋体"/>
          <w:spacing w:val="-5"/>
          <w:w w:val="5"/>
          <w:position w:val="-62"/>
        </w:rPr>
        <w:t>u</w:t>
      </w:r>
      <w:r>
        <w:rPr>
          <w:rFonts w:ascii="宋体"/>
          <w:w w:val="5"/>
          <w:position w:val="-20"/>
        </w:rPr>
        <w:t>t</w:t>
      </w:r>
      <w:r>
        <w:rPr>
          <w:rFonts w:ascii="宋体"/>
          <w:spacing w:val="-5"/>
          <w:w w:val="5"/>
          <w:position w:val="-83"/>
        </w:rPr>
        <w:t>e</w:t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-5"/>
          <w:w w:val="5"/>
          <w:position w:val="-62"/>
        </w:rPr>
        <w:t>e</w:t>
      </w:r>
      <w:r>
        <w:rPr>
          <w:rFonts w:ascii="宋体"/>
          <w:w w:val="5"/>
          <w:position w:val="-41"/>
        </w:rPr>
        <w:t>p</w:t>
      </w:r>
      <w:r>
        <w:rPr>
          <w:rFonts w:ascii="宋体"/>
          <w:w w:val="5"/>
          <w:position w:val="-83"/>
        </w:rPr>
      </w:r>
      <w:r>
        <w:rPr>
          <w:rFonts w:ascii="宋体"/>
          <w:spacing w:val="-5"/>
          <w:w w:val="5"/>
        </w:rPr>
        <w:t>.</w:t>
      </w:r>
      <w:r>
        <w:rPr>
          <w:rFonts w:ascii="宋体"/>
          <w:w w:val="5"/>
          <w:position w:val="-41"/>
        </w:rPr>
        <w:t>.</w:t>
      </w:r>
      <w:r>
        <w:rPr>
          <w:rFonts w:ascii="宋体"/>
          <w:spacing w:val="-5"/>
          <w:w w:val="5"/>
          <w:position w:val="-83"/>
        </w:rPr>
        <w:t>H</w:t>
      </w:r>
      <w:r>
        <w:rPr>
          <w:rFonts w:ascii="宋体"/>
          <w:w w:val="5"/>
          <w:position w:val="-83"/>
        </w:rPr>
        <w:t>  </w:t>
      </w:r>
      <w:r>
        <w:rPr>
          <w:rFonts w:ascii="宋体"/>
          <w:spacing w:val="2"/>
          <w:w w:val="5"/>
          <w:position w:val="-83"/>
        </w:rPr>
        <w:t> </w:t>
      </w:r>
      <w:r>
        <w:rPr>
          <w:rFonts w:ascii="宋体"/>
          <w:spacing w:val="2"/>
          <w:w w:val="5"/>
        </w:rPr>
      </w:r>
      <w:r>
        <w:rPr>
          <w:rFonts w:ascii="宋体"/>
          <w:spacing w:val="2"/>
          <w:w w:val="5"/>
          <w:position w:val="-41"/>
        </w:rPr>
      </w:r>
      <w:r>
        <w:rPr>
          <w:rFonts w:ascii="宋体"/>
          <w:spacing w:val="-5"/>
          <w:w w:val="5"/>
        </w:rPr>
        <w:t>L</w:t>
      </w:r>
      <w:r>
        <w:rPr>
          <w:rFonts w:ascii="宋体"/>
          <w:spacing w:val="-5"/>
          <w:w w:val="5"/>
          <w:position w:val="-83"/>
        </w:rPr>
        <w:t>i</w:t>
      </w:r>
      <w:r>
        <w:rPr>
          <w:rFonts w:ascii="宋体"/>
          <w:w w:val="5"/>
          <w:position w:val="-41"/>
        </w:rPr>
        <w:t>H</w:t>
      </w:r>
      <w:r>
        <w:rPr>
          <w:rFonts w:ascii="宋体"/>
          <w:spacing w:val="-5"/>
          <w:w w:val="5"/>
        </w:rPr>
        <w:t>o</w:t>
      </w:r>
      <w:r>
        <w:rPr>
          <w:rFonts w:ascii="宋体"/>
          <w:spacing w:val="-5"/>
          <w:w w:val="5"/>
          <w:position w:val="-83"/>
        </w:rPr>
        <w:t>g</w:t>
      </w:r>
      <w:r>
        <w:rPr>
          <w:rFonts w:ascii="宋体"/>
          <w:w w:val="5"/>
          <w:position w:val="-41"/>
        </w:rPr>
        <w:t>i</w:t>
      </w:r>
      <w:r>
        <w:rPr>
          <w:rFonts w:ascii="宋体"/>
          <w:spacing w:val="-5"/>
          <w:w w:val="5"/>
        </w:rPr>
        <w:t>w</w:t>
      </w:r>
      <w:r>
        <w:rPr>
          <w:rFonts w:ascii="宋体"/>
          <w:spacing w:val="-5"/>
          <w:w w:val="5"/>
          <w:position w:val="-83"/>
        </w:rPr>
        <w:t>h</w:t>
      </w:r>
      <w:r>
        <w:rPr>
          <w:rFonts w:ascii="宋体"/>
          <w:w w:val="5"/>
          <w:position w:val="-41"/>
        </w:rPr>
        <w:t>g</w:t>
      </w:r>
      <w:r>
        <w:rPr>
          <w:rFonts w:ascii="宋体"/>
        </w:rPr>
      </w:r>
    </w:p>
    <w:p>
      <w:pPr>
        <w:pStyle w:val="BodyText"/>
        <w:spacing w:line="744" w:lineRule="atLeast"/>
        <w:ind w:left="383" w:right="0"/>
        <w:jc w:val="left"/>
        <w:rPr>
          <w:rFonts w:ascii="宋体" w:hAnsi="宋体" w:cs="宋体" w:eastAsia="宋体"/>
        </w:rPr>
      </w:pPr>
      <w:r>
        <w:rPr>
          <w:w w:val="5"/>
        </w:rPr>
        <w:br w:type="column"/>
      </w:r>
      <w:r>
        <w:rPr>
          <w:rFonts w:ascii="宋体" w:hAnsi="宋体" w:cs="宋体" w:eastAsia="宋体"/>
          <w:spacing w:val="-9"/>
          <w:w w:val="5"/>
          <w:position w:val="42"/>
        </w:rPr>
        <w:t>癈</w:t>
      </w:r>
      <w:r>
        <w:rPr>
          <w:rFonts w:ascii="宋体" w:hAnsi="宋体" w:cs="宋体" w:eastAsia="宋体"/>
          <w:spacing w:val="-5"/>
          <w:w w:val="5"/>
        </w:rPr>
        <w:t>k</w:t>
      </w:r>
      <w:r>
        <w:rPr>
          <w:rFonts w:ascii="宋体" w:hAnsi="宋体" w:cs="宋体" w:eastAsia="宋体"/>
          <w:spacing w:val="-9"/>
          <w:w w:val="5"/>
          <w:position w:val="21"/>
        </w:rPr>
        <w:t>癈</w:t>
      </w:r>
      <w:r>
        <w:rPr>
          <w:rFonts w:ascii="宋体" w:hAnsi="宋体" w:cs="宋体" w:eastAsia="宋体"/>
          <w:spacing w:val="-9"/>
          <w:w w:val="5"/>
          <w:position w:val="63"/>
        </w:rPr>
        <w:t>癈</w:t>
      </w:r>
      <w:r>
        <w:rPr>
          <w:rFonts w:ascii="宋体" w:hAnsi="宋体" w:cs="宋体" w:eastAsia="宋体"/>
          <w:spacing w:val="1"/>
          <w:w w:val="5"/>
          <w:position w:val="-20"/>
        </w:rPr>
        <w:t>k</w:t>
      </w:r>
      <w:r>
        <w:rPr>
          <w:rFonts w:ascii="宋体" w:hAnsi="宋体" w:cs="宋体" w:eastAsia="宋体"/>
          <w:spacing w:val="-5"/>
          <w:w w:val="5"/>
        </w:rPr>
        <w:t>P</w:t>
      </w:r>
      <w:r>
        <w:rPr>
          <w:rFonts w:ascii="宋体" w:hAnsi="宋体" w:cs="宋体" w:eastAsia="宋体"/>
          <w:spacing w:val="1"/>
          <w:w w:val="5"/>
          <w:position w:val="-20"/>
        </w:rPr>
        <w:t>P</w:t>
      </w:r>
      <w:r>
        <w:rPr>
          <w:rFonts w:ascii="宋体" w:hAnsi="宋体" w:cs="宋体" w:eastAsia="宋体"/>
          <w:spacing w:val="-5"/>
          <w:w w:val="5"/>
        </w:rPr>
        <w:t>a</w:t>
      </w:r>
      <w:r>
        <w:rPr>
          <w:rFonts w:ascii="宋体" w:hAnsi="宋体" w:cs="宋体" w:eastAsia="宋体"/>
          <w:w w:val="5"/>
          <w:position w:val="-20"/>
        </w:rPr>
        <w:t>a</w:t>
      </w:r>
      <w:r>
        <w:rPr>
          <w:rFonts w:ascii="宋体" w:hAnsi="宋体" w:cs="宋体" w:eastAsia="宋体"/>
        </w:rPr>
      </w:r>
    </w:p>
    <w:p>
      <w:pPr>
        <w:spacing w:line="757" w:lineRule="atLeast" w:before="0"/>
        <w:ind w:left="781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5"/>
        </w:rPr>
        <w:br w:type="column"/>
      </w:r>
      <w:r>
        <w:rPr>
          <w:rFonts w:ascii="宋体"/>
          <w:spacing w:val="64"/>
          <w:w w:val="5"/>
          <w:sz w:val="239"/>
        </w:rPr>
        <w:t>-</w:t>
      </w:r>
      <w:r>
        <w:rPr>
          <w:rFonts w:ascii="宋体"/>
          <w:spacing w:val="1"/>
          <w:w w:val="5"/>
          <w:sz w:val="239"/>
        </w:rPr>
        <w:t>Paul</w:t>
      </w:r>
      <w:r>
        <w:rPr>
          <w:rFonts w:ascii="宋体"/>
          <w:w w:val="5"/>
          <w:sz w:val="239"/>
        </w:rPr>
        <w:t>       </w:t>
      </w:r>
      <w:r>
        <w:rPr>
          <w:rFonts w:ascii="宋体"/>
          <w:spacing w:val="24"/>
          <w:w w:val="5"/>
          <w:sz w:val="239"/>
        </w:rPr>
        <w:t> </w:t>
      </w:r>
      <w:r>
        <w:rPr>
          <w:rFonts w:ascii="宋体"/>
          <w:w w:val="5"/>
          <w:sz w:val="239"/>
        </w:rPr>
        <w:t>Puma.</w:t>
      </w:r>
      <w:r>
        <w:rPr>
          <w:rFonts w:ascii="宋体"/>
          <w:sz w:val="239"/>
        </w:rPr>
      </w:r>
    </w:p>
    <w:p>
      <w:pPr>
        <w:pStyle w:val="BodyText"/>
        <w:spacing w:line="800" w:lineRule="atLeast"/>
        <w:ind w:left="383" w:right="0"/>
        <w:jc w:val="left"/>
        <w:rPr>
          <w:rFonts w:ascii="宋体" w:hAnsi="宋体" w:cs="宋体" w:eastAsia="宋体"/>
        </w:rPr>
      </w:pPr>
      <w:r>
        <w:rPr/>
        <w:pict>
          <v:shape style="position:absolute;margin-left:416.039825pt;margin-top:302.526031pt;width:22.7pt;height:172.15pt;mso-position-horizontal-relative:page;mso-position-vertical-relative:paragraph;z-index:-57760" type="#_x0000_t202" filled="false" stroked="false">
            <v:textbox inset="0,0,0,0">
              <w:txbxContent>
                <w:p>
                  <w:pPr>
                    <w:pStyle w:val="BodyText"/>
                    <w:spacing w:line="3443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spacing w:val="1"/>
                      <w:w w:val="5"/>
                    </w:rPr>
                    <w:t>8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4</w:t>
                  </w:r>
                  <w:r>
                    <w:rPr>
                      <w:rFonts w:ascii="宋体"/>
                      <w:w w:val="5"/>
                    </w:rPr>
                    <w:t>1</w:t>
                  </w:r>
                  <w:r>
                    <w:rPr>
                      <w:rFonts w:ascii="宋体"/>
                      <w:spacing w:val="-5"/>
                      <w:w w:val="5"/>
                      <w:position w:val="104"/>
                    </w:rPr>
                    <w:t>.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.</w:t>
                  </w:r>
                  <w:r>
                    <w:rPr>
                      <w:rFonts w:ascii="宋体"/>
                      <w:w w:val="5"/>
                    </w:rPr>
                    <w:t>9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0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8</w:t>
                  </w:r>
                  <w:r>
                    <w:rPr>
                      <w:rFonts w:ascii="宋体"/>
                      <w:spacing w:val="1"/>
                      <w:w w:val="5"/>
                    </w:rPr>
                    <w:t>.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0</w:t>
                  </w:r>
                  <w:r>
                    <w:rPr>
                      <w:rFonts w:ascii="宋体"/>
                      <w:w w:val="5"/>
                    </w:rPr>
                    <w:t>4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spacing w:val="4"/>
          <w:w w:val="15"/>
        </w:rPr>
        <w:t>30</w:t>
      </w:r>
      <w:r>
        <w:rPr>
          <w:rFonts w:ascii="宋体"/>
          <w:spacing w:val="-13"/>
          <w:w w:val="15"/>
        </w:rPr>
        <w:t>.</w:t>
      </w:r>
      <w:r>
        <w:rPr>
          <w:rFonts w:ascii="宋体"/>
          <w:spacing w:val="-13"/>
          <w:w w:val="15"/>
          <w:position w:val="-20"/>
        </w:rPr>
        <w:t>*</w:t>
      </w:r>
      <w:r>
        <w:rPr>
          <w:rFonts w:ascii="宋体"/>
          <w:w w:val="15"/>
          <w:position w:val="21"/>
        </w:rPr>
        <w:t>*</w:t>
      </w:r>
      <w:r>
        <w:rPr>
          <w:rFonts w:ascii="宋体"/>
          <w:spacing w:val="-13"/>
          <w:w w:val="15"/>
        </w:rPr>
        <w:t>3</w:t>
      </w:r>
      <w:r>
        <w:rPr>
          <w:rFonts w:ascii="宋体"/>
          <w:spacing w:val="-13"/>
          <w:w w:val="15"/>
          <w:position w:val="-20"/>
        </w:rPr>
        <w:t>*</w:t>
      </w:r>
      <w:r>
        <w:rPr>
          <w:rFonts w:ascii="宋体"/>
          <w:spacing w:val="-13"/>
          <w:w w:val="15"/>
          <w:position w:val="21"/>
        </w:rPr>
        <w:t>*</w:t>
      </w:r>
      <w:r>
        <w:rPr>
          <w:rFonts w:ascii="宋体"/>
          <w:spacing w:val="-13"/>
          <w:w w:val="15"/>
          <w:position w:val="-41"/>
        </w:rPr>
        <w:t>2</w:t>
      </w:r>
      <w:r>
        <w:rPr>
          <w:rFonts w:ascii="宋体"/>
          <w:w w:val="15"/>
          <w:position w:val="-62"/>
        </w:rPr>
        <w:t>7</w:t>
      </w:r>
      <w:r>
        <w:rPr>
          <w:rFonts w:ascii="宋体"/>
        </w:rPr>
      </w:r>
    </w:p>
    <w:p>
      <w:pPr>
        <w:spacing w:after="0" w:line="800" w:lineRule="atLeas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  <w:cols w:num="4" w:equalWidth="0">
            <w:col w:w="1502" w:space="665"/>
            <w:col w:w="3806" w:space="313"/>
            <w:col w:w="655" w:space="346"/>
            <w:col w:w="2853"/>
          </w:cols>
        </w:sectPr>
      </w:pPr>
    </w:p>
    <w:p>
      <w:pPr>
        <w:pStyle w:val="BodyText"/>
        <w:spacing w:line="1903" w:lineRule="atLeast"/>
        <w:ind w:left="383" w:right="0"/>
        <w:jc w:val="left"/>
        <w:rPr>
          <w:rFonts w:ascii="宋体" w:hAnsi="宋体" w:cs="宋体" w:eastAsia="宋体"/>
        </w:rPr>
      </w:pPr>
      <w:r>
        <w:rPr>
          <w:spacing w:val="-9"/>
          <w:w w:val="10"/>
        </w:rPr>
        <w:t>E</w:t>
      </w:r>
      <w:r>
        <w:rPr>
          <w:spacing w:val="-9"/>
          <w:w w:val="10"/>
          <w:position w:val="63"/>
        </w:rPr>
        <w:t>B</w:t>
      </w:r>
      <w:r>
        <w:rPr>
          <w:spacing w:val="-9"/>
          <w:w w:val="10"/>
          <w:position w:val="42"/>
        </w:rPr>
        <w:t>B</w:t>
      </w:r>
      <w:r>
        <w:rPr>
          <w:spacing w:val="-9"/>
          <w:w w:val="10"/>
          <w:position w:val="21"/>
        </w:rPr>
        <w:t>B</w:t>
      </w:r>
      <w:r>
        <w:rPr>
          <w:spacing w:val="-9"/>
          <w:w w:val="10"/>
          <w:position w:val="84"/>
        </w:rPr>
        <w:t>B</w:t>
      </w:r>
      <w:r>
        <w:rPr>
          <w:spacing w:val="-9"/>
          <w:w w:val="10"/>
        </w:rPr>
        <w:t>E</w:t>
      </w:r>
      <w:r>
        <w:rPr>
          <w:spacing w:val="-9"/>
          <w:w w:val="10"/>
          <w:position w:val="21"/>
        </w:rPr>
        <w:t>B</w:t>
      </w:r>
      <w:r>
        <w:rPr>
          <w:spacing w:val="-9"/>
          <w:w w:val="10"/>
        </w:rPr>
        <w:t>E</w:t>
      </w:r>
      <w:r>
        <w:rPr>
          <w:spacing w:val="-9"/>
          <w:w w:val="10"/>
          <w:position w:val="84"/>
        </w:rPr>
        <w:t>B</w:t>
      </w:r>
      <w:r>
        <w:rPr>
          <w:spacing w:val="-9"/>
          <w:w w:val="10"/>
          <w:position w:val="63"/>
        </w:rPr>
        <w:t>B</w:t>
      </w:r>
      <w:r>
        <w:rPr>
          <w:spacing w:val="-9"/>
          <w:w w:val="10"/>
          <w:position w:val="42"/>
        </w:rPr>
        <w:t>B</w:t>
      </w:r>
      <w:r>
        <w:rPr>
          <w:spacing w:val="-9"/>
          <w:w w:val="10"/>
          <w:position w:val="63"/>
        </w:rPr>
        <w:t>B</w:t>
      </w:r>
      <w:r>
        <w:rPr>
          <w:spacing w:val="-9"/>
          <w:w w:val="10"/>
          <w:position w:val="42"/>
        </w:rPr>
        <w:t>B</w:t>
      </w:r>
      <w:r>
        <w:rPr>
          <w:spacing w:val="-9"/>
          <w:w w:val="10"/>
          <w:position w:val="21"/>
        </w:rPr>
        <w:t>B</w:t>
      </w:r>
      <w:r>
        <w:rPr>
          <w:spacing w:val="-8"/>
          <w:w w:val="10"/>
        </w:rPr>
        <w:t>E</w:t>
      </w:r>
      <w:r>
        <w:rPr>
          <w:spacing w:val="-9"/>
          <w:w w:val="10"/>
          <w:position w:val="84"/>
        </w:rPr>
        <w:t>B</w:t>
      </w:r>
      <w:r>
        <w:rPr>
          <w:spacing w:val="-9"/>
          <w:w w:val="10"/>
          <w:position w:val="63"/>
        </w:rPr>
        <w:t>B</w:t>
      </w:r>
      <w:r>
        <w:rPr>
          <w:spacing w:val="-9"/>
          <w:w w:val="10"/>
          <w:position w:val="21"/>
        </w:rPr>
        <w:t>B</w:t>
      </w:r>
      <w:r>
        <w:rPr>
          <w:spacing w:val="-9"/>
          <w:w w:val="10"/>
        </w:rPr>
        <w:t>_</w:t>
      </w:r>
      <w:r>
        <w:rPr>
          <w:spacing w:val="-9"/>
          <w:w w:val="10"/>
          <w:position w:val="42"/>
        </w:rPr>
        <w:t>L</w:t>
      </w:r>
      <w:r>
        <w:rPr>
          <w:spacing w:val="-9"/>
          <w:w w:val="10"/>
        </w:rPr>
        <w:t>_</w:t>
      </w:r>
      <w:r>
        <w:rPr>
          <w:spacing w:val="-9"/>
          <w:w w:val="10"/>
          <w:position w:val="21"/>
        </w:rPr>
        <w:t>B</w:t>
      </w:r>
      <w:r>
        <w:rPr>
          <w:spacing w:val="-9"/>
          <w:w w:val="10"/>
          <w:position w:val="63"/>
        </w:rPr>
        <w:t>B</w:t>
      </w:r>
      <w:r>
        <w:rPr>
          <w:spacing w:val="-9"/>
          <w:w w:val="10"/>
          <w:position w:val="21"/>
        </w:rPr>
        <w:t>B</w:t>
      </w:r>
      <w:r>
        <w:rPr>
          <w:spacing w:val="-9"/>
          <w:w w:val="10"/>
          <w:position w:val="63"/>
        </w:rPr>
        <w:t>B</w:t>
      </w:r>
      <w:r>
        <w:rPr>
          <w:spacing w:val="-9"/>
          <w:w w:val="10"/>
          <w:position w:val="84"/>
        </w:rPr>
        <w:t>B</w:t>
      </w:r>
      <w:r>
        <w:rPr>
          <w:spacing w:val="-9"/>
          <w:w w:val="10"/>
          <w:position w:val="42"/>
        </w:rPr>
        <w:t>L</w:t>
      </w:r>
      <w:r>
        <w:rPr>
          <w:spacing w:val="-8"/>
          <w:w w:val="10"/>
        </w:rPr>
        <w:t>_</w:t>
      </w:r>
      <w:r>
        <w:rPr>
          <w:spacing w:val="-9"/>
          <w:w w:val="10"/>
          <w:position w:val="63"/>
        </w:rPr>
        <w:t>_</w:t>
      </w:r>
      <w:r>
        <w:rPr>
          <w:spacing w:val="-9"/>
          <w:w w:val="10"/>
          <w:position w:val="84"/>
        </w:rPr>
        <w:t>_</w:t>
      </w:r>
      <w:r>
        <w:rPr>
          <w:spacing w:val="-9"/>
          <w:w w:val="10"/>
          <w:position w:val="21"/>
        </w:rPr>
        <w:t>_</w:t>
      </w:r>
      <w:r>
        <w:rPr>
          <w:spacing w:val="-9"/>
          <w:w w:val="10"/>
          <w:position w:val="63"/>
        </w:rPr>
        <w:t>_</w:t>
      </w:r>
      <w:r>
        <w:rPr>
          <w:spacing w:val="-9"/>
          <w:w w:val="10"/>
        </w:rPr>
        <w:t>A</w:t>
      </w:r>
      <w:r>
        <w:rPr>
          <w:spacing w:val="-9"/>
          <w:w w:val="10"/>
          <w:position w:val="42"/>
        </w:rPr>
        <w:t>O</w:t>
      </w:r>
      <w:r>
        <w:rPr>
          <w:spacing w:val="-9"/>
          <w:w w:val="10"/>
        </w:rPr>
        <w:t>A</w:t>
      </w:r>
      <w:r>
        <w:rPr>
          <w:spacing w:val="-9"/>
          <w:w w:val="10"/>
          <w:position w:val="42"/>
        </w:rPr>
        <w:t>O</w:t>
      </w:r>
      <w:r>
        <w:rPr>
          <w:spacing w:val="-9"/>
          <w:w w:val="10"/>
          <w:position w:val="84"/>
        </w:rPr>
        <w:t>_</w:t>
      </w:r>
      <w:r>
        <w:rPr>
          <w:spacing w:val="-9"/>
          <w:w w:val="10"/>
          <w:position w:val="21"/>
        </w:rPr>
        <w:t>_</w:t>
      </w:r>
      <w:r>
        <w:rPr>
          <w:spacing w:val="-9"/>
          <w:w w:val="10"/>
          <w:position w:val="63"/>
        </w:rPr>
        <w:t>_</w:t>
      </w:r>
      <w:r>
        <w:rPr>
          <w:spacing w:val="-9"/>
          <w:w w:val="10"/>
        </w:rPr>
        <w:t>A</w:t>
      </w:r>
      <w:r>
        <w:rPr>
          <w:spacing w:val="-8"/>
          <w:w w:val="10"/>
          <w:position w:val="42"/>
        </w:rPr>
        <w:t>O</w:t>
      </w:r>
      <w:r>
        <w:rPr>
          <w:spacing w:val="-9"/>
          <w:w w:val="10"/>
          <w:position w:val="63"/>
        </w:rPr>
        <w:t>M</w:t>
      </w:r>
      <w:r>
        <w:rPr>
          <w:spacing w:val="-9"/>
          <w:w w:val="10"/>
          <w:position w:val="21"/>
        </w:rPr>
        <w:t>M</w:t>
      </w:r>
      <w:r>
        <w:rPr>
          <w:spacing w:val="-9"/>
          <w:w w:val="10"/>
          <w:position w:val="84"/>
        </w:rPr>
        <w:t>B</w:t>
      </w:r>
      <w:r>
        <w:rPr>
          <w:spacing w:val="-9"/>
          <w:w w:val="10"/>
          <w:position w:val="21"/>
        </w:rPr>
        <w:t>M</w:t>
      </w:r>
      <w:r>
        <w:rPr>
          <w:spacing w:val="-9"/>
          <w:w w:val="10"/>
          <w:position w:val="63"/>
        </w:rPr>
        <w:t>M</w:t>
      </w:r>
      <w:r>
        <w:rPr>
          <w:spacing w:val="-9"/>
          <w:w w:val="10"/>
        </w:rPr>
        <w:t>L</w:t>
      </w:r>
      <w:r>
        <w:rPr>
          <w:spacing w:val="-9"/>
          <w:w w:val="10"/>
          <w:position w:val="42"/>
        </w:rPr>
        <w:t>W</w:t>
      </w:r>
      <w:r>
        <w:rPr>
          <w:spacing w:val="-9"/>
          <w:w w:val="10"/>
          <w:position w:val="21"/>
        </w:rPr>
        <w:t>M</w:t>
      </w:r>
      <w:r>
        <w:rPr>
          <w:spacing w:val="-9"/>
          <w:w w:val="10"/>
          <w:position w:val="84"/>
        </w:rPr>
        <w:t>B</w:t>
      </w:r>
      <w:r>
        <w:rPr>
          <w:spacing w:val="-9"/>
          <w:w w:val="10"/>
          <w:position w:val="21"/>
        </w:rPr>
        <w:t>M</w:t>
      </w:r>
      <w:r>
        <w:rPr>
          <w:spacing w:val="-9"/>
          <w:w w:val="10"/>
          <w:position w:val="63"/>
        </w:rPr>
        <w:t>M</w:t>
      </w:r>
      <w:r>
        <w:rPr>
          <w:spacing w:val="-9"/>
          <w:w w:val="10"/>
        </w:rPr>
        <w:t>L</w:t>
      </w:r>
      <w:r>
        <w:rPr>
          <w:spacing w:val="-8"/>
          <w:w w:val="10"/>
          <w:position w:val="42"/>
        </w:rPr>
        <w:t>W</w:t>
      </w:r>
      <w:r>
        <w:rPr>
          <w:spacing w:val="-9"/>
          <w:w w:val="10"/>
          <w:position w:val="63"/>
        </w:rPr>
        <w:t>N</w:t>
      </w:r>
      <w:r>
        <w:rPr>
          <w:spacing w:val="-9"/>
          <w:w w:val="10"/>
          <w:position w:val="84"/>
        </w:rPr>
        <w:t>O</w:t>
      </w:r>
      <w:r>
        <w:rPr>
          <w:spacing w:val="-9"/>
          <w:w w:val="10"/>
          <w:position w:val="21"/>
        </w:rPr>
        <w:t>X</w:t>
      </w:r>
      <w:r>
        <w:rPr>
          <w:spacing w:val="-9"/>
          <w:w w:val="10"/>
          <w:position w:val="63"/>
        </w:rPr>
        <w:t>N</w:t>
      </w:r>
      <w:r>
        <w:rPr>
          <w:spacing w:val="-9"/>
          <w:w w:val="10"/>
          <w:position w:val="42"/>
        </w:rPr>
        <w:t>_</w:t>
      </w:r>
      <w:r>
        <w:rPr>
          <w:spacing w:val="-9"/>
          <w:w w:val="10"/>
        </w:rPr>
        <w:t>P</w:t>
      </w:r>
      <w:r>
        <w:rPr>
          <w:spacing w:val="-9"/>
          <w:w w:val="10"/>
          <w:position w:val="42"/>
        </w:rPr>
        <w:t>_</w:t>
      </w:r>
      <w:r>
        <w:rPr>
          <w:spacing w:val="-9"/>
          <w:w w:val="10"/>
        </w:rPr>
        <w:t>P</w:t>
      </w:r>
      <w:r>
        <w:rPr>
          <w:spacing w:val="-9"/>
          <w:w w:val="10"/>
          <w:position w:val="63"/>
        </w:rPr>
        <w:t>N</w:t>
      </w:r>
      <w:r>
        <w:rPr>
          <w:spacing w:val="-9"/>
          <w:w w:val="10"/>
          <w:position w:val="84"/>
        </w:rPr>
        <w:t>O</w:t>
      </w:r>
      <w:r>
        <w:rPr>
          <w:spacing w:val="-9"/>
          <w:w w:val="10"/>
          <w:position w:val="63"/>
        </w:rPr>
        <w:t>N</w:t>
      </w:r>
      <w:r>
        <w:rPr>
          <w:spacing w:val="-9"/>
          <w:w w:val="10"/>
          <w:position w:val="21"/>
        </w:rPr>
        <w:t>X</w:t>
      </w:r>
      <w:r>
        <w:rPr>
          <w:spacing w:val="-9"/>
          <w:w w:val="10"/>
        </w:rPr>
        <w:t>P</w:t>
      </w:r>
      <w:r>
        <w:rPr>
          <w:spacing w:val="-9"/>
          <w:w w:val="10"/>
          <w:position w:val="42"/>
        </w:rPr>
        <w:t>_</w:t>
      </w:r>
      <w:r>
        <w:rPr>
          <w:spacing w:val="-9"/>
          <w:w w:val="10"/>
        </w:rPr>
        <w:t>P</w:t>
      </w:r>
      <w:r>
        <w:rPr>
          <w:spacing w:val="-8"/>
          <w:w w:val="10"/>
          <w:position w:val="42"/>
        </w:rPr>
        <w:t>_</w:t>
      </w:r>
      <w:r>
        <w:rPr>
          <w:spacing w:val="-9"/>
          <w:w w:val="10"/>
          <w:position w:val="84"/>
        </w:rPr>
        <w:t>U</w:t>
      </w:r>
      <w:r>
        <w:rPr>
          <w:spacing w:val="-9"/>
          <w:w w:val="10"/>
          <w:position w:val="42"/>
        </w:rPr>
        <w:t>V</w:t>
      </w:r>
      <w:r>
        <w:rPr>
          <w:spacing w:val="-9"/>
          <w:w w:val="10"/>
        </w:rPr>
        <w:t>H</w:t>
      </w:r>
      <w:r>
        <w:rPr>
          <w:spacing w:val="-9"/>
          <w:w w:val="10"/>
          <w:position w:val="42"/>
        </w:rPr>
        <w:t>V</w:t>
      </w:r>
      <w:r>
        <w:rPr>
          <w:spacing w:val="-9"/>
          <w:w w:val="10"/>
        </w:rPr>
        <w:t>H</w:t>
      </w:r>
      <w:r>
        <w:rPr>
          <w:spacing w:val="-9"/>
          <w:w w:val="10"/>
          <w:position w:val="84"/>
        </w:rPr>
        <w:t>U</w:t>
      </w:r>
      <w:r>
        <w:rPr>
          <w:spacing w:val="-9"/>
          <w:w w:val="10"/>
        </w:rPr>
        <w:t>H</w:t>
      </w:r>
      <w:r>
        <w:rPr>
          <w:spacing w:val="-9"/>
          <w:w w:val="10"/>
          <w:position w:val="42"/>
        </w:rPr>
        <w:t>V</w:t>
      </w:r>
      <w:r>
        <w:rPr>
          <w:spacing w:val="-9"/>
          <w:w w:val="10"/>
        </w:rPr>
        <w:t>H</w:t>
      </w:r>
      <w:r>
        <w:rPr>
          <w:spacing w:val="-8"/>
          <w:w w:val="10"/>
          <w:position w:val="42"/>
        </w:rPr>
        <w:t>V</w:t>
      </w:r>
      <w:r>
        <w:rPr>
          <w:spacing w:val="-9"/>
          <w:w w:val="10"/>
          <w:position w:val="84"/>
        </w:rPr>
        <w:t>N</w:t>
      </w:r>
      <w:r>
        <w:rPr>
          <w:spacing w:val="-9"/>
          <w:w w:val="10"/>
        </w:rPr>
        <w:t>A</w:t>
      </w:r>
      <w:r>
        <w:rPr>
          <w:spacing w:val="-9"/>
          <w:w w:val="10"/>
          <w:position w:val="42"/>
        </w:rPr>
        <w:t>A</w:t>
      </w:r>
      <w:r>
        <w:rPr>
          <w:spacing w:val="-9"/>
          <w:w w:val="10"/>
        </w:rPr>
        <w:t>A</w:t>
      </w:r>
      <w:r>
        <w:rPr>
          <w:spacing w:val="-9"/>
          <w:w w:val="10"/>
          <w:position w:val="84"/>
        </w:rPr>
        <w:t>N</w:t>
      </w:r>
      <w:r>
        <w:rPr>
          <w:spacing w:val="-9"/>
          <w:w w:val="10"/>
        </w:rPr>
        <w:t>A</w:t>
      </w:r>
      <w:r>
        <w:rPr>
          <w:spacing w:val="-8"/>
          <w:w w:val="10"/>
          <w:position w:val="42"/>
        </w:rPr>
        <w:t>A</w:t>
      </w:r>
      <w:r>
        <w:rPr>
          <w:spacing w:val="-9"/>
          <w:w w:val="10"/>
          <w:position w:val="84"/>
        </w:rPr>
        <w:t>C</w:t>
      </w:r>
      <w:r>
        <w:rPr>
          <w:spacing w:val="-9"/>
          <w:w w:val="10"/>
          <w:position w:val="42"/>
        </w:rPr>
        <w:t>L</w:t>
      </w:r>
      <w:r>
        <w:rPr>
          <w:spacing w:val="-9"/>
          <w:w w:val="10"/>
        </w:rPr>
        <w:t>_</w:t>
      </w:r>
      <w:r>
        <w:rPr>
          <w:spacing w:val="-9"/>
          <w:w w:val="10"/>
          <w:position w:val="84"/>
        </w:rPr>
        <w:t>C</w:t>
      </w:r>
      <w:r>
        <w:rPr>
          <w:spacing w:val="-9"/>
          <w:w w:val="10"/>
        </w:rPr>
        <w:t>_</w:t>
      </w:r>
      <w:r>
        <w:rPr>
          <w:spacing w:val="-9"/>
          <w:w w:val="10"/>
          <w:position w:val="42"/>
        </w:rPr>
        <w:t>L</w:t>
      </w:r>
      <w:r>
        <w:rPr>
          <w:w w:val="10"/>
        </w:rPr>
        <w:t>_</w:t>
      </w:r>
      <w:r>
        <w:rPr>
          <w:spacing w:val="-46"/>
          <w:w w:val="10"/>
          <w:position w:val="84"/>
        </w:rPr>
        <w:t>E</w:t>
      </w:r>
      <w:r>
        <w:rPr>
          <w:rFonts w:ascii="Arial"/>
          <w:i/>
          <w:spacing w:val="-15"/>
          <w:w w:val="10"/>
          <w:position w:val="232"/>
          <w:sz w:val="27"/>
        </w:rPr>
        <w:t>R</w:t>
      </w:r>
      <w:r>
        <w:rPr>
          <w:spacing w:val="2"/>
          <w:w w:val="10"/>
          <w:position w:val="84"/>
        </w:rPr>
        <w:t>_</w:t>
      </w:r>
      <w:r>
        <w:rPr>
          <w:spacing w:val="-110"/>
          <w:w w:val="10"/>
          <w:position w:val="84"/>
        </w:rPr>
        <w:t>M</w:t>
      </w:r>
      <w:r>
        <w:rPr>
          <w:rFonts w:ascii="Arial"/>
          <w:i/>
          <w:spacing w:val="-7"/>
          <w:w w:val="10"/>
          <w:position w:val="232"/>
          <w:sz w:val="27"/>
        </w:rPr>
        <w:t>a</w:t>
      </w:r>
      <w:r>
        <w:rPr>
          <w:spacing w:val="-42"/>
          <w:w w:val="10"/>
          <w:position w:val="84"/>
        </w:rPr>
        <w:t>X</w:t>
      </w:r>
      <w:r>
        <w:rPr>
          <w:rFonts w:ascii="Arial"/>
          <w:i/>
          <w:w w:val="10"/>
          <w:position w:val="232"/>
          <w:sz w:val="27"/>
        </w:rPr>
        <w:t>ted                   </w:t>
      </w:r>
      <w:r>
        <w:rPr>
          <w:rFonts w:ascii="Arial"/>
          <w:i/>
          <w:spacing w:val="5"/>
          <w:w w:val="10"/>
          <w:position w:val="232"/>
          <w:sz w:val="27"/>
        </w:rPr>
        <w:t> </w:t>
      </w:r>
      <w:r>
        <w:rPr>
          <w:rFonts w:ascii="Arial"/>
          <w:i/>
          <w:w w:val="10"/>
          <w:position w:val="232"/>
          <w:sz w:val="27"/>
        </w:rPr>
        <w:t>Spe</w:t>
      </w:r>
      <w:r>
        <w:rPr>
          <w:rFonts w:ascii="Arial"/>
          <w:i/>
          <w:spacing w:val="-4"/>
          <w:w w:val="10"/>
          <w:position w:val="232"/>
          <w:sz w:val="27"/>
        </w:rPr>
        <w:t>e</w:t>
      </w:r>
      <w:r>
        <w:rPr>
          <w:rFonts w:ascii="宋体"/>
          <w:spacing w:val="-9"/>
          <w:w w:val="10"/>
          <w:position w:val="42"/>
        </w:rPr>
        <w:t>b</w:t>
      </w:r>
      <w:r>
        <w:rPr>
          <w:rFonts w:ascii="宋体"/>
          <w:spacing w:val="-9"/>
          <w:w w:val="10"/>
          <w:position w:val="84"/>
        </w:rPr>
        <w:t>C</w:t>
      </w:r>
      <w:r>
        <w:rPr>
          <w:rFonts w:ascii="宋体"/>
          <w:spacing w:val="-9"/>
          <w:w w:val="10"/>
          <w:position w:val="63"/>
        </w:rPr>
        <w:t>C</w:t>
      </w:r>
      <w:r>
        <w:rPr>
          <w:rFonts w:ascii="宋体"/>
          <w:spacing w:val="-76"/>
          <w:w w:val="10"/>
          <w:position w:val="21"/>
        </w:rPr>
        <w:t>C</w:t>
      </w:r>
      <w:r>
        <w:rPr>
          <w:rFonts w:ascii="Arial"/>
          <w:i/>
          <w:spacing w:val="-10"/>
          <w:w w:val="10"/>
          <w:position w:val="232"/>
          <w:sz w:val="27"/>
        </w:rPr>
        <w:t>d</w:t>
      </w:r>
      <w:r>
        <w:rPr>
          <w:rFonts w:ascii="宋体"/>
          <w:spacing w:val="-9"/>
          <w:w w:val="10"/>
          <w:position w:val="84"/>
        </w:rPr>
        <w:t>:</w:t>
      </w:r>
      <w:r>
        <w:rPr>
          <w:rFonts w:ascii="宋体"/>
          <w:spacing w:val="-9"/>
          <w:w w:val="10"/>
          <w:position w:val="21"/>
        </w:rPr>
        <w:t>:</w:t>
      </w:r>
      <w:r>
        <w:rPr>
          <w:rFonts w:ascii="宋体"/>
          <w:spacing w:val="-9"/>
          <w:w w:val="10"/>
          <w:position w:val="42"/>
        </w:rPr>
        <w:t>l</w:t>
      </w:r>
      <w:r>
        <w:rPr>
          <w:rFonts w:ascii="宋体"/>
          <w:w w:val="10"/>
          <w:position w:val="63"/>
        </w:rPr>
        <w:t>:</w:t>
      </w:r>
      <w:r>
        <w:rPr>
          <w:rFonts w:ascii="宋体"/>
          <w:w w:val="10"/>
          <w:position w:val="21"/>
        </w:rPr>
      </w:r>
      <w:r>
        <w:rPr>
          <w:rFonts w:ascii="宋体"/>
          <w:spacing w:val="-9"/>
          <w:w w:val="10"/>
          <w:position w:val="42"/>
        </w:rPr>
        <w:t>o</w:t>
      </w:r>
      <w:r>
        <w:rPr>
          <w:rFonts w:ascii="宋体"/>
          <w:spacing w:val="-27"/>
          <w:w w:val="10"/>
          <w:position w:val="42"/>
        </w:rPr>
        <w:t> </w:t>
      </w:r>
      <w:r>
        <w:rPr>
          <w:rFonts w:ascii="宋体"/>
          <w:spacing w:val="-27"/>
          <w:w w:val="10"/>
          <w:position w:val="84"/>
        </w:rPr>
      </w:r>
      <w:r>
        <w:rPr>
          <w:rFonts w:ascii="宋体"/>
          <w:spacing w:val="-27"/>
          <w:w w:val="10"/>
          <w:position w:val="63"/>
        </w:rPr>
      </w:r>
      <w:r>
        <w:rPr>
          <w:rFonts w:ascii="宋体"/>
          <w:spacing w:val="-27"/>
          <w:w w:val="10"/>
        </w:rPr>
      </w:r>
      <w:r>
        <w:rPr>
          <w:rFonts w:ascii="宋体"/>
          <w:spacing w:val="-9"/>
          <w:w w:val="10"/>
          <w:position w:val="21"/>
        </w:rPr>
        <w:t>L</w:t>
      </w:r>
      <w:r>
        <w:rPr>
          <w:rFonts w:ascii="宋体"/>
          <w:spacing w:val="-9"/>
          <w:w w:val="10"/>
          <w:position w:val="42"/>
        </w:rPr>
        <w:t>w</w:t>
      </w:r>
      <w:r>
        <w:rPr>
          <w:rFonts w:ascii="宋体"/>
          <w:spacing w:val="-9"/>
          <w:w w:val="10"/>
          <w:position w:val="84"/>
        </w:rPr>
        <w:t>B</w:t>
      </w:r>
      <w:r>
        <w:rPr>
          <w:rFonts w:ascii="宋体"/>
          <w:spacing w:val="-9"/>
          <w:w w:val="10"/>
          <w:position w:val="63"/>
        </w:rPr>
        <w:t>L</w:t>
      </w:r>
      <w:r>
        <w:rPr>
          <w:rFonts w:ascii="宋体"/>
          <w:w w:val="10"/>
        </w:rPr>
        <w:t>E</w:t>
      </w:r>
      <w:r>
        <w:rPr>
          <w:rFonts w:ascii="宋体"/>
          <w:spacing w:val="-9"/>
          <w:w w:val="10"/>
          <w:position w:val="42"/>
        </w:rPr>
        <w:t>b</w:t>
      </w:r>
      <w:r>
        <w:rPr>
          <w:rFonts w:ascii="宋体"/>
          <w:spacing w:val="-9"/>
          <w:w w:val="10"/>
          <w:position w:val="21"/>
        </w:rPr>
        <w:t>i</w:t>
      </w:r>
      <w:r>
        <w:rPr>
          <w:rFonts w:ascii="宋体"/>
          <w:spacing w:val="-9"/>
          <w:w w:val="10"/>
          <w:position w:val="84"/>
        </w:rPr>
        <w:t>l</w:t>
      </w:r>
      <w:r>
        <w:rPr>
          <w:rFonts w:ascii="宋体"/>
          <w:spacing w:val="-9"/>
          <w:w w:val="10"/>
          <w:position w:val="63"/>
        </w:rPr>
        <w:t>i</w:t>
      </w:r>
      <w:r>
        <w:rPr>
          <w:rFonts w:ascii="宋体"/>
          <w:w w:val="10"/>
        </w:rPr>
        <w:t>C</w:t>
      </w:r>
      <w:r>
        <w:rPr>
          <w:rFonts w:ascii="宋体"/>
          <w:spacing w:val="-9"/>
          <w:w w:val="10"/>
          <w:position w:val="42"/>
        </w:rPr>
        <w:t>y</w:t>
      </w:r>
      <w:r>
        <w:rPr>
          <w:rFonts w:ascii="宋体"/>
          <w:spacing w:val="-9"/>
          <w:w w:val="10"/>
          <w:position w:val="21"/>
        </w:rPr>
        <w:t>m</w:t>
      </w:r>
      <w:r>
        <w:rPr>
          <w:rFonts w:ascii="宋体"/>
          <w:spacing w:val="-9"/>
          <w:w w:val="10"/>
          <w:position w:val="84"/>
        </w:rPr>
        <w:t>o</w:t>
      </w:r>
      <w:r>
        <w:rPr>
          <w:rFonts w:ascii="宋体"/>
          <w:spacing w:val="-9"/>
          <w:w w:val="10"/>
          <w:position w:val="63"/>
        </w:rPr>
        <w:t>m</w:t>
      </w:r>
      <w:r>
        <w:rPr>
          <w:rFonts w:ascii="宋体"/>
          <w:w w:val="10"/>
        </w:rPr>
        <w:t>M</w:t>
      </w:r>
      <w:r>
        <w:rPr>
          <w:rFonts w:ascii="宋体"/>
          <w:w w:val="10"/>
          <w:position w:val="42"/>
        </w:rPr>
      </w:r>
      <w:r>
        <w:rPr>
          <w:rFonts w:ascii="宋体"/>
          <w:spacing w:val="-9"/>
          <w:w w:val="10"/>
          <w:position w:val="21"/>
        </w:rPr>
        <w:t>.</w:t>
      </w:r>
      <w:r>
        <w:rPr>
          <w:rFonts w:ascii="宋体"/>
          <w:spacing w:val="-9"/>
          <w:w w:val="10"/>
          <w:position w:val="84"/>
        </w:rPr>
        <w:t>w</w:t>
      </w:r>
      <w:r>
        <w:rPr>
          <w:rFonts w:ascii="宋体"/>
          <w:spacing w:val="-9"/>
          <w:w w:val="10"/>
          <w:position w:val="63"/>
        </w:rPr>
        <w:t>.</w:t>
      </w:r>
      <w:r>
        <w:rPr>
          <w:rFonts w:ascii="宋体"/>
          <w:spacing w:val="-27"/>
          <w:w w:val="10"/>
          <w:position w:val="63"/>
        </w:rPr>
        <w:t> </w:t>
      </w:r>
      <w:r>
        <w:rPr>
          <w:rFonts w:ascii="宋体"/>
          <w:spacing w:val="-27"/>
          <w:w w:val="10"/>
        </w:rPr>
      </w:r>
      <w:r>
        <w:rPr>
          <w:rFonts w:ascii="宋体"/>
          <w:spacing w:val="-9"/>
          <w:w w:val="10"/>
          <w:position w:val="42"/>
        </w:rPr>
        <w:t>p</w:t>
      </w:r>
      <w:r>
        <w:rPr>
          <w:rFonts w:ascii="宋体"/>
          <w:spacing w:val="-9"/>
          <w:w w:val="10"/>
          <w:position w:val="21"/>
        </w:rPr>
      </w:r>
      <w:r>
        <w:rPr>
          <w:rFonts w:ascii="宋体"/>
          <w:spacing w:val="-9"/>
          <w:w w:val="10"/>
          <w:position w:val="84"/>
        </w:rPr>
      </w:r>
      <w:r>
        <w:rPr>
          <w:rFonts w:ascii="宋体"/>
          <w:spacing w:val="-9"/>
          <w:w w:val="10"/>
          <w:position w:val="63"/>
        </w:rPr>
      </w:r>
      <w:r>
        <w:rPr>
          <w:rFonts w:ascii="宋体"/>
          <w:w w:val="10"/>
        </w:rPr>
        <w:t>A</w:t>
      </w:r>
      <w:r>
        <w:rPr>
          <w:rFonts w:ascii="宋体"/>
          <w:spacing w:val="-9"/>
          <w:w w:val="10"/>
          <w:position w:val="84"/>
        </w:rPr>
        <w:t>B</w:t>
      </w:r>
      <w:r>
        <w:rPr>
          <w:rFonts w:ascii="宋体"/>
          <w:spacing w:val="-9"/>
          <w:w w:val="10"/>
          <w:position w:val="42"/>
        </w:rPr>
        <w:t>r</w:t>
      </w:r>
      <w:r>
        <w:rPr>
          <w:rFonts w:ascii="宋体"/>
          <w:spacing w:val="-9"/>
          <w:w w:val="10"/>
          <w:position w:val="21"/>
        </w:rPr>
        <w:t>B</w:t>
      </w:r>
      <w:r>
        <w:rPr>
          <w:rFonts w:ascii="宋体"/>
          <w:spacing w:val="-9"/>
          <w:w w:val="10"/>
          <w:position w:val="63"/>
        </w:rPr>
        <w:t>B</w:t>
      </w:r>
      <w:r>
        <w:rPr>
          <w:rFonts w:ascii="宋体"/>
          <w:w w:val="10"/>
        </w:rPr>
        <w:t>l</w:t>
      </w:r>
      <w:r>
        <w:rPr>
          <w:rFonts w:ascii="宋体"/>
          <w:spacing w:val="-9"/>
          <w:w w:val="10"/>
          <w:position w:val="21"/>
        </w:rPr>
        <w:t>l</w:t>
      </w:r>
      <w:r>
        <w:rPr>
          <w:rFonts w:ascii="宋体"/>
          <w:spacing w:val="-9"/>
          <w:w w:val="10"/>
          <w:position w:val="42"/>
        </w:rPr>
        <w:t>e</w:t>
      </w:r>
      <w:r>
        <w:rPr>
          <w:rFonts w:ascii="宋体"/>
          <w:spacing w:val="-9"/>
          <w:w w:val="10"/>
        </w:rPr>
        <w:t>p</w:t>
      </w:r>
      <w:r>
        <w:rPr>
          <w:rFonts w:ascii="宋体"/>
          <w:w w:val="10"/>
          <w:position w:val="63"/>
        </w:rPr>
        <w:t>l</w:t>
      </w:r>
      <w:r>
        <w:rPr>
          <w:rFonts w:ascii="宋体"/>
          <w:spacing w:val="-9"/>
          <w:w w:val="10"/>
          <w:position w:val="42"/>
        </w:rPr>
        <w:t>s</w:t>
      </w:r>
      <w:r>
        <w:rPr>
          <w:rFonts w:ascii="宋体"/>
          <w:spacing w:val="-9"/>
          <w:w w:val="10"/>
          <w:position w:val="21"/>
        </w:rPr>
        <w:t>o</w:t>
      </w:r>
      <w:r>
        <w:rPr>
          <w:rFonts w:ascii="宋体"/>
          <w:spacing w:val="-9"/>
          <w:w w:val="10"/>
        </w:rPr>
        <w:t>h</w:t>
      </w:r>
      <w:r>
        <w:rPr>
          <w:rFonts w:ascii="宋体"/>
          <w:w w:val="10"/>
          <w:position w:val="63"/>
        </w:rPr>
        <w:t>o</w:t>
      </w:r>
      <w:r>
        <w:rPr>
          <w:rFonts w:ascii="宋体"/>
          <w:spacing w:val="-9"/>
          <w:w w:val="10"/>
          <w:position w:val="21"/>
        </w:rPr>
        <w:t>w</w:t>
      </w:r>
      <w:r>
        <w:rPr>
          <w:rFonts w:ascii="宋体"/>
          <w:spacing w:val="-9"/>
          <w:w w:val="10"/>
          <w:position w:val="42"/>
        </w:rPr>
        <w:t>s</w:t>
      </w:r>
      <w:r>
        <w:rPr>
          <w:rFonts w:ascii="宋体"/>
          <w:spacing w:val="-9"/>
          <w:w w:val="10"/>
        </w:rPr>
        <w:t>a</w:t>
      </w:r>
      <w:r>
        <w:rPr>
          <w:rFonts w:ascii="宋体"/>
          <w:w w:val="10"/>
          <w:position w:val="63"/>
        </w:rPr>
        <w:t>w</w:t>
      </w:r>
      <w:r>
        <w:rPr>
          <w:rFonts w:ascii="宋体"/>
          <w:spacing w:val="-9"/>
          <w:w w:val="10"/>
          <w:position w:val="21"/>
        </w:rPr>
        <w:t>B</w:t>
      </w:r>
      <w:r>
        <w:rPr>
          <w:rFonts w:ascii="宋体"/>
          <w:spacing w:val="-9"/>
          <w:w w:val="10"/>
          <w:position w:val="42"/>
        </w:rPr>
        <w:t>u</w:t>
      </w:r>
      <w:r>
        <w:rPr>
          <w:rFonts w:ascii="宋体"/>
          <w:spacing w:val="-9"/>
          <w:w w:val="10"/>
        </w:rPr>
      </w:r>
      <w:r>
        <w:rPr>
          <w:rFonts w:ascii="宋体"/>
          <w:w w:val="10"/>
          <w:position w:val="63"/>
        </w:rPr>
        <w:t>B</w:t>
      </w:r>
      <w:r>
        <w:rPr>
          <w:rFonts w:ascii="宋体"/>
          <w:spacing w:val="-9"/>
          <w:w w:val="10"/>
          <w:position w:val="21"/>
        </w:rPr>
        <w:t>y</w:t>
      </w:r>
      <w:r>
        <w:rPr>
          <w:rFonts w:ascii="宋体"/>
          <w:spacing w:val="-9"/>
          <w:w w:val="10"/>
          <w:position w:val="42"/>
        </w:rPr>
        <w:t>r</w:t>
      </w:r>
      <w:r>
        <w:rPr>
          <w:rFonts w:ascii="宋体"/>
          <w:spacing w:val="-9"/>
          <w:w w:val="10"/>
          <w:position w:val="63"/>
        </w:rPr>
        <w:t>y</w:t>
      </w:r>
      <w:r>
        <w:rPr>
          <w:rFonts w:ascii="宋体"/>
          <w:w w:val="10"/>
        </w:rPr>
        <w:t>L</w:t>
      </w:r>
      <w:r>
        <w:rPr>
          <w:rFonts w:ascii="宋体"/>
          <w:w w:val="10"/>
          <w:position w:val="21"/>
        </w:rPr>
      </w:r>
      <w:r>
        <w:rPr>
          <w:rFonts w:ascii="宋体"/>
          <w:spacing w:val="-9"/>
          <w:w w:val="10"/>
          <w:position w:val="42"/>
        </w:rPr>
        <w:t>e</w:t>
      </w:r>
      <w:r>
        <w:rPr>
          <w:rFonts w:ascii="宋体"/>
          <w:spacing w:val="-9"/>
          <w:w w:val="10"/>
        </w:rPr>
        <w:t>o</w:t>
      </w:r>
      <w:r>
        <w:rPr>
          <w:rFonts w:ascii="宋体"/>
          <w:spacing w:val="-27"/>
          <w:w w:val="10"/>
        </w:rPr>
        <w:t> </w:t>
      </w:r>
      <w:r>
        <w:rPr>
          <w:rFonts w:ascii="宋体"/>
          <w:spacing w:val="-27"/>
          <w:w w:val="10"/>
          <w:position w:val="63"/>
        </w:rPr>
      </w:r>
      <w:r>
        <w:rPr>
          <w:rFonts w:ascii="宋体"/>
          <w:spacing w:val="-9"/>
          <w:w w:val="10"/>
          <w:position w:val="21"/>
        </w:rPr>
        <w:t>H</w:t>
      </w:r>
      <w:r>
        <w:rPr>
          <w:rFonts w:ascii="宋体"/>
          <w:spacing w:val="-9"/>
          <w:w w:val="10"/>
        </w:rPr>
        <w:t>w</w:t>
      </w:r>
      <w:r>
        <w:rPr>
          <w:rFonts w:ascii="宋体"/>
          <w:w w:val="10"/>
          <w:position w:val="63"/>
        </w:rPr>
        <w:t>L</w:t>
      </w:r>
      <w:r>
        <w:rPr>
          <w:rFonts w:ascii="宋体"/>
          <w:spacing w:val="-9"/>
          <w:w w:val="10"/>
          <w:position w:val="21"/>
        </w:rPr>
        <w:t>i</w:t>
      </w:r>
      <w:r>
        <w:rPr>
          <w:rFonts w:ascii="宋体"/>
          <w:w w:val="10"/>
          <w:position w:val="63"/>
        </w:rPr>
        <w:t>o</w:t>
      </w:r>
      <w:r>
        <w:rPr>
          <w:rFonts w:ascii="宋体"/>
          <w:spacing w:val="-9"/>
          <w:w w:val="10"/>
          <w:position w:val="21"/>
        </w:rPr>
        <w:t>g</w:t>
      </w:r>
      <w:r>
        <w:rPr>
          <w:rFonts w:ascii="宋体"/>
          <w:w w:val="10"/>
          <w:position w:val="63"/>
        </w:rPr>
        <w:t>w</w:t>
      </w:r>
      <w:r>
        <w:rPr>
          <w:rFonts w:ascii="宋体"/>
          <w:w w:val="10"/>
          <w:position w:val="21"/>
        </w:rPr>
        <w:t>h      </w:t>
      </w:r>
      <w:r>
        <w:rPr>
          <w:rFonts w:ascii="宋体"/>
          <w:spacing w:val="72"/>
          <w:w w:val="10"/>
          <w:position w:val="21"/>
        </w:rPr>
        <w:t> </w:t>
      </w:r>
      <w:r>
        <w:rPr>
          <w:rFonts w:ascii="宋体"/>
          <w:w w:val="10"/>
          <w:position w:val="126"/>
        </w:rPr>
        <w:t>h</w:t>
      </w:r>
      <w:r>
        <w:rPr>
          <w:rFonts w:ascii="宋体"/>
        </w:rPr>
      </w:r>
    </w:p>
    <w:p>
      <w:pPr>
        <w:pStyle w:val="BodyText"/>
        <w:spacing w:line="1903" w:lineRule="atLeast"/>
        <w:ind w:left="383" w:right="0"/>
        <w:jc w:val="left"/>
        <w:rPr>
          <w:rFonts w:ascii="宋体" w:hAnsi="宋体" w:cs="宋体" w:eastAsia="宋体"/>
        </w:rPr>
      </w:pPr>
      <w:r>
        <w:rPr>
          <w:w w:val="5"/>
        </w:rPr>
        <w:br w:type="column"/>
      </w:r>
      <w:r>
        <w:rPr>
          <w:rFonts w:ascii="宋体"/>
          <w:spacing w:val="-5"/>
          <w:w w:val="5"/>
        </w:rPr>
        <w:t>k</w:t>
      </w:r>
      <w:r>
        <w:rPr>
          <w:rFonts w:ascii="宋体"/>
          <w:spacing w:val="-5"/>
          <w:w w:val="5"/>
          <w:position w:val="-20"/>
        </w:rPr>
        <w:t>k</w:t>
      </w:r>
      <w:r>
        <w:rPr>
          <w:rFonts w:ascii="宋体"/>
          <w:spacing w:val="-5"/>
          <w:w w:val="5"/>
          <w:position w:val="-41"/>
        </w:rPr>
        <w:t>k</w:t>
      </w:r>
      <w:r>
        <w:rPr>
          <w:rFonts w:ascii="宋体"/>
          <w:spacing w:val="1"/>
          <w:w w:val="5"/>
          <w:position w:val="-62"/>
        </w:rPr>
        <w:t>%</w:t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-5"/>
          <w:w w:val="5"/>
          <w:position w:val="-20"/>
        </w:rPr>
        <w:t>P</w:t>
      </w:r>
      <w:r>
        <w:rPr>
          <w:rFonts w:ascii="宋体"/>
          <w:spacing w:val="1"/>
          <w:w w:val="5"/>
          <w:position w:val="-41"/>
        </w:rPr>
        <w:t>P</w:t>
      </w:r>
      <w:r>
        <w:rPr>
          <w:rFonts w:ascii="宋体"/>
          <w:spacing w:val="-5"/>
          <w:w w:val="5"/>
        </w:rPr>
        <w:t>a</w:t>
      </w:r>
      <w:r>
        <w:rPr>
          <w:rFonts w:ascii="宋体"/>
          <w:spacing w:val="-5"/>
          <w:w w:val="5"/>
          <w:position w:val="-20"/>
        </w:rPr>
        <w:t>a</w:t>
      </w:r>
      <w:r>
        <w:rPr>
          <w:rFonts w:ascii="宋体"/>
          <w:w w:val="5"/>
          <w:position w:val="-41"/>
        </w:rPr>
        <w:t>a</w:t>
      </w:r>
      <w:r>
        <w:rPr>
          <w:rFonts w:ascii="宋体"/>
        </w:rPr>
      </w:r>
    </w:p>
    <w:p>
      <w:pPr>
        <w:pStyle w:val="BodyText"/>
        <w:spacing w:line="1903" w:lineRule="atLeast"/>
        <w:ind w:left="383" w:right="0"/>
        <w:jc w:val="left"/>
        <w:rPr>
          <w:rFonts w:ascii="宋体" w:hAnsi="宋体" w:cs="宋体" w:eastAsia="宋体"/>
        </w:rPr>
      </w:pPr>
      <w:r>
        <w:rPr>
          <w:w w:val="15"/>
        </w:rPr>
        <w:br w:type="column"/>
      </w:r>
      <w:r>
        <w:rPr>
          <w:rFonts w:ascii="宋体"/>
          <w:w w:val="15"/>
        </w:rPr>
        <w:t>1</w:t>
      </w:r>
      <w:r>
        <w:rPr>
          <w:rFonts w:ascii="宋体"/>
          <w:spacing w:val="-13"/>
          <w:w w:val="15"/>
          <w:position w:val="21"/>
        </w:rPr>
        <w:t>0</w:t>
      </w:r>
      <w:r>
        <w:rPr>
          <w:rFonts w:ascii="宋体"/>
          <w:spacing w:val="-13"/>
          <w:w w:val="15"/>
          <w:position w:val="-20"/>
        </w:rPr>
        <w:t>2</w:t>
      </w:r>
      <w:r>
        <w:rPr>
          <w:rFonts w:ascii="宋体"/>
          <w:spacing w:val="-13"/>
          <w:w w:val="15"/>
          <w:position w:val="-41"/>
        </w:rPr>
        <w:t>9</w:t>
      </w:r>
      <w:r>
        <w:rPr>
          <w:rFonts w:ascii="宋体"/>
          <w:w w:val="15"/>
        </w:rPr>
        <w:t>.</w:t>
      </w:r>
      <w:r>
        <w:rPr>
          <w:rFonts w:ascii="宋体"/>
          <w:spacing w:val="-13"/>
          <w:w w:val="15"/>
          <w:position w:val="21"/>
        </w:rPr>
        <w:t>.</w:t>
      </w:r>
      <w:r>
        <w:rPr>
          <w:rFonts w:ascii="宋体"/>
          <w:spacing w:val="-13"/>
          <w:w w:val="15"/>
          <w:position w:val="-20"/>
        </w:rPr>
        <w:t>.</w:t>
      </w:r>
      <w:r>
        <w:rPr>
          <w:rFonts w:ascii="宋体"/>
          <w:spacing w:val="-13"/>
          <w:w w:val="15"/>
          <w:position w:val="-41"/>
        </w:rPr>
        <w:t>8</w:t>
      </w:r>
      <w:r>
        <w:rPr>
          <w:rFonts w:ascii="宋体"/>
          <w:w w:val="15"/>
        </w:rPr>
        <w:t>0</w:t>
      </w:r>
      <w:r>
        <w:rPr>
          <w:rFonts w:ascii="宋体"/>
          <w:spacing w:val="-13"/>
          <w:w w:val="15"/>
          <w:position w:val="21"/>
        </w:rPr>
        <w:t>3</w:t>
      </w:r>
      <w:r>
        <w:rPr>
          <w:rFonts w:ascii="宋体"/>
          <w:spacing w:val="-13"/>
          <w:w w:val="15"/>
          <w:position w:val="-20"/>
        </w:rPr>
        <w:t>6</w:t>
      </w:r>
      <w:r>
        <w:rPr>
          <w:rFonts w:ascii="宋体"/>
          <w:spacing w:val="-13"/>
          <w:w w:val="15"/>
          <w:position w:val="-41"/>
        </w:rPr>
        <w:t>.</w:t>
      </w:r>
      <w:r>
        <w:rPr>
          <w:rFonts w:ascii="宋体"/>
          <w:w w:val="15"/>
        </w:rPr>
        <w:t>8</w:t>
      </w:r>
      <w:r>
        <w:rPr>
          <w:rFonts w:ascii="宋体"/>
          <w:spacing w:val="-13"/>
          <w:w w:val="15"/>
          <w:position w:val="21"/>
        </w:rPr>
        <w:t>0</w:t>
      </w:r>
      <w:r>
        <w:rPr>
          <w:rFonts w:ascii="宋体"/>
          <w:spacing w:val="-13"/>
          <w:w w:val="15"/>
          <w:position w:val="-20"/>
        </w:rPr>
        <w:t>0</w:t>
      </w:r>
      <w:r>
        <w:rPr>
          <w:rFonts w:ascii="宋体"/>
          <w:spacing w:val="-13"/>
          <w:w w:val="15"/>
          <w:position w:val="-41"/>
        </w:rPr>
        <w:t>0</w:t>
      </w:r>
      <w:r>
        <w:rPr>
          <w:rFonts w:ascii="宋体"/>
          <w:w w:val="15"/>
        </w:rPr>
        <w:t>5</w:t>
      </w:r>
      <w:r>
        <w:rPr>
          <w:rFonts w:ascii="宋体"/>
        </w:rPr>
      </w:r>
    </w:p>
    <w:p>
      <w:pPr>
        <w:spacing w:after="0" w:line="1903" w:lineRule="atLeas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  <w:cols w:num="3" w:equalWidth="0">
            <w:col w:w="5212" w:space="1073"/>
            <w:col w:w="655" w:space="257"/>
            <w:col w:w="2943"/>
          </w:cols>
        </w:sectPr>
      </w:pPr>
    </w:p>
    <w:p>
      <w:pPr>
        <w:pStyle w:val="BodyText"/>
        <w:spacing w:line="1488" w:lineRule="atLeast"/>
        <w:ind w:left="383" w:right="0"/>
        <w:jc w:val="left"/>
      </w:pPr>
      <w:r>
        <w:rPr/>
        <w:pict>
          <v:shape style="position:absolute;margin-left:56.399078pt;margin-top:218.706528pt;width:65.05pt;height:172.4pt;mso-position-horizontal-relative:page;mso-position-vertical-relative:paragraph;z-index:-57832" type="#_x0000_t202" filled="false" stroked="false">
            <v:textbox inset="0,0,0,0">
              <w:txbxContent>
                <w:p>
                  <w:pPr>
                    <w:pStyle w:val="BodyText"/>
                    <w:spacing w:line="3447" w:lineRule="exact"/>
                    <w:ind w:right="0"/>
                    <w:jc w:val="left"/>
                  </w:pPr>
                  <w:r>
                    <w:rPr>
                      <w:spacing w:val="-4"/>
                      <w:w w:val="5"/>
                    </w:rPr>
                    <w:t>T</w:t>
                  </w:r>
                  <w:r>
                    <w:rPr>
                      <w:spacing w:val="-5"/>
                      <w:w w:val="5"/>
                      <w:position w:val="-19"/>
                    </w:rPr>
                    <w:t>_</w:t>
                  </w:r>
                  <w:r>
                    <w:rPr>
                      <w:spacing w:val="-5"/>
                      <w:w w:val="5"/>
                    </w:rPr>
                    <w:t>_</w:t>
                  </w:r>
                  <w:r>
                    <w:rPr>
                      <w:spacing w:val="-5"/>
                      <w:w w:val="5"/>
                      <w:position w:val="-20"/>
                    </w:rPr>
                    <w:t>_</w:t>
                  </w:r>
                  <w:r>
                    <w:rPr>
                      <w:spacing w:val="-5"/>
                      <w:w w:val="5"/>
                      <w:position w:val="21"/>
                    </w:rPr>
                    <w:t>_</w:t>
                  </w:r>
                  <w:r>
                    <w:rPr>
                      <w:spacing w:val="-5"/>
                      <w:w w:val="5"/>
                      <w:position w:val="-62"/>
                    </w:rPr>
                    <w:t>_</w:t>
                  </w:r>
                  <w:r>
                    <w:rPr>
                      <w:spacing w:val="-5"/>
                      <w:w w:val="5"/>
                    </w:rPr>
                    <w:t>_</w:t>
                  </w:r>
                  <w:r>
                    <w:rPr>
                      <w:spacing w:val="-5"/>
                      <w:w w:val="5"/>
                      <w:position w:val="-19"/>
                    </w:rPr>
                    <w:t>_</w:t>
                  </w:r>
                  <w:r>
                    <w:rPr>
                      <w:spacing w:val="-5"/>
                      <w:w w:val="5"/>
                    </w:rPr>
                    <w:t>_</w:t>
                  </w:r>
                  <w:r>
                    <w:rPr>
                      <w:spacing w:val="-5"/>
                      <w:w w:val="5"/>
                      <w:position w:val="-20"/>
                    </w:rPr>
                    <w:t>_</w:t>
                  </w:r>
                  <w:r>
                    <w:rPr>
                      <w:spacing w:val="-5"/>
                      <w:w w:val="5"/>
                      <w:position w:val="-40"/>
                    </w:rPr>
                    <w:t>_</w:t>
                  </w:r>
                  <w:r>
                    <w:rPr>
                      <w:spacing w:val="-5"/>
                      <w:w w:val="5"/>
                      <w:position w:val="-62"/>
                    </w:rPr>
                    <w:t>_</w:t>
                  </w:r>
                  <w:r>
                    <w:rPr>
                      <w:spacing w:val="-5"/>
                      <w:w w:val="5"/>
                      <w:position w:val="-82"/>
                    </w:rPr>
                    <w:t>_</w:t>
                  </w:r>
                  <w:r>
                    <w:rPr>
                      <w:spacing w:val="-5"/>
                      <w:w w:val="5"/>
                      <w:position w:val="21"/>
                    </w:rPr>
                    <w:t>_</w:t>
                  </w:r>
                  <w:r>
                    <w:rPr>
                      <w:spacing w:val="-5"/>
                      <w:w w:val="5"/>
                      <w:position w:val="-83"/>
                    </w:rPr>
                    <w:t>_</w:t>
                  </w:r>
                  <w:r>
                    <w:rPr>
                      <w:spacing w:val="-5"/>
                      <w:w w:val="5"/>
                      <w:position w:val="-41"/>
                    </w:rPr>
                    <w:t>_</w:t>
                  </w:r>
                  <w:r>
                    <w:rPr>
                      <w:spacing w:val="-4"/>
                      <w:w w:val="5"/>
                      <w:position w:val="21"/>
                    </w:rPr>
                    <w:t>_</w:t>
                  </w:r>
                  <w:r>
                    <w:rPr>
                      <w:spacing w:val="-5"/>
                      <w:w w:val="5"/>
                    </w:rPr>
                    <w:t>S</w:t>
                  </w:r>
                  <w:r>
                    <w:rPr>
                      <w:spacing w:val="-5"/>
                      <w:w w:val="5"/>
                      <w:position w:val="-19"/>
                    </w:rPr>
                    <w:t>A</w:t>
                  </w:r>
                  <w:r>
                    <w:rPr>
                      <w:spacing w:val="-5"/>
                      <w:w w:val="5"/>
                      <w:position w:val="-40"/>
                    </w:rPr>
                    <w:t>C</w:t>
                  </w:r>
                  <w:r>
                    <w:rPr>
                      <w:spacing w:val="-5"/>
                      <w:w w:val="5"/>
                      <w:position w:val="-83"/>
                    </w:rPr>
                    <w:t>H</w:t>
                  </w:r>
                  <w:r>
                    <w:rPr>
                      <w:spacing w:val="-5"/>
                      <w:w w:val="5"/>
                    </w:rPr>
                    <w:t>S</w:t>
                  </w:r>
                  <w:r>
                    <w:rPr>
                      <w:spacing w:val="-5"/>
                      <w:w w:val="5"/>
                      <w:position w:val="-20"/>
                    </w:rPr>
                    <w:t>A</w:t>
                  </w:r>
                  <w:r>
                    <w:rPr>
                      <w:spacing w:val="-5"/>
                      <w:w w:val="5"/>
                    </w:rPr>
                    <w:t>S</w:t>
                  </w:r>
                  <w:r>
                    <w:rPr>
                      <w:spacing w:val="-5"/>
                      <w:w w:val="5"/>
                      <w:position w:val="-19"/>
                    </w:rPr>
                    <w:t>A</w:t>
                  </w:r>
                  <w:r>
                    <w:rPr>
                      <w:spacing w:val="-5"/>
                      <w:w w:val="5"/>
                      <w:position w:val="-41"/>
                    </w:rPr>
                    <w:t>C</w:t>
                  </w:r>
                  <w:r>
                    <w:rPr>
                      <w:spacing w:val="-5"/>
                      <w:w w:val="5"/>
                      <w:position w:val="-40"/>
                    </w:rPr>
                    <w:t>C</w:t>
                  </w:r>
                  <w:r>
                    <w:rPr>
                      <w:spacing w:val="-4"/>
                      <w:w w:val="5"/>
                      <w:position w:val="-83"/>
                    </w:rPr>
                    <w:t>H</w:t>
                  </w:r>
                  <w:r>
                    <w:rPr>
                      <w:spacing w:val="-5"/>
                      <w:w w:val="5"/>
                      <w:position w:val="-20"/>
                    </w:rPr>
                    <w:t>M</w:t>
                  </w:r>
                  <w:r>
                    <w:rPr>
                      <w:spacing w:val="-5"/>
                      <w:w w:val="5"/>
                    </w:rPr>
                    <w:t>T</w:t>
                  </w:r>
                  <w:r>
                    <w:rPr>
                      <w:spacing w:val="-5"/>
                      <w:w w:val="5"/>
                      <w:position w:val="-19"/>
                    </w:rPr>
                    <w:t>M</w:t>
                  </w:r>
                  <w:r>
                    <w:rPr>
                      <w:spacing w:val="-5"/>
                      <w:w w:val="5"/>
                    </w:rPr>
                    <w:t>T</w:t>
                  </w:r>
                  <w:r>
                    <w:rPr>
                      <w:spacing w:val="-5"/>
                      <w:w w:val="5"/>
                      <w:position w:val="-40"/>
                    </w:rPr>
                    <w:t>O</w:t>
                  </w:r>
                  <w:r>
                    <w:rPr>
                      <w:spacing w:val="-5"/>
                      <w:w w:val="5"/>
                      <w:position w:val="-82"/>
                    </w:rPr>
                    <w:t>P</w:t>
                  </w:r>
                  <w:r>
                    <w:rPr>
                      <w:spacing w:val="-5"/>
                      <w:w w:val="5"/>
                      <w:position w:val="-19"/>
                    </w:rPr>
                    <w:t>M</w:t>
                  </w:r>
                  <w:r>
                    <w:rPr>
                      <w:spacing w:val="-5"/>
                      <w:w w:val="5"/>
                    </w:rPr>
                    <w:t>T</w:t>
                  </w:r>
                  <w:r>
                    <w:rPr>
                      <w:spacing w:val="-5"/>
                      <w:w w:val="5"/>
                      <w:position w:val="-20"/>
                    </w:rPr>
                    <w:t>M</w:t>
                  </w:r>
                  <w:r>
                    <w:rPr>
                      <w:spacing w:val="-5"/>
                      <w:w w:val="5"/>
                      <w:position w:val="-41"/>
                    </w:rPr>
                    <w:t>O</w:t>
                  </w:r>
                  <w:r>
                    <w:rPr>
                      <w:spacing w:val="-4"/>
                      <w:w w:val="5"/>
                      <w:position w:val="-82"/>
                    </w:rPr>
                    <w:t>P</w:t>
                  </w:r>
                  <w:r>
                    <w:rPr>
                      <w:spacing w:val="-5"/>
                      <w:w w:val="5"/>
                      <w:position w:val="-20"/>
                    </w:rPr>
                    <w:t>B</w:t>
                  </w:r>
                  <w:r>
                    <w:rPr>
                      <w:spacing w:val="-5"/>
                      <w:w w:val="5"/>
                    </w:rPr>
                    <w:t>A</w:t>
                  </w:r>
                  <w:r>
                    <w:rPr>
                      <w:spacing w:val="-5"/>
                      <w:w w:val="5"/>
                      <w:position w:val="-19"/>
                    </w:rPr>
                    <w:t>B</w:t>
                  </w:r>
                  <w:r>
                    <w:rPr>
                      <w:spacing w:val="-5"/>
                      <w:w w:val="5"/>
                      <w:position w:val="-41"/>
                    </w:rPr>
                    <w:t>O</w:t>
                  </w:r>
                  <w:r>
                    <w:rPr>
                      <w:spacing w:val="-5"/>
                      <w:w w:val="5"/>
                      <w:position w:val="-40"/>
                    </w:rPr>
                    <w:t>O</w:t>
                  </w:r>
                  <w:r>
                    <w:rPr>
                      <w:spacing w:val="-5"/>
                      <w:w w:val="5"/>
                    </w:rPr>
                    <w:t>A</w:t>
                  </w:r>
                  <w:r>
                    <w:rPr>
                      <w:spacing w:val="-5"/>
                      <w:w w:val="5"/>
                      <w:position w:val="-20"/>
                    </w:rPr>
                    <w:t>B</w:t>
                  </w:r>
                  <w:r>
                    <w:rPr>
                      <w:spacing w:val="-5"/>
                      <w:w w:val="5"/>
                      <w:position w:val="-41"/>
                    </w:rPr>
                    <w:t>O</w:t>
                  </w:r>
                  <w:r>
                    <w:rPr>
                      <w:spacing w:val="-5"/>
                      <w:w w:val="5"/>
                      <w:position w:val="-40"/>
                    </w:rPr>
                    <w:t>O</w:t>
                  </w:r>
                  <w:r>
                    <w:rPr>
                      <w:spacing w:val="-4"/>
                      <w:w w:val="5"/>
                      <w:position w:val="-83"/>
                    </w:rPr>
                    <w:t>C</w:t>
                  </w:r>
                  <w:r>
                    <w:rPr>
                      <w:spacing w:val="-5"/>
                      <w:w w:val="5"/>
                      <w:position w:val="-19"/>
                    </w:rPr>
                    <w:t>_</w:t>
                  </w:r>
                  <w:r>
                    <w:rPr>
                      <w:spacing w:val="-5"/>
                      <w:w w:val="5"/>
                    </w:rPr>
                    <w:t>B</w:t>
                  </w:r>
                  <w:r>
                    <w:rPr>
                      <w:spacing w:val="-5"/>
                      <w:w w:val="5"/>
                      <w:position w:val="-41"/>
                    </w:rPr>
                    <w:t>L</w:t>
                  </w:r>
                  <w:r>
                    <w:rPr>
                      <w:spacing w:val="-5"/>
                      <w:w w:val="5"/>
                      <w:position w:val="-40"/>
                    </w:rPr>
                    <w:t>L</w:t>
                  </w:r>
                  <w:r>
                    <w:rPr>
                      <w:spacing w:val="-5"/>
                      <w:w w:val="5"/>
                      <w:position w:val="-83"/>
                    </w:rPr>
                    <w:t>R</w:t>
                  </w:r>
                  <w:r>
                    <w:rPr>
                      <w:spacing w:val="-5"/>
                      <w:w w:val="5"/>
                      <w:position w:val="-19"/>
                    </w:rPr>
                    <w:t>_</w:t>
                  </w:r>
                  <w:r>
                    <w:rPr>
                      <w:spacing w:val="-5"/>
                      <w:w w:val="5"/>
                    </w:rPr>
                    <w:t>B</w:t>
                  </w:r>
                  <w:r>
                    <w:rPr>
                      <w:spacing w:val="-5"/>
                      <w:w w:val="5"/>
                      <w:position w:val="-20"/>
                    </w:rPr>
                    <w:t>_</w:t>
                  </w:r>
                  <w:r>
                    <w:rPr>
                      <w:spacing w:val="-5"/>
                      <w:w w:val="5"/>
                      <w:position w:val="-40"/>
                    </w:rPr>
                    <w:t>L</w:t>
                  </w:r>
                  <w:r>
                    <w:rPr>
                      <w:spacing w:val="-4"/>
                      <w:w w:val="5"/>
                      <w:position w:val="-41"/>
                    </w:rPr>
                    <w:t>L</w:t>
                  </w:r>
                  <w:r>
                    <w:rPr>
                      <w:spacing w:val="-5"/>
                      <w:w w:val="5"/>
                      <w:position w:val="-19"/>
                    </w:rPr>
                    <w:t>P</w:t>
                  </w:r>
                  <w:r>
                    <w:rPr>
                      <w:spacing w:val="-5"/>
                      <w:w w:val="5"/>
                    </w:rPr>
                    <w:t>I</w:t>
                  </w:r>
                  <w:r>
                    <w:rPr>
                      <w:spacing w:val="-5"/>
                      <w:w w:val="5"/>
                      <w:position w:val="-40"/>
                    </w:rPr>
                    <w:t>_</w:t>
                  </w:r>
                  <w:r>
                    <w:rPr>
                      <w:spacing w:val="-5"/>
                      <w:w w:val="5"/>
                      <w:position w:val="-41"/>
                    </w:rPr>
                    <w:t>_</w:t>
                  </w:r>
                  <w:r>
                    <w:rPr>
                      <w:spacing w:val="-5"/>
                      <w:w w:val="5"/>
                    </w:rPr>
                    <w:t>I</w:t>
                  </w:r>
                  <w:r>
                    <w:rPr>
                      <w:spacing w:val="-5"/>
                      <w:w w:val="5"/>
                      <w:position w:val="-20"/>
                    </w:rPr>
                    <w:t>P</w:t>
                  </w:r>
                  <w:r>
                    <w:rPr>
                      <w:spacing w:val="-4"/>
                      <w:w w:val="5"/>
                      <w:position w:val="-41"/>
                    </w:rPr>
                    <w:t>_</w:t>
                  </w:r>
                  <w:r>
                    <w:rPr>
                      <w:spacing w:val="-5"/>
                      <w:w w:val="5"/>
                    </w:rPr>
                    <w:t>L</w:t>
                  </w:r>
                  <w:r>
                    <w:rPr>
                      <w:spacing w:val="-5"/>
                      <w:w w:val="5"/>
                      <w:position w:val="-40"/>
                    </w:rPr>
                    <w:t>T</w:t>
                  </w:r>
                  <w:r>
                    <w:rPr>
                      <w:spacing w:val="-5"/>
                      <w:w w:val="5"/>
                      <w:position w:val="-83"/>
                    </w:rPr>
                    <w:t>C</w:t>
                  </w:r>
                  <w:r>
                    <w:rPr>
                      <w:spacing w:val="-5"/>
                      <w:w w:val="5"/>
                    </w:rPr>
                    <w:t>L</w:t>
                  </w:r>
                  <w:r>
                    <w:rPr>
                      <w:spacing w:val="-3"/>
                      <w:w w:val="5"/>
                      <w:position w:val="-41"/>
                    </w:rPr>
                    <w:t>T</w:t>
                  </w:r>
                  <w:r>
                    <w:rPr>
                      <w:spacing w:val="-5"/>
                      <w:w w:val="5"/>
                      <w:position w:val="-62"/>
                    </w:rPr>
                    <w:t>P</w:t>
                  </w:r>
                  <w:r>
                    <w:rPr>
                      <w:spacing w:val="-5"/>
                      <w:w w:val="5"/>
                      <w:position w:val="-61"/>
                    </w:rPr>
                    <w:t>P</w:t>
                  </w:r>
                  <w:r>
                    <w:rPr>
                      <w:spacing w:val="-5"/>
                      <w:w w:val="5"/>
                    </w:rPr>
                    <w:t>I</w:t>
                  </w:r>
                  <w:r>
                    <w:rPr>
                      <w:w w:val="5"/>
                      <w:position w:val="-62"/>
                    </w:rPr>
                    <w:t>P</w:t>
                  </w:r>
                  <w:r>
                    <w:rPr>
                      <w:spacing w:val="-3"/>
                      <w:w w:val="5"/>
                    </w:rPr>
                    <w:t>T</w:t>
                  </w:r>
                  <w:r>
                    <w:rPr>
                      <w:spacing w:val="-5"/>
                      <w:w w:val="5"/>
                    </w:rPr>
                    <w:t>Y</w:t>
                  </w:r>
                  <w:r>
                    <w:rPr>
                      <w:spacing w:val="-3"/>
                      <w:w w:val="5"/>
                    </w:rPr>
                    <w:t>Y</w:t>
                  </w:r>
                  <w:r>
                    <w:rPr>
                      <w:spacing w:val="1"/>
                      <w:w w:val="5"/>
                    </w:rPr>
                    <w:t>_M</w:t>
                  </w:r>
                  <w:r>
                    <w:rPr>
                      <w:w w:val="5"/>
                    </w:rPr>
                    <w:t>X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spacing w:val="-5"/>
          <w:w w:val="5"/>
          <w:position w:val="-82"/>
        </w:rPr>
        <w:t>N</w:t>
      </w:r>
      <w:r>
        <w:rPr>
          <w:spacing w:val="-5"/>
          <w:w w:val="5"/>
          <w:position w:val="-19"/>
        </w:rPr>
        <w:t>N</w:t>
      </w:r>
      <w:r>
        <w:rPr>
          <w:spacing w:val="-5"/>
          <w:w w:val="5"/>
          <w:position w:val="-83"/>
        </w:rPr>
        <w:t>N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  <w:position w:val="-41"/>
        </w:rPr>
        <w:t>S</w:t>
      </w:r>
      <w:r>
        <w:rPr>
          <w:spacing w:val="-5"/>
          <w:w w:val="5"/>
          <w:position w:val="-61"/>
        </w:rPr>
        <w:t>N</w:t>
      </w:r>
      <w:r>
        <w:rPr>
          <w:spacing w:val="-5"/>
          <w:w w:val="5"/>
        </w:rPr>
        <w:t>E</w:t>
      </w:r>
      <w:r>
        <w:rPr>
          <w:spacing w:val="-5"/>
          <w:w w:val="5"/>
          <w:position w:val="-62"/>
        </w:rPr>
        <w:t>N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-40"/>
        </w:rPr>
        <w:t>S</w:t>
      </w:r>
      <w:r>
        <w:rPr>
          <w:spacing w:val="-5"/>
          <w:w w:val="5"/>
          <w:position w:val="-20"/>
        </w:rPr>
        <w:t>N</w:t>
      </w:r>
      <w:r>
        <w:rPr>
          <w:spacing w:val="-5"/>
          <w:w w:val="5"/>
          <w:position w:val="-62"/>
        </w:rPr>
        <w:t>N</w:t>
      </w:r>
      <w:r>
        <w:rPr>
          <w:spacing w:val="-5"/>
          <w:w w:val="5"/>
          <w:position w:val="-20"/>
        </w:rPr>
        <w:t>N</w:t>
      </w:r>
      <w:r>
        <w:rPr>
          <w:spacing w:val="-5"/>
          <w:w w:val="5"/>
          <w:position w:val="-41"/>
        </w:rPr>
        <w:t>S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-40"/>
        </w:rPr>
        <w:t>S</w:t>
      </w:r>
      <w:r>
        <w:rPr>
          <w:spacing w:val="-5"/>
          <w:w w:val="5"/>
          <w:position w:val="-61"/>
        </w:rPr>
        <w:t>N</w:t>
      </w:r>
      <w:r>
        <w:rPr>
          <w:spacing w:val="-5"/>
          <w:w w:val="5"/>
        </w:rPr>
        <w:t>E</w:t>
      </w:r>
      <w:r>
        <w:rPr>
          <w:spacing w:val="-5"/>
          <w:w w:val="5"/>
          <w:position w:val="-19"/>
        </w:rPr>
        <w:t>N</w:t>
      </w:r>
      <w:r>
        <w:rPr>
          <w:spacing w:val="-5"/>
          <w:w w:val="5"/>
          <w:position w:val="21"/>
        </w:rPr>
        <w:t>E</w:t>
      </w:r>
      <w:r>
        <w:rPr>
          <w:spacing w:val="-4"/>
          <w:w w:val="5"/>
          <w:position w:val="-83"/>
        </w:rPr>
        <w:t>N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40"/>
        </w:rPr>
        <w:t>P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-62"/>
        </w:rPr>
        <w:t>_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-82"/>
        </w:rPr>
        <w:t>_</w:t>
      </w:r>
      <w:r>
        <w:rPr>
          <w:spacing w:val="-5"/>
          <w:w w:val="5"/>
          <w:position w:val="-61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-83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41"/>
        </w:rPr>
        <w:t>P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-83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-62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-20"/>
        </w:rPr>
        <w:t>_</w:t>
      </w:r>
      <w:r>
        <w:rPr>
          <w:spacing w:val="-4"/>
          <w:w w:val="5"/>
          <w:position w:val="-82"/>
        </w:rPr>
        <w:t>_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  <w:position w:val="-40"/>
        </w:rPr>
        <w:t>E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  <w:position w:val="-20"/>
        </w:rPr>
        <w:t>M</w:t>
      </w:r>
      <w:r>
        <w:rPr>
          <w:spacing w:val="-5"/>
          <w:w w:val="5"/>
        </w:rPr>
        <w:t>A</w:t>
      </w:r>
      <w:r>
        <w:rPr>
          <w:spacing w:val="-5"/>
          <w:w w:val="5"/>
          <w:position w:val="-62"/>
        </w:rPr>
        <w:t>M</w:t>
      </w:r>
      <w:r>
        <w:rPr>
          <w:spacing w:val="-5"/>
          <w:w w:val="5"/>
          <w:position w:val="-82"/>
        </w:rPr>
        <w:t>S</w:t>
      </w:r>
      <w:r>
        <w:rPr>
          <w:spacing w:val="-5"/>
          <w:w w:val="5"/>
          <w:position w:val="-61"/>
        </w:rPr>
        <w:t>M</w:t>
      </w:r>
      <w:r>
        <w:rPr>
          <w:spacing w:val="-5"/>
          <w:w w:val="5"/>
          <w:position w:val="-19"/>
        </w:rPr>
        <w:t>M</w:t>
      </w:r>
      <w:r>
        <w:rPr>
          <w:spacing w:val="-5"/>
          <w:w w:val="5"/>
        </w:rPr>
        <w:t>A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  <w:position w:val="-41"/>
        </w:rPr>
        <w:t>E</w:t>
      </w:r>
      <w:r>
        <w:rPr>
          <w:spacing w:val="-5"/>
          <w:w w:val="5"/>
          <w:position w:val="-82"/>
        </w:rPr>
        <w:t>S</w:t>
      </w:r>
      <w:r>
        <w:rPr>
          <w:spacing w:val="-5"/>
          <w:w w:val="5"/>
        </w:rPr>
        <w:t>A</w:t>
      </w:r>
      <w:r>
        <w:rPr>
          <w:spacing w:val="-5"/>
          <w:w w:val="5"/>
          <w:position w:val="-62"/>
        </w:rPr>
        <w:t>M</w:t>
      </w:r>
      <w:r>
        <w:rPr>
          <w:spacing w:val="-5"/>
          <w:w w:val="5"/>
          <w:position w:val="-20"/>
        </w:rPr>
        <w:t>M</w:t>
      </w:r>
      <w:r>
        <w:rPr>
          <w:spacing w:val="-5"/>
          <w:w w:val="5"/>
          <w:position w:val="-61"/>
        </w:rPr>
        <w:t>M</w:t>
      </w:r>
      <w:r>
        <w:rPr>
          <w:spacing w:val="-5"/>
          <w:w w:val="5"/>
          <w:position w:val="-83"/>
        </w:rPr>
        <w:t>S</w:t>
      </w:r>
      <w:r>
        <w:rPr>
          <w:spacing w:val="-4"/>
          <w:w w:val="5"/>
          <w:position w:val="-19"/>
        </w:rPr>
        <w:t>M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  <w:position w:val="-40"/>
        </w:rPr>
        <w:t>E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  <w:position w:val="-20"/>
        </w:rPr>
        <w:t>N</w:t>
      </w:r>
      <w:r>
        <w:rPr>
          <w:spacing w:val="-5"/>
          <w:w w:val="5"/>
        </w:rPr>
        <w:t>L</w:t>
      </w:r>
      <w:r>
        <w:rPr>
          <w:spacing w:val="-5"/>
          <w:w w:val="5"/>
          <w:position w:val="-62"/>
        </w:rPr>
        <w:t>X</w:t>
      </w:r>
      <w:r>
        <w:rPr>
          <w:spacing w:val="-5"/>
          <w:w w:val="5"/>
          <w:position w:val="-82"/>
        </w:rPr>
        <w:t>T</w:t>
      </w:r>
      <w:r>
        <w:rPr>
          <w:spacing w:val="-5"/>
          <w:w w:val="5"/>
          <w:position w:val="-61"/>
        </w:rPr>
        <w:t>X</w:t>
      </w:r>
      <w:r>
        <w:rPr>
          <w:spacing w:val="-5"/>
          <w:w w:val="5"/>
        </w:rPr>
        <w:t>L</w:t>
      </w:r>
      <w:r>
        <w:rPr>
          <w:spacing w:val="-5"/>
          <w:w w:val="5"/>
          <w:position w:val="-83"/>
        </w:rPr>
        <w:t>T</w:t>
      </w:r>
      <w:r>
        <w:rPr>
          <w:spacing w:val="-5"/>
          <w:w w:val="5"/>
          <w:position w:val="-19"/>
        </w:rPr>
        <w:t>N</w:t>
      </w:r>
      <w:r>
        <w:rPr>
          <w:spacing w:val="-5"/>
          <w:w w:val="5"/>
          <w:position w:val="-40"/>
        </w:rPr>
        <w:t>E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  <w:position w:val="-41"/>
        </w:rPr>
        <w:t>E</w:t>
      </w:r>
      <w:r>
        <w:rPr>
          <w:spacing w:val="-5"/>
          <w:w w:val="5"/>
          <w:position w:val="-83"/>
        </w:rPr>
        <w:t>T</w:t>
      </w:r>
      <w:r>
        <w:rPr>
          <w:spacing w:val="-5"/>
          <w:w w:val="5"/>
          <w:position w:val="-62"/>
        </w:rPr>
        <w:t>X</w:t>
      </w:r>
      <w:r>
        <w:rPr>
          <w:spacing w:val="-5"/>
          <w:w w:val="5"/>
        </w:rPr>
        <w:t>L</w:t>
      </w:r>
      <w:r>
        <w:rPr>
          <w:spacing w:val="-5"/>
          <w:w w:val="5"/>
          <w:position w:val="-19"/>
        </w:rPr>
        <w:t>N</w:t>
      </w:r>
      <w:r>
        <w:rPr>
          <w:spacing w:val="-5"/>
          <w:w w:val="5"/>
          <w:position w:val="-61"/>
        </w:rPr>
        <w:t>X</w:t>
      </w:r>
      <w:r>
        <w:rPr>
          <w:spacing w:val="-4"/>
          <w:w w:val="5"/>
          <w:position w:val="-20"/>
        </w:rPr>
        <w:t>N</w:t>
      </w:r>
      <w:r>
        <w:rPr>
          <w:spacing w:val="-5"/>
          <w:w w:val="5"/>
          <w:position w:val="-41"/>
        </w:rPr>
        <w:t>D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-40"/>
        </w:rPr>
        <w:t>D</w:t>
      </w:r>
      <w:r>
        <w:rPr>
          <w:spacing w:val="-5"/>
          <w:w w:val="5"/>
        </w:rPr>
        <w:t>P</w:t>
      </w:r>
      <w:r>
        <w:rPr>
          <w:spacing w:val="-5"/>
          <w:w w:val="5"/>
          <w:position w:val="-83"/>
        </w:rPr>
        <w:t>A</w:t>
      </w:r>
      <w:r>
        <w:rPr>
          <w:spacing w:val="-5"/>
          <w:w w:val="5"/>
        </w:rPr>
        <w:t>P</w:t>
      </w:r>
      <w:r>
        <w:rPr>
          <w:spacing w:val="-5"/>
          <w:w w:val="5"/>
          <w:position w:val="-82"/>
        </w:rPr>
        <w:t>A</w:t>
      </w:r>
      <w:r>
        <w:rPr>
          <w:spacing w:val="-5"/>
          <w:w w:val="5"/>
          <w:position w:val="-41"/>
        </w:rPr>
        <w:t>D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-82"/>
        </w:rPr>
        <w:t>A</w:t>
      </w:r>
      <w:r>
        <w:rPr>
          <w:spacing w:val="-5"/>
          <w:w w:val="5"/>
        </w:rPr>
        <w:t>P</w:t>
      </w:r>
      <w:r>
        <w:rPr>
          <w:spacing w:val="-4"/>
          <w:w w:val="5"/>
          <w:position w:val="-83"/>
        </w:rPr>
        <w:t>A</w:t>
      </w:r>
      <w:r>
        <w:rPr>
          <w:spacing w:val="-5"/>
          <w:w w:val="5"/>
          <w:position w:val="21"/>
        </w:rPr>
        <w:t>H</w:t>
      </w:r>
      <w:r>
        <w:rPr>
          <w:spacing w:val="-5"/>
          <w:w w:val="5"/>
          <w:position w:val="-82"/>
        </w:rPr>
        <w:t>B</w:t>
      </w:r>
      <w:r>
        <w:rPr>
          <w:spacing w:val="-5"/>
          <w:w w:val="5"/>
        </w:rPr>
        <w:t>H</w:t>
      </w:r>
      <w:r>
        <w:rPr>
          <w:spacing w:val="-5"/>
          <w:w w:val="5"/>
          <w:position w:val="-83"/>
        </w:rPr>
        <w:t>B</w:t>
      </w:r>
      <w:r>
        <w:rPr>
          <w:spacing w:val="-5"/>
          <w:w w:val="5"/>
          <w:position w:val="21"/>
        </w:rPr>
        <w:t>H</w:t>
      </w:r>
      <w:r>
        <w:rPr>
          <w:spacing w:val="-5"/>
          <w:w w:val="5"/>
        </w:rPr>
        <w:t>H</w:t>
      </w:r>
      <w:r>
        <w:rPr>
          <w:spacing w:val="-5"/>
          <w:w w:val="5"/>
          <w:position w:val="-83"/>
        </w:rPr>
        <w:t>B</w:t>
      </w:r>
      <w:r>
        <w:rPr>
          <w:spacing w:val="-4"/>
          <w:w w:val="5"/>
        </w:rPr>
        <w:t>H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</w:rPr>
        <w:t>A</w:t>
      </w:r>
      <w:r>
        <w:rPr>
          <w:spacing w:val="-5"/>
          <w:w w:val="5"/>
          <w:position w:val="-83"/>
        </w:rPr>
        <w:t>I</w:t>
      </w:r>
      <w:r>
        <w:rPr>
          <w:spacing w:val="-5"/>
          <w:w w:val="5"/>
        </w:rPr>
        <w:t>A</w:t>
      </w:r>
      <w:r>
        <w:rPr>
          <w:spacing w:val="-5"/>
          <w:w w:val="5"/>
          <w:position w:val="-82"/>
        </w:rPr>
        <w:t>I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</w:rPr>
        <w:t>A</w:t>
      </w:r>
      <w:r>
        <w:rPr>
          <w:spacing w:val="-5"/>
          <w:w w:val="5"/>
          <w:position w:val="-83"/>
        </w:rPr>
        <w:t>I</w:t>
      </w:r>
      <w:r>
        <w:rPr>
          <w:spacing w:val="-3"/>
          <w:w w:val="5"/>
        </w:rPr>
        <w:t>A</w:t>
      </w:r>
      <w:r>
        <w:rPr>
          <w:spacing w:val="-5"/>
          <w:w w:val="5"/>
        </w:rPr>
        <w:t>_</w:t>
      </w:r>
      <w:r>
        <w:rPr>
          <w:spacing w:val="-5"/>
          <w:w w:val="5"/>
          <w:position w:val="-83"/>
        </w:rPr>
        <w:t>L</w:t>
      </w:r>
      <w:r>
        <w:rPr>
          <w:spacing w:val="-5"/>
          <w:w w:val="5"/>
        </w:rPr>
        <w:t>_</w:t>
      </w:r>
      <w:r>
        <w:rPr>
          <w:spacing w:val="-5"/>
          <w:w w:val="5"/>
          <w:position w:val="-82"/>
        </w:rPr>
        <w:t>L</w:t>
      </w:r>
      <w:r>
        <w:rPr>
          <w:spacing w:val="-3"/>
          <w:w w:val="5"/>
        </w:rPr>
        <w:t>_</w:t>
      </w:r>
      <w:r>
        <w:rPr>
          <w:spacing w:val="-5"/>
          <w:w w:val="5"/>
          <w:position w:val="42"/>
        </w:rPr>
        <w:t>M</w:t>
      </w:r>
      <w:r>
        <w:rPr>
          <w:spacing w:val="-5"/>
          <w:w w:val="5"/>
        </w:rPr>
        <w:t>M</w:t>
      </w:r>
      <w:r>
        <w:rPr>
          <w:spacing w:val="-5"/>
          <w:w w:val="5"/>
          <w:position w:val="42"/>
        </w:rPr>
        <w:t>M</w:t>
      </w:r>
      <w:r>
        <w:rPr>
          <w:spacing w:val="-5"/>
          <w:w w:val="5"/>
        </w:rPr>
        <w:t>M</w:t>
      </w:r>
      <w:r>
        <w:rPr>
          <w:spacing w:val="-3"/>
          <w:w w:val="5"/>
          <w:position w:val="42"/>
        </w:rPr>
        <w:t>M</w:t>
      </w:r>
      <w:r>
        <w:rPr>
          <w:spacing w:val="-5"/>
          <w:w w:val="5"/>
          <w:position w:val="42"/>
        </w:rPr>
        <w:t>N</w:t>
      </w:r>
      <w:r>
        <w:rPr>
          <w:spacing w:val="-5"/>
          <w:w w:val="5"/>
        </w:rPr>
        <w:t>X</w:t>
      </w:r>
      <w:r>
        <w:rPr>
          <w:spacing w:val="-5"/>
          <w:w w:val="5"/>
          <w:position w:val="42"/>
        </w:rPr>
        <w:t>N</w:t>
      </w:r>
      <w:r>
        <w:rPr>
          <w:spacing w:val="1"/>
          <w:w w:val="5"/>
        </w:rPr>
        <w:t>X</w:t>
      </w:r>
      <w:r>
        <w:rPr>
          <w:w w:val="5"/>
          <w:position w:val="-83"/>
        </w:rPr>
        <w:t>Y</w:t>
      </w:r>
      <w:r>
        <w:rPr/>
      </w:r>
    </w:p>
    <w:p>
      <w:pPr>
        <w:pStyle w:val="BodyText"/>
        <w:spacing w:line="1488" w:lineRule="atLeast"/>
        <w:ind w:left="383" w:right="0"/>
        <w:jc w:val="left"/>
        <w:rPr>
          <w:rFonts w:ascii="宋体" w:hAnsi="宋体" w:cs="宋体" w:eastAsia="宋体"/>
        </w:rPr>
      </w:pPr>
      <w:r>
        <w:rPr>
          <w:w w:val="5"/>
        </w:rPr>
        <w:br w:type="column"/>
      </w:r>
      <w:r>
        <w:rPr>
          <w:rFonts w:ascii="宋体"/>
          <w:spacing w:val="-5"/>
          <w:w w:val="5"/>
          <w:position w:val="84"/>
        </w:rPr>
        <w:t>C</w:t>
      </w:r>
      <w:r>
        <w:rPr>
          <w:rFonts w:ascii="宋体"/>
          <w:spacing w:val="-5"/>
          <w:w w:val="5"/>
          <w:position w:val="63"/>
        </w:rPr>
        <w:t>C</w:t>
      </w:r>
      <w:r>
        <w:rPr>
          <w:rFonts w:ascii="宋体"/>
          <w:spacing w:val="-5"/>
          <w:w w:val="5"/>
          <w:position w:val="21"/>
        </w:rPr>
        <w:t>C</w:t>
      </w:r>
      <w:r>
        <w:rPr>
          <w:rFonts w:ascii="宋体"/>
          <w:spacing w:val="-5"/>
          <w:w w:val="5"/>
        </w:rPr>
        <w:t>A</w:t>
      </w:r>
      <w:r>
        <w:rPr>
          <w:rFonts w:ascii="宋体"/>
          <w:spacing w:val="-5"/>
          <w:w w:val="5"/>
          <w:position w:val="-20"/>
        </w:rPr>
        <w:t>C</w:t>
      </w:r>
      <w:r>
        <w:rPr>
          <w:rFonts w:ascii="宋体"/>
          <w:w w:val="5"/>
          <w:position w:val="42"/>
        </w:rPr>
        <w:t>C</w:t>
      </w:r>
      <w:r>
        <w:rPr>
          <w:rFonts w:ascii="宋体"/>
          <w:spacing w:val="-5"/>
          <w:w w:val="5"/>
          <w:position w:val="21"/>
        </w:rPr>
        <w:t>:</w:t>
      </w:r>
      <w:r>
        <w:rPr>
          <w:rFonts w:ascii="宋体"/>
          <w:spacing w:val="-5"/>
          <w:w w:val="5"/>
          <w:position w:val="42"/>
        </w:rPr>
        <w:t>: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84"/>
        </w:rPr>
        <w:t>:</w:t>
      </w:r>
      <w:r>
        <w:rPr>
          <w:rFonts w:ascii="宋体"/>
          <w:spacing w:val="-5"/>
          <w:w w:val="5"/>
          <w:position w:val="-20"/>
        </w:rPr>
        <w:t>:</w:t>
      </w:r>
      <w:r>
        <w:rPr>
          <w:rFonts w:ascii="宋体"/>
          <w:w w:val="5"/>
          <w:position w:val="63"/>
        </w:rPr>
        <w:t>:</w:t>
      </w:r>
      <w:r>
        <w:rPr>
          <w:rFonts w:ascii="宋体"/>
          <w:w w:val="5"/>
          <w:position w:val="42"/>
        </w:rPr>
      </w:r>
      <w:r>
        <w:rPr>
          <w:rFonts w:ascii="宋体"/>
          <w:spacing w:val="-5"/>
          <w:w w:val="5"/>
        </w:rPr>
        <w:t>t</w:t>
      </w:r>
      <w:r>
        <w:rPr>
          <w:rFonts w:ascii="宋体"/>
          <w:w w:val="5"/>
        </w:rPr>
        <w:t>     </w:t>
      </w:r>
      <w:r>
        <w:rPr>
          <w:rFonts w:ascii="宋体"/>
          <w:spacing w:val="56"/>
          <w:w w:val="5"/>
        </w:rPr>
        <w:t> </w:t>
      </w:r>
      <w:r>
        <w:rPr>
          <w:rFonts w:ascii="宋体"/>
          <w:spacing w:val="56"/>
          <w:w w:val="5"/>
          <w:position w:val="21"/>
        </w:rPr>
      </w:r>
      <w:r>
        <w:rPr>
          <w:rFonts w:ascii="宋体"/>
          <w:spacing w:val="56"/>
          <w:w w:val="5"/>
          <w:position w:val="63"/>
        </w:rPr>
      </w:r>
      <w:r>
        <w:rPr>
          <w:rFonts w:ascii="宋体"/>
          <w:spacing w:val="56"/>
          <w:w w:val="5"/>
          <w:position w:val="-41"/>
        </w:rPr>
      </w:r>
      <w:r>
        <w:rPr>
          <w:rFonts w:ascii="宋体"/>
          <w:spacing w:val="56"/>
          <w:w w:val="5"/>
          <w:position w:val="-20"/>
        </w:rPr>
      </w:r>
      <w:r>
        <w:rPr>
          <w:rFonts w:ascii="宋体"/>
          <w:spacing w:val="-5"/>
          <w:w w:val="5"/>
          <w:position w:val="21"/>
        </w:rPr>
        <w:t>L</w:t>
      </w:r>
      <w:r>
        <w:rPr>
          <w:rFonts w:ascii="宋体"/>
          <w:spacing w:val="-5"/>
          <w:w w:val="5"/>
          <w:position w:val="42"/>
        </w:rPr>
        <w:t>E</w:t>
      </w:r>
      <w:r>
        <w:rPr>
          <w:rFonts w:ascii="宋体"/>
          <w:spacing w:val="-5"/>
          <w:w w:val="5"/>
        </w:rPr>
        <w:t>u</w:t>
      </w:r>
      <w:r>
        <w:rPr>
          <w:rFonts w:ascii="宋体"/>
          <w:spacing w:val="-5"/>
          <w:w w:val="5"/>
          <w:position w:val="63"/>
        </w:rPr>
        <w:t>A</w:t>
      </w:r>
      <w:r>
        <w:rPr>
          <w:rFonts w:ascii="宋体"/>
          <w:spacing w:val="-5"/>
          <w:w w:val="5"/>
          <w:position w:val="-41"/>
        </w:rPr>
        <w:t>S</w:t>
      </w:r>
      <w:r>
        <w:rPr>
          <w:rFonts w:ascii="宋体"/>
          <w:w w:val="5"/>
          <w:position w:val="-20"/>
        </w:rPr>
        <w:t>L</w:t>
      </w:r>
      <w:r>
        <w:rPr>
          <w:rFonts w:ascii="宋体"/>
          <w:spacing w:val="-5"/>
          <w:w w:val="5"/>
          <w:position w:val="21"/>
        </w:rPr>
        <w:t>i</w:t>
      </w:r>
      <w:r>
        <w:rPr>
          <w:rFonts w:ascii="宋体"/>
          <w:spacing w:val="-5"/>
          <w:w w:val="5"/>
          <w:position w:val="42"/>
        </w:rPr>
        <w:t>C</w:t>
      </w:r>
      <w:r>
        <w:rPr>
          <w:rFonts w:ascii="宋体"/>
          <w:spacing w:val="-5"/>
          <w:w w:val="5"/>
        </w:rPr>
        <w:t>a</w:t>
      </w:r>
      <w:r>
        <w:rPr>
          <w:rFonts w:ascii="宋体"/>
          <w:spacing w:val="-5"/>
          <w:w w:val="5"/>
          <w:position w:val="-41"/>
        </w:rPr>
        <w:t>p</w:t>
      </w:r>
      <w:r>
        <w:rPr>
          <w:rFonts w:ascii="宋体"/>
          <w:spacing w:val="-5"/>
          <w:w w:val="5"/>
          <w:position w:val="63"/>
        </w:rPr>
        <w:t>L</w:t>
      </w:r>
      <w:r>
        <w:rPr>
          <w:rFonts w:ascii="宋体"/>
          <w:w w:val="5"/>
          <w:position w:val="-20"/>
        </w:rPr>
        <w:t>i</w:t>
      </w:r>
      <w:r>
        <w:rPr>
          <w:rFonts w:ascii="宋体"/>
          <w:spacing w:val="-5"/>
          <w:w w:val="5"/>
          <w:position w:val="21"/>
        </w:rPr>
        <w:t>m</w:t>
      </w:r>
      <w:r>
        <w:rPr>
          <w:rFonts w:ascii="宋体"/>
          <w:spacing w:val="-5"/>
          <w:w w:val="5"/>
          <w:position w:val="42"/>
        </w:rPr>
        <w:t>M</w:t>
      </w:r>
      <w:r>
        <w:rPr>
          <w:rFonts w:ascii="宋体"/>
          <w:spacing w:val="-5"/>
          <w:w w:val="5"/>
        </w:rPr>
        <w:t>l</w:t>
      </w:r>
      <w:r>
        <w:rPr>
          <w:rFonts w:ascii="宋体"/>
          <w:spacing w:val="-5"/>
          <w:w w:val="5"/>
          <w:position w:val="63"/>
        </w:rPr>
        <w:t>P</w:t>
      </w:r>
      <w:r>
        <w:rPr>
          <w:rFonts w:ascii="宋体"/>
          <w:spacing w:val="-5"/>
          <w:w w:val="5"/>
          <w:position w:val="-20"/>
        </w:rPr>
        <w:t>m</w:t>
      </w:r>
      <w:r>
        <w:rPr>
          <w:rFonts w:ascii="宋体"/>
          <w:w w:val="5"/>
          <w:position w:val="-41"/>
        </w:rPr>
        <w:t>e</w:t>
      </w:r>
      <w:r>
        <w:rPr>
          <w:rFonts w:ascii="宋体"/>
          <w:spacing w:val="-5"/>
          <w:w w:val="5"/>
          <w:position w:val="21"/>
        </w:rPr>
        <w:t>.</w:t>
      </w:r>
      <w:r>
        <w:rPr>
          <w:rFonts w:ascii="宋体"/>
          <w:spacing w:val="-5"/>
          <w:w w:val="5"/>
          <w:position w:val="42"/>
        </w:rPr>
      </w:r>
      <w:r>
        <w:rPr>
          <w:rFonts w:ascii="宋体"/>
          <w:spacing w:val="-5"/>
          <w:w w:val="5"/>
        </w:rPr>
      </w:r>
      <w:r>
        <w:rPr>
          <w:rFonts w:ascii="宋体"/>
          <w:spacing w:val="-5"/>
          <w:w w:val="5"/>
          <w:position w:val="63"/>
        </w:rPr>
        <w:t>H</w:t>
      </w:r>
      <w:r>
        <w:rPr>
          <w:rFonts w:ascii="宋体"/>
          <w:spacing w:val="-5"/>
          <w:w w:val="5"/>
          <w:position w:val="-20"/>
        </w:rPr>
        <w:t>.</w:t>
      </w:r>
      <w:r>
        <w:rPr>
          <w:rFonts w:ascii="宋体"/>
          <w:w w:val="5"/>
          <w:position w:val="-41"/>
        </w:rPr>
        <w:t>e</w:t>
      </w:r>
      <w:r>
        <w:rPr>
          <w:rFonts w:ascii="宋体"/>
          <w:spacing w:val="-5"/>
          <w:w w:val="5"/>
          <w:position w:val="42"/>
        </w:rPr>
        <w:t>A</w:t>
      </w:r>
      <w:r>
        <w:rPr>
          <w:rFonts w:ascii="宋体"/>
          <w:spacing w:val="-5"/>
          <w:w w:val="5"/>
        </w:rPr>
        <w:t>d</w:t>
      </w:r>
      <w:r>
        <w:rPr>
          <w:rFonts w:ascii="宋体"/>
          <w:spacing w:val="-5"/>
          <w:w w:val="5"/>
          <w:position w:val="21"/>
        </w:rPr>
      </w:r>
      <w:r>
        <w:rPr>
          <w:rFonts w:ascii="宋体"/>
          <w:spacing w:val="-5"/>
          <w:w w:val="5"/>
          <w:position w:val="-20"/>
        </w:rPr>
      </w:r>
      <w:r>
        <w:rPr>
          <w:rFonts w:ascii="宋体"/>
          <w:spacing w:val="-5"/>
          <w:w w:val="5"/>
          <w:position w:val="63"/>
        </w:rPr>
        <w:t>A</w:t>
      </w:r>
      <w:r>
        <w:rPr>
          <w:rFonts w:ascii="宋体"/>
          <w:w w:val="5"/>
          <w:position w:val="-41"/>
        </w:rPr>
        <w:t>d</w:t>
      </w:r>
      <w:r>
        <w:rPr>
          <w:rFonts w:ascii="宋体"/>
          <w:spacing w:val="-5"/>
          <w:w w:val="5"/>
          <w:position w:val="21"/>
        </w:rPr>
        <w:t>S</w:t>
      </w:r>
      <w:r>
        <w:rPr>
          <w:rFonts w:ascii="宋体"/>
          <w:spacing w:val="-5"/>
          <w:w w:val="5"/>
          <w:position w:val="42"/>
        </w:rPr>
        <w:t>l</w:t>
      </w:r>
      <w:r>
        <w:rPr>
          <w:rFonts w:ascii="宋体"/>
          <w:spacing w:val="-5"/>
          <w:w w:val="5"/>
        </w:rPr>
        <w:t>y</w:t>
      </w:r>
      <w:r>
        <w:rPr>
          <w:rFonts w:ascii="宋体"/>
          <w:spacing w:val="-5"/>
          <w:w w:val="5"/>
          <w:position w:val="-20"/>
        </w:rPr>
        <w:t>S</w:t>
      </w:r>
      <w:r>
        <w:rPr>
          <w:rFonts w:ascii="宋体"/>
          <w:w w:val="5"/>
          <w:position w:val="-20"/>
        </w:rPr>
        <w:t>     </w:t>
      </w:r>
      <w:r>
        <w:rPr>
          <w:rFonts w:ascii="宋体"/>
          <w:spacing w:val="57"/>
          <w:w w:val="5"/>
          <w:position w:val="-20"/>
        </w:rPr>
        <w:t> </w:t>
      </w:r>
      <w:r>
        <w:rPr>
          <w:rFonts w:ascii="宋体"/>
          <w:spacing w:val="57"/>
          <w:w w:val="5"/>
          <w:position w:val="-41"/>
        </w:rPr>
      </w:r>
      <w:r>
        <w:rPr>
          <w:rFonts w:ascii="宋体"/>
          <w:spacing w:val="57"/>
          <w:w w:val="5"/>
          <w:position w:val="63"/>
        </w:rPr>
      </w:r>
      <w:r>
        <w:rPr>
          <w:rFonts w:ascii="宋体"/>
          <w:spacing w:val="-5"/>
          <w:w w:val="5"/>
          <w:position w:val="21"/>
        </w:rPr>
        <w:t>p</w:t>
      </w:r>
      <w:r>
        <w:rPr>
          <w:rFonts w:ascii="宋体"/>
          <w:spacing w:val="-5"/>
          <w:w w:val="5"/>
          <w:position w:val="42"/>
        </w:rPr>
        <w:t>p</w:t>
      </w:r>
      <w:r>
        <w:rPr>
          <w:rFonts w:ascii="宋体"/>
          <w:spacing w:val="-5"/>
          <w:w w:val="5"/>
        </w:rPr>
        <w:t>n</w:t>
      </w:r>
      <w:r>
        <w:rPr>
          <w:rFonts w:ascii="宋体"/>
          <w:spacing w:val="-5"/>
          <w:w w:val="5"/>
          <w:position w:val="-20"/>
        </w:rPr>
        <w:t>p</w:t>
      </w:r>
      <w:r>
        <w:rPr>
          <w:rFonts w:ascii="宋体"/>
          <w:spacing w:val="-5"/>
          <w:w w:val="5"/>
          <w:position w:val="63"/>
        </w:rPr>
        <w:t>O</w:t>
      </w:r>
      <w:r>
        <w:rPr>
          <w:rFonts w:ascii="宋体"/>
          <w:w w:val="5"/>
          <w:position w:val="-41"/>
        </w:rPr>
        <w:t>D</w:t>
      </w:r>
      <w:r>
        <w:rPr>
          <w:rFonts w:ascii="宋体"/>
          <w:spacing w:val="-5"/>
          <w:w w:val="5"/>
          <w:position w:val="21"/>
        </w:rPr>
        <w:t>e</w:t>
      </w:r>
      <w:r>
        <w:rPr>
          <w:rFonts w:ascii="宋体"/>
          <w:spacing w:val="-5"/>
          <w:w w:val="5"/>
          <w:position w:val="42"/>
        </w:rPr>
        <w:t>h</w:t>
      </w:r>
      <w:r>
        <w:rPr>
          <w:rFonts w:ascii="宋体"/>
          <w:spacing w:val="-5"/>
          <w:w w:val="5"/>
        </w:rPr>
        <w:t>o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spacing w:val="-5"/>
          <w:w w:val="5"/>
          <w:position w:val="63"/>
        </w:rPr>
        <w:t>V</w:t>
      </w:r>
      <w:r>
        <w:rPr>
          <w:rFonts w:ascii="宋体"/>
          <w:w w:val="5"/>
          <w:position w:val="-41"/>
        </w:rPr>
        <w:t>e</w:t>
      </w:r>
      <w:r>
        <w:rPr>
          <w:rFonts w:ascii="宋体"/>
          <w:spacing w:val="-5"/>
          <w:w w:val="5"/>
          <w:position w:val="21"/>
        </w:rPr>
        <w:t>e</w:t>
      </w:r>
      <w:r>
        <w:rPr>
          <w:rFonts w:ascii="宋体"/>
          <w:spacing w:val="-5"/>
          <w:w w:val="5"/>
        </w:rPr>
      </w:r>
      <w:r>
        <w:rPr>
          <w:rFonts w:ascii="宋体"/>
          <w:spacing w:val="-5"/>
          <w:w w:val="5"/>
          <w:position w:val="42"/>
        </w:rPr>
        <w:t>a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spacing w:val="-5"/>
          <w:w w:val="5"/>
          <w:position w:val="63"/>
        </w:rPr>
        <w:t>E</w:t>
      </w:r>
      <w:r>
        <w:rPr>
          <w:rFonts w:ascii="宋体"/>
          <w:w w:val="5"/>
          <w:position w:val="-41"/>
        </w:rPr>
        <w:t>v</w:t>
      </w:r>
      <w:r>
        <w:rPr>
          <w:rFonts w:ascii="宋体"/>
          <w:spacing w:val="-5"/>
          <w:w w:val="5"/>
          <w:position w:val="21"/>
        </w:rPr>
        <w:t>d</w:t>
      </w:r>
      <w:r>
        <w:rPr>
          <w:rFonts w:ascii="宋体"/>
          <w:spacing w:val="-5"/>
          <w:w w:val="5"/>
          <w:position w:val="42"/>
        </w:rPr>
      </w:r>
      <w:r>
        <w:rPr>
          <w:rFonts w:ascii="宋体"/>
          <w:spacing w:val="-5"/>
          <w:w w:val="5"/>
        </w:rPr>
        <w:t>s</w:t>
      </w:r>
      <w:r>
        <w:rPr>
          <w:rFonts w:ascii="宋体"/>
          <w:spacing w:val="-5"/>
          <w:w w:val="5"/>
          <w:position w:val="-20"/>
        </w:rPr>
        <w:t>d</w:t>
      </w:r>
      <w:r>
        <w:rPr>
          <w:rFonts w:ascii="宋体"/>
          <w:spacing w:val="-5"/>
          <w:w w:val="5"/>
          <w:position w:val="63"/>
        </w:rPr>
        <w:t>R</w:t>
      </w:r>
      <w:r>
        <w:rPr>
          <w:rFonts w:ascii="宋体"/>
          <w:w w:val="5"/>
          <w:position w:val="-41"/>
        </w:rPr>
        <w:t>i</w:t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-5"/>
          <w:w w:val="5"/>
          <w:position w:val="21"/>
        </w:rPr>
      </w:r>
      <w:r>
        <w:rPr>
          <w:rFonts w:ascii="宋体"/>
          <w:spacing w:val="-5"/>
          <w:w w:val="5"/>
          <w:position w:val="42"/>
        </w:rPr>
        <w:t>H</w:t>
      </w:r>
      <w:r>
        <w:rPr>
          <w:rFonts w:ascii="宋体"/>
          <w:spacing w:val="-5"/>
          <w:w w:val="5"/>
          <w:position w:val="-20"/>
        </w:rPr>
      </w:r>
      <w:r>
        <w:rPr>
          <w:rFonts w:ascii="宋体"/>
          <w:spacing w:val="-5"/>
          <w:w w:val="5"/>
          <w:position w:val="63"/>
        </w:rPr>
        <w:t>I</w:t>
      </w:r>
      <w:r>
        <w:rPr>
          <w:rFonts w:ascii="宋体"/>
          <w:w w:val="5"/>
          <w:position w:val="-41"/>
        </w:rPr>
        <w:t>a</w:t>
      </w:r>
      <w:r>
        <w:rPr>
          <w:rFonts w:ascii="宋体"/>
          <w:spacing w:val="-5"/>
          <w:w w:val="5"/>
          <w:position w:val="21"/>
        </w:rPr>
        <w:t>L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42"/>
        </w:rPr>
        <w:t>i</w:t>
      </w:r>
      <w:r>
        <w:rPr>
          <w:rFonts w:ascii="宋体"/>
          <w:spacing w:val="-5"/>
          <w:w w:val="5"/>
          <w:position w:val="63"/>
        </w:rPr>
        <w:t>D</w:t>
      </w:r>
      <w:r>
        <w:rPr>
          <w:rFonts w:ascii="宋体"/>
          <w:spacing w:val="-5"/>
          <w:w w:val="5"/>
          <w:position w:val="-20"/>
        </w:rPr>
        <w:t>H</w:t>
      </w:r>
      <w:r>
        <w:rPr>
          <w:rFonts w:ascii="宋体"/>
          <w:w w:val="5"/>
          <w:position w:val="-41"/>
        </w:rPr>
        <w:t>t</w:t>
      </w:r>
      <w:r>
        <w:rPr>
          <w:rFonts w:ascii="宋体"/>
          <w:spacing w:val="-5"/>
          <w:w w:val="5"/>
          <w:position w:val="42"/>
        </w:rPr>
        <w:t>g</w:t>
      </w:r>
      <w:r>
        <w:rPr>
          <w:rFonts w:ascii="宋体"/>
          <w:spacing w:val="-5"/>
          <w:w w:val="5"/>
          <w:position w:val="21"/>
        </w:rPr>
        <w:t>o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20"/>
        </w:rPr>
        <w:t>i</w:t>
      </w:r>
      <w:r>
        <w:rPr>
          <w:rFonts w:ascii="宋体"/>
          <w:spacing w:val="-5"/>
          <w:w w:val="5"/>
          <w:position w:val="63"/>
        </w:rPr>
        <w:t>E</w:t>
      </w:r>
      <w:r>
        <w:rPr>
          <w:rFonts w:ascii="宋体"/>
          <w:w w:val="5"/>
          <w:position w:val="-41"/>
        </w:rPr>
        <w:t>i</w:t>
      </w:r>
      <w:r>
        <w:rPr>
          <w:rFonts w:ascii="宋体"/>
          <w:spacing w:val="-5"/>
          <w:w w:val="5"/>
          <w:position w:val="21"/>
        </w:rPr>
        <w:t>w</w:t>
      </w:r>
      <w:r>
        <w:rPr>
          <w:rFonts w:ascii="宋体"/>
          <w:spacing w:val="-5"/>
          <w:w w:val="5"/>
          <w:position w:val="42"/>
        </w:rPr>
        <w:t>h</w:t>
      </w:r>
      <w:r>
        <w:rPr>
          <w:rFonts w:ascii="宋体"/>
          <w:spacing w:val="-5"/>
          <w:w w:val="5"/>
        </w:rPr>
        <w:t>d</w:t>
      </w:r>
      <w:r>
        <w:rPr>
          <w:rFonts w:ascii="宋体"/>
          <w:spacing w:val="-5"/>
          <w:w w:val="5"/>
          <w:position w:val="63"/>
        </w:rPr>
      </w:r>
      <w:r>
        <w:rPr>
          <w:rFonts w:ascii="宋体"/>
          <w:spacing w:val="-5"/>
          <w:w w:val="5"/>
          <w:position w:val="-41"/>
        </w:rPr>
        <w:t>o</w:t>
      </w:r>
      <w:r>
        <w:rPr>
          <w:rFonts w:ascii="宋体"/>
          <w:w w:val="5"/>
          <w:position w:val="-20"/>
        </w:rPr>
        <w:t>g</w:t>
      </w:r>
      <w:r>
        <w:rPr>
          <w:rFonts w:ascii="宋体"/>
          <w:w w:val="5"/>
        </w:rPr>
      </w:r>
      <w:r>
        <w:rPr>
          <w:rFonts w:ascii="宋体"/>
          <w:spacing w:val="-5"/>
          <w:w w:val="5"/>
          <w:position w:val="63"/>
        </w:rPr>
        <w:t>V</w:t>
      </w:r>
      <w:r>
        <w:rPr>
          <w:rFonts w:ascii="宋体"/>
          <w:spacing w:val="-5"/>
          <w:w w:val="5"/>
          <w:position w:val="-20"/>
        </w:rPr>
        <w:t>h</w:t>
      </w:r>
      <w:r>
        <w:rPr>
          <w:rFonts w:ascii="宋体"/>
          <w:w w:val="5"/>
          <w:position w:val="-41"/>
        </w:rPr>
        <w:t>n</w:t>
      </w:r>
      <w:r>
        <w:rPr>
          <w:rFonts w:ascii="宋体"/>
          <w:spacing w:val="-5"/>
          <w:w w:val="5"/>
        </w:rPr>
        <w:t>(</w:t>
      </w:r>
      <w:r>
        <w:rPr>
          <w:rFonts w:ascii="宋体"/>
          <w:w w:val="5"/>
          <w:position w:val="63"/>
        </w:rPr>
        <w:t>A</w:t>
      </w:r>
      <w:r>
        <w:rPr>
          <w:rFonts w:ascii="宋体"/>
          <w:spacing w:val="-5"/>
          <w:w w:val="5"/>
        </w:rPr>
        <w:t>d</w:t>
      </w:r>
      <w:r>
        <w:rPr>
          <w:rFonts w:ascii="宋体"/>
          <w:w w:val="5"/>
          <w:position w:val="63"/>
        </w:rPr>
        <w:t>L</w:t>
      </w:r>
      <w:r>
        <w:rPr>
          <w:rFonts w:ascii="宋体"/>
          <w:spacing w:val="-5"/>
          <w:w w:val="5"/>
        </w:rPr>
        <w:t>i</w:t>
      </w:r>
      <w:r>
        <w:rPr>
          <w:rFonts w:ascii="宋体"/>
          <w:w w:val="5"/>
          <w:position w:val="63"/>
        </w:rPr>
        <w:t>U</w:t>
      </w:r>
      <w:r>
        <w:rPr>
          <w:rFonts w:ascii="宋体"/>
          <w:spacing w:val="-5"/>
          <w:w w:val="5"/>
        </w:rPr>
        <w:t>g</w:t>
      </w:r>
      <w:r>
        <w:rPr>
          <w:rFonts w:ascii="宋体"/>
          <w:w w:val="5"/>
          <w:position w:val="63"/>
        </w:rPr>
        <w:t>E</w:t>
      </w:r>
      <w:r>
        <w:rPr>
          <w:rFonts w:ascii="宋体"/>
          <w:spacing w:val="1"/>
          <w:w w:val="5"/>
        </w:rPr>
        <w:t>ital</w:t>
      </w:r>
      <w:r>
        <w:rPr>
          <w:rFonts w:ascii="宋体"/>
          <w:w w:val="5"/>
        </w:rPr>
        <w:t>)</w:t>
      </w:r>
      <w:r>
        <w:rPr>
          <w:rFonts w:ascii="宋体"/>
        </w:rPr>
      </w:r>
    </w:p>
    <w:p>
      <w:pPr>
        <w:pStyle w:val="BodyText"/>
        <w:spacing w:line="1488" w:lineRule="atLeast"/>
        <w:ind w:left="383" w:right="0"/>
        <w:jc w:val="left"/>
        <w:rPr>
          <w:rFonts w:ascii="宋体" w:hAnsi="宋体" w:cs="宋体" w:eastAsia="宋体"/>
        </w:rPr>
      </w:pPr>
      <w:r>
        <w:rPr>
          <w:w w:val="5"/>
        </w:rPr>
        <w:br w:type="column"/>
      </w:r>
      <w:r>
        <w:rPr>
          <w:rFonts w:ascii="宋体"/>
          <w:spacing w:val="-5"/>
          <w:w w:val="5"/>
          <w:position w:val="-41"/>
        </w:rPr>
        <w:t>r</w:t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-5"/>
          <w:w w:val="5"/>
          <w:position w:val="42"/>
        </w:rPr>
        <w:t>%</w:t>
      </w:r>
      <w:r>
        <w:rPr>
          <w:rFonts w:ascii="宋体"/>
          <w:spacing w:val="-5"/>
          <w:w w:val="5"/>
          <w:position w:val="-20"/>
        </w:rPr>
        <w:t>r</w:t>
      </w:r>
      <w:r>
        <w:rPr>
          <w:rFonts w:ascii="宋体"/>
          <w:spacing w:val="-5"/>
          <w:w w:val="5"/>
          <w:position w:val="21"/>
        </w:rPr>
        <w:t>%</w:t>
      </w:r>
      <w:r>
        <w:rPr>
          <w:rFonts w:ascii="宋体"/>
          <w:spacing w:val="1"/>
          <w:w w:val="5"/>
          <w:position w:val="-62"/>
        </w:rPr>
        <w:t>-</w:t>
      </w:r>
      <w:r>
        <w:rPr>
          <w:rFonts w:ascii="宋体"/>
          <w:spacing w:val="-5"/>
          <w:w w:val="5"/>
          <w:position w:val="-41"/>
        </w:rPr>
        <w:t>p</w:t>
      </w:r>
      <w:r>
        <w:rPr>
          <w:rFonts w:ascii="宋体"/>
          <w:spacing w:val="-5"/>
          <w:w w:val="5"/>
          <w:position w:val="-20"/>
        </w:rPr>
        <w:t>p</w:t>
      </w:r>
      <w:r>
        <w:rPr>
          <w:rFonts w:ascii="宋体"/>
          <w:spacing w:val="1"/>
          <w:w w:val="5"/>
        </w:rPr>
        <w:t>p</w:t>
      </w:r>
      <w:r>
        <w:rPr>
          <w:rFonts w:ascii="宋体"/>
          <w:spacing w:val="-5"/>
          <w:w w:val="5"/>
          <w:position w:val="-41"/>
        </w:rPr>
        <w:t>m</w:t>
      </w:r>
      <w:r>
        <w:rPr>
          <w:rFonts w:ascii="宋体"/>
          <w:spacing w:val="-5"/>
          <w:w w:val="5"/>
          <w:position w:val="-20"/>
        </w:rPr>
        <w:t>m</w:t>
      </w:r>
      <w:r>
        <w:rPr>
          <w:rFonts w:ascii="宋体"/>
          <w:w w:val="5"/>
        </w:rPr>
        <w:t>m</w:t>
      </w:r>
      <w:r>
        <w:rPr>
          <w:rFonts w:ascii="宋体"/>
        </w:rPr>
      </w:r>
    </w:p>
    <w:p>
      <w:pPr>
        <w:pStyle w:val="BodyText"/>
        <w:spacing w:line="1488" w:lineRule="atLeast"/>
        <w:ind w:left="383" w:right="0"/>
        <w:jc w:val="left"/>
        <w:rPr>
          <w:rFonts w:ascii="宋体" w:hAnsi="宋体" w:cs="宋体" w:eastAsia="宋体"/>
        </w:rPr>
      </w:pPr>
      <w:r>
        <w:rPr>
          <w:w w:val="15"/>
        </w:rPr>
        <w:br w:type="column"/>
      </w:r>
      <w:r>
        <w:rPr>
          <w:rFonts w:ascii="宋体"/>
          <w:w w:val="15"/>
        </w:rPr>
        <w:t>1</w:t>
      </w:r>
      <w:r>
        <w:rPr>
          <w:rFonts w:ascii="宋体"/>
          <w:spacing w:val="-13"/>
          <w:w w:val="15"/>
          <w:position w:val="-62"/>
        </w:rPr>
        <w:t>2</w:t>
      </w:r>
      <w:r>
        <w:rPr>
          <w:rFonts w:ascii="宋体"/>
          <w:spacing w:val="-13"/>
          <w:w w:val="15"/>
          <w:position w:val="-41"/>
        </w:rPr>
        <w:t>2</w:t>
      </w:r>
      <w:r>
        <w:rPr>
          <w:rFonts w:ascii="宋体"/>
          <w:spacing w:val="-13"/>
          <w:w w:val="15"/>
          <w:position w:val="21"/>
        </w:rPr>
        <w:t>9</w:t>
      </w:r>
      <w:r>
        <w:rPr>
          <w:rFonts w:ascii="宋体"/>
          <w:spacing w:val="-13"/>
          <w:w w:val="15"/>
          <w:position w:val="-20"/>
        </w:rPr>
        <w:t>2</w:t>
      </w:r>
      <w:r>
        <w:rPr>
          <w:rFonts w:ascii="宋体"/>
          <w:spacing w:val="-13"/>
          <w:w w:val="15"/>
          <w:position w:val="-83"/>
        </w:rPr>
        <w:t>1</w:t>
      </w:r>
      <w:r>
        <w:rPr>
          <w:rFonts w:ascii="宋体"/>
          <w:w w:val="15"/>
        </w:rPr>
        <w:t>0</w:t>
      </w:r>
      <w:r>
        <w:rPr>
          <w:rFonts w:ascii="宋体"/>
          <w:spacing w:val="-13"/>
          <w:w w:val="15"/>
          <w:position w:val="21"/>
        </w:rPr>
        <w:t>9</w:t>
      </w:r>
      <w:r>
        <w:rPr>
          <w:rFonts w:ascii="宋体"/>
          <w:spacing w:val="-13"/>
          <w:w w:val="15"/>
          <w:position w:val="-41"/>
        </w:rPr>
        <w:t>2</w:t>
      </w:r>
      <w:r>
        <w:rPr>
          <w:rFonts w:ascii="宋体"/>
          <w:spacing w:val="-13"/>
          <w:w w:val="15"/>
          <w:position w:val="-20"/>
        </w:rPr>
        <w:t>1</w:t>
      </w:r>
      <w:r>
        <w:rPr>
          <w:rFonts w:ascii="宋体"/>
          <w:spacing w:val="-13"/>
          <w:w w:val="15"/>
          <w:position w:val="-62"/>
        </w:rPr>
        <w:t>2</w:t>
      </w:r>
      <w:r>
        <w:rPr>
          <w:rFonts w:ascii="宋体"/>
          <w:spacing w:val="-13"/>
          <w:w w:val="15"/>
          <w:position w:val="-83"/>
        </w:rPr>
        <w:t>.</w:t>
      </w:r>
      <w:r>
        <w:rPr>
          <w:rFonts w:ascii="宋体"/>
          <w:w w:val="15"/>
        </w:rPr>
        <w:t>2</w:t>
      </w:r>
      <w:r>
        <w:rPr>
          <w:rFonts w:ascii="宋体"/>
          <w:spacing w:val="-13"/>
          <w:w w:val="15"/>
          <w:position w:val="-41"/>
        </w:rPr>
        <w:t>0</w:t>
      </w:r>
      <w:r>
        <w:rPr>
          <w:rFonts w:ascii="宋体"/>
          <w:spacing w:val="-13"/>
          <w:w w:val="15"/>
          <w:position w:val="21"/>
        </w:rPr>
        <w:t>.</w:t>
      </w:r>
      <w:r>
        <w:rPr>
          <w:rFonts w:ascii="宋体"/>
          <w:spacing w:val="-13"/>
          <w:w w:val="15"/>
          <w:position w:val="-20"/>
        </w:rPr>
        <w:t>9</w:t>
      </w:r>
      <w:r>
        <w:rPr>
          <w:rFonts w:ascii="宋体"/>
          <w:spacing w:val="-13"/>
          <w:w w:val="15"/>
          <w:position w:val="-62"/>
        </w:rPr>
        <w:t>0</w:t>
      </w:r>
      <w:r>
        <w:rPr>
          <w:rFonts w:ascii="宋体"/>
          <w:spacing w:val="-13"/>
          <w:w w:val="15"/>
          <w:position w:val="-83"/>
        </w:rPr>
        <w:t>2</w:t>
      </w:r>
      <w:r>
        <w:rPr>
          <w:rFonts w:ascii="宋体"/>
          <w:w w:val="15"/>
        </w:rPr>
        <w:t>.</w:t>
      </w:r>
      <w:r>
        <w:rPr>
          <w:rFonts w:ascii="宋体"/>
          <w:spacing w:val="-13"/>
          <w:w w:val="15"/>
          <w:position w:val="21"/>
        </w:rPr>
        <w:t>6</w:t>
      </w:r>
      <w:r>
        <w:rPr>
          <w:rFonts w:ascii="宋体"/>
          <w:spacing w:val="-13"/>
          <w:w w:val="15"/>
          <w:position w:val="-41"/>
        </w:rPr>
        <w:t>0</w:t>
      </w:r>
      <w:r>
        <w:rPr>
          <w:rFonts w:ascii="宋体"/>
          <w:spacing w:val="-13"/>
          <w:w w:val="15"/>
          <w:position w:val="-20"/>
        </w:rPr>
        <w:t>5</w:t>
      </w:r>
      <w:r>
        <w:rPr>
          <w:rFonts w:ascii="宋体"/>
          <w:spacing w:val="-13"/>
          <w:w w:val="15"/>
          <w:position w:val="-62"/>
        </w:rPr>
        <w:t>5</w:t>
      </w:r>
      <w:r>
        <w:rPr>
          <w:rFonts w:ascii="宋体"/>
          <w:spacing w:val="-13"/>
          <w:w w:val="15"/>
          <w:position w:val="-83"/>
        </w:rPr>
        <w:t>8</w:t>
      </w:r>
      <w:r>
        <w:rPr>
          <w:rFonts w:ascii="宋体"/>
          <w:w w:val="15"/>
        </w:rPr>
        <w:t>0</w:t>
      </w:r>
      <w:r>
        <w:rPr>
          <w:rFonts w:ascii="宋体"/>
        </w:rPr>
      </w:r>
    </w:p>
    <w:p>
      <w:pPr>
        <w:spacing w:after="0" w:line="1488" w:lineRule="atLeas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  <w:cols w:num="4" w:equalWidth="0">
            <w:col w:w="1416" w:space="771"/>
            <w:col w:w="2841" w:space="1258"/>
            <w:col w:w="655" w:space="257"/>
            <w:col w:w="2942"/>
          </w:cols>
        </w:sectPr>
      </w:pPr>
    </w:p>
    <w:p>
      <w:pPr>
        <w:pStyle w:val="BodyText"/>
        <w:spacing w:line="1490" w:lineRule="atLeast"/>
        <w:ind w:left="383" w:right="0"/>
        <w:jc w:val="left"/>
        <w:rPr>
          <w:rFonts w:ascii="宋体" w:hAnsi="宋体" w:cs="宋体" w:eastAsia="宋体"/>
        </w:rPr>
      </w:pPr>
      <w:r>
        <w:rPr/>
        <w:pict>
          <v:shape style="position:absolute;margin-left:170.039932pt;margin-top:166.566589pt;width:154.950pt;height:161.7pt;mso-position-horizontal-relative:page;mso-position-vertical-relative:paragraph;z-index:-57808" type="#_x0000_t202" filled="false" stroked="false">
            <v:textbox inset="0,0,0,0">
              <w:txbxContent>
                <w:p>
                  <w:pPr>
                    <w:pStyle w:val="BodyText"/>
                    <w:spacing w:line="3234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w w:val="5"/>
                      <w:position w:val="63"/>
                    </w:rPr>
                    <w:t>:  </w:t>
                  </w:r>
                  <w:r>
                    <w:rPr>
                      <w:rFonts w:ascii="宋体"/>
                      <w:spacing w:val="52"/>
                      <w:w w:val="5"/>
                      <w:position w:val="63"/>
                    </w:rPr>
                    <w:t> </w:t>
                  </w:r>
                  <w:r>
                    <w:rPr>
                      <w:rFonts w:ascii="宋体"/>
                      <w:spacing w:val="52"/>
                      <w:w w:val="5"/>
                    </w:rPr>
                  </w:r>
                  <w:r>
                    <w:rPr>
                      <w:rFonts w:ascii="宋体"/>
                      <w:spacing w:val="52"/>
                      <w:w w:val="5"/>
                      <w:position w:val="42"/>
                    </w:rPr>
                  </w:r>
                  <w:r>
                    <w:rPr>
                      <w:rFonts w:ascii="宋体"/>
                      <w:spacing w:val="52"/>
                      <w:w w:val="5"/>
                      <w:position w:val="63"/>
                    </w:rPr>
                  </w:r>
                  <w:r>
                    <w:rPr>
                      <w:rFonts w:ascii="宋体"/>
                      <w:spacing w:val="52"/>
                      <w:w w:val="5"/>
                      <w:position w:val="84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C</w:t>
                  </w:r>
                  <w:r>
                    <w:rPr>
                      <w:rFonts w:ascii="宋体"/>
                      <w:spacing w:val="-5"/>
                      <w:w w:val="5"/>
                    </w:rPr>
                    <w:t>H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A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T</w:t>
                  </w:r>
                  <w:r>
                    <w:rPr>
                      <w:rFonts w:ascii="宋体"/>
                      <w:w w:val="5"/>
                      <w:position w:val="21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O</w:t>
                  </w:r>
                  <w:r>
                    <w:rPr>
                      <w:rFonts w:ascii="宋体"/>
                      <w:spacing w:val="-5"/>
                      <w:w w:val="5"/>
                    </w:rPr>
                    <w:t>i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o</w:t>
                  </w:r>
                  <w:r>
                    <w:rPr>
                      <w:rFonts w:ascii="宋体"/>
                      <w:w w:val="5"/>
                      <w:position w:val="63"/>
                    </w:rPr>
                    <w:t>M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O</w:t>
                  </w:r>
                  <w:r>
                    <w:rPr>
                      <w:rFonts w:ascii="宋体"/>
                      <w:spacing w:val="-5"/>
                      <w:w w:val="5"/>
                    </w:rPr>
                    <w:t>g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B</w:t>
                  </w:r>
                  <w:r>
                    <w:rPr>
                      <w:rFonts w:ascii="宋体"/>
                      <w:w w:val="5"/>
                      <w:position w:val="84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L</w:t>
                  </w:r>
                  <w:r>
                    <w:rPr>
                      <w:rFonts w:ascii="宋体"/>
                      <w:spacing w:val="-5"/>
                      <w:w w:val="5"/>
                    </w:rPr>
                    <w:t>h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q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I</w:t>
                  </w:r>
                  <w:r>
                    <w:rPr>
                      <w:rFonts w:ascii="宋体"/>
                      <w:w w:val="5"/>
                      <w:position w:val="63"/>
                    </w:rPr>
                    <w:t>  </w:t>
                  </w:r>
                  <w:r>
                    <w:rPr>
                      <w:rFonts w:ascii="宋体"/>
                      <w:spacing w:val="53"/>
                      <w:w w:val="5"/>
                      <w:position w:val="63"/>
                    </w:rPr>
                    <w:t> </w:t>
                  </w:r>
                  <w:r>
                    <w:rPr>
                      <w:rFonts w:ascii="宋体"/>
                      <w:spacing w:val="53"/>
                      <w:w w:val="5"/>
                      <w:position w:val="21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A</w:t>
                  </w:r>
                  <w:r>
                    <w:rPr>
                      <w:rFonts w:ascii="宋体"/>
                      <w:spacing w:val="-5"/>
                      <w:w w:val="5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u</w:t>
                  </w:r>
                  <w:r>
                    <w:rPr>
                      <w:rFonts w:ascii="宋体"/>
                      <w:w w:val="5"/>
                      <w:position w:val="63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N</w:t>
                  </w:r>
                  <w:r>
                    <w:rPr>
                      <w:rFonts w:ascii="宋体"/>
                      <w:spacing w:val="-5"/>
                      <w:w w:val="5"/>
                    </w:rPr>
                    <w:t>P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e</w:t>
                  </w:r>
                  <w:r>
                    <w:rPr>
                      <w:rFonts w:ascii="宋体"/>
                      <w:w w:val="5"/>
                      <w:position w:val="63"/>
                    </w:rPr>
                    <w:t>N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</w:r>
                  <w:r>
                    <w:rPr>
                      <w:rFonts w:ascii="宋体"/>
                      <w:w w:val="5"/>
                      <w:position w:val="63"/>
                    </w:rPr>
                    <w:t>T</w:t>
                  </w:r>
                  <w:r>
                    <w:rPr>
                      <w:rFonts w:ascii="宋体"/>
                      <w:w w:val="5"/>
                      <w:position w:val="42"/>
                    </w:rPr>
                  </w:r>
                  <w:r>
                    <w:rPr>
                      <w:rFonts w:ascii="宋体"/>
                      <w:spacing w:val="-5"/>
                      <w:w w:val="5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D</w:t>
                  </w:r>
                  <w:r>
                    <w:rPr>
                      <w:rFonts w:ascii="宋体"/>
                      <w:w w:val="5"/>
                      <w:position w:val="84"/>
                    </w:rPr>
                    <w:t>  </w:t>
                  </w:r>
                  <w:r>
                    <w:rPr>
                      <w:rFonts w:ascii="宋体"/>
                      <w:spacing w:val="53"/>
                      <w:w w:val="5"/>
                      <w:position w:val="84"/>
                    </w:rPr>
                    <w:t> </w:t>
                  </w:r>
                  <w:r>
                    <w:rPr>
                      <w:rFonts w:ascii="宋体"/>
                      <w:spacing w:val="53"/>
                      <w:w w:val="5"/>
                      <w:position w:val="63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</w:rPr>
                    <w:t>s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A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e</w:t>
                  </w:r>
                  <w:r>
                    <w:rPr>
                      <w:rFonts w:ascii="宋体"/>
                      <w:w w:val="5"/>
                      <w:position w:val="21"/>
                    </w:rPr>
                    <w:t>H</w:t>
                  </w:r>
                  <w:r>
                    <w:rPr>
                      <w:rFonts w:ascii="宋体"/>
                      <w:spacing w:val="-5"/>
                      <w:w w:val="5"/>
                    </w:rPr>
                    <w:t>s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v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I</w:t>
                  </w:r>
                  <w:r>
                    <w:rPr>
                      <w:rFonts w:ascii="宋体"/>
                      <w:w w:val="5"/>
                      <w:position w:val="21"/>
                    </w:rPr>
                    <w:t>P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M</w:t>
                  </w:r>
                  <w:r>
                    <w:rPr>
                      <w:rFonts w:ascii="宋体"/>
                      <w:spacing w:val="-5"/>
                      <w:w w:val="5"/>
                    </w:rPr>
                    <w:t>.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i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R</w:t>
                  </w:r>
                  <w:r>
                    <w:rPr>
                      <w:rFonts w:ascii="宋体"/>
                      <w:w w:val="5"/>
                      <w:position w:val="21"/>
                    </w:rPr>
                    <w:t>C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P</w:t>
                  </w:r>
                  <w:r>
                    <w:rPr>
                      <w:rFonts w:ascii="宋体"/>
                      <w:spacing w:val="-5"/>
                      <w:w w:val="5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</w:r>
                  <w:r>
                    <w:rPr>
                      <w:rFonts w:ascii="宋体"/>
                      <w:w w:val="5"/>
                      <w:position w:val="84"/>
                    </w:rPr>
                    <w:t>a</w:t>
                  </w:r>
                  <w:r>
                    <w:rPr>
                      <w:rFonts w:ascii="宋体"/>
                      <w:spacing w:val="-5"/>
                      <w:w w:val="5"/>
                    </w:rPr>
                    <w:t>C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P</w:t>
                  </w:r>
                  <w:r>
                    <w:rPr>
                      <w:rFonts w:ascii="宋体"/>
                      <w:w w:val="5"/>
                      <w:position w:val="63"/>
                    </w:rPr>
                    <w:t>  </w:t>
                  </w:r>
                  <w:r>
                    <w:rPr>
                      <w:rFonts w:ascii="宋体"/>
                      <w:spacing w:val="53"/>
                      <w:w w:val="5"/>
                      <w:position w:val="63"/>
                    </w:rPr>
                    <w:t> </w:t>
                  </w:r>
                  <w:r>
                    <w:rPr>
                      <w:rFonts w:ascii="宋体"/>
                      <w:spacing w:val="53"/>
                      <w:w w:val="5"/>
                      <w:position w:val="21"/>
                    </w:rPr>
                  </w:r>
                  <w:r>
                    <w:rPr>
                      <w:rFonts w:ascii="宋体"/>
                      <w:spacing w:val="-5"/>
                      <w:w w:val="5"/>
                    </w:rPr>
                    <w:t>o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F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i</w:t>
                  </w:r>
                  <w:r>
                    <w:rPr>
                      <w:rFonts w:ascii="宋体"/>
                      <w:w w:val="5"/>
                      <w:position w:val="63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</w:rPr>
                    <w:t>m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o</w:t>
                  </w:r>
                  <w:r>
                    <w:rPr>
                      <w:rFonts w:ascii="宋体"/>
                      <w:w w:val="5"/>
                      <w:position w:val="63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</w:rPr>
                    <w:t>m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n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S</w:t>
                  </w:r>
                  <w:r>
                    <w:rPr>
                      <w:rFonts w:ascii="宋体"/>
                      <w:w w:val="5"/>
                      <w:position w:val="21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</w:rPr>
                    <w:t>o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S</w:t>
                  </w:r>
                  <w:r>
                    <w:rPr>
                      <w:rFonts w:ascii="宋体"/>
                      <w:w w:val="5"/>
                      <w:position w:val="21"/>
                    </w:rPr>
                    <w:t>l</w:t>
                  </w:r>
                  <w:r>
                    <w:rPr>
                      <w:rFonts w:ascii="宋体"/>
                      <w:spacing w:val="-5"/>
                      <w:w w:val="5"/>
                    </w:rPr>
                    <w:t>n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H</w:t>
                  </w:r>
                  <w:r>
                    <w:rPr>
                      <w:rFonts w:ascii="宋体"/>
                      <w:w w:val="5"/>
                      <w:position w:val="63"/>
                    </w:rPr>
                    <w:t>U</w:t>
                  </w:r>
                  <w:r>
                    <w:rPr>
                      <w:rFonts w:ascii="宋体"/>
                      <w:w w:val="5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i</w:t>
                  </w:r>
                  <w:r>
                    <w:rPr>
                      <w:rFonts w:ascii="宋体"/>
                      <w:w w:val="5"/>
                      <w:position w:val="63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E</w:t>
                  </w:r>
                  <w:r>
                    <w:rPr>
                      <w:rFonts w:ascii="宋体"/>
                      <w:w w:val="5"/>
                      <w:position w:val="84"/>
                    </w:rPr>
                    <w:t>g</w:t>
                  </w:r>
                  <w:r>
                    <w:rPr>
                      <w:rFonts w:ascii="宋体"/>
                      <w:spacing w:val="-5"/>
                      <w:w w:val="5"/>
                    </w:rPr>
                    <w:t>a</w:t>
                  </w:r>
                  <w:r>
                    <w:rPr>
                      <w:rFonts w:ascii="宋体"/>
                      <w:w w:val="5"/>
                      <w:position w:val="84"/>
                    </w:rPr>
                    <w:t>h</w:t>
                  </w:r>
                  <w:r>
                    <w:rPr>
                      <w:rFonts w:ascii="宋体"/>
                      <w:spacing w:val="-5"/>
                      <w:w w:val="5"/>
                    </w:rPr>
                    <w:t>i</w:t>
                  </w:r>
                  <w:r>
                    <w:rPr>
                      <w:rFonts w:ascii="宋体"/>
                      <w:w w:val="5"/>
                      <w:position w:val="21"/>
                    </w:rPr>
                    <w:t>s</w:t>
                  </w:r>
                  <w:r>
                    <w:rPr>
                      <w:rFonts w:ascii="宋体"/>
                      <w:spacing w:val="-5"/>
                      <w:w w:val="5"/>
                    </w:rPr>
                    <w:t>l</w:t>
                  </w:r>
                  <w:r>
                    <w:rPr>
                      <w:rFonts w:ascii="宋体"/>
                      <w:w w:val="5"/>
                      <w:position w:val="21"/>
                    </w:rPr>
                    <w:t>s</w:t>
                  </w:r>
                  <w:r>
                    <w:rPr>
                      <w:rFonts w:ascii="宋体"/>
                      <w:w w:val="5"/>
                    </w:rPr>
                  </w:r>
                  <w:r>
                    <w:rPr>
                      <w:rFonts w:ascii="宋体"/>
                      <w:w w:val="5"/>
                      <w:position w:val="21"/>
                    </w:rPr>
                    <w:t>u</w:t>
                  </w:r>
                  <w:r>
                    <w:rPr>
                      <w:rFonts w:ascii="宋体"/>
                      <w:spacing w:val="-5"/>
                      <w:w w:val="5"/>
                    </w:rPr>
                    <w:t>C</w:t>
                  </w:r>
                  <w:r>
                    <w:rPr>
                      <w:rFonts w:ascii="宋体"/>
                      <w:w w:val="5"/>
                      <w:position w:val="21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</w:rPr>
                    <w:t>m</w:t>
                  </w:r>
                  <w:r>
                    <w:rPr>
                      <w:rFonts w:ascii="宋体"/>
                      <w:w w:val="5"/>
                      <w:position w:val="21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</w:rPr>
                    <w:t>d</w:t>
                  </w:r>
                  <w:r>
                    <w:rPr>
                      <w:rFonts w:ascii="宋体"/>
                      <w:w w:val="5"/>
                    </w:rPr>
                    <w:t>  </w:t>
                  </w:r>
                  <w:r>
                    <w:rPr>
                      <w:rFonts w:ascii="宋体"/>
                      <w:spacing w:val="59"/>
                      <w:w w:val="5"/>
                    </w:rPr>
                    <w:t> </w:t>
                  </w:r>
                  <w:r>
                    <w:rPr>
                      <w:rFonts w:ascii="宋体"/>
                      <w:spacing w:val="59"/>
                      <w:w w:val="5"/>
                      <w:position w:val="21"/>
                    </w:rPr>
                  </w:r>
                  <w:r>
                    <w:rPr>
                      <w:rFonts w:ascii="宋体"/>
                      <w:spacing w:val="1"/>
                      <w:w w:val="5"/>
                      <w:position w:val="21"/>
                    </w:rPr>
                    <w:t>erro</w:t>
                  </w:r>
                  <w:r>
                    <w:rPr>
                      <w:rFonts w:ascii="宋体"/>
                      <w:w w:val="5"/>
                      <w:position w:val="21"/>
                    </w:rPr>
                    <w:t>r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0.43985pt;margin-top:177.006592pt;width:13.6pt;height:151.25pt;mso-position-horizontal-relative:page;mso-position-vertical-relative:paragraph;z-index:-57784" type="#_x0000_t202" filled="false" stroked="false">
            <v:textbox inset="0,0,0,0">
              <w:txbxContent>
                <w:p>
                  <w:pPr>
                    <w:pStyle w:val="BodyText"/>
                    <w:spacing w:line="3025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spacing w:val="1"/>
                      <w:w w:val="5"/>
                      <w:position w:val="-20"/>
                    </w:rPr>
                    <w:t>-</w:t>
                  </w:r>
                  <w:r>
                    <w:rPr>
                      <w:rFonts w:ascii="宋体"/>
                      <w:spacing w:val="1"/>
                      <w:w w:val="5"/>
                    </w:rPr>
                    <w:t>a</w:t>
                  </w:r>
                  <w:r>
                    <w:rPr>
                      <w:rFonts w:ascii="宋体"/>
                      <w:spacing w:val="-5"/>
                      <w:w w:val="5"/>
                    </w:rPr>
                    <w:t>r</w:t>
                  </w:r>
                  <w:r>
                    <w:rPr>
                      <w:rFonts w:ascii="宋体"/>
                      <w:w w:val="5"/>
                      <w:position w:val="42"/>
                    </w:rPr>
                    <w:t>a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479935pt;margin-top:344.166534pt;width:122.9pt;height:172.15pt;mso-position-horizontal-relative:page;mso-position-vertical-relative:paragraph;z-index:-57712" type="#_x0000_t202" filled="false" stroked="false">
            <v:textbox inset="0,0,0,0">
              <w:txbxContent>
                <w:p>
                  <w:pPr>
                    <w:pStyle w:val="BodyText"/>
                    <w:spacing w:line="3443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O</w:t>
                  </w:r>
                  <w:r>
                    <w:rPr>
                      <w:rFonts w:ascii="宋体"/>
                      <w:w w:val="5"/>
                    </w:rPr>
                    <w:t>C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x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i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o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r</w:t>
                  </w:r>
                  <w:r>
                    <w:rPr>
                      <w:rFonts w:ascii="宋体"/>
                      <w:w w:val="5"/>
                    </w:rPr>
                    <w:t>o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l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h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o</w:t>
                  </w:r>
                  <w:r>
                    <w:rPr>
                      <w:rFonts w:ascii="宋体"/>
                      <w:w w:val="5"/>
                    </w:rPr>
                    <w:t>o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l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a</w:t>
                  </w:r>
                  <w:r>
                    <w:rPr>
                      <w:rFonts w:ascii="宋体"/>
                      <w:w w:val="5"/>
                    </w:rPr>
                    <w:t>l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i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u</w:t>
                  </w:r>
                  <w:r>
                    <w:rPr>
                      <w:rFonts w:ascii="宋体"/>
                      <w:w w:val="5"/>
                    </w:rPr>
                    <w:t>i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n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s</w:t>
                  </w:r>
                  <w:r>
                    <w:rPr>
                      <w:rFonts w:ascii="宋体"/>
                      <w:w w:val="5"/>
                    </w:rPr>
                    <w:t>n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g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m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t</w:t>
                  </w:r>
                  <w:r>
                    <w:rPr>
                      <w:rFonts w:ascii="宋体"/>
                      <w:w w:val="5"/>
                    </w:rPr>
                    <w:t>g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p</w:t>
                  </w:r>
                  <w:r>
                    <w:rPr>
                      <w:rFonts w:ascii="宋体"/>
                      <w:w w:val="5"/>
                      <w:position w:val="42"/>
                    </w:rPr>
                    <w:t>   </w:t>
                  </w:r>
                  <w:r>
                    <w:rPr>
                      <w:rFonts w:ascii="宋体"/>
                      <w:spacing w:val="50"/>
                      <w:w w:val="5"/>
                      <w:position w:val="42"/>
                    </w:rPr>
                    <w:t> </w:t>
                  </w:r>
                  <w:r>
                    <w:rPr>
                      <w:rFonts w:ascii="宋体"/>
                      <w:spacing w:val="50"/>
                      <w:w w:val="5"/>
                      <w:position w:val="63"/>
                    </w:rPr>
                  </w:r>
                  <w:r>
                    <w:rPr>
                      <w:rFonts w:ascii="宋体"/>
                      <w:spacing w:val="50"/>
                      <w:w w:val="5"/>
                      <w:position w:val="21"/>
                    </w:rPr>
                  </w:r>
                  <w:r>
                    <w:rPr>
                      <w:rFonts w:ascii="宋体"/>
                      <w:spacing w:val="50"/>
                      <w:w w:val="5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W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t</w:t>
                  </w:r>
                  <w:r>
                    <w:rPr>
                      <w:rFonts w:ascii="宋体"/>
                      <w:w w:val="5"/>
                    </w:rPr>
                    <w:t>W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a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e</w:t>
                  </w:r>
                  <w:r>
                    <w:rPr>
                      <w:rFonts w:ascii="宋体"/>
                      <w:w w:val="5"/>
                    </w:rPr>
                    <w:t>a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m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a</w:t>
                  </w:r>
                  <w:r>
                    <w:rPr>
                      <w:rFonts w:ascii="宋体"/>
                      <w:w w:val="5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p</w:t>
                  </w:r>
                  <w:r>
                    <w:rPr>
                      <w:rFonts w:ascii="宋体"/>
                      <w:w w:val="5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u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k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e</w:t>
                  </w:r>
                  <w:r>
                    <w:rPr>
                      <w:rFonts w:ascii="宋体"/>
                      <w:w w:val="5"/>
                    </w:rPr>
                    <w:t>r</w:t>
                  </w:r>
                  <w:r>
                    <w:rPr>
                      <w:rFonts w:ascii="宋体"/>
                      <w:w w:val="5"/>
                      <w:position w:val="21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r</w:t>
                  </w:r>
                  <w:r>
                    <w:rPr>
                      <w:rFonts w:ascii="宋体"/>
                      <w:w w:val="5"/>
                      <w:position w:val="42"/>
                    </w:rPr>
                    <w:t>   </w:t>
                  </w:r>
                  <w:r>
                    <w:rPr>
                      <w:rFonts w:ascii="宋体"/>
                      <w:spacing w:val="51"/>
                      <w:w w:val="5"/>
                      <w:position w:val="42"/>
                    </w:rPr>
                    <w:t> </w:t>
                  </w:r>
                  <w:r>
                    <w:rPr>
                      <w:rFonts w:ascii="宋体"/>
                      <w:spacing w:val="51"/>
                      <w:w w:val="5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a</w:t>
                  </w:r>
                  <w:r>
                    <w:rPr>
                      <w:rFonts w:ascii="宋体"/>
                      <w:spacing w:val="-5"/>
                      <w:w w:val="5"/>
                      <w:position w:val="42"/>
                    </w:rPr>
                    <w:t>e</w:t>
                  </w:r>
                  <w:r>
                    <w:rPr>
                      <w:rFonts w:ascii="宋体"/>
                      <w:w w:val="5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t</w:t>
                  </w:r>
                  <w:r>
                    <w:rPr>
                      <w:rFonts w:ascii="宋体"/>
                      <w:w w:val="5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u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w</w:t>
                  </w:r>
                  <w:r>
                    <w:rPr>
                      <w:rFonts w:ascii="宋体"/>
                      <w:w w:val="5"/>
                    </w:rPr>
                    <w:t>m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r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a</w:t>
                  </w:r>
                  <w:r>
                    <w:rPr>
                      <w:rFonts w:ascii="宋体"/>
                      <w:w w:val="5"/>
                    </w:rPr>
                    <w:t>p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  <w:position w:val="63"/>
                    </w:rPr>
                    <w:t>e</w:t>
                  </w:r>
                  <w:r>
                    <w:rPr>
                      <w:rFonts w:ascii="宋体"/>
                      <w:w w:val="5"/>
                      <w:position w:val="63"/>
                    </w:rPr>
                    <w:t>   </w:t>
                  </w:r>
                  <w:r>
                    <w:rPr>
                      <w:rFonts w:ascii="宋体"/>
                      <w:spacing w:val="51"/>
                      <w:w w:val="5"/>
                      <w:position w:val="63"/>
                    </w:rPr>
                    <w:t> </w:t>
                  </w:r>
                  <w:r>
                    <w:rPr>
                      <w:rFonts w:ascii="宋体"/>
                      <w:spacing w:val="51"/>
                      <w:w w:val="5"/>
                    </w:rPr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I</w:t>
                  </w:r>
                  <w:r>
                    <w:rPr>
                      <w:rFonts w:ascii="宋体"/>
                      <w:w w:val="5"/>
                    </w:rPr>
                    <w:t>O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r</w:t>
                  </w:r>
                  <w:r>
                    <w:rPr>
                      <w:rFonts w:ascii="宋体"/>
                      <w:w w:val="5"/>
                    </w:rPr>
                    <w:t>u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o</w:t>
                  </w:r>
                  <w:r>
                    <w:rPr>
                      <w:rFonts w:ascii="宋体"/>
                      <w:w w:val="5"/>
                    </w:rPr>
                    <w:t>t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u</w:t>
                  </w:r>
                  <w:r>
                    <w:rPr>
                      <w:rFonts w:ascii="宋体"/>
                      <w:w w:val="5"/>
                      <w:position w:val="104"/>
                    </w:rPr>
                    <w:t>n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t</w:t>
                  </w:r>
                  <w:r>
                    <w:rPr>
                      <w:rFonts w:ascii="宋体"/>
                      <w:w w:val="5"/>
                      <w:position w:val="104"/>
                    </w:rPr>
                    <w:t>l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l</w:t>
                  </w:r>
                  <w:r>
                    <w:rPr>
                      <w:rFonts w:ascii="宋体"/>
                      <w:w w:val="5"/>
                      <w:position w:val="104"/>
                    </w:rPr>
                    <w:t>e</w:t>
                  </w:r>
                  <w:r>
                    <w:rPr>
                      <w:rFonts w:ascii="宋体"/>
                      <w:spacing w:val="-5"/>
                      <w:w w:val="5"/>
                      <w:position w:val="84"/>
                    </w:rPr>
                    <w:t>e</w:t>
                  </w:r>
                  <w:r>
                    <w:rPr>
                      <w:rFonts w:ascii="宋体"/>
                      <w:w w:val="5"/>
                      <w:position w:val="104"/>
                    </w:rPr>
                    <w:t>t</w:t>
                  </w:r>
                  <w:r>
                    <w:rPr>
                      <w:rFonts w:ascii="宋体"/>
                      <w:w w:val="5"/>
                      <w:position w:val="84"/>
                    </w:rPr>
                    <w:t>t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479828pt;margin-top:385.926514pt;width:13.8pt;height:130.4pt;mso-position-horizontal-relative:page;mso-position-vertical-relative:paragraph;z-index:-57688" type="#_x0000_t202" filled="false" stroked="false">
            <v:textbox inset="0,0,0,0">
              <w:txbxContent>
                <w:p>
                  <w:pPr>
                    <w:pStyle w:val="BodyText"/>
                    <w:spacing w:line="2607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spacing w:val="1"/>
                      <w:w w:val="5"/>
                    </w:rPr>
                    <w:t>.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2</w:t>
                  </w:r>
                  <w:r>
                    <w:rPr>
                      <w:rFonts w:ascii="宋体"/>
                      <w:spacing w:val="1"/>
                      <w:w w:val="5"/>
                    </w:rPr>
                    <w:t>6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4</w:t>
                  </w:r>
                  <w:r>
                    <w:rPr>
                      <w:rFonts w:ascii="宋体"/>
                      <w:spacing w:val="1"/>
                      <w:w w:val="5"/>
                    </w:rPr>
                    <w:t>6</w:t>
                  </w:r>
                  <w:r>
                    <w:rPr>
                      <w:rFonts w:ascii="宋体"/>
                      <w:spacing w:val="-5"/>
                      <w:w w:val="5"/>
                      <w:position w:val="21"/>
                    </w:rPr>
                    <w:t>6</w:t>
                  </w:r>
                  <w:r>
                    <w:rPr>
                      <w:rFonts w:ascii="宋体"/>
                      <w:spacing w:val="-5"/>
                      <w:w w:val="5"/>
                    </w:rPr>
                    <w:t>3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</w:rPr>
        <w:t>P</w:t>
      </w:r>
      <w:r>
        <w:rPr>
          <w:spacing w:val="-5"/>
          <w:w w:val="5"/>
          <w:position w:val="-19"/>
        </w:rPr>
        <w:t>P</w:t>
      </w:r>
      <w:r>
        <w:rPr>
          <w:spacing w:val="-5"/>
          <w:w w:val="5"/>
          <w:position w:val="42"/>
        </w:rPr>
        <w:t>P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</w:rPr>
        <w:t>P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  <w:position w:val="-20"/>
        </w:rPr>
        <w:t>P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42"/>
        </w:rPr>
        <w:t>P</w:t>
      </w:r>
      <w:r>
        <w:rPr>
          <w:spacing w:val="-5"/>
          <w:w w:val="5"/>
        </w:rPr>
        <w:t>P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</w:rPr>
        <w:t>P</w:t>
      </w:r>
      <w:r>
        <w:rPr>
          <w:spacing w:val="-5"/>
          <w:w w:val="5"/>
          <w:position w:val="-19"/>
        </w:rPr>
        <w:t>P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42"/>
        </w:rPr>
        <w:t>P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84"/>
        </w:rPr>
        <w:t>N</w:t>
      </w:r>
      <w:r>
        <w:rPr>
          <w:spacing w:val="-4"/>
          <w:w w:val="5"/>
          <w:position w:val="-20"/>
        </w:rPr>
        <w:t>P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21"/>
        </w:rPr>
        <w:t>1</w:t>
      </w:r>
      <w:r>
        <w:rPr>
          <w:spacing w:val="-5"/>
          <w:w w:val="5"/>
          <w:position w:val="63"/>
        </w:rPr>
        <w:t>1</w:t>
      </w:r>
      <w:r>
        <w:rPr>
          <w:spacing w:val="-5"/>
          <w:w w:val="5"/>
          <w:position w:val="21"/>
        </w:rPr>
        <w:t>1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63"/>
        </w:rPr>
        <w:t>1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63"/>
        </w:rPr>
        <w:t>1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21"/>
        </w:rPr>
        <w:t>1</w:t>
      </w:r>
      <w:r>
        <w:rPr>
          <w:spacing w:val="-5"/>
          <w:w w:val="5"/>
        </w:rPr>
        <w:t>_</w:t>
      </w:r>
      <w:r>
        <w:rPr>
          <w:spacing w:val="-4"/>
          <w:w w:val="5"/>
          <w:position w:val="42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19"/>
        </w:rPr>
        <w:t>O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  <w:position w:val="84"/>
        </w:rPr>
        <w:t>S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84"/>
        </w:rPr>
        <w:t>S</w:t>
      </w:r>
      <w:r>
        <w:rPr>
          <w:spacing w:val="-5"/>
          <w:w w:val="5"/>
          <w:position w:val="-20"/>
        </w:rPr>
        <w:t>O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</w:rPr>
        <w:t>O</w:t>
      </w:r>
      <w:r>
        <w:rPr>
          <w:spacing w:val="-5"/>
          <w:w w:val="5"/>
          <w:position w:val="42"/>
        </w:rPr>
        <w:t>I</w:t>
      </w:r>
      <w:r>
        <w:rPr>
          <w:spacing w:val="-5"/>
          <w:w w:val="5"/>
        </w:rPr>
        <w:t>O</w:t>
      </w:r>
      <w:r>
        <w:rPr>
          <w:spacing w:val="-5"/>
          <w:w w:val="5"/>
          <w:position w:val="42"/>
        </w:rPr>
        <w:t>I</w:t>
      </w:r>
      <w:r>
        <w:rPr>
          <w:spacing w:val="-5"/>
          <w:w w:val="5"/>
          <w:position w:val="84"/>
        </w:rPr>
        <w:t>S</w:t>
      </w:r>
      <w:r>
        <w:rPr>
          <w:spacing w:val="-5"/>
          <w:w w:val="5"/>
          <w:position w:val="-20"/>
        </w:rPr>
        <w:t>O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  <w:position w:val="-19"/>
        </w:rPr>
        <w:t>O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  <w:position w:val="84"/>
        </w:rPr>
        <w:t>S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</w:rPr>
        <w:t>O</w:t>
      </w:r>
      <w:r>
        <w:rPr>
          <w:spacing w:val="-4"/>
          <w:w w:val="5"/>
          <w:position w:val="42"/>
        </w:rPr>
        <w:t>I</w:t>
      </w:r>
      <w:r>
        <w:rPr>
          <w:spacing w:val="-5"/>
          <w:w w:val="5"/>
          <w:position w:val="84"/>
        </w:rPr>
        <w:t>T</w:t>
      </w:r>
      <w:r>
        <w:rPr>
          <w:spacing w:val="-5"/>
          <w:w w:val="5"/>
          <w:position w:val="21"/>
        </w:rPr>
        <w:t>M</w:t>
      </w:r>
      <w:r>
        <w:rPr>
          <w:spacing w:val="-5"/>
          <w:w w:val="5"/>
          <w:position w:val="84"/>
        </w:rPr>
        <w:t>T</w:t>
      </w:r>
      <w:r>
        <w:rPr>
          <w:spacing w:val="-5"/>
          <w:w w:val="5"/>
          <w:position w:val="-19"/>
        </w:rPr>
        <w:t>I</w:t>
      </w:r>
      <w:r>
        <w:rPr>
          <w:spacing w:val="-5"/>
          <w:w w:val="5"/>
          <w:position w:val="63"/>
        </w:rPr>
        <w:t>M</w:t>
      </w:r>
      <w:r>
        <w:rPr>
          <w:spacing w:val="-5"/>
          <w:w w:val="5"/>
          <w:position w:val="21"/>
        </w:rPr>
        <w:t>M</w:t>
      </w:r>
      <w:r>
        <w:rPr>
          <w:spacing w:val="-5"/>
          <w:w w:val="5"/>
          <w:position w:val="63"/>
        </w:rPr>
        <w:t>M</w:t>
      </w:r>
      <w:r>
        <w:rPr>
          <w:spacing w:val="-5"/>
          <w:w w:val="5"/>
        </w:rPr>
        <w:t>I</w:t>
      </w:r>
      <w:r>
        <w:rPr>
          <w:spacing w:val="-5"/>
          <w:w w:val="5"/>
          <w:position w:val="42"/>
        </w:rPr>
        <w:t>N</w:t>
      </w:r>
      <w:r>
        <w:rPr>
          <w:spacing w:val="-5"/>
          <w:w w:val="5"/>
        </w:rPr>
        <w:t>I</w:t>
      </w:r>
      <w:r>
        <w:rPr>
          <w:spacing w:val="-5"/>
          <w:w w:val="5"/>
          <w:position w:val="84"/>
        </w:rPr>
        <w:t>T</w:t>
      </w:r>
      <w:r>
        <w:rPr>
          <w:spacing w:val="-5"/>
          <w:w w:val="5"/>
          <w:position w:val="-19"/>
        </w:rPr>
        <w:t>I</w:t>
      </w:r>
      <w:r>
        <w:rPr>
          <w:spacing w:val="-5"/>
          <w:w w:val="5"/>
          <w:position w:val="21"/>
        </w:rPr>
        <w:t>M</w:t>
      </w:r>
      <w:r>
        <w:rPr>
          <w:spacing w:val="-5"/>
          <w:w w:val="5"/>
          <w:position w:val="63"/>
        </w:rPr>
        <w:t>M</w:t>
      </w:r>
      <w:r>
        <w:rPr>
          <w:spacing w:val="-5"/>
          <w:w w:val="5"/>
          <w:position w:val="-20"/>
        </w:rPr>
        <w:t>I</w:t>
      </w:r>
      <w:r>
        <w:rPr>
          <w:spacing w:val="-5"/>
          <w:w w:val="5"/>
          <w:position w:val="84"/>
        </w:rPr>
        <w:t>T</w:t>
      </w:r>
      <w:r>
        <w:rPr>
          <w:spacing w:val="-5"/>
          <w:w w:val="5"/>
          <w:position w:val="63"/>
        </w:rPr>
        <w:t>M</w:t>
      </w:r>
      <w:r>
        <w:rPr>
          <w:spacing w:val="-5"/>
          <w:w w:val="5"/>
          <w:position w:val="21"/>
        </w:rPr>
        <w:t>M</w:t>
      </w:r>
      <w:r>
        <w:rPr>
          <w:spacing w:val="-5"/>
          <w:w w:val="5"/>
        </w:rPr>
        <w:t>I</w:t>
      </w:r>
      <w:r>
        <w:rPr>
          <w:spacing w:val="-5"/>
          <w:w w:val="5"/>
          <w:position w:val="42"/>
        </w:rPr>
        <w:t>N</w:t>
      </w:r>
      <w:r>
        <w:rPr>
          <w:spacing w:val="-4"/>
          <w:w w:val="5"/>
        </w:rPr>
        <w:t>I</w:t>
      </w:r>
      <w:r>
        <w:rPr>
          <w:spacing w:val="-5"/>
          <w:w w:val="5"/>
          <w:position w:val="63"/>
        </w:rPr>
        <w:t>N</w:t>
      </w:r>
      <w:r>
        <w:rPr>
          <w:spacing w:val="-5"/>
          <w:w w:val="5"/>
          <w:position w:val="-19"/>
        </w:rPr>
        <w:t>L</w:t>
      </w:r>
      <w:r>
        <w:rPr>
          <w:spacing w:val="-5"/>
          <w:w w:val="5"/>
          <w:position w:val="21"/>
        </w:rPr>
        <w:t>X</w:t>
      </w:r>
      <w:r>
        <w:rPr>
          <w:spacing w:val="-5"/>
          <w:w w:val="5"/>
          <w:position w:val="84"/>
        </w:rPr>
        <w:t>A</w:t>
      </w:r>
      <w:r>
        <w:rPr>
          <w:spacing w:val="-5"/>
          <w:w w:val="5"/>
          <w:position w:val="63"/>
        </w:rPr>
        <w:t>N</w:t>
      </w:r>
      <w:r>
        <w:rPr>
          <w:spacing w:val="-5"/>
          <w:w w:val="5"/>
          <w:position w:val="21"/>
        </w:rPr>
        <w:t>X</w:t>
      </w:r>
      <w:r>
        <w:rPr>
          <w:spacing w:val="-5"/>
          <w:w w:val="5"/>
          <w:position w:val="84"/>
        </w:rPr>
        <w:t>A</w:t>
      </w:r>
      <w:r>
        <w:rPr>
          <w:spacing w:val="-5"/>
          <w:w w:val="5"/>
          <w:position w:val="42"/>
        </w:rPr>
        <w:t>T</w:t>
      </w:r>
      <w:r>
        <w:rPr>
          <w:spacing w:val="-5"/>
          <w:w w:val="5"/>
        </w:rPr>
        <w:t>L</w:t>
      </w:r>
      <w:r>
        <w:rPr>
          <w:spacing w:val="-5"/>
          <w:w w:val="5"/>
          <w:position w:val="42"/>
        </w:rPr>
        <w:t>T</w:t>
      </w:r>
      <w:r>
        <w:rPr>
          <w:spacing w:val="-5"/>
          <w:w w:val="5"/>
          <w:position w:val="84"/>
        </w:rPr>
        <w:t>A</w:t>
      </w:r>
      <w:r>
        <w:rPr>
          <w:spacing w:val="-5"/>
          <w:w w:val="5"/>
          <w:position w:val="63"/>
        </w:rPr>
        <w:t>N</w:t>
      </w:r>
      <w:r>
        <w:rPr>
          <w:spacing w:val="-5"/>
          <w:w w:val="5"/>
          <w:position w:val="84"/>
        </w:rPr>
        <w:t>A</w:t>
      </w:r>
      <w:r>
        <w:rPr>
          <w:spacing w:val="-5"/>
          <w:w w:val="5"/>
          <w:position w:val="63"/>
        </w:rPr>
        <w:t>N</w:t>
      </w:r>
      <w:r>
        <w:rPr>
          <w:spacing w:val="-5"/>
          <w:w w:val="5"/>
          <w:position w:val="21"/>
        </w:rPr>
        <w:t>X</w:t>
      </w:r>
      <w:r>
        <w:rPr>
          <w:spacing w:val="-5"/>
          <w:w w:val="5"/>
          <w:position w:val="-20"/>
        </w:rPr>
        <w:t>L</w:t>
      </w:r>
      <w:r>
        <w:rPr>
          <w:spacing w:val="-5"/>
          <w:w w:val="5"/>
          <w:position w:val="21"/>
        </w:rPr>
        <w:t>X</w:t>
      </w:r>
      <w:r>
        <w:rPr>
          <w:spacing w:val="-5"/>
          <w:w w:val="5"/>
          <w:position w:val="42"/>
        </w:rPr>
        <w:t>T</w:t>
      </w:r>
      <w:r>
        <w:rPr>
          <w:spacing w:val="-4"/>
          <w:w w:val="5"/>
        </w:rPr>
        <w:t>L</w:t>
      </w:r>
      <w:r>
        <w:rPr>
          <w:spacing w:val="-5"/>
          <w:w w:val="5"/>
          <w:position w:val="84"/>
        </w:rPr>
        <w:t>B</w:t>
      </w:r>
      <w:r>
        <w:rPr>
          <w:spacing w:val="-5"/>
          <w:w w:val="5"/>
          <w:position w:val="42"/>
        </w:rPr>
        <w:t>A</w:t>
      </w:r>
      <w:r>
        <w:rPr>
          <w:spacing w:val="-5"/>
          <w:w w:val="5"/>
        </w:rPr>
        <w:t>_</w:t>
      </w:r>
      <w:r>
        <w:rPr>
          <w:spacing w:val="-5"/>
          <w:w w:val="5"/>
          <w:position w:val="84"/>
        </w:rPr>
        <w:t>B</w:t>
      </w:r>
      <w:r>
        <w:rPr>
          <w:spacing w:val="-5"/>
          <w:w w:val="5"/>
          <w:position w:val="42"/>
        </w:rPr>
        <w:t>A</w:t>
      </w:r>
      <w:r>
        <w:rPr>
          <w:spacing w:val="-5"/>
          <w:w w:val="5"/>
        </w:rPr>
        <w:t>_</w:t>
      </w:r>
      <w:r>
        <w:rPr>
          <w:spacing w:val="-5"/>
          <w:w w:val="5"/>
          <w:position w:val="42"/>
        </w:rPr>
        <w:t>A</w:t>
      </w:r>
      <w:r>
        <w:rPr>
          <w:spacing w:val="-4"/>
          <w:w w:val="5"/>
        </w:rPr>
        <w:t>_</w:t>
      </w:r>
      <w:r>
        <w:rPr>
          <w:spacing w:val="-5"/>
          <w:w w:val="5"/>
          <w:position w:val="84"/>
        </w:rPr>
        <w:t>I</w:t>
      </w:r>
      <w:r>
        <w:rPr>
          <w:spacing w:val="-5"/>
          <w:w w:val="5"/>
        </w:rPr>
        <w:t>C</w:t>
      </w:r>
      <w:r>
        <w:rPr>
          <w:spacing w:val="-5"/>
          <w:w w:val="5"/>
          <w:position w:val="42"/>
        </w:rPr>
        <w:t>K</w:t>
      </w:r>
      <w:r>
        <w:rPr>
          <w:spacing w:val="-5"/>
          <w:w w:val="5"/>
        </w:rPr>
        <w:t>C</w:t>
      </w:r>
      <w:r>
        <w:rPr>
          <w:spacing w:val="-5"/>
          <w:w w:val="5"/>
          <w:position w:val="84"/>
        </w:rPr>
        <w:t>I</w:t>
      </w:r>
      <w:r>
        <w:rPr>
          <w:spacing w:val="-5"/>
          <w:w w:val="5"/>
        </w:rPr>
        <w:t>C</w:t>
      </w:r>
      <w:r>
        <w:rPr>
          <w:spacing w:val="-5"/>
          <w:w w:val="5"/>
          <w:position w:val="42"/>
        </w:rPr>
        <w:t>K</w:t>
      </w:r>
      <w:r>
        <w:rPr>
          <w:spacing w:val="-5"/>
          <w:w w:val="5"/>
        </w:rPr>
        <w:t>C</w:t>
      </w:r>
      <w:r>
        <w:rPr>
          <w:spacing w:val="-4"/>
          <w:w w:val="5"/>
          <w:position w:val="42"/>
        </w:rPr>
        <w:t>K</w:t>
      </w:r>
      <w:r>
        <w:rPr>
          <w:spacing w:val="-5"/>
          <w:w w:val="5"/>
          <w:position w:val="84"/>
        </w:rPr>
        <w:t>L</w:t>
      </w:r>
      <w:r>
        <w:rPr>
          <w:spacing w:val="-5"/>
          <w:w w:val="5"/>
          <w:position w:val="42"/>
        </w:rPr>
        <w:t>E</w:t>
      </w:r>
      <w:r>
        <w:rPr>
          <w:spacing w:val="-5"/>
          <w:w w:val="5"/>
        </w:rPr>
        <w:t>O</w:t>
      </w:r>
      <w:r>
        <w:rPr>
          <w:spacing w:val="-5"/>
          <w:w w:val="5"/>
          <w:position w:val="42"/>
        </w:rPr>
        <w:t>E</w:t>
      </w:r>
      <w:r>
        <w:rPr>
          <w:spacing w:val="-5"/>
          <w:w w:val="5"/>
        </w:rPr>
        <w:t>O</w:t>
      </w:r>
      <w:r>
        <w:rPr>
          <w:spacing w:val="-5"/>
          <w:w w:val="5"/>
          <w:position w:val="84"/>
        </w:rPr>
        <w:t>L</w:t>
      </w:r>
      <w:r>
        <w:rPr>
          <w:spacing w:val="-5"/>
          <w:w w:val="5"/>
          <w:position w:val="42"/>
        </w:rPr>
        <w:t>E</w:t>
      </w:r>
      <w:r>
        <w:rPr>
          <w:spacing w:val="-5"/>
          <w:w w:val="5"/>
          <w:position w:val="105"/>
        </w:rPr>
        <w:t>L</w:t>
      </w:r>
      <w:r>
        <w:rPr>
          <w:spacing w:val="-5"/>
          <w:w w:val="5"/>
        </w:rPr>
        <w:t>O</w:t>
      </w:r>
      <w:r>
        <w:rPr>
          <w:spacing w:val="-5"/>
          <w:w w:val="5"/>
          <w:position w:val="42"/>
        </w:rPr>
        <w:t>E</w:t>
      </w:r>
      <w:r>
        <w:rPr>
          <w:spacing w:val="-5"/>
          <w:w w:val="5"/>
        </w:rPr>
        <w:t>O</w:t>
      </w:r>
      <w:r>
        <w:rPr>
          <w:spacing w:val="-4"/>
          <w:w w:val="5"/>
          <w:position w:val="105"/>
        </w:rPr>
        <w:t>L</w:t>
      </w:r>
      <w:r>
        <w:rPr>
          <w:spacing w:val="-5"/>
          <w:w w:val="5"/>
          <w:position w:val="84"/>
        </w:rPr>
        <w:t>I</w:t>
      </w:r>
      <w:r>
        <w:rPr>
          <w:spacing w:val="-5"/>
          <w:w w:val="5"/>
          <w:position w:val="105"/>
        </w:rPr>
        <w:t>I</w:t>
      </w:r>
      <w:r>
        <w:rPr>
          <w:spacing w:val="-5"/>
          <w:w w:val="5"/>
        </w:rPr>
        <w:t>M</w:t>
      </w:r>
      <w:r>
        <w:rPr>
          <w:spacing w:val="-5"/>
          <w:w w:val="5"/>
          <w:position w:val="105"/>
        </w:rPr>
        <w:t>I</w:t>
      </w:r>
      <w:r>
        <w:rPr>
          <w:spacing w:val="-5"/>
          <w:w w:val="5"/>
        </w:rPr>
        <w:t>M</w:t>
      </w:r>
      <w:r>
        <w:rPr>
          <w:spacing w:val="-5"/>
          <w:w w:val="5"/>
          <w:position w:val="84"/>
        </w:rPr>
        <w:t>I</w:t>
      </w:r>
      <w:r>
        <w:rPr>
          <w:spacing w:val="-5"/>
          <w:w w:val="5"/>
          <w:position w:val="105"/>
        </w:rPr>
        <w:t>I</w:t>
      </w:r>
      <w:r>
        <w:rPr>
          <w:spacing w:val="-5"/>
          <w:w w:val="5"/>
        </w:rPr>
        <w:t>M</w:t>
      </w:r>
      <w:r>
        <w:rPr>
          <w:spacing w:val="-4"/>
          <w:w w:val="5"/>
          <w:position w:val="105"/>
        </w:rPr>
        <w:t>I</w:t>
      </w:r>
      <w:r>
        <w:rPr>
          <w:spacing w:val="-5"/>
          <w:w w:val="5"/>
          <w:position w:val="84"/>
        </w:rPr>
        <w:t>T</w:t>
      </w:r>
      <w:r>
        <w:rPr>
          <w:spacing w:val="-5"/>
          <w:w w:val="5"/>
          <w:position w:val="105"/>
        </w:rPr>
        <w:t>T</w:t>
      </w:r>
      <w:r>
        <w:rPr>
          <w:spacing w:val="-5"/>
          <w:w w:val="5"/>
        </w:rPr>
        <w:t>P</w:t>
      </w:r>
      <w:r>
        <w:rPr>
          <w:spacing w:val="-5"/>
          <w:w w:val="5"/>
          <w:position w:val="105"/>
        </w:rPr>
        <w:t>T</w:t>
      </w:r>
      <w:r>
        <w:rPr>
          <w:spacing w:val="-5"/>
          <w:w w:val="5"/>
        </w:rPr>
        <w:t>P</w:t>
      </w:r>
      <w:r>
        <w:rPr>
          <w:spacing w:val="-5"/>
          <w:w w:val="5"/>
          <w:position w:val="84"/>
        </w:rPr>
        <w:t>T</w:t>
      </w:r>
      <w:r>
        <w:rPr>
          <w:spacing w:val="-5"/>
          <w:w w:val="5"/>
          <w:position w:val="105"/>
        </w:rPr>
        <w:t>T</w:t>
      </w:r>
      <w:r>
        <w:rPr>
          <w:spacing w:val="-4"/>
          <w:w w:val="5"/>
        </w:rPr>
        <w:t>P</w:t>
      </w:r>
      <w:r>
        <w:rPr>
          <w:spacing w:val="-5"/>
          <w:w w:val="5"/>
          <w:position w:val="84"/>
        </w:rPr>
        <w:t>Y</w:t>
      </w:r>
      <w:r>
        <w:rPr>
          <w:spacing w:val="-5"/>
          <w:w w:val="5"/>
          <w:position w:val="105"/>
        </w:rPr>
        <w:t>Y</w:t>
      </w:r>
      <w:r>
        <w:rPr>
          <w:spacing w:val="-5"/>
          <w:w w:val="5"/>
        </w:rPr>
        <w:t>E</w:t>
      </w:r>
      <w:r>
        <w:rPr>
          <w:spacing w:val="-5"/>
          <w:w w:val="5"/>
          <w:position w:val="84"/>
        </w:rPr>
        <w:t>Y</w:t>
      </w:r>
      <w:r>
        <w:rPr>
          <w:spacing w:val="-4"/>
          <w:w w:val="5"/>
        </w:rPr>
        <w:t>E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</w:rPr>
        <w:t>N</w:t>
      </w:r>
      <w:r>
        <w:rPr>
          <w:spacing w:val="-5"/>
          <w:w w:val="5"/>
          <w:position w:val="84"/>
        </w:rPr>
        <w:t>_</w:t>
      </w:r>
      <w:r>
        <w:rPr>
          <w:spacing w:val="-4"/>
          <w:w w:val="5"/>
        </w:rPr>
        <w:t>N</w:t>
      </w:r>
      <w:r>
        <w:rPr>
          <w:spacing w:val="-5"/>
          <w:w w:val="5"/>
          <w:position w:val="84"/>
        </w:rPr>
        <w:t>M</w:t>
      </w:r>
      <w:r>
        <w:rPr>
          <w:spacing w:val="-5"/>
          <w:w w:val="5"/>
        </w:rPr>
        <w:t>S</w:t>
      </w:r>
      <w:r>
        <w:rPr>
          <w:spacing w:val="-5"/>
          <w:w w:val="5"/>
          <w:position w:val="84"/>
        </w:rPr>
        <w:t>M</w:t>
      </w:r>
      <w:r>
        <w:rPr>
          <w:spacing w:val="-4"/>
          <w:w w:val="5"/>
        </w:rPr>
        <w:t>S</w:t>
      </w:r>
      <w:r>
        <w:rPr>
          <w:spacing w:val="-5"/>
          <w:w w:val="5"/>
          <w:position w:val="84"/>
        </w:rPr>
        <w:t>X</w:t>
      </w:r>
      <w:r>
        <w:rPr>
          <w:spacing w:val="-5"/>
          <w:w w:val="5"/>
        </w:rPr>
        <w:t>A</w:t>
      </w:r>
      <w:r>
        <w:rPr>
          <w:spacing w:val="-5"/>
          <w:w w:val="5"/>
          <w:position w:val="84"/>
        </w:rPr>
        <w:t>X</w:t>
      </w:r>
      <w:r>
        <w:rPr>
          <w:spacing w:val="-3"/>
          <w:w w:val="5"/>
        </w:rPr>
        <w:t>A</w:t>
      </w:r>
      <w:r>
        <w:rPr>
          <w:spacing w:val="1"/>
          <w:w w:val="5"/>
        </w:rPr>
        <w:t>TE_FACTO</w:t>
      </w:r>
      <w:r>
        <w:rPr>
          <w:spacing w:val="25"/>
          <w:w w:val="5"/>
        </w:rPr>
        <w:t>R</w:t>
      </w:r>
      <w:r>
        <w:rPr>
          <w:rFonts w:ascii="宋体"/>
          <w:spacing w:val="-5"/>
          <w:w w:val="5"/>
          <w:position w:val="63"/>
        </w:rPr>
        <w:t>C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42"/>
        </w:rPr>
        <w:t>i</w:t>
      </w:r>
      <w:r>
        <w:rPr>
          <w:rFonts w:ascii="宋体"/>
          <w:spacing w:val="-5"/>
          <w:w w:val="5"/>
          <w:position w:val="21"/>
        </w:rPr>
        <w:t>C</w:t>
      </w:r>
      <w:r>
        <w:rPr>
          <w:rFonts w:ascii="宋体"/>
          <w:spacing w:val="-5"/>
          <w:w w:val="5"/>
          <w:position w:val="105"/>
        </w:rPr>
        <w:t>C</w:t>
      </w:r>
      <w:r>
        <w:rPr>
          <w:rFonts w:ascii="宋体"/>
          <w:w w:val="5"/>
          <w:position w:val="84"/>
        </w:rPr>
        <w:t>C</w:t>
      </w:r>
      <w:r>
        <w:rPr>
          <w:rFonts w:ascii="宋体"/>
          <w:spacing w:val="-5"/>
          <w:w w:val="5"/>
          <w:position w:val="63"/>
        </w:rPr>
        <w:t>:</w:t>
      </w:r>
      <w:r>
        <w:rPr>
          <w:rFonts w:ascii="宋体"/>
          <w:spacing w:val="-5"/>
          <w:w w:val="5"/>
        </w:rPr>
        <w:t>:</w:t>
      </w:r>
      <w:r>
        <w:rPr>
          <w:rFonts w:ascii="宋体"/>
          <w:spacing w:val="-5"/>
          <w:w w:val="5"/>
          <w:position w:val="105"/>
        </w:rPr>
        <w:t>:</w:t>
      </w:r>
      <w:r>
        <w:rPr>
          <w:rFonts w:ascii="宋体"/>
          <w:spacing w:val="-5"/>
          <w:w w:val="5"/>
          <w:position w:val="42"/>
        </w:rPr>
        <w:t>n</w:t>
      </w:r>
      <w:r>
        <w:rPr>
          <w:rFonts w:ascii="宋体"/>
          <w:spacing w:val="-5"/>
          <w:w w:val="5"/>
          <w:position w:val="21"/>
        </w:rPr>
        <w:t>:</w:t>
      </w:r>
      <w:r>
        <w:rPr>
          <w:rFonts w:ascii="宋体"/>
          <w:w w:val="5"/>
          <w:position w:val="84"/>
        </w:rPr>
        <w:t>:</w:t>
      </w:r>
      <w:r>
        <w:rPr>
          <w:rFonts w:ascii="宋体"/>
          <w:w w:val="5"/>
          <w:position w:val="63"/>
        </w:rPr>
      </w:r>
      <w:r>
        <w:rPr>
          <w:rFonts w:ascii="宋体"/>
          <w:w w:val="5"/>
        </w:rPr>
      </w:r>
      <w:r>
        <w:rPr>
          <w:rFonts w:ascii="宋体"/>
          <w:spacing w:val="-5"/>
          <w:w w:val="5"/>
          <w:position w:val="42"/>
        </w:rPr>
        <w:t>t</w:t>
      </w:r>
      <w:r>
        <w:rPr>
          <w:rFonts w:ascii="宋体"/>
          <w:spacing w:val="-5"/>
          <w:w w:val="5"/>
          <w:position w:val="21"/>
        </w:rPr>
      </w:r>
      <w:r>
        <w:rPr>
          <w:rFonts w:ascii="宋体"/>
          <w:spacing w:val="-5"/>
          <w:w w:val="5"/>
          <w:position w:val="84"/>
        </w:rPr>
      </w:r>
      <w:r>
        <w:rPr>
          <w:rFonts w:ascii="宋体"/>
          <w:w w:val="5"/>
          <w:position w:val="-19"/>
        </w:rPr>
        <w:t>l</w:t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-5"/>
          <w:w w:val="5"/>
          <w:position w:val="63"/>
        </w:rPr>
        <w:t>L</w:t>
      </w:r>
      <w:r>
        <w:rPr>
          <w:rFonts w:ascii="宋体"/>
          <w:spacing w:val="-5"/>
          <w:w w:val="5"/>
          <w:position w:val="84"/>
        </w:rPr>
        <w:t>S</w:t>
      </w:r>
      <w:r>
        <w:rPr>
          <w:rFonts w:ascii="宋体"/>
          <w:spacing w:val="-5"/>
          <w:w w:val="5"/>
          <w:position w:val="42"/>
        </w:rPr>
        <w:t>a</w:t>
      </w:r>
      <w:r>
        <w:rPr>
          <w:rFonts w:ascii="宋体"/>
          <w:spacing w:val="-5"/>
          <w:w w:val="5"/>
          <w:position w:val="-19"/>
        </w:rPr>
      </w:r>
      <w:r>
        <w:rPr>
          <w:rFonts w:ascii="宋体"/>
          <w:w w:val="5"/>
          <w:position w:val="21"/>
        </w:rPr>
        <w:t>L</w:t>
      </w:r>
      <w:r>
        <w:rPr>
          <w:rFonts w:ascii="宋体"/>
          <w:spacing w:val="-5"/>
          <w:w w:val="5"/>
        </w:rPr>
        <w:t>_</w:t>
      </w:r>
      <w:r>
        <w:rPr>
          <w:rFonts w:ascii="宋体"/>
          <w:spacing w:val="-5"/>
          <w:w w:val="5"/>
          <w:position w:val="63"/>
        </w:rPr>
        <w:t>i</w:t>
      </w:r>
      <w:r>
        <w:rPr>
          <w:rFonts w:ascii="宋体"/>
          <w:spacing w:val="-5"/>
          <w:w w:val="5"/>
          <w:position w:val="84"/>
        </w:rPr>
        <w:t>p</w:t>
      </w:r>
      <w:r>
        <w:rPr>
          <w:rFonts w:ascii="宋体"/>
          <w:spacing w:val="-5"/>
          <w:w w:val="5"/>
          <w:position w:val="42"/>
        </w:rPr>
        <w:t>k</w:t>
      </w:r>
      <w:r>
        <w:rPr>
          <w:rFonts w:ascii="宋体"/>
          <w:spacing w:val="-5"/>
          <w:w w:val="5"/>
          <w:position w:val="-19"/>
        </w:rPr>
        <w:t>p</w:t>
      </w:r>
      <w:r>
        <w:rPr>
          <w:rFonts w:ascii="宋体"/>
          <w:w w:val="5"/>
          <w:position w:val="21"/>
        </w:rPr>
        <w:t>i</w:t>
      </w:r>
      <w:r>
        <w:rPr>
          <w:rFonts w:ascii="宋体"/>
          <w:spacing w:val="-5"/>
          <w:w w:val="5"/>
          <w:position w:val="63"/>
        </w:rPr>
        <w:t>m</w:t>
      </w:r>
      <w:r>
        <w:rPr>
          <w:rFonts w:ascii="宋体"/>
          <w:spacing w:val="-5"/>
          <w:w w:val="5"/>
        </w:rPr>
        <w:t>O</w:t>
      </w:r>
      <w:r>
        <w:rPr>
          <w:rFonts w:ascii="宋体"/>
          <w:spacing w:val="-5"/>
          <w:w w:val="5"/>
          <w:position w:val="84"/>
        </w:rPr>
        <w:t>e</w:t>
      </w:r>
      <w:r>
        <w:rPr>
          <w:rFonts w:ascii="宋体"/>
          <w:spacing w:val="-5"/>
          <w:w w:val="5"/>
          <w:position w:val="21"/>
        </w:rPr>
        <w:t>m</w:t>
      </w:r>
      <w:r>
        <w:rPr>
          <w:rFonts w:ascii="宋体"/>
          <w:spacing w:val="-5"/>
          <w:w w:val="5"/>
          <w:position w:val="-19"/>
        </w:rPr>
        <w:t>r</w:t>
      </w:r>
      <w:r>
        <w:rPr>
          <w:rFonts w:ascii="宋体"/>
          <w:w w:val="5"/>
          <w:position w:val="42"/>
        </w:rPr>
        <w:t>e</w:t>
      </w:r>
      <w:r>
        <w:rPr>
          <w:rFonts w:ascii="宋体"/>
          <w:spacing w:val="-5"/>
          <w:w w:val="5"/>
        </w:rPr>
        <w:t>I</w:t>
      </w:r>
      <w:r>
        <w:rPr>
          <w:rFonts w:ascii="宋体"/>
          <w:spacing w:val="-5"/>
          <w:w w:val="5"/>
          <w:position w:val="63"/>
        </w:rPr>
        <w:t>.</w:t>
      </w:r>
      <w:r>
        <w:rPr>
          <w:rFonts w:ascii="宋体"/>
          <w:spacing w:val="-5"/>
          <w:w w:val="5"/>
          <w:position w:val="84"/>
        </w:rPr>
        <w:t>e</w:t>
      </w:r>
      <w:r>
        <w:rPr>
          <w:rFonts w:ascii="宋体"/>
          <w:spacing w:val="-5"/>
          <w:w w:val="5"/>
          <w:position w:val="42"/>
        </w:rPr>
      </w:r>
      <w:r>
        <w:rPr>
          <w:rFonts w:ascii="宋体"/>
          <w:spacing w:val="-5"/>
          <w:w w:val="5"/>
          <w:position w:val="-19"/>
        </w:rPr>
        <w:t>e</w:t>
      </w:r>
      <w:r>
        <w:rPr>
          <w:rFonts w:ascii="宋体"/>
          <w:w w:val="5"/>
          <w:position w:val="21"/>
        </w:rPr>
        <w:t>.</w:t>
      </w:r>
      <w:r>
        <w:rPr>
          <w:rFonts w:ascii="宋体"/>
          <w:w w:val="5"/>
          <w:position w:val="63"/>
        </w:rPr>
      </w:r>
      <w:r>
        <w:rPr>
          <w:rFonts w:ascii="宋体"/>
          <w:spacing w:val="-5"/>
          <w:w w:val="5"/>
        </w:rPr>
        <w:t>L</w:t>
      </w:r>
      <w:r>
        <w:rPr>
          <w:rFonts w:ascii="宋体"/>
          <w:spacing w:val="-5"/>
          <w:w w:val="5"/>
          <w:position w:val="84"/>
        </w:rPr>
        <w:t>d</w:t>
      </w:r>
      <w:r>
        <w:rPr>
          <w:rFonts w:ascii="宋体"/>
          <w:spacing w:val="-5"/>
          <w:w w:val="5"/>
          <w:position w:val="21"/>
        </w:rPr>
      </w:r>
      <w:r>
        <w:rPr>
          <w:rFonts w:ascii="宋体"/>
          <w:spacing w:val="-5"/>
          <w:w w:val="5"/>
          <w:position w:val="-19"/>
        </w:rPr>
        <w:t>s</w:t>
      </w:r>
      <w:r>
        <w:rPr>
          <w:rFonts w:ascii="宋体"/>
          <w:w w:val="5"/>
          <w:position w:val="42"/>
        </w:rPr>
        <w:t>m</w:t>
      </w:r>
      <w:r>
        <w:rPr>
          <w:rFonts w:ascii="宋体"/>
          <w:spacing w:val="-5"/>
          <w:w w:val="5"/>
          <w:position w:val="63"/>
        </w:rPr>
        <w:t>M</w:t>
      </w:r>
      <w:r>
        <w:rPr>
          <w:rFonts w:ascii="宋体"/>
          <w:spacing w:val="-5"/>
          <w:w w:val="5"/>
        </w:rPr>
      </w:r>
      <w:r>
        <w:rPr>
          <w:rFonts w:ascii="宋体"/>
          <w:spacing w:val="-5"/>
          <w:w w:val="5"/>
          <w:position w:val="84"/>
        </w:rPr>
      </w:r>
      <w:r>
        <w:rPr>
          <w:rFonts w:ascii="宋体"/>
          <w:spacing w:val="-5"/>
          <w:w w:val="5"/>
          <w:position w:val="-19"/>
        </w:rPr>
        <w:t>s</w:t>
      </w:r>
      <w:r>
        <w:rPr>
          <w:rFonts w:ascii="宋体"/>
          <w:spacing w:val="-5"/>
          <w:w w:val="5"/>
          <w:position w:val="42"/>
        </w:rPr>
        <w:t>a</w:t>
      </w:r>
      <w:r>
        <w:rPr>
          <w:rFonts w:ascii="宋体"/>
          <w:w w:val="5"/>
          <w:position w:val="21"/>
        </w:rPr>
        <w:t>M</w:t>
      </w:r>
      <w:r>
        <w:rPr>
          <w:rFonts w:ascii="宋体"/>
          <w:spacing w:val="-5"/>
          <w:w w:val="5"/>
          <w:position w:val="63"/>
        </w:rPr>
        <w:t>a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84"/>
        </w:rPr>
        <w:t>D</w:t>
      </w:r>
      <w:r>
        <w:rPr>
          <w:rFonts w:ascii="宋体"/>
          <w:spacing w:val="-5"/>
          <w:w w:val="5"/>
          <w:position w:val="21"/>
        </w:rPr>
        <w:t>a</w:t>
      </w:r>
      <w:r>
        <w:rPr>
          <w:rFonts w:ascii="宋体"/>
          <w:spacing w:val="-5"/>
          <w:w w:val="5"/>
          <w:position w:val="42"/>
        </w:rPr>
        <w:t>n</w:t>
      </w:r>
      <w:r>
        <w:rPr>
          <w:rFonts w:ascii="宋体"/>
          <w:w w:val="5"/>
          <w:position w:val="-19"/>
        </w:rPr>
        <w:t>u</w:t>
      </w:r>
      <w:r>
        <w:rPr>
          <w:rFonts w:ascii="宋体"/>
          <w:spacing w:val="-5"/>
          <w:w w:val="5"/>
          <w:position w:val="63"/>
        </w:rPr>
        <w:t>n</w:t>
      </w:r>
      <w:r>
        <w:rPr>
          <w:rFonts w:ascii="宋体"/>
          <w:spacing w:val="-5"/>
          <w:w w:val="5"/>
        </w:rPr>
        <w:t>o</w:t>
      </w:r>
      <w:r>
        <w:rPr>
          <w:rFonts w:ascii="宋体"/>
          <w:spacing w:val="-5"/>
          <w:w w:val="5"/>
          <w:position w:val="84"/>
        </w:rPr>
        <w:t>e</w:t>
      </w:r>
      <w:r>
        <w:rPr>
          <w:rFonts w:ascii="宋体"/>
          <w:spacing w:val="-5"/>
          <w:w w:val="5"/>
          <w:position w:val="-19"/>
        </w:rPr>
        <w:t>r</w:t>
      </w:r>
      <w:r>
        <w:rPr>
          <w:rFonts w:ascii="宋体"/>
          <w:spacing w:val="-5"/>
          <w:w w:val="5"/>
          <w:position w:val="21"/>
        </w:rPr>
        <w:t>n</w:t>
      </w:r>
      <w:r>
        <w:rPr>
          <w:rFonts w:ascii="宋体"/>
          <w:w w:val="5"/>
          <w:position w:val="42"/>
        </w:rPr>
        <w:t>i</w:t>
      </w:r>
      <w:r>
        <w:rPr>
          <w:rFonts w:ascii="宋体"/>
          <w:spacing w:val="-5"/>
          <w:w w:val="5"/>
          <w:position w:val="63"/>
        </w:rPr>
        <w:t>i</w:t>
      </w:r>
      <w:r>
        <w:rPr>
          <w:rFonts w:ascii="宋体"/>
          <w:spacing w:val="-5"/>
          <w:w w:val="5"/>
        </w:rPr>
        <w:t>m</w:t>
      </w:r>
      <w:r>
        <w:rPr>
          <w:rFonts w:ascii="宋体"/>
          <w:spacing w:val="-5"/>
          <w:w w:val="5"/>
          <w:position w:val="84"/>
        </w:rPr>
        <w:t>v</w:t>
      </w:r>
      <w:r>
        <w:rPr>
          <w:rFonts w:ascii="宋体"/>
          <w:spacing w:val="-5"/>
          <w:w w:val="5"/>
          <w:position w:val="-19"/>
        </w:rPr>
        <w:t>e</w:t>
      </w:r>
      <w:r>
        <w:rPr>
          <w:rFonts w:ascii="宋体"/>
          <w:spacing w:val="-5"/>
          <w:w w:val="5"/>
          <w:position w:val="42"/>
        </w:rPr>
        <w:t>f</w:t>
      </w:r>
      <w:r>
        <w:rPr>
          <w:rFonts w:ascii="宋体"/>
          <w:w w:val="5"/>
          <w:position w:val="21"/>
        </w:rPr>
        <w:t>i</w:t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-5"/>
          <w:w w:val="5"/>
          <w:position w:val="63"/>
        </w:rPr>
        <w:t>f</w:t>
      </w:r>
      <w:r>
        <w:rPr>
          <w:rFonts w:ascii="宋体"/>
          <w:spacing w:val="-5"/>
          <w:w w:val="5"/>
          <w:position w:val="84"/>
        </w:rPr>
        <w:t>i</w:t>
      </w:r>
      <w:r>
        <w:rPr>
          <w:rFonts w:ascii="宋体"/>
          <w:spacing w:val="-5"/>
          <w:w w:val="5"/>
          <w:position w:val="42"/>
        </w:rPr>
        <w:t>o</w:t>
      </w:r>
      <w:r>
        <w:rPr>
          <w:rFonts w:ascii="宋体"/>
          <w:w w:val="5"/>
          <w:position w:val="21"/>
        </w:rPr>
        <w:t>f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63"/>
        </w:rPr>
        <w:t>o</w:t>
      </w:r>
      <w:r>
        <w:rPr>
          <w:rFonts w:ascii="宋体"/>
          <w:spacing w:val="-5"/>
          <w:w w:val="5"/>
          <w:position w:val="84"/>
        </w:rPr>
        <w:t>a</w:t>
      </w:r>
      <w:r>
        <w:rPr>
          <w:rFonts w:ascii="宋体"/>
          <w:spacing w:val="-5"/>
          <w:w w:val="5"/>
          <w:position w:val="21"/>
        </w:rPr>
        <w:t>o</w:t>
      </w:r>
      <w:r>
        <w:rPr>
          <w:rFonts w:ascii="宋体"/>
          <w:w w:val="5"/>
          <w:position w:val="42"/>
        </w:rPr>
        <w:t>l</w:t>
      </w:r>
      <w:r>
        <w:rPr>
          <w:rFonts w:ascii="宋体"/>
          <w:spacing w:val="-5"/>
          <w:w w:val="5"/>
          <w:position w:val="63"/>
        </w:rPr>
        <w:t>l</w:t>
      </w:r>
      <w:r>
        <w:rPr>
          <w:rFonts w:ascii="宋体"/>
          <w:spacing w:val="-5"/>
          <w:w w:val="5"/>
        </w:rPr>
        <w:t>n</w:t>
      </w:r>
      <w:r>
        <w:rPr>
          <w:rFonts w:ascii="宋体"/>
          <w:spacing w:val="-5"/>
          <w:w w:val="5"/>
          <w:position w:val="42"/>
        </w:rPr>
        <w:t>d</w:t>
      </w:r>
      <w:r>
        <w:rPr>
          <w:rFonts w:ascii="宋体"/>
          <w:spacing w:val="-5"/>
          <w:w w:val="5"/>
          <w:position w:val="21"/>
        </w:rPr>
        <w:t>l</w:t>
      </w:r>
      <w:r>
        <w:rPr>
          <w:rFonts w:ascii="宋体"/>
          <w:w w:val="5"/>
          <w:position w:val="84"/>
        </w:rPr>
        <w:t>t</w:t>
      </w:r>
      <w:r>
        <w:rPr>
          <w:rFonts w:ascii="宋体"/>
          <w:spacing w:val="-5"/>
          <w:w w:val="5"/>
        </w:rPr>
        <w:t>s</w:t>
      </w:r>
      <w:r>
        <w:rPr>
          <w:rFonts w:ascii="宋体"/>
          <w:spacing w:val="-5"/>
          <w:w w:val="5"/>
          <w:position w:val="63"/>
        </w:rPr>
        <w:t>d</w:t>
      </w:r>
      <w:r>
        <w:rPr>
          <w:rFonts w:ascii="宋体"/>
          <w:spacing w:val="-5"/>
          <w:w w:val="5"/>
          <w:position w:val="84"/>
        </w:rPr>
        <w:t>i</w:t>
      </w:r>
      <w:r>
        <w:rPr>
          <w:rFonts w:ascii="宋体"/>
          <w:spacing w:val="-5"/>
          <w:w w:val="5"/>
          <w:position w:val="21"/>
        </w:rPr>
        <w:t>d</w:t>
      </w:r>
      <w:r>
        <w:rPr>
          <w:rFonts w:ascii="宋体"/>
          <w:w w:val="5"/>
          <w:position w:val="21"/>
        </w:rPr>
        <w:t>          </w:t>
      </w:r>
      <w:r>
        <w:rPr>
          <w:rFonts w:ascii="宋体"/>
          <w:spacing w:val="40"/>
          <w:w w:val="5"/>
          <w:position w:val="21"/>
        </w:rPr>
        <w:t> </w:t>
      </w:r>
      <w:r>
        <w:rPr>
          <w:rFonts w:ascii="宋体"/>
          <w:spacing w:val="40"/>
          <w:w w:val="5"/>
          <w:position w:val="42"/>
        </w:rPr>
      </w:r>
      <w:r>
        <w:rPr>
          <w:rFonts w:ascii="宋体"/>
          <w:spacing w:val="40"/>
          <w:w w:val="5"/>
          <w:position w:val="63"/>
        </w:rPr>
      </w:r>
      <w:r>
        <w:rPr>
          <w:rFonts w:ascii="宋体"/>
          <w:spacing w:val="-5"/>
          <w:w w:val="5"/>
        </w:rPr>
        <w:t>a</w:t>
      </w:r>
      <w:r>
        <w:rPr>
          <w:rFonts w:ascii="宋体"/>
          <w:spacing w:val="-5"/>
          <w:w w:val="5"/>
          <w:position w:val="42"/>
        </w:rPr>
        <w:t>p</w:t>
      </w:r>
      <w:r>
        <w:rPr>
          <w:rFonts w:ascii="宋体"/>
          <w:spacing w:val="-5"/>
          <w:w w:val="5"/>
          <w:position w:val="21"/>
        </w:rPr>
      </w:r>
      <w:r>
        <w:rPr>
          <w:rFonts w:ascii="宋体"/>
          <w:w w:val="5"/>
          <w:position w:val="84"/>
        </w:rPr>
        <w:t>o</w:t>
      </w:r>
      <w:r>
        <w:rPr>
          <w:rFonts w:ascii="宋体"/>
          <w:spacing w:val="-5"/>
          <w:w w:val="5"/>
        </w:rPr>
        <w:t>t</w:t>
      </w:r>
      <w:r>
        <w:rPr>
          <w:rFonts w:ascii="宋体"/>
          <w:spacing w:val="-5"/>
          <w:w w:val="5"/>
          <w:position w:val="63"/>
        </w:rPr>
        <w:t>P</w:t>
      </w:r>
      <w:r>
        <w:rPr>
          <w:rFonts w:ascii="宋体"/>
          <w:spacing w:val="-5"/>
          <w:w w:val="5"/>
          <w:position w:val="84"/>
        </w:rPr>
        <w:t>n</w:t>
      </w:r>
      <w:r>
        <w:rPr>
          <w:rFonts w:ascii="宋体"/>
          <w:spacing w:val="-5"/>
          <w:w w:val="5"/>
          <w:position w:val="21"/>
        </w:rPr>
        <w:t>P</w:t>
      </w:r>
      <w:r>
        <w:rPr>
          <w:rFonts w:ascii="宋体"/>
          <w:w w:val="5"/>
          <w:position w:val="42"/>
        </w:rPr>
        <w:t>r</w:t>
      </w:r>
      <w:r>
        <w:rPr>
          <w:rFonts w:ascii="宋体"/>
          <w:spacing w:val="-5"/>
          <w:w w:val="5"/>
        </w:rPr>
        <w:t>i</w:t>
      </w:r>
      <w:r>
        <w:rPr>
          <w:rFonts w:ascii="宋体"/>
          <w:spacing w:val="-5"/>
          <w:w w:val="5"/>
          <w:position w:val="63"/>
        </w:rPr>
        <w:t>r</w:t>
      </w:r>
      <w:r>
        <w:rPr>
          <w:rFonts w:ascii="宋体"/>
          <w:spacing w:val="-5"/>
          <w:w w:val="5"/>
          <w:position w:val="42"/>
        </w:rPr>
        <w:t>e</w:t>
      </w:r>
      <w:r>
        <w:rPr>
          <w:rFonts w:ascii="宋体"/>
          <w:w w:val="5"/>
          <w:position w:val="21"/>
        </w:rPr>
        <w:t>r</w:t>
      </w:r>
      <w:r>
        <w:rPr>
          <w:rFonts w:ascii="宋体"/>
          <w:spacing w:val="-5"/>
          <w:w w:val="5"/>
          <w:position w:val="63"/>
        </w:rPr>
        <w:t>t</w:t>
      </w:r>
      <w:r>
        <w:rPr>
          <w:rFonts w:ascii="宋体"/>
          <w:spacing w:val="-5"/>
          <w:w w:val="5"/>
        </w:rPr>
        <w:t>o</w:t>
      </w:r>
      <w:r>
        <w:rPr>
          <w:rFonts w:ascii="宋体"/>
          <w:spacing w:val="-5"/>
          <w:w w:val="5"/>
          <w:position w:val="42"/>
        </w:rPr>
        <w:t>s</w:t>
      </w:r>
      <w:r>
        <w:rPr>
          <w:rFonts w:ascii="宋体"/>
          <w:w w:val="5"/>
          <w:position w:val="21"/>
        </w:rPr>
        <w:t>t</w:t>
      </w:r>
      <w:r>
        <w:rPr>
          <w:rFonts w:ascii="宋体"/>
          <w:spacing w:val="-5"/>
          <w:w w:val="5"/>
        </w:rPr>
        <w:t>n</w:t>
      </w:r>
      <w:r>
        <w:rPr>
          <w:rFonts w:ascii="宋体"/>
          <w:spacing w:val="-5"/>
          <w:w w:val="5"/>
          <w:position w:val="63"/>
        </w:rPr>
        <w:t>e</w:t>
      </w:r>
      <w:r>
        <w:rPr>
          <w:rFonts w:ascii="宋体"/>
          <w:spacing w:val="-5"/>
          <w:w w:val="5"/>
          <w:position w:val="42"/>
        </w:rPr>
        <w:t>s</w:t>
      </w:r>
      <w:r>
        <w:rPr>
          <w:rFonts w:ascii="宋体"/>
          <w:w w:val="5"/>
          <w:position w:val="21"/>
        </w:rPr>
        <w:t>e</w:t>
      </w:r>
      <w:r>
        <w:rPr>
          <w:rFonts w:ascii="宋体"/>
          <w:spacing w:val="-5"/>
          <w:w w:val="5"/>
          <w:position w:val="63"/>
        </w:rPr>
        <w:t>s</w:t>
      </w:r>
      <w:r>
        <w:rPr>
          <w:rFonts w:ascii="宋体"/>
          <w:spacing w:val="-5"/>
          <w:w w:val="5"/>
        </w:rPr>
      </w:r>
      <w:r>
        <w:rPr>
          <w:rFonts w:ascii="宋体"/>
          <w:spacing w:val="-5"/>
          <w:w w:val="5"/>
          <w:position w:val="42"/>
        </w:rPr>
        <w:t>u</w:t>
      </w:r>
      <w:r>
        <w:rPr>
          <w:rFonts w:ascii="宋体"/>
          <w:w w:val="5"/>
          <w:position w:val="21"/>
        </w:rPr>
        <w:t>s</w:t>
      </w:r>
      <w:r>
        <w:rPr>
          <w:rFonts w:ascii="宋体"/>
          <w:spacing w:val="-5"/>
          <w:w w:val="5"/>
        </w:rPr>
        <w:t>f</w:t>
      </w:r>
      <w:r>
        <w:rPr>
          <w:rFonts w:ascii="宋体"/>
          <w:spacing w:val="-5"/>
          <w:w w:val="5"/>
          <w:position w:val="63"/>
        </w:rPr>
        <w:t>s</w:t>
      </w:r>
      <w:r>
        <w:rPr>
          <w:rFonts w:ascii="宋体"/>
          <w:spacing w:val="-5"/>
          <w:w w:val="5"/>
          <w:position w:val="21"/>
        </w:rPr>
        <w:t>s</w:t>
      </w:r>
      <w:r>
        <w:rPr>
          <w:rFonts w:ascii="宋体"/>
          <w:w w:val="5"/>
          <w:position w:val="42"/>
        </w:rPr>
        <w:t>r</w:t>
      </w:r>
      <w:r>
        <w:rPr>
          <w:rFonts w:ascii="宋体"/>
          <w:spacing w:val="-5"/>
          <w:w w:val="5"/>
        </w:rPr>
        <w:t>a</w:t>
      </w:r>
      <w:r>
        <w:rPr>
          <w:rFonts w:ascii="宋体"/>
          <w:spacing w:val="-5"/>
          <w:w w:val="5"/>
          <w:position w:val="63"/>
        </w:rPr>
        <w:t>u</w:t>
      </w:r>
      <w:r>
        <w:rPr>
          <w:rFonts w:ascii="宋体"/>
          <w:spacing w:val="-5"/>
          <w:w w:val="5"/>
          <w:position w:val="21"/>
        </w:rPr>
        <w:t>u</w:t>
      </w:r>
      <w:r>
        <w:rPr>
          <w:rFonts w:ascii="宋体"/>
          <w:w w:val="5"/>
          <w:position w:val="42"/>
        </w:rPr>
        <w:t>e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63"/>
        </w:rPr>
        <w:t>r</w:t>
      </w:r>
      <w:r>
        <w:rPr>
          <w:rFonts w:ascii="宋体"/>
          <w:w w:val="5"/>
          <w:position w:val="21"/>
        </w:rPr>
        <w:t>r</w:t>
      </w:r>
      <w:r>
        <w:rPr>
          <w:rFonts w:ascii="宋体"/>
          <w:spacing w:val="-5"/>
          <w:w w:val="5"/>
          <w:position w:val="63"/>
        </w:rPr>
        <w:t>e</w:t>
      </w:r>
      <w:r>
        <w:rPr>
          <w:rFonts w:ascii="宋体"/>
          <w:spacing w:val="-5"/>
          <w:w w:val="5"/>
        </w:rPr>
        <w:t>t</w:t>
      </w:r>
      <w:r>
        <w:rPr>
          <w:rFonts w:ascii="宋体"/>
          <w:w w:val="5"/>
          <w:position w:val="21"/>
        </w:rPr>
        <w:t>e</w:t>
      </w:r>
      <w:r>
        <w:rPr>
          <w:rFonts w:ascii="宋体"/>
          <w:spacing w:val="-5"/>
          <w:w w:val="5"/>
        </w:rPr>
        <w:t>o</w:t>
      </w:r>
      <w:r>
        <w:rPr>
          <w:rFonts w:ascii="宋体"/>
          <w:w w:val="5"/>
        </w:rPr>
        <w:t>          </w:t>
      </w:r>
      <w:r>
        <w:rPr>
          <w:rFonts w:ascii="宋体"/>
          <w:spacing w:val="40"/>
          <w:w w:val="5"/>
        </w:rPr>
        <w:t> </w:t>
      </w:r>
      <w:r>
        <w:rPr>
          <w:rFonts w:ascii="宋体"/>
          <w:spacing w:val="40"/>
          <w:w w:val="5"/>
          <w:position w:val="63"/>
        </w:rPr>
      </w:r>
      <w:r>
        <w:rPr>
          <w:rFonts w:ascii="宋体"/>
          <w:spacing w:val="40"/>
          <w:w w:val="5"/>
          <w:position w:val="21"/>
        </w:rPr>
      </w:r>
      <w:r>
        <w:rPr>
          <w:rFonts w:ascii="宋体"/>
          <w:spacing w:val="-5"/>
          <w:w w:val="5"/>
          <w:position w:val="63"/>
        </w:rPr>
        <w:t>L</w:t>
      </w:r>
      <w:r>
        <w:rPr>
          <w:rFonts w:ascii="宋体"/>
          <w:spacing w:val="-5"/>
          <w:w w:val="5"/>
        </w:rPr>
        <w:t>r</w:t>
      </w:r>
      <w:r>
        <w:rPr>
          <w:rFonts w:ascii="宋体"/>
          <w:w w:val="5"/>
          <w:position w:val="21"/>
        </w:rPr>
        <w:t>H</w:t>
      </w:r>
      <w:r>
        <w:rPr>
          <w:rFonts w:ascii="宋体"/>
          <w:spacing w:val="-5"/>
          <w:w w:val="5"/>
          <w:position w:val="63"/>
        </w:rPr>
        <w:t>o</w:t>
      </w:r>
      <w:r>
        <w:rPr>
          <w:rFonts w:ascii="宋体"/>
          <w:spacing w:val="-5"/>
          <w:w w:val="5"/>
        </w:rPr>
      </w:r>
      <w:r>
        <w:rPr>
          <w:rFonts w:ascii="宋体"/>
          <w:w w:val="5"/>
          <w:position w:val="21"/>
        </w:rPr>
        <w:t>i</w:t>
      </w:r>
      <w:r>
        <w:rPr>
          <w:rFonts w:ascii="宋体"/>
          <w:spacing w:val="-5"/>
          <w:w w:val="5"/>
          <w:position w:val="63"/>
        </w:rPr>
        <w:t>w</w:t>
      </w:r>
      <w:r>
        <w:rPr>
          <w:rFonts w:ascii="宋体"/>
          <w:spacing w:val="-5"/>
          <w:w w:val="5"/>
        </w:rPr>
        <w:t>f</w:t>
      </w:r>
      <w:r>
        <w:rPr>
          <w:rFonts w:ascii="宋体"/>
          <w:w w:val="5"/>
          <w:position w:val="21"/>
        </w:rPr>
        <w:t>g</w:t>
      </w:r>
      <w:r>
        <w:rPr>
          <w:rFonts w:ascii="宋体"/>
          <w:spacing w:val="-5"/>
          <w:w w:val="5"/>
        </w:rPr>
        <w:t>o</w:t>
      </w:r>
      <w:r>
        <w:rPr>
          <w:rFonts w:ascii="宋体"/>
          <w:w w:val="5"/>
          <w:position w:val="21"/>
        </w:rPr>
        <w:t>h</w:t>
      </w:r>
      <w:r>
        <w:rPr>
          <w:rFonts w:ascii="宋体"/>
          <w:spacing w:val="1"/>
          <w:w w:val="5"/>
        </w:rPr>
        <w:t>r</w:t>
      </w:r>
      <w:r>
        <w:rPr>
          <w:rFonts w:ascii="宋体"/>
          <w:w w:val="5"/>
        </w:rPr>
        <w:t>          </w:t>
      </w:r>
      <w:r>
        <w:rPr>
          <w:rFonts w:ascii="宋体"/>
          <w:spacing w:val="57"/>
          <w:w w:val="5"/>
        </w:rPr>
        <w:t> </w:t>
      </w:r>
      <w:r>
        <w:rPr>
          <w:rFonts w:ascii="宋体"/>
          <w:spacing w:val="1"/>
          <w:w w:val="5"/>
        </w:rPr>
        <w:t>temperatur</w:t>
      </w:r>
      <w:r>
        <w:rPr>
          <w:rFonts w:ascii="宋体"/>
          <w:spacing w:val="65"/>
          <w:w w:val="5"/>
        </w:rPr>
        <w:t>e</w:t>
      </w:r>
      <w:r>
        <w:rPr>
          <w:rFonts w:ascii="宋体"/>
          <w:spacing w:val="-5"/>
          <w:w w:val="5"/>
          <w:position w:val="63"/>
        </w:rPr>
        <w:t>k</w:t>
      </w:r>
      <w:r>
        <w:rPr>
          <w:rFonts w:ascii="宋体"/>
          <w:spacing w:val="-5"/>
          <w:w w:val="5"/>
          <w:position w:val="42"/>
        </w:rPr>
        <w:t>k</w:t>
      </w:r>
      <w:r>
        <w:rPr>
          <w:rFonts w:ascii="宋体"/>
          <w:spacing w:val="-5"/>
          <w:w w:val="5"/>
          <w:position w:val="21"/>
        </w:rPr>
        <w:t>k</w:t>
      </w:r>
      <w:r>
        <w:rPr>
          <w:rFonts w:ascii="宋体"/>
          <w:spacing w:val="-5"/>
          <w:w w:val="5"/>
          <w:position w:val="-19"/>
        </w:rPr>
        <w:t>k</w:t>
      </w:r>
      <w:r>
        <w:rPr>
          <w:rFonts w:ascii="宋体"/>
          <w:spacing w:val="-5"/>
          <w:w w:val="5"/>
        </w:rPr>
        <w:t>-</w:t>
      </w:r>
      <w:r>
        <w:rPr>
          <w:rFonts w:ascii="宋体"/>
          <w:spacing w:val="1"/>
          <w:w w:val="5"/>
          <w:position w:val="84"/>
        </w:rPr>
        <w:t>-</w:t>
      </w:r>
      <w:r>
        <w:rPr>
          <w:rFonts w:ascii="宋体"/>
          <w:spacing w:val="-5"/>
          <w:w w:val="5"/>
          <w:position w:val="21"/>
        </w:rPr>
        <w:t>P</w:t>
      </w:r>
      <w:r>
        <w:rPr>
          <w:rFonts w:ascii="宋体"/>
          <w:spacing w:val="-5"/>
          <w:w w:val="5"/>
          <w:position w:val="63"/>
        </w:rPr>
        <w:t>P</w:t>
      </w:r>
      <w:r>
        <w:rPr>
          <w:rFonts w:ascii="宋体"/>
          <w:spacing w:val="-5"/>
          <w:w w:val="5"/>
          <w:position w:val="-19"/>
        </w:rPr>
        <w:t>P</w:t>
      </w:r>
      <w:r>
        <w:rPr>
          <w:rFonts w:ascii="宋体"/>
          <w:spacing w:val="1"/>
          <w:w w:val="5"/>
          <w:position w:val="42"/>
        </w:rPr>
        <w:t>P</w:t>
      </w:r>
      <w:r>
        <w:rPr>
          <w:rFonts w:ascii="宋体"/>
          <w:spacing w:val="-5"/>
          <w:w w:val="5"/>
          <w:position w:val="21"/>
        </w:rPr>
        <w:t>a</w:t>
      </w:r>
      <w:r>
        <w:rPr>
          <w:rFonts w:ascii="宋体"/>
          <w:spacing w:val="-5"/>
          <w:w w:val="5"/>
          <w:position w:val="63"/>
        </w:rPr>
        <w:t>a</w:t>
      </w:r>
      <w:r>
        <w:rPr>
          <w:rFonts w:ascii="宋体"/>
          <w:spacing w:val="-5"/>
          <w:w w:val="5"/>
          <w:position w:val="-19"/>
        </w:rPr>
        <w:t>a</w:t>
      </w:r>
      <w:r>
        <w:rPr>
          <w:rFonts w:ascii="宋体"/>
          <w:w w:val="5"/>
          <w:position w:val="42"/>
        </w:rPr>
        <w:t>a</w:t>
      </w:r>
      <w:r>
        <w:rPr>
          <w:rFonts w:ascii="宋体"/>
        </w:rPr>
      </w:r>
    </w:p>
    <w:p>
      <w:pPr>
        <w:pStyle w:val="BodyText"/>
        <w:spacing w:line="1490" w:lineRule="atLeast"/>
        <w:ind w:left="383" w:right="0"/>
        <w:jc w:val="left"/>
        <w:rPr>
          <w:rFonts w:ascii="宋体" w:hAnsi="宋体" w:cs="宋体" w:eastAsia="宋体"/>
        </w:rPr>
      </w:pPr>
      <w:r>
        <w:rPr>
          <w:w w:val="15"/>
        </w:rPr>
        <w:br w:type="column"/>
      </w:r>
      <w:r>
        <w:rPr>
          <w:rFonts w:ascii="宋体"/>
          <w:spacing w:val="-13"/>
          <w:w w:val="15"/>
          <w:position w:val="-41"/>
        </w:rPr>
        <w:t>2</w:t>
      </w:r>
      <w:r>
        <w:rPr>
          <w:rFonts w:ascii="宋体"/>
          <w:spacing w:val="-13"/>
          <w:w w:val="15"/>
        </w:rPr>
        <w:t>1</w:t>
      </w:r>
      <w:r>
        <w:rPr>
          <w:rFonts w:ascii="宋体"/>
          <w:w w:val="15"/>
          <w:position w:val="-62"/>
        </w:rPr>
        <w:t>4</w:t>
      </w:r>
      <w:r>
        <w:rPr>
          <w:rFonts w:ascii="宋体"/>
          <w:spacing w:val="-13"/>
          <w:w w:val="15"/>
          <w:position w:val="42"/>
        </w:rPr>
        <w:t>9</w:t>
      </w:r>
      <w:r>
        <w:rPr>
          <w:rFonts w:ascii="宋体"/>
          <w:spacing w:val="-13"/>
          <w:w w:val="15"/>
        </w:rPr>
        <w:t>5</w:t>
      </w:r>
      <w:r>
        <w:rPr>
          <w:rFonts w:ascii="宋体"/>
          <w:spacing w:val="-13"/>
          <w:w w:val="15"/>
          <w:position w:val="-41"/>
        </w:rPr>
        <w:t>.</w:t>
      </w:r>
      <w:r>
        <w:rPr>
          <w:rFonts w:ascii="宋体"/>
          <w:w w:val="15"/>
          <w:position w:val="-62"/>
        </w:rPr>
        <w:t>8</w:t>
      </w:r>
      <w:r>
        <w:rPr>
          <w:rFonts w:ascii="宋体"/>
          <w:spacing w:val="-13"/>
          <w:w w:val="15"/>
          <w:position w:val="42"/>
        </w:rPr>
        <w:t>.</w:t>
      </w:r>
      <w:r>
        <w:rPr>
          <w:rFonts w:ascii="宋体"/>
          <w:spacing w:val="-13"/>
          <w:w w:val="15"/>
          <w:position w:val="21"/>
        </w:rPr>
        <w:t>1</w:t>
      </w:r>
      <w:r>
        <w:rPr>
          <w:rFonts w:ascii="宋体"/>
          <w:spacing w:val="-13"/>
          <w:w w:val="15"/>
          <w:position w:val="-20"/>
        </w:rPr>
        <w:t>1</w:t>
      </w:r>
      <w:r>
        <w:rPr>
          <w:rFonts w:ascii="宋体"/>
          <w:spacing w:val="-13"/>
          <w:w w:val="15"/>
          <w:position w:val="-41"/>
        </w:rPr>
        <w:t>1</w:t>
      </w:r>
      <w:r>
        <w:rPr>
          <w:rFonts w:ascii="宋体"/>
          <w:spacing w:val="-13"/>
          <w:w w:val="15"/>
        </w:rPr>
        <w:t>3</w:t>
      </w:r>
      <w:r>
        <w:rPr>
          <w:rFonts w:ascii="宋体"/>
          <w:w w:val="15"/>
          <w:position w:val="-62"/>
        </w:rPr>
        <w:t>7</w:t>
      </w:r>
      <w:r>
        <w:rPr>
          <w:rFonts w:ascii="宋体"/>
          <w:spacing w:val="-13"/>
          <w:w w:val="15"/>
          <w:position w:val="42"/>
        </w:rPr>
        <w:t>0</w:t>
      </w:r>
      <w:r>
        <w:rPr>
          <w:rFonts w:ascii="宋体"/>
          <w:spacing w:val="-13"/>
          <w:w w:val="15"/>
          <w:position w:val="-20"/>
        </w:rPr>
        <w:t>6</w:t>
      </w:r>
      <w:r>
        <w:rPr>
          <w:rFonts w:ascii="宋体"/>
          <w:spacing w:val="-13"/>
          <w:w w:val="15"/>
          <w:position w:val="21"/>
        </w:rPr>
        <w:t>3</w:t>
      </w:r>
      <w:r>
        <w:rPr>
          <w:rFonts w:ascii="宋体"/>
          <w:spacing w:val="-13"/>
          <w:w w:val="15"/>
        </w:rPr>
        <w:t>.</w:t>
      </w:r>
      <w:r>
        <w:rPr>
          <w:rFonts w:ascii="宋体"/>
          <w:spacing w:val="-13"/>
          <w:w w:val="15"/>
          <w:position w:val="-41"/>
        </w:rPr>
        <w:t>7</w:t>
      </w:r>
      <w:r>
        <w:rPr>
          <w:rFonts w:ascii="宋体"/>
          <w:w w:val="15"/>
          <w:position w:val="-62"/>
        </w:rPr>
        <w:t>.</w:t>
      </w:r>
      <w:r>
        <w:rPr>
          <w:rFonts w:ascii="宋体"/>
          <w:spacing w:val="-13"/>
          <w:w w:val="15"/>
          <w:position w:val="42"/>
        </w:rPr>
        <w:t>0</w:t>
      </w:r>
      <w:r>
        <w:rPr>
          <w:rFonts w:ascii="宋体"/>
          <w:spacing w:val="-13"/>
          <w:w w:val="15"/>
          <w:position w:val="-20"/>
        </w:rPr>
        <w:t>3</w:t>
      </w:r>
      <w:r>
        <w:rPr>
          <w:rFonts w:ascii="宋体"/>
          <w:spacing w:val="-13"/>
          <w:w w:val="15"/>
          <w:position w:val="21"/>
        </w:rPr>
        <w:t>9</w:t>
      </w:r>
      <w:r>
        <w:rPr>
          <w:rFonts w:ascii="宋体"/>
          <w:spacing w:val="-13"/>
          <w:w w:val="15"/>
        </w:rPr>
        <w:t>2</w:t>
      </w:r>
      <w:r>
        <w:rPr>
          <w:rFonts w:ascii="宋体"/>
          <w:spacing w:val="-13"/>
          <w:w w:val="15"/>
          <w:position w:val="-41"/>
        </w:rPr>
        <w:t>5</w:t>
      </w:r>
      <w:r>
        <w:rPr>
          <w:rFonts w:ascii="宋体"/>
          <w:w w:val="15"/>
          <w:position w:val="-62"/>
        </w:rPr>
        <w:t>7</w:t>
      </w:r>
      <w:r>
        <w:rPr>
          <w:rFonts w:ascii="宋体"/>
        </w:rPr>
      </w:r>
    </w:p>
    <w:p>
      <w:pPr>
        <w:spacing w:after="0" w:line="1490" w:lineRule="atLeas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  <w:cols w:num="2" w:equalWidth="0">
            <w:col w:w="6940" w:space="257"/>
            <w:col w:w="2943"/>
          </w:cols>
        </w:sectPr>
      </w:pPr>
    </w:p>
    <w:p>
      <w:pPr>
        <w:pStyle w:val="BodyText"/>
        <w:spacing w:line="234" w:lineRule="atLeast"/>
        <w:ind w:left="383" w:right="0"/>
        <w:jc w:val="left"/>
      </w:pPr>
      <w:r>
        <w:rPr/>
        <w:pict>
          <v:shape style="position:absolute;margin-left:56.399078pt;margin-top:270.846527pt;width:23.2pt;height:172.4pt;mso-position-horizontal-relative:page;mso-position-vertical-relative:paragraph;z-index:-57736" type="#_x0000_t202" filled="false" stroked="false">
            <v:textbox inset="0,0,0,0">
              <w:txbxContent>
                <w:p>
                  <w:pPr>
                    <w:pStyle w:val="BodyText"/>
                    <w:spacing w:line="3447" w:lineRule="exact"/>
                    <w:ind w:right="0"/>
                    <w:jc w:val="left"/>
                  </w:pPr>
                  <w:r>
                    <w:rPr>
                      <w:spacing w:val="-4"/>
                      <w:w w:val="5"/>
                    </w:rPr>
                    <w:t>T</w:t>
                  </w:r>
                  <w:r>
                    <w:rPr>
                      <w:spacing w:val="-5"/>
                      <w:w w:val="5"/>
                    </w:rPr>
                    <w:t>_</w:t>
                  </w:r>
                  <w:r>
                    <w:rPr>
                      <w:spacing w:val="-5"/>
                      <w:w w:val="5"/>
                      <w:position w:val="-19"/>
                    </w:rPr>
                    <w:t>_</w:t>
                  </w:r>
                  <w:r>
                    <w:rPr>
                      <w:spacing w:val="-5"/>
                      <w:w w:val="5"/>
                      <w:position w:val="21"/>
                    </w:rPr>
                    <w:t>WW</w:t>
                  </w:r>
                  <w:r>
                    <w:rPr>
                      <w:spacing w:val="-5"/>
                      <w:w w:val="5"/>
                      <w:position w:val="-20"/>
                    </w:rPr>
                    <w:t>_</w:t>
                  </w:r>
                  <w:r>
                    <w:rPr>
                      <w:spacing w:val="-5"/>
                      <w:w w:val="5"/>
                    </w:rPr>
                    <w:t>_</w:t>
                  </w:r>
                  <w:r>
                    <w:rPr>
                      <w:spacing w:val="-5"/>
                      <w:w w:val="5"/>
                      <w:position w:val="-19"/>
                    </w:rPr>
                    <w:t>_</w:t>
                  </w:r>
                  <w:r>
                    <w:rPr>
                      <w:spacing w:val="-5"/>
                      <w:w w:val="5"/>
                    </w:rPr>
                    <w:t>_</w:t>
                  </w:r>
                  <w:r>
                    <w:rPr>
                      <w:spacing w:val="-5"/>
                      <w:w w:val="5"/>
                      <w:position w:val="-62"/>
                    </w:rPr>
                    <w:t>W</w:t>
                  </w:r>
                  <w:r>
                    <w:rPr>
                      <w:spacing w:val="-5"/>
                      <w:w w:val="5"/>
                      <w:position w:val="-41"/>
                    </w:rPr>
                    <w:t>W</w:t>
                  </w:r>
                  <w:r>
                    <w:rPr>
                      <w:spacing w:val="-5"/>
                      <w:w w:val="5"/>
                      <w:position w:val="42"/>
                    </w:rPr>
                    <w:t>W</w:t>
                  </w:r>
                  <w:r>
                    <w:rPr>
                      <w:spacing w:val="-5"/>
                      <w:w w:val="5"/>
                      <w:position w:val="21"/>
                    </w:rPr>
                    <w:t>W</w:t>
                  </w:r>
                  <w:r>
                    <w:rPr>
                      <w:spacing w:val="-5"/>
                      <w:w w:val="5"/>
                      <w:position w:val="42"/>
                    </w:rPr>
                    <w:t>W</w:t>
                  </w:r>
                  <w:r>
                    <w:rPr>
                      <w:spacing w:val="-4"/>
                      <w:w w:val="5"/>
                      <w:position w:val="21"/>
                    </w:rPr>
                    <w:t>W</w:t>
                  </w:r>
                  <w:r>
                    <w:rPr>
                      <w:spacing w:val="-5"/>
                      <w:w w:val="5"/>
                    </w:rPr>
                    <w:t>E</w:t>
                  </w:r>
                  <w:r>
                    <w:rPr>
                      <w:spacing w:val="-5"/>
                      <w:w w:val="5"/>
                      <w:position w:val="-19"/>
                    </w:rPr>
                    <w:t>O</w:t>
                  </w:r>
                  <w:r>
                    <w:rPr>
                      <w:spacing w:val="-5"/>
                      <w:w w:val="5"/>
                      <w:position w:val="21"/>
                    </w:rPr>
                    <w:t>O</w:t>
                  </w:r>
                  <w:r>
                    <w:rPr>
                      <w:spacing w:val="-5"/>
                      <w:w w:val="5"/>
                      <w:position w:val="42"/>
                    </w:rPr>
                    <w:t>I</w:t>
                  </w:r>
                  <w:r>
                    <w:rPr>
                      <w:spacing w:val="-5"/>
                      <w:w w:val="5"/>
                      <w:position w:val="21"/>
                    </w:rPr>
                    <w:t>O</w:t>
                  </w:r>
                  <w:r>
                    <w:rPr>
                      <w:spacing w:val="-5"/>
                      <w:w w:val="5"/>
                      <w:position w:val="42"/>
                    </w:rPr>
                    <w:t>I</w:t>
                  </w:r>
                  <w:r>
                    <w:rPr>
                      <w:spacing w:val="-5"/>
                      <w:w w:val="5"/>
                      <w:position w:val="-61"/>
                    </w:rPr>
                    <w:t>O</w:t>
                  </w:r>
                  <w:r>
                    <w:rPr>
                      <w:spacing w:val="-5"/>
                      <w:w w:val="5"/>
                    </w:rPr>
                    <w:t>EE</w:t>
                  </w:r>
                  <w:r>
                    <w:rPr>
                      <w:spacing w:val="-5"/>
                      <w:w w:val="5"/>
                      <w:position w:val="21"/>
                    </w:rPr>
                    <w:t>OO</w:t>
                  </w:r>
                  <w:r>
                    <w:rPr>
                      <w:spacing w:val="-5"/>
                      <w:w w:val="5"/>
                      <w:position w:val="42"/>
                    </w:rPr>
                    <w:t>I</w:t>
                  </w:r>
                  <w:r>
                    <w:rPr>
                      <w:spacing w:val="-4"/>
                      <w:w w:val="5"/>
                      <w:position w:val="-40"/>
                    </w:rPr>
                    <w:t>I</w:t>
                  </w:r>
                  <w:r>
                    <w:rPr>
                      <w:spacing w:val="-5"/>
                      <w:w w:val="5"/>
                    </w:rPr>
                    <w:t>XXX</w:t>
                  </w:r>
                  <w:r>
                    <w:rPr>
                      <w:spacing w:val="-3"/>
                      <w:w w:val="5"/>
                    </w:rPr>
                    <w:t>X</w:t>
                  </w:r>
                  <w:r>
                    <w:rPr>
                      <w:spacing w:val="-5"/>
                      <w:w w:val="5"/>
                    </w:rPr>
                    <w:t>HH</w:t>
                  </w:r>
                  <w:r>
                    <w:rPr>
                      <w:spacing w:val="-5"/>
                      <w:w w:val="5"/>
                      <w:position w:val="-20"/>
                    </w:rPr>
                    <w:t>L</w:t>
                  </w:r>
                  <w:r>
                    <w:rPr>
                      <w:spacing w:val="-5"/>
                      <w:w w:val="5"/>
                    </w:rPr>
                    <w:t>H</w:t>
                  </w:r>
                  <w:r>
                    <w:rPr>
                      <w:w w:val="5"/>
                      <w:position w:val="-20"/>
                    </w:rPr>
                    <w:t>L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-62"/>
        </w:rPr>
        <w:t>T</w:t>
      </w:r>
      <w:r>
        <w:rPr>
          <w:spacing w:val="-5"/>
          <w:w w:val="5"/>
          <w:position w:val="-82"/>
        </w:rPr>
        <w:t>T</w:t>
      </w:r>
      <w:r>
        <w:rPr>
          <w:spacing w:val="-5"/>
          <w:w w:val="5"/>
          <w:position w:val="-41"/>
        </w:rPr>
        <w:t>T</w:t>
      </w:r>
      <w:r>
        <w:rPr>
          <w:spacing w:val="-5"/>
          <w:w w:val="5"/>
          <w:position w:val="-19"/>
        </w:rPr>
        <w:t>P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-20"/>
        </w:rPr>
        <w:t>P</w:t>
      </w:r>
      <w:r>
        <w:rPr>
          <w:spacing w:val="-5"/>
          <w:w w:val="5"/>
          <w:position w:val="-83"/>
        </w:rPr>
        <w:t>T</w:t>
      </w:r>
      <w:r>
        <w:rPr>
          <w:spacing w:val="-5"/>
          <w:w w:val="5"/>
        </w:rPr>
        <w:t>P</w:t>
      </w:r>
      <w:r>
        <w:rPr>
          <w:spacing w:val="-5"/>
          <w:w w:val="5"/>
          <w:position w:val="-40"/>
        </w:rPr>
        <w:t>T</w:t>
      </w:r>
      <w:r>
        <w:rPr>
          <w:spacing w:val="-5"/>
          <w:w w:val="5"/>
          <w:position w:val="-61"/>
        </w:rPr>
        <w:t>T</w:t>
      </w:r>
      <w:r>
        <w:rPr>
          <w:spacing w:val="-5"/>
          <w:w w:val="5"/>
          <w:position w:val="-145"/>
        </w:rPr>
        <w:t>E</w:t>
      </w:r>
      <w:r>
        <w:rPr>
          <w:spacing w:val="-5"/>
          <w:w w:val="5"/>
          <w:position w:val="-187"/>
        </w:rPr>
        <w:t>E</w:t>
      </w:r>
      <w:r>
        <w:rPr>
          <w:spacing w:val="-5"/>
          <w:w w:val="5"/>
          <w:position w:val="-103"/>
        </w:rPr>
        <w:t>T</w:t>
      </w:r>
      <w:r>
        <w:rPr>
          <w:spacing w:val="-5"/>
          <w:w w:val="5"/>
          <w:position w:val="-166"/>
        </w:rPr>
        <w:t>E</w:t>
      </w:r>
      <w:r>
        <w:rPr>
          <w:spacing w:val="-5"/>
          <w:w w:val="5"/>
          <w:position w:val="-145"/>
        </w:rPr>
        <w:t>E</w:t>
      </w:r>
      <w:r>
        <w:rPr>
          <w:spacing w:val="-5"/>
          <w:w w:val="5"/>
          <w:position w:val="-208"/>
        </w:rPr>
        <w:t>E</w:t>
      </w:r>
      <w:r>
        <w:rPr>
          <w:spacing w:val="-5"/>
          <w:w w:val="5"/>
          <w:position w:val="-187"/>
        </w:rPr>
        <w:t>E</w:t>
      </w:r>
      <w:r>
        <w:rPr>
          <w:spacing w:val="-5"/>
          <w:w w:val="5"/>
          <w:position w:val="-124"/>
        </w:rPr>
        <w:t>T</w:t>
      </w:r>
      <w:r>
        <w:rPr>
          <w:spacing w:val="-5"/>
          <w:w w:val="5"/>
          <w:position w:val="-166"/>
        </w:rPr>
        <w:t>E</w:t>
      </w:r>
      <w:r>
        <w:rPr>
          <w:spacing w:val="-5"/>
          <w:w w:val="5"/>
          <w:position w:val="-104"/>
        </w:rPr>
        <w:t>T</w:t>
      </w:r>
      <w:r>
        <w:rPr>
          <w:spacing w:val="-5"/>
          <w:w w:val="5"/>
          <w:position w:val="-125"/>
        </w:rPr>
        <w:t>T</w:t>
      </w:r>
      <w:r>
        <w:rPr>
          <w:spacing w:val="-5"/>
          <w:w w:val="5"/>
          <w:position w:val="-208"/>
        </w:rPr>
        <w:t>E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-62"/>
        </w:rPr>
        <w:t>T</w:t>
      </w:r>
      <w:r>
        <w:rPr>
          <w:spacing w:val="-5"/>
          <w:w w:val="5"/>
          <w:position w:val="-83"/>
        </w:rPr>
        <w:t>T</w:t>
      </w:r>
      <w:r>
        <w:rPr>
          <w:spacing w:val="-5"/>
          <w:w w:val="5"/>
          <w:position w:val="-20"/>
        </w:rPr>
        <w:t>P</w:t>
      </w:r>
      <w:r>
        <w:rPr>
          <w:spacing w:val="-5"/>
          <w:w w:val="5"/>
        </w:rPr>
        <w:t>P</w:t>
      </w:r>
      <w:r>
        <w:rPr>
          <w:spacing w:val="-5"/>
          <w:w w:val="5"/>
          <w:position w:val="-41"/>
        </w:rPr>
        <w:t>T</w:t>
      </w:r>
      <w:r>
        <w:rPr>
          <w:spacing w:val="-5"/>
          <w:w w:val="5"/>
          <w:position w:val="-82"/>
        </w:rPr>
        <w:t>T</w:t>
      </w:r>
      <w:r>
        <w:rPr>
          <w:spacing w:val="-5"/>
          <w:w w:val="5"/>
          <w:position w:val="-40"/>
        </w:rPr>
        <w:t>T</w:t>
      </w:r>
      <w:r>
        <w:rPr>
          <w:spacing w:val="-5"/>
          <w:w w:val="5"/>
          <w:position w:val="-61"/>
        </w:rPr>
        <w:t>T</w:t>
      </w:r>
      <w:r>
        <w:rPr>
          <w:spacing w:val="-5"/>
          <w:w w:val="5"/>
        </w:rPr>
        <w:t>P</w:t>
      </w:r>
      <w:r>
        <w:rPr>
          <w:spacing w:val="-5"/>
          <w:w w:val="5"/>
          <w:position w:val="-145"/>
        </w:rPr>
        <w:t>E</w:t>
      </w:r>
      <w:r>
        <w:rPr>
          <w:spacing w:val="-5"/>
          <w:w w:val="5"/>
          <w:position w:val="-104"/>
        </w:rPr>
        <w:t>T</w:t>
      </w:r>
      <w:r>
        <w:rPr>
          <w:spacing w:val="-5"/>
          <w:w w:val="5"/>
          <w:position w:val="-187"/>
        </w:rPr>
        <w:t>E</w:t>
      </w:r>
      <w:r>
        <w:rPr>
          <w:spacing w:val="-5"/>
          <w:w w:val="5"/>
          <w:position w:val="-166"/>
        </w:rPr>
        <w:t>E</w:t>
      </w:r>
      <w:r>
        <w:rPr>
          <w:spacing w:val="-5"/>
          <w:w w:val="5"/>
          <w:position w:val="-208"/>
        </w:rPr>
        <w:t>E</w:t>
      </w:r>
      <w:r>
        <w:rPr>
          <w:spacing w:val="-5"/>
          <w:w w:val="5"/>
          <w:position w:val="-187"/>
        </w:rPr>
        <w:t>E</w:t>
      </w:r>
      <w:r>
        <w:rPr>
          <w:spacing w:val="-5"/>
          <w:w w:val="5"/>
          <w:position w:val="-166"/>
        </w:rPr>
        <w:t>E</w:t>
      </w:r>
      <w:r>
        <w:rPr>
          <w:spacing w:val="-5"/>
          <w:w w:val="5"/>
          <w:position w:val="-208"/>
        </w:rPr>
        <w:t>E</w:t>
      </w:r>
      <w:r>
        <w:rPr>
          <w:spacing w:val="-5"/>
          <w:w w:val="5"/>
          <w:position w:val="-125"/>
        </w:rPr>
        <w:t>T</w:t>
      </w:r>
      <w:r>
        <w:rPr>
          <w:spacing w:val="-4"/>
          <w:w w:val="5"/>
          <w:position w:val="-103"/>
        </w:rPr>
        <w:t>T</w:t>
      </w:r>
      <w:r>
        <w:rPr>
          <w:spacing w:val="-5"/>
          <w:w w:val="5"/>
          <w:position w:val="-61"/>
        </w:rPr>
        <w:t>O</w:t>
      </w:r>
      <w:r>
        <w:rPr>
          <w:spacing w:val="-5"/>
          <w:w w:val="5"/>
          <w:position w:val="-82"/>
        </w:rPr>
        <w:t>_</w:t>
      </w:r>
      <w:r>
        <w:rPr>
          <w:spacing w:val="-5"/>
          <w:w w:val="5"/>
          <w:position w:val="-41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166"/>
        </w:rPr>
        <w:t>_</w:t>
      </w:r>
      <w:r>
        <w:rPr>
          <w:spacing w:val="-5"/>
          <w:w w:val="5"/>
          <w:position w:val="-187"/>
        </w:rPr>
        <w:t>_</w:t>
      </w:r>
      <w:r>
        <w:rPr>
          <w:spacing w:val="-5"/>
          <w:w w:val="5"/>
          <w:position w:val="-166"/>
        </w:rPr>
        <w:t>_</w:t>
      </w:r>
      <w:r>
        <w:rPr>
          <w:spacing w:val="-5"/>
          <w:w w:val="5"/>
          <w:position w:val="-40"/>
        </w:rPr>
        <w:t>_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-208"/>
        </w:rPr>
        <w:t>_</w:t>
      </w:r>
      <w:r>
        <w:rPr>
          <w:spacing w:val="-5"/>
          <w:w w:val="5"/>
          <w:position w:val="-62"/>
        </w:rPr>
        <w:t>O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41"/>
        </w:rPr>
        <w:t>_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-40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-82"/>
        </w:rPr>
        <w:t>_</w:t>
      </w:r>
      <w:r>
        <w:rPr>
          <w:spacing w:val="-4"/>
          <w:w w:val="5"/>
          <w:position w:val="-83"/>
        </w:rPr>
        <w:t>_</w:t>
      </w:r>
      <w:r>
        <w:rPr>
          <w:spacing w:val="-5"/>
          <w:w w:val="5"/>
          <w:position w:val="-61"/>
        </w:rPr>
        <w:t>R</w:t>
      </w:r>
      <w:r>
        <w:rPr>
          <w:spacing w:val="-5"/>
          <w:w w:val="5"/>
        </w:rPr>
        <w:t>O</w:t>
      </w:r>
      <w:r>
        <w:rPr>
          <w:spacing w:val="-5"/>
          <w:w w:val="5"/>
          <w:position w:val="-40"/>
        </w:rPr>
        <w:t>M</w:t>
      </w:r>
      <w:r>
        <w:rPr>
          <w:spacing w:val="-5"/>
          <w:w w:val="5"/>
          <w:position w:val="-82"/>
        </w:rPr>
        <w:t>M</w:t>
      </w:r>
      <w:r>
        <w:rPr>
          <w:spacing w:val="-5"/>
          <w:w w:val="5"/>
        </w:rPr>
        <w:t>O</w:t>
      </w:r>
      <w:r>
        <w:rPr>
          <w:spacing w:val="-5"/>
          <w:w w:val="5"/>
          <w:position w:val="-20"/>
        </w:rPr>
        <w:t>O</w:t>
      </w:r>
      <w:r>
        <w:rPr>
          <w:spacing w:val="-5"/>
          <w:w w:val="5"/>
          <w:position w:val="-41"/>
        </w:rPr>
        <w:t>M</w:t>
      </w:r>
      <w:r>
        <w:rPr>
          <w:spacing w:val="-5"/>
          <w:w w:val="5"/>
          <w:position w:val="-187"/>
        </w:rPr>
        <w:t>DD</w:t>
      </w:r>
      <w:r>
        <w:rPr>
          <w:spacing w:val="-5"/>
          <w:w w:val="5"/>
          <w:position w:val="-103"/>
        </w:rPr>
        <w:t>S</w:t>
      </w:r>
      <w:r>
        <w:rPr>
          <w:spacing w:val="-5"/>
          <w:w w:val="5"/>
          <w:position w:val="21"/>
        </w:rPr>
        <w:t>O</w:t>
      </w:r>
      <w:r>
        <w:rPr>
          <w:spacing w:val="-5"/>
          <w:w w:val="5"/>
          <w:position w:val="-19"/>
        </w:rPr>
        <w:t>O</w:t>
      </w:r>
      <w:r>
        <w:rPr>
          <w:spacing w:val="-5"/>
          <w:w w:val="5"/>
          <w:position w:val="-104"/>
        </w:rPr>
        <w:t>S</w:t>
      </w:r>
      <w:r>
        <w:rPr>
          <w:spacing w:val="-5"/>
          <w:w w:val="5"/>
          <w:position w:val="-208"/>
        </w:rPr>
        <w:t>H</w:t>
      </w:r>
      <w:r>
        <w:rPr>
          <w:spacing w:val="-5"/>
          <w:w w:val="5"/>
          <w:position w:val="-62"/>
        </w:rPr>
        <w:t>R</w:t>
      </w:r>
      <w:r>
        <w:rPr>
          <w:spacing w:val="-5"/>
          <w:w w:val="5"/>
          <w:position w:val="21"/>
        </w:rPr>
        <w:t>O</w:t>
      </w:r>
      <w:r>
        <w:rPr>
          <w:spacing w:val="-5"/>
          <w:w w:val="5"/>
          <w:position w:val="-40"/>
        </w:rPr>
        <w:t>M</w:t>
      </w:r>
      <w:r>
        <w:rPr>
          <w:spacing w:val="-5"/>
          <w:w w:val="5"/>
        </w:rPr>
        <w:t>OO</w:t>
      </w:r>
      <w:r>
        <w:rPr>
          <w:spacing w:val="-5"/>
          <w:w w:val="5"/>
          <w:position w:val="-19"/>
        </w:rPr>
        <w:t>O</w:t>
      </w:r>
      <w:r>
        <w:rPr>
          <w:spacing w:val="-5"/>
          <w:w w:val="5"/>
          <w:position w:val="-187"/>
        </w:rPr>
        <w:t>D</w:t>
      </w:r>
      <w:r>
        <w:rPr>
          <w:spacing w:val="-5"/>
          <w:w w:val="5"/>
          <w:position w:val="-104"/>
        </w:rPr>
        <w:t>S</w:t>
      </w:r>
      <w:r>
        <w:rPr>
          <w:spacing w:val="-5"/>
          <w:w w:val="5"/>
          <w:position w:val="-82"/>
        </w:rPr>
        <w:t>M</w:t>
      </w:r>
      <w:r>
        <w:rPr>
          <w:spacing w:val="-5"/>
          <w:w w:val="5"/>
          <w:position w:val="-208"/>
        </w:rPr>
        <w:t>H</w:t>
      </w:r>
      <w:r>
        <w:rPr>
          <w:spacing w:val="-5"/>
          <w:w w:val="5"/>
          <w:position w:val="-83"/>
        </w:rPr>
        <w:t>M</w:t>
      </w:r>
      <w:r>
        <w:rPr>
          <w:spacing w:val="-5"/>
          <w:w w:val="5"/>
          <w:position w:val="21"/>
        </w:rPr>
        <w:t>O</w:t>
      </w:r>
      <w:r>
        <w:rPr>
          <w:spacing w:val="-5"/>
          <w:w w:val="5"/>
          <w:position w:val="-20"/>
        </w:rPr>
        <w:t>O</w:t>
      </w:r>
      <w:r>
        <w:rPr>
          <w:spacing w:val="-5"/>
          <w:w w:val="5"/>
          <w:position w:val="-41"/>
        </w:rPr>
        <w:t>M</w:t>
      </w:r>
      <w:r>
        <w:rPr>
          <w:spacing w:val="-4"/>
          <w:w w:val="5"/>
          <w:position w:val="-187"/>
        </w:rPr>
        <w:t>D</w:t>
      </w:r>
      <w:r>
        <w:rPr>
          <w:spacing w:val="-5"/>
          <w:w w:val="5"/>
          <w:position w:val="-61"/>
        </w:rPr>
        <w:t>Q</w:t>
      </w:r>
      <w:r>
        <w:rPr>
          <w:spacing w:val="-5"/>
          <w:w w:val="5"/>
          <w:position w:val="-82"/>
        </w:rPr>
        <w:t>X</w:t>
      </w:r>
      <w:r>
        <w:rPr>
          <w:spacing w:val="-5"/>
          <w:w w:val="5"/>
        </w:rPr>
        <w:t>I</w:t>
      </w:r>
      <w:r>
        <w:rPr>
          <w:spacing w:val="-5"/>
          <w:w w:val="5"/>
          <w:position w:val="-41"/>
        </w:rPr>
        <w:t>N</w:t>
      </w:r>
      <w:r>
        <w:rPr>
          <w:spacing w:val="-5"/>
          <w:w w:val="5"/>
        </w:rPr>
        <w:t>I</w:t>
      </w:r>
      <w:r>
        <w:rPr>
          <w:spacing w:val="-5"/>
          <w:w w:val="5"/>
          <w:position w:val="-20"/>
        </w:rPr>
        <w:t>I</w:t>
      </w:r>
      <w:r>
        <w:rPr>
          <w:spacing w:val="-5"/>
          <w:w w:val="5"/>
          <w:position w:val="-83"/>
        </w:rPr>
        <w:t>X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  <w:position w:val="-187"/>
        </w:rPr>
        <w:t>H</w:t>
      </w:r>
      <w:r>
        <w:rPr>
          <w:spacing w:val="-5"/>
          <w:w w:val="5"/>
          <w:position w:val="-40"/>
        </w:rPr>
        <w:t>N</w:t>
      </w:r>
      <w:r>
        <w:rPr>
          <w:spacing w:val="-5"/>
          <w:w w:val="5"/>
          <w:position w:val="-19"/>
        </w:rPr>
        <w:t>I</w:t>
      </w:r>
      <w:r>
        <w:rPr>
          <w:spacing w:val="-5"/>
          <w:w w:val="5"/>
          <w:position w:val="-187"/>
        </w:rPr>
        <w:t>H</w:t>
      </w:r>
      <w:r>
        <w:rPr>
          <w:spacing w:val="-5"/>
          <w:w w:val="5"/>
          <w:position w:val="-104"/>
        </w:rPr>
        <w:t>T</w:t>
      </w:r>
      <w:r>
        <w:rPr>
          <w:spacing w:val="-5"/>
          <w:w w:val="5"/>
          <w:position w:val="-208"/>
        </w:rPr>
        <w:t>P</w:t>
      </w:r>
      <w:r>
        <w:rPr>
          <w:spacing w:val="-5"/>
          <w:w w:val="5"/>
          <w:position w:val="-103"/>
        </w:rPr>
        <w:t>T</w:t>
      </w:r>
      <w:r>
        <w:rPr>
          <w:spacing w:val="-5"/>
          <w:w w:val="5"/>
          <w:position w:val="-62"/>
        </w:rPr>
        <w:t>Q</w:t>
      </w:r>
      <w:r>
        <w:rPr>
          <w:spacing w:val="-5"/>
          <w:w w:val="5"/>
          <w:position w:val="-41"/>
        </w:rPr>
        <w:t>N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</w:rPr>
        <w:t>I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  <w:position w:val="-83"/>
        </w:rPr>
        <w:t>X</w:t>
      </w:r>
      <w:r>
        <w:rPr>
          <w:spacing w:val="-5"/>
          <w:w w:val="5"/>
          <w:position w:val="-20"/>
        </w:rPr>
        <w:t>I</w:t>
      </w:r>
      <w:r>
        <w:rPr>
          <w:spacing w:val="-5"/>
          <w:w w:val="5"/>
          <w:position w:val="-82"/>
        </w:rPr>
        <w:t>X</w:t>
      </w:r>
      <w:r>
        <w:rPr>
          <w:spacing w:val="-5"/>
          <w:w w:val="5"/>
        </w:rPr>
        <w:t>I</w:t>
      </w:r>
      <w:r>
        <w:rPr>
          <w:spacing w:val="-5"/>
          <w:w w:val="5"/>
          <w:position w:val="-19"/>
        </w:rPr>
        <w:t>I</w:t>
      </w:r>
      <w:r>
        <w:rPr>
          <w:spacing w:val="-5"/>
          <w:w w:val="5"/>
          <w:position w:val="-187"/>
        </w:rPr>
        <w:t>HH</w:t>
      </w:r>
      <w:r>
        <w:rPr>
          <w:spacing w:val="-5"/>
          <w:w w:val="5"/>
          <w:position w:val="-104"/>
        </w:rPr>
        <w:t>T</w:t>
      </w:r>
      <w:r>
        <w:rPr>
          <w:spacing w:val="-5"/>
          <w:w w:val="5"/>
          <w:position w:val="-208"/>
        </w:rPr>
        <w:t>P</w:t>
      </w:r>
      <w:r>
        <w:rPr>
          <w:spacing w:val="-4"/>
          <w:w w:val="5"/>
          <w:position w:val="-103"/>
        </w:rPr>
        <w:t>T</w:t>
      </w:r>
      <w:r>
        <w:rPr>
          <w:spacing w:val="-5"/>
          <w:w w:val="5"/>
          <w:position w:val="-61"/>
        </w:rPr>
        <w:t>U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  <w:position w:val="-20"/>
        </w:rPr>
        <w:t>L</w:t>
      </w:r>
      <w:r>
        <w:rPr>
          <w:spacing w:val="-5"/>
          <w:w w:val="5"/>
        </w:rPr>
        <w:t>L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</w:rPr>
        <w:t>L</w:t>
      </w:r>
      <w:r>
        <w:rPr>
          <w:spacing w:val="-5"/>
          <w:w w:val="5"/>
          <w:position w:val="-19"/>
        </w:rPr>
        <w:t>L</w:t>
      </w:r>
      <w:r>
        <w:rPr>
          <w:spacing w:val="-5"/>
          <w:w w:val="5"/>
          <w:position w:val="-103"/>
        </w:rPr>
        <w:t>A</w:t>
      </w:r>
      <w:r>
        <w:rPr>
          <w:spacing w:val="-5"/>
          <w:w w:val="5"/>
          <w:position w:val="-187"/>
        </w:rPr>
        <w:t>P</w:t>
      </w:r>
      <w:r>
        <w:rPr>
          <w:spacing w:val="-5"/>
          <w:w w:val="5"/>
          <w:position w:val="-104"/>
        </w:rPr>
        <w:t>A</w:t>
      </w:r>
      <w:r>
        <w:rPr>
          <w:spacing w:val="-5"/>
          <w:w w:val="5"/>
          <w:position w:val="-208"/>
        </w:rPr>
        <w:t>C</w:t>
      </w:r>
      <w:r>
        <w:rPr>
          <w:spacing w:val="-5"/>
          <w:w w:val="5"/>
          <w:position w:val="-187"/>
        </w:rPr>
        <w:t>P</w:t>
      </w:r>
      <w:r>
        <w:rPr>
          <w:spacing w:val="-5"/>
          <w:w w:val="5"/>
          <w:position w:val="-208"/>
        </w:rPr>
        <w:t>C</w:t>
      </w:r>
      <w:r>
        <w:rPr>
          <w:spacing w:val="-5"/>
          <w:w w:val="5"/>
          <w:position w:val="-62"/>
        </w:rPr>
        <w:t>U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  <w:position w:val="-187"/>
        </w:rPr>
        <w:t>P</w:t>
      </w:r>
      <w:r>
        <w:rPr>
          <w:spacing w:val="-5"/>
          <w:w w:val="5"/>
        </w:rPr>
        <w:t>L</w:t>
      </w:r>
      <w:r>
        <w:rPr>
          <w:spacing w:val="-5"/>
          <w:w w:val="5"/>
          <w:position w:val="-104"/>
        </w:rPr>
        <w:t>A</w:t>
      </w:r>
      <w:r>
        <w:rPr>
          <w:spacing w:val="-5"/>
          <w:w w:val="5"/>
          <w:position w:val="-20"/>
        </w:rPr>
        <w:t>L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</w:rPr>
        <w:t>L</w:t>
      </w:r>
      <w:r>
        <w:rPr>
          <w:spacing w:val="-5"/>
          <w:w w:val="5"/>
          <w:position w:val="-103"/>
        </w:rPr>
        <w:t>A</w:t>
      </w:r>
      <w:r>
        <w:rPr>
          <w:spacing w:val="-4"/>
          <w:w w:val="5"/>
          <w:position w:val="-187"/>
        </w:rPr>
        <w:t>P</w:t>
      </w:r>
      <w:r>
        <w:rPr>
          <w:spacing w:val="-5"/>
          <w:w w:val="5"/>
          <w:position w:val="-61"/>
        </w:rPr>
        <w:t>E</w:t>
      </w:r>
      <w:r>
        <w:rPr>
          <w:spacing w:val="-5"/>
          <w:w w:val="5"/>
        </w:rPr>
        <w:t>_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104"/>
        </w:rPr>
        <w:t>B</w:t>
      </w:r>
      <w:r>
        <w:rPr>
          <w:spacing w:val="-5"/>
          <w:w w:val="5"/>
          <w:position w:val="-103"/>
        </w:rPr>
        <w:t>B</w:t>
      </w:r>
      <w:r>
        <w:rPr>
          <w:spacing w:val="-5"/>
          <w:w w:val="5"/>
          <w:position w:val="-187"/>
        </w:rPr>
        <w:t>C</w:t>
      </w:r>
      <w:r>
        <w:rPr>
          <w:spacing w:val="-5"/>
          <w:w w:val="5"/>
          <w:position w:val="-208"/>
        </w:rPr>
        <w:t>R</w:t>
      </w:r>
      <w:r>
        <w:rPr>
          <w:spacing w:val="-5"/>
          <w:w w:val="5"/>
          <w:position w:val="-187"/>
        </w:rPr>
        <w:t>C</w:t>
      </w:r>
      <w:r>
        <w:rPr>
          <w:spacing w:val="-5"/>
          <w:w w:val="5"/>
          <w:position w:val="-62"/>
        </w:rPr>
        <w:t>E</w:t>
      </w:r>
      <w:r>
        <w:rPr>
          <w:spacing w:val="-5"/>
          <w:w w:val="5"/>
        </w:rPr>
        <w:t>_</w:t>
      </w:r>
      <w:r>
        <w:rPr>
          <w:spacing w:val="-5"/>
          <w:w w:val="5"/>
          <w:position w:val="-104"/>
        </w:rPr>
        <w:t>B</w:t>
      </w:r>
      <w:r>
        <w:rPr>
          <w:spacing w:val="-5"/>
          <w:w w:val="5"/>
          <w:position w:val="-187"/>
        </w:rPr>
        <w:t>C</w:t>
      </w:r>
      <w:r>
        <w:rPr>
          <w:spacing w:val="-5"/>
          <w:w w:val="5"/>
          <w:position w:val="-208"/>
        </w:rPr>
        <w:t>R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-208"/>
        </w:rPr>
        <w:t>R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20"/>
        </w:rPr>
        <w:t>_</w:t>
      </w:r>
      <w:r>
        <w:rPr>
          <w:spacing w:val="-3"/>
          <w:w w:val="5"/>
          <w:position w:val="-103"/>
        </w:rPr>
        <w:t>B</w:t>
      </w:r>
      <w:r>
        <w:rPr>
          <w:spacing w:val="-5"/>
          <w:w w:val="5"/>
          <w:position w:val="-104"/>
        </w:rPr>
        <w:t>I</w:t>
      </w:r>
      <w:r>
        <w:rPr>
          <w:spacing w:val="-5"/>
          <w:w w:val="5"/>
          <w:position w:val="-208"/>
        </w:rPr>
        <w:t>_</w:t>
      </w:r>
      <w:r>
        <w:rPr>
          <w:spacing w:val="-5"/>
          <w:w w:val="5"/>
          <w:position w:val="-20"/>
        </w:rPr>
        <w:t>M</w:t>
      </w:r>
      <w:r>
        <w:rPr>
          <w:spacing w:val="-5"/>
          <w:w w:val="5"/>
          <w:position w:val="21"/>
        </w:rPr>
        <w:t>M</w:t>
      </w:r>
      <w:r>
        <w:rPr>
          <w:spacing w:val="-5"/>
          <w:w w:val="5"/>
          <w:position w:val="-19"/>
        </w:rPr>
        <w:t>M</w:t>
      </w:r>
      <w:r>
        <w:rPr>
          <w:spacing w:val="-5"/>
          <w:w w:val="5"/>
        </w:rPr>
        <w:t>CC</w:t>
      </w:r>
      <w:r>
        <w:rPr>
          <w:spacing w:val="-5"/>
          <w:w w:val="5"/>
          <w:position w:val="-187"/>
        </w:rPr>
        <w:t>R</w:t>
      </w:r>
      <w:r>
        <w:rPr>
          <w:spacing w:val="-5"/>
          <w:w w:val="5"/>
          <w:position w:val="-103"/>
        </w:rPr>
        <w:t>I</w:t>
      </w:r>
      <w:r>
        <w:rPr>
          <w:spacing w:val="-5"/>
          <w:w w:val="5"/>
          <w:position w:val="-187"/>
        </w:rPr>
        <w:t>R</w:t>
      </w:r>
      <w:r>
        <w:rPr>
          <w:spacing w:val="-5"/>
          <w:w w:val="5"/>
        </w:rPr>
        <w:t>C</w:t>
      </w:r>
      <w:r>
        <w:rPr>
          <w:spacing w:val="-5"/>
          <w:w w:val="5"/>
          <w:position w:val="21"/>
        </w:rPr>
        <w:t>M</w:t>
      </w:r>
      <w:r>
        <w:rPr>
          <w:spacing w:val="-5"/>
          <w:w w:val="5"/>
          <w:position w:val="-20"/>
        </w:rPr>
        <w:t>M</w:t>
      </w:r>
      <w:r>
        <w:rPr>
          <w:spacing w:val="-5"/>
          <w:w w:val="5"/>
        </w:rPr>
        <w:t>C</w:t>
      </w:r>
      <w:r>
        <w:rPr>
          <w:spacing w:val="-5"/>
          <w:w w:val="5"/>
          <w:position w:val="-19"/>
        </w:rPr>
        <w:t>M</w:t>
      </w:r>
      <w:r>
        <w:rPr>
          <w:spacing w:val="-5"/>
          <w:w w:val="5"/>
          <w:position w:val="21"/>
        </w:rPr>
        <w:t>M</w:t>
      </w:r>
      <w:r>
        <w:rPr>
          <w:spacing w:val="-5"/>
          <w:w w:val="5"/>
          <w:position w:val="-103"/>
        </w:rPr>
        <w:t>I</w:t>
      </w:r>
      <w:r>
        <w:rPr>
          <w:spacing w:val="-5"/>
          <w:w w:val="5"/>
          <w:position w:val="-208"/>
        </w:rPr>
        <w:t>_</w:t>
      </w:r>
      <w:r>
        <w:rPr>
          <w:spacing w:val="-5"/>
          <w:w w:val="5"/>
          <w:position w:val="-187"/>
        </w:rPr>
        <w:t>RR</w:t>
      </w:r>
      <w:r>
        <w:rPr>
          <w:spacing w:val="-5"/>
          <w:w w:val="5"/>
          <w:position w:val="-208"/>
        </w:rPr>
        <w:t>_</w:t>
      </w:r>
      <w:r>
        <w:rPr>
          <w:spacing w:val="-3"/>
          <w:w w:val="5"/>
          <w:position w:val="-104"/>
        </w:rPr>
        <w:t>I</w:t>
      </w:r>
      <w:r>
        <w:rPr>
          <w:spacing w:val="-5"/>
          <w:w w:val="5"/>
          <w:position w:val="-104"/>
        </w:rPr>
        <w:t>L</w:t>
      </w:r>
      <w:r>
        <w:rPr>
          <w:spacing w:val="-5"/>
          <w:w w:val="5"/>
          <w:position w:val="-208"/>
        </w:rPr>
        <w:t>C</w:t>
      </w:r>
      <w:r>
        <w:rPr>
          <w:spacing w:val="-5"/>
          <w:w w:val="5"/>
          <w:position w:val="-187"/>
        </w:rPr>
        <w:t>_</w:t>
      </w:r>
      <w:r>
        <w:rPr>
          <w:spacing w:val="-5"/>
          <w:w w:val="5"/>
          <w:position w:val="-103"/>
        </w:rPr>
        <w:t>L</w:t>
      </w:r>
      <w:r>
        <w:rPr>
          <w:spacing w:val="-5"/>
          <w:w w:val="5"/>
          <w:position w:val="-187"/>
        </w:rPr>
        <w:t>_</w:t>
      </w:r>
      <w:r>
        <w:rPr>
          <w:spacing w:val="-5"/>
          <w:w w:val="5"/>
        </w:rPr>
        <w:t>O</w:t>
      </w:r>
      <w:r>
        <w:rPr>
          <w:spacing w:val="-5"/>
          <w:w w:val="5"/>
          <w:position w:val="21"/>
        </w:rPr>
        <w:t>N</w:t>
      </w:r>
      <w:r>
        <w:rPr>
          <w:spacing w:val="-5"/>
          <w:w w:val="5"/>
          <w:position w:val="-19"/>
        </w:rPr>
        <w:t>X</w:t>
      </w:r>
      <w:r>
        <w:rPr>
          <w:spacing w:val="-5"/>
          <w:w w:val="5"/>
          <w:position w:val="-20"/>
        </w:rPr>
        <w:t>X</w:t>
      </w:r>
      <w:r>
        <w:rPr>
          <w:spacing w:val="-5"/>
          <w:w w:val="5"/>
          <w:position w:val="-19"/>
        </w:rPr>
        <w:t>X</w:t>
      </w:r>
      <w:r>
        <w:rPr>
          <w:spacing w:val="-5"/>
          <w:w w:val="5"/>
        </w:rPr>
        <w:t>O</w:t>
      </w:r>
      <w:r>
        <w:rPr>
          <w:spacing w:val="-5"/>
          <w:w w:val="5"/>
          <w:position w:val="21"/>
        </w:rPr>
        <w:t>NN</w:t>
      </w:r>
      <w:r>
        <w:rPr>
          <w:spacing w:val="-5"/>
          <w:w w:val="5"/>
          <w:position w:val="-103"/>
        </w:rPr>
        <w:t>L</w:t>
      </w:r>
      <w:r>
        <w:rPr>
          <w:spacing w:val="-5"/>
          <w:w w:val="5"/>
          <w:position w:val="-208"/>
        </w:rPr>
        <w:t>C</w:t>
      </w:r>
      <w:r>
        <w:rPr>
          <w:spacing w:val="-5"/>
          <w:w w:val="5"/>
          <w:position w:val="-104"/>
        </w:rPr>
        <w:t>L</w:t>
      </w:r>
      <w:r>
        <w:rPr>
          <w:spacing w:val="-4"/>
          <w:w w:val="5"/>
          <w:position w:val="-187"/>
        </w:rPr>
        <w:t>_</w:t>
      </w:r>
      <w:r>
        <w:rPr>
          <w:spacing w:val="-5"/>
          <w:w w:val="5"/>
          <w:position w:val="-124"/>
        </w:rPr>
        <w:t>I</w:t>
      </w:r>
      <w:r>
        <w:rPr>
          <w:spacing w:val="-5"/>
          <w:w w:val="5"/>
        </w:rPr>
        <w:t>M</w:t>
      </w:r>
      <w:r>
        <w:rPr>
          <w:spacing w:val="-5"/>
          <w:w w:val="5"/>
          <w:position w:val="-104"/>
        </w:rPr>
        <w:t>I</w:t>
      </w:r>
      <w:r>
        <w:rPr>
          <w:spacing w:val="-5"/>
          <w:w w:val="5"/>
          <w:position w:val="-103"/>
        </w:rPr>
        <w:t>I</w:t>
      </w:r>
      <w:r>
        <w:rPr>
          <w:spacing w:val="-4"/>
          <w:w w:val="5"/>
          <w:position w:val="-104"/>
        </w:rPr>
        <w:t>I</w:t>
      </w:r>
      <w:r>
        <w:rPr>
          <w:spacing w:val="-5"/>
          <w:w w:val="5"/>
          <w:position w:val="-124"/>
        </w:rPr>
        <w:t>T</w:t>
      </w:r>
      <w:r>
        <w:rPr>
          <w:spacing w:val="-5"/>
          <w:w w:val="5"/>
        </w:rPr>
        <w:t>P</w:t>
      </w:r>
      <w:r>
        <w:rPr>
          <w:spacing w:val="-5"/>
          <w:w w:val="5"/>
          <w:position w:val="-103"/>
        </w:rPr>
        <w:t>T</w:t>
      </w:r>
      <w:r>
        <w:rPr>
          <w:spacing w:val="-3"/>
          <w:w w:val="5"/>
          <w:position w:val="-104"/>
        </w:rPr>
        <w:t>T</w:t>
      </w:r>
      <w:r>
        <w:rPr>
          <w:spacing w:val="-5"/>
          <w:w w:val="5"/>
        </w:rPr>
        <w:t>E</w:t>
      </w:r>
      <w:r>
        <w:rPr>
          <w:spacing w:val="-5"/>
          <w:w w:val="5"/>
          <w:position w:val="-103"/>
        </w:rPr>
        <w:t>Y</w:t>
      </w:r>
      <w:r>
        <w:rPr>
          <w:spacing w:val="-3"/>
          <w:w w:val="5"/>
          <w:position w:val="-104"/>
        </w:rPr>
        <w:t>Y</w:t>
      </w:r>
      <w:r>
        <w:rPr>
          <w:spacing w:val="1"/>
          <w:w w:val="5"/>
        </w:rPr>
        <w:t>NSATE</w:t>
      </w:r>
      <w:r>
        <w:rPr>
          <w:w w:val="5"/>
        </w:rPr>
        <w:t>D</w:t>
      </w:r>
      <w:r>
        <w:rPr/>
      </w:r>
    </w:p>
    <w:p>
      <w:pPr>
        <w:pStyle w:val="BodyText"/>
        <w:spacing w:line="234" w:lineRule="atLeast"/>
        <w:ind w:left="383" w:right="0"/>
        <w:jc w:val="left"/>
        <w:rPr>
          <w:rFonts w:ascii="宋体" w:hAnsi="宋体" w:cs="宋体" w:eastAsia="宋体"/>
        </w:rPr>
      </w:pPr>
      <w:r>
        <w:rPr>
          <w:w w:val="5"/>
        </w:rPr>
        <w:br w:type="column"/>
      </w:r>
      <w:r>
        <w:rPr>
          <w:rFonts w:ascii="宋体"/>
          <w:spacing w:val="-5"/>
          <w:w w:val="5"/>
          <w:position w:val="-62"/>
        </w:rPr>
        <w:t>A</w:t>
      </w:r>
      <w:r>
        <w:rPr>
          <w:rFonts w:ascii="宋体"/>
          <w:spacing w:val="-5"/>
          <w:w w:val="5"/>
          <w:position w:val="42"/>
        </w:rPr>
        <w:t>O</w:t>
      </w:r>
      <w:r>
        <w:rPr>
          <w:rFonts w:ascii="宋体"/>
          <w:spacing w:val="-5"/>
          <w:w w:val="5"/>
          <w:position w:val="21"/>
        </w:rPr>
        <w:t>C</w:t>
      </w:r>
      <w:r>
        <w:rPr>
          <w:rFonts w:ascii="宋体"/>
          <w:spacing w:val="-5"/>
          <w:w w:val="5"/>
          <w:position w:val="-20"/>
        </w:rPr>
        <w:t>C</w:t>
      </w:r>
      <w:r>
        <w:rPr>
          <w:rFonts w:ascii="宋体"/>
          <w:spacing w:val="-5"/>
          <w:w w:val="5"/>
          <w:position w:val="-41"/>
        </w:rPr>
        <w:t>C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-166"/>
        </w:rPr>
        <w:t>C</w:t>
      </w:r>
      <w:r>
        <w:rPr>
          <w:rFonts w:ascii="宋体"/>
          <w:spacing w:val="-5"/>
          <w:w w:val="5"/>
          <w:position w:val="-83"/>
        </w:rPr>
        <w:t>C</w:t>
      </w:r>
      <w:r>
        <w:rPr>
          <w:rFonts w:ascii="宋体"/>
          <w:spacing w:val="-5"/>
          <w:w w:val="5"/>
          <w:position w:val="-125"/>
        </w:rPr>
        <w:t>C</w:t>
      </w:r>
      <w:r>
        <w:rPr>
          <w:rFonts w:ascii="宋体"/>
          <w:spacing w:val="-5"/>
          <w:w w:val="5"/>
          <w:position w:val="-145"/>
        </w:rPr>
        <w:t>C</w:t>
      </w:r>
      <w:r>
        <w:rPr>
          <w:rFonts w:ascii="宋体"/>
          <w:spacing w:val="-5"/>
          <w:w w:val="5"/>
          <w:position w:val="-187"/>
        </w:rPr>
        <w:t>C</w:t>
      </w:r>
      <w:r>
        <w:rPr>
          <w:rFonts w:ascii="宋体"/>
          <w:w w:val="5"/>
          <w:position w:val="-104"/>
        </w:rPr>
        <w:t>C</w:t>
      </w:r>
      <w:r>
        <w:rPr>
          <w:rFonts w:ascii="宋体"/>
          <w:spacing w:val="-5"/>
          <w:w w:val="5"/>
          <w:position w:val="-62"/>
        </w:rPr>
        <w:t>c</w:t>
      </w:r>
      <w:r>
        <w:rPr>
          <w:rFonts w:ascii="宋体"/>
          <w:spacing w:val="-5"/>
          <w:w w:val="5"/>
          <w:position w:val="21"/>
        </w:rPr>
        <w:t>:</w:t>
      </w:r>
      <w:r>
        <w:rPr>
          <w:rFonts w:ascii="宋体"/>
          <w:spacing w:val="-5"/>
          <w:w w:val="5"/>
        </w:rPr>
        <w:t>:</w:t>
      </w:r>
      <w:r>
        <w:rPr>
          <w:rFonts w:ascii="宋体"/>
          <w:spacing w:val="-5"/>
          <w:w w:val="5"/>
          <w:position w:val="-166"/>
        </w:rPr>
        <w:t>:</w:t>
      </w:r>
      <w:r>
        <w:rPr>
          <w:rFonts w:ascii="宋体"/>
          <w:spacing w:val="-5"/>
          <w:w w:val="5"/>
          <w:position w:val="-104"/>
        </w:rPr>
        <w:t>:</w:t>
      </w:r>
      <w:r>
        <w:rPr>
          <w:rFonts w:ascii="宋体"/>
          <w:spacing w:val="-5"/>
          <w:w w:val="5"/>
          <w:position w:val="-83"/>
        </w:rPr>
        <w:t>:</w:t>
      </w:r>
      <w:r>
        <w:rPr>
          <w:rFonts w:ascii="宋体"/>
          <w:spacing w:val="-5"/>
          <w:w w:val="5"/>
          <w:position w:val="-41"/>
        </w:rPr>
        <w:t>:</w:t>
      </w:r>
      <w:r>
        <w:rPr>
          <w:rFonts w:ascii="宋体"/>
          <w:spacing w:val="-5"/>
          <w:w w:val="5"/>
          <w:position w:val="42"/>
        </w:rPr>
        <w:t>i</w:t>
      </w:r>
      <w:r>
        <w:rPr>
          <w:rFonts w:ascii="宋体"/>
          <w:spacing w:val="-5"/>
          <w:w w:val="5"/>
          <w:position w:val="-20"/>
        </w:rPr>
        <w:t>:</w:t>
      </w:r>
      <w:r>
        <w:rPr>
          <w:rFonts w:ascii="宋体"/>
          <w:spacing w:val="-5"/>
          <w:w w:val="5"/>
          <w:position w:val="-125"/>
        </w:rPr>
        <w:t>:</w:t>
      </w:r>
      <w:r>
        <w:rPr>
          <w:rFonts w:ascii="宋体"/>
          <w:w w:val="5"/>
          <w:position w:val="-187"/>
        </w:rPr>
        <w:t>:</w:t>
      </w:r>
      <w:r>
        <w:rPr>
          <w:rFonts w:ascii="宋体"/>
          <w:w w:val="5"/>
          <w:position w:val="21"/>
        </w:rPr>
      </w:r>
      <w:r>
        <w:rPr>
          <w:rFonts w:ascii="宋体"/>
          <w:spacing w:val="-5"/>
          <w:w w:val="5"/>
          <w:position w:val="-62"/>
        </w:rPr>
        <w:t>t</w:t>
      </w:r>
      <w:r>
        <w:rPr>
          <w:rFonts w:ascii="宋体"/>
          <w:w w:val="5"/>
          <w:position w:val="-62"/>
        </w:rPr>
        <w:t>     </w:t>
      </w:r>
      <w:r>
        <w:rPr>
          <w:rFonts w:ascii="宋体"/>
          <w:spacing w:val="23"/>
          <w:w w:val="5"/>
          <w:position w:val="-62"/>
        </w:rPr>
        <w:t> </w:t>
      </w:r>
      <w:r>
        <w:rPr>
          <w:rFonts w:ascii="宋体"/>
          <w:spacing w:val="23"/>
          <w:w w:val="5"/>
        </w:rPr>
      </w:r>
      <w:r>
        <w:rPr>
          <w:rFonts w:ascii="宋体"/>
          <w:spacing w:val="23"/>
          <w:w w:val="5"/>
          <w:position w:val="-104"/>
        </w:rPr>
      </w:r>
      <w:r>
        <w:rPr>
          <w:rFonts w:ascii="宋体"/>
          <w:spacing w:val="23"/>
          <w:w w:val="5"/>
          <w:position w:val="-83"/>
        </w:rPr>
      </w:r>
      <w:r>
        <w:rPr>
          <w:rFonts w:ascii="宋体"/>
          <w:spacing w:val="23"/>
          <w:w w:val="5"/>
          <w:position w:val="-20"/>
        </w:rPr>
      </w:r>
      <w:r>
        <w:rPr>
          <w:rFonts w:ascii="宋体"/>
          <w:spacing w:val="23"/>
          <w:w w:val="5"/>
          <w:position w:val="-41"/>
        </w:rPr>
      </w:r>
      <w:r>
        <w:rPr>
          <w:rFonts w:ascii="宋体"/>
          <w:spacing w:val="23"/>
          <w:w w:val="5"/>
          <w:position w:val="-187"/>
        </w:rPr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-5"/>
          <w:w w:val="5"/>
          <w:position w:val="21"/>
        </w:rPr>
        <w:t>L</w:t>
      </w:r>
      <w:r>
        <w:rPr>
          <w:rFonts w:ascii="宋体"/>
          <w:spacing w:val="-5"/>
          <w:w w:val="5"/>
          <w:position w:val="-104"/>
        </w:rPr>
        <w:t>T</w:t>
      </w:r>
      <w:r>
        <w:rPr>
          <w:rFonts w:ascii="宋体"/>
          <w:spacing w:val="-5"/>
          <w:w w:val="5"/>
          <w:position w:val="-62"/>
        </w:rPr>
        <w:t>u</w:t>
      </w:r>
      <w:r>
        <w:rPr>
          <w:rFonts w:ascii="宋体"/>
          <w:spacing w:val="-5"/>
          <w:w w:val="5"/>
          <w:position w:val="-83"/>
        </w:rPr>
        <w:t>L</w:t>
      </w:r>
      <w:r>
        <w:rPr>
          <w:rFonts w:ascii="宋体"/>
          <w:spacing w:val="-5"/>
          <w:w w:val="5"/>
          <w:position w:val="-41"/>
        </w:rPr>
        <w:t>L</w:t>
      </w:r>
      <w:r>
        <w:rPr>
          <w:rFonts w:ascii="宋体"/>
          <w:w w:val="5"/>
          <w:position w:val="-20"/>
        </w:rPr>
        <w:t>L</w:t>
      </w:r>
      <w:r>
        <w:rPr>
          <w:rFonts w:ascii="宋体"/>
          <w:spacing w:val="-5"/>
          <w:w w:val="5"/>
          <w:position w:val="-62"/>
        </w:rPr>
        <w:t>a</w:t>
      </w:r>
      <w:r>
        <w:rPr>
          <w:rFonts w:ascii="宋体"/>
          <w:spacing w:val="-5"/>
          <w:w w:val="5"/>
          <w:position w:val="21"/>
        </w:rPr>
        <w:t>i</w:t>
      </w:r>
      <w:r>
        <w:rPr>
          <w:rFonts w:ascii="宋体"/>
          <w:spacing w:val="-5"/>
          <w:w w:val="5"/>
        </w:rPr>
        <w:t>_</w:t>
      </w:r>
      <w:r>
        <w:rPr>
          <w:rFonts w:ascii="宋体"/>
          <w:spacing w:val="-5"/>
          <w:w w:val="5"/>
          <w:position w:val="-83"/>
        </w:rPr>
        <w:t>i</w:t>
      </w:r>
      <w:r>
        <w:rPr>
          <w:rFonts w:ascii="宋体"/>
          <w:spacing w:val="-5"/>
          <w:w w:val="5"/>
          <w:position w:val="-104"/>
        </w:rPr>
        <w:t>o</w:t>
      </w:r>
      <w:r>
        <w:rPr>
          <w:rFonts w:ascii="宋体"/>
          <w:spacing w:val="-5"/>
          <w:w w:val="5"/>
          <w:position w:val="-41"/>
        </w:rPr>
        <w:t>i</w:t>
      </w:r>
      <w:r>
        <w:rPr>
          <w:rFonts w:ascii="宋体"/>
          <w:spacing w:val="-5"/>
          <w:w w:val="5"/>
          <w:position w:val="-20"/>
        </w:rPr>
        <w:t>i</w:t>
      </w:r>
      <w:r>
        <w:rPr>
          <w:rFonts w:ascii="宋体"/>
          <w:w w:val="5"/>
          <w:position w:val="-187"/>
        </w:rPr>
        <w:t>C</w:t>
      </w:r>
      <w:r>
        <w:rPr>
          <w:rFonts w:ascii="宋体"/>
          <w:spacing w:val="-5"/>
          <w:w w:val="5"/>
          <w:position w:val="21"/>
        </w:rPr>
        <w:t>m</w:t>
      </w:r>
      <w:r>
        <w:rPr>
          <w:rFonts w:ascii="宋体"/>
          <w:spacing w:val="-5"/>
          <w:w w:val="5"/>
          <w:position w:val="-62"/>
        </w:rPr>
        <w:t>l</w:t>
      </w:r>
      <w:r>
        <w:rPr>
          <w:rFonts w:ascii="宋体"/>
          <w:spacing w:val="-5"/>
          <w:w w:val="5"/>
        </w:rPr>
        <w:t>O</w:t>
      </w:r>
      <w:r>
        <w:rPr>
          <w:rFonts w:ascii="宋体"/>
          <w:spacing w:val="-5"/>
          <w:w w:val="5"/>
          <w:position w:val="-83"/>
        </w:rPr>
        <w:t>m</w:t>
      </w:r>
      <w:r>
        <w:rPr>
          <w:rFonts w:ascii="宋体"/>
          <w:spacing w:val="-5"/>
          <w:w w:val="5"/>
          <w:position w:val="-104"/>
        </w:rPr>
        <w:t>r</w:t>
      </w:r>
      <w:r>
        <w:rPr>
          <w:rFonts w:ascii="宋体"/>
          <w:spacing w:val="-5"/>
          <w:w w:val="5"/>
          <w:position w:val="-41"/>
        </w:rPr>
        <w:t>m</w:t>
      </w:r>
      <w:r>
        <w:rPr>
          <w:rFonts w:ascii="宋体"/>
          <w:spacing w:val="-5"/>
          <w:w w:val="5"/>
          <w:position w:val="-20"/>
        </w:rPr>
        <w:t>m</w:t>
      </w:r>
      <w:r>
        <w:rPr>
          <w:rFonts w:ascii="宋体"/>
          <w:w w:val="5"/>
          <w:position w:val="-187"/>
        </w:rPr>
        <w:t>M</w:t>
      </w:r>
      <w:r>
        <w:rPr>
          <w:rFonts w:ascii="宋体"/>
          <w:spacing w:val="-5"/>
          <w:w w:val="5"/>
          <w:position w:val="21"/>
        </w:rPr>
        <w:t>.</w:t>
      </w:r>
      <w:r>
        <w:rPr>
          <w:rFonts w:ascii="宋体"/>
          <w:spacing w:val="-5"/>
          <w:w w:val="5"/>
          <w:position w:val="-62"/>
        </w:rPr>
      </w:r>
      <w:r>
        <w:rPr>
          <w:rFonts w:ascii="宋体"/>
          <w:spacing w:val="-5"/>
          <w:w w:val="5"/>
          <w:position w:val="-83"/>
        </w:rPr>
        <w:t>.</w:t>
      </w:r>
      <w:r>
        <w:rPr>
          <w:rFonts w:ascii="宋体"/>
          <w:spacing w:val="-5"/>
          <w:w w:val="5"/>
        </w:rPr>
        <w:t>I</w:t>
      </w:r>
      <w:r>
        <w:rPr>
          <w:rFonts w:ascii="宋体"/>
          <w:spacing w:val="-5"/>
          <w:w w:val="5"/>
          <w:position w:val="-104"/>
        </w:rPr>
        <w:t>q</w:t>
      </w:r>
      <w:r>
        <w:rPr>
          <w:rFonts w:ascii="宋体"/>
          <w:spacing w:val="-5"/>
          <w:w w:val="5"/>
          <w:position w:val="-41"/>
        </w:rPr>
        <w:t>.</w:t>
      </w:r>
      <w:r>
        <w:rPr>
          <w:rFonts w:ascii="宋体"/>
          <w:w w:val="5"/>
          <w:position w:val="-20"/>
        </w:rPr>
        <w:t>.</w:t>
      </w:r>
      <w:r>
        <w:rPr>
          <w:rFonts w:ascii="宋体"/>
          <w:spacing w:val="-5"/>
          <w:w w:val="5"/>
          <w:position w:val="-62"/>
        </w:rPr>
        <w:t>t</w:t>
      </w:r>
      <w:r>
        <w:rPr>
          <w:rFonts w:ascii="宋体"/>
          <w:spacing w:val="-5"/>
          <w:w w:val="5"/>
          <w:position w:val="21"/>
        </w:rPr>
      </w:r>
      <w:r>
        <w:rPr>
          <w:rFonts w:ascii="宋体"/>
          <w:spacing w:val="-5"/>
          <w:w w:val="5"/>
          <w:position w:val="-83"/>
        </w:rPr>
      </w:r>
      <w:r>
        <w:rPr>
          <w:rFonts w:ascii="宋体"/>
          <w:spacing w:val="-5"/>
          <w:w w:val="5"/>
        </w:rPr>
        <w:t>L</w:t>
      </w:r>
      <w:r>
        <w:rPr>
          <w:rFonts w:ascii="宋体"/>
          <w:spacing w:val="-5"/>
          <w:w w:val="5"/>
          <w:position w:val="-104"/>
        </w:rPr>
        <w:t>u</w:t>
      </w:r>
      <w:r>
        <w:rPr>
          <w:rFonts w:ascii="宋体"/>
          <w:spacing w:val="-5"/>
          <w:w w:val="5"/>
          <w:position w:val="-41"/>
        </w:rPr>
      </w:r>
      <w:r>
        <w:rPr>
          <w:rFonts w:ascii="宋体"/>
          <w:spacing w:val="-5"/>
          <w:w w:val="5"/>
          <w:position w:val="-20"/>
        </w:rPr>
      </w:r>
      <w:r>
        <w:rPr>
          <w:rFonts w:ascii="宋体"/>
          <w:w w:val="5"/>
          <w:position w:val="-187"/>
        </w:rPr>
        <w:t>T</w:t>
      </w:r>
      <w:r>
        <w:rPr>
          <w:rFonts w:ascii="宋体"/>
          <w:spacing w:val="-5"/>
          <w:w w:val="5"/>
          <w:position w:val="-62"/>
        </w:rPr>
        <w:t>o</w:t>
      </w:r>
      <w:r>
        <w:rPr>
          <w:rFonts w:ascii="宋体"/>
          <w:spacing w:val="-5"/>
          <w:w w:val="5"/>
          <w:position w:val="21"/>
        </w:rPr>
        <w:t>L</w:t>
      </w:r>
      <w:r>
        <w:rPr>
          <w:rFonts w:ascii="宋体"/>
          <w:spacing w:val="-5"/>
          <w:w w:val="5"/>
        </w:rPr>
      </w:r>
      <w:r>
        <w:rPr>
          <w:rFonts w:ascii="宋体"/>
          <w:spacing w:val="-5"/>
          <w:w w:val="5"/>
          <w:position w:val="-83"/>
        </w:rPr>
        <w:t>T</w:t>
      </w:r>
      <w:r>
        <w:rPr>
          <w:rFonts w:ascii="宋体"/>
          <w:spacing w:val="-5"/>
          <w:w w:val="5"/>
          <w:position w:val="-104"/>
        </w:rPr>
        <w:t>e</w:t>
      </w:r>
      <w:r>
        <w:rPr>
          <w:rFonts w:ascii="宋体"/>
          <w:spacing w:val="-5"/>
          <w:w w:val="5"/>
          <w:position w:val="-187"/>
        </w:rPr>
        <w:t>p</w:t>
      </w:r>
      <w:r>
        <w:rPr>
          <w:rFonts w:ascii="宋体"/>
          <w:spacing w:val="-5"/>
          <w:w w:val="5"/>
          <w:position w:val="-41"/>
        </w:rPr>
        <w:t>T</w:t>
      </w:r>
      <w:r>
        <w:rPr>
          <w:rFonts w:ascii="宋体"/>
          <w:w w:val="5"/>
          <w:position w:val="-20"/>
        </w:rPr>
        <w:t>L</w:t>
      </w:r>
      <w:r>
        <w:rPr>
          <w:rFonts w:ascii="宋体"/>
          <w:spacing w:val="-5"/>
          <w:w w:val="5"/>
          <w:position w:val="21"/>
        </w:rPr>
        <w:t>u</w:t>
      </w:r>
      <w:r>
        <w:rPr>
          <w:rFonts w:ascii="宋体"/>
          <w:spacing w:val="-5"/>
          <w:w w:val="5"/>
          <w:position w:val="-104"/>
        </w:rPr>
      </w:r>
      <w:r>
        <w:rPr>
          <w:rFonts w:ascii="宋体"/>
          <w:spacing w:val="-5"/>
          <w:w w:val="5"/>
          <w:position w:val="-62"/>
        </w:rPr>
        <w:t>r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-83"/>
        </w:rPr>
        <w:t>o</w:t>
      </w:r>
      <w:r>
        <w:rPr>
          <w:rFonts w:ascii="宋体"/>
          <w:spacing w:val="-5"/>
          <w:w w:val="5"/>
          <w:position w:val="-187"/>
        </w:rPr>
        <w:t>k</w:t>
      </w:r>
      <w:r>
        <w:rPr>
          <w:rFonts w:ascii="宋体"/>
          <w:spacing w:val="-5"/>
          <w:w w:val="5"/>
          <w:position w:val="-20"/>
        </w:rPr>
        <w:t>u</w:t>
      </w:r>
      <w:r>
        <w:rPr>
          <w:rFonts w:ascii="宋体"/>
          <w:w w:val="5"/>
          <w:position w:val="-41"/>
        </w:rPr>
        <w:t>o</w:t>
      </w:r>
      <w:r>
        <w:rPr>
          <w:rFonts w:ascii="宋体"/>
          <w:spacing w:val="-5"/>
          <w:w w:val="5"/>
          <w:position w:val="-62"/>
        </w:rPr>
        <w:t>q</w:t>
      </w:r>
      <w:r>
        <w:rPr>
          <w:rFonts w:ascii="宋体"/>
          <w:spacing w:val="-5"/>
          <w:w w:val="5"/>
          <w:position w:val="21"/>
        </w:rPr>
        <w:t>b</w:t>
      </w:r>
      <w:r>
        <w:rPr>
          <w:rFonts w:ascii="宋体"/>
          <w:spacing w:val="-5"/>
          <w:w w:val="5"/>
          <w:position w:val="-83"/>
        </w:rPr>
        <w:t>r</w:t>
      </w:r>
      <w:r>
        <w:rPr>
          <w:rFonts w:ascii="宋体"/>
          <w:spacing w:val="-5"/>
          <w:w w:val="5"/>
          <w:position w:val="-104"/>
        </w:rPr>
        <w:t>D</w:t>
      </w:r>
      <w:r>
        <w:rPr>
          <w:rFonts w:ascii="宋体"/>
          <w:spacing w:val="-5"/>
          <w:w w:val="5"/>
        </w:rPr>
        <w:t>o</w:t>
      </w:r>
      <w:r>
        <w:rPr>
          <w:rFonts w:ascii="宋体"/>
          <w:spacing w:val="-5"/>
          <w:w w:val="5"/>
          <w:position w:val="-20"/>
        </w:rPr>
        <w:t>b</w:t>
      </w:r>
      <w:r>
        <w:rPr>
          <w:rFonts w:ascii="宋体"/>
          <w:spacing w:val="-5"/>
          <w:w w:val="5"/>
          <w:position w:val="-41"/>
        </w:rPr>
        <w:t>r</w:t>
      </w:r>
      <w:r>
        <w:rPr>
          <w:rFonts w:ascii="宋体"/>
          <w:w w:val="5"/>
          <w:position w:val="-41"/>
        </w:rPr>
        <w:t>     </w:t>
      </w:r>
      <w:r>
        <w:rPr>
          <w:rFonts w:ascii="宋体"/>
          <w:spacing w:val="24"/>
          <w:w w:val="5"/>
          <w:position w:val="-41"/>
        </w:rPr>
        <w:t> </w:t>
      </w:r>
      <w:r>
        <w:rPr>
          <w:rFonts w:ascii="宋体"/>
          <w:spacing w:val="24"/>
          <w:w w:val="5"/>
          <w:position w:val="-187"/>
        </w:rPr>
      </w:r>
      <w:r>
        <w:rPr>
          <w:rFonts w:ascii="宋体"/>
          <w:spacing w:val="-5"/>
          <w:w w:val="5"/>
        </w:rPr>
        <w:t>m</w:t>
      </w:r>
      <w:r>
        <w:rPr>
          <w:rFonts w:ascii="宋体"/>
          <w:spacing w:val="-5"/>
          <w:w w:val="5"/>
          <w:position w:val="21"/>
        </w:rPr>
        <w:t>e</w:t>
      </w:r>
      <w:r>
        <w:rPr>
          <w:rFonts w:ascii="宋体"/>
          <w:spacing w:val="-5"/>
          <w:w w:val="5"/>
          <w:position w:val="-62"/>
        </w:rPr>
        <w:t>u</w:t>
      </w:r>
      <w:r>
        <w:rPr>
          <w:rFonts w:ascii="宋体"/>
          <w:spacing w:val="-5"/>
          <w:w w:val="5"/>
          <w:position w:val="-83"/>
        </w:rPr>
        <w:t>q</w:t>
      </w:r>
      <w:r>
        <w:rPr>
          <w:rFonts w:ascii="宋体"/>
          <w:spacing w:val="-5"/>
          <w:w w:val="5"/>
          <w:position w:val="-104"/>
        </w:rPr>
        <w:t>e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w w:val="5"/>
          <w:position w:val="-41"/>
        </w:rPr>
        <w:t>q</w:t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-5"/>
          <w:w w:val="5"/>
          <w:position w:val="-62"/>
        </w:rPr>
        <w:t>e</w:t>
      </w:r>
      <w:r>
        <w:rPr>
          <w:rFonts w:ascii="宋体"/>
          <w:spacing w:val="-5"/>
          <w:w w:val="5"/>
          <w:position w:val="21"/>
        </w:rPr>
      </w:r>
      <w:r>
        <w:rPr>
          <w:rFonts w:ascii="宋体"/>
          <w:spacing w:val="-5"/>
          <w:w w:val="5"/>
          <w:position w:val="-83"/>
        </w:rPr>
        <w:t>u</w:t>
      </w:r>
      <w:r>
        <w:rPr>
          <w:rFonts w:ascii="宋体"/>
          <w:spacing w:val="-5"/>
          <w:w w:val="5"/>
          <w:position w:val="-104"/>
        </w:rPr>
        <w:t>v</w:t>
      </w:r>
      <w:r>
        <w:rPr>
          <w:rFonts w:ascii="宋体"/>
          <w:spacing w:val="-5"/>
          <w:w w:val="5"/>
          <w:position w:val="-20"/>
        </w:rPr>
      </w:r>
      <w:r>
        <w:rPr>
          <w:rFonts w:ascii="宋体"/>
          <w:w w:val="5"/>
          <w:position w:val="-41"/>
        </w:rPr>
        <w:t>u</w:t>
      </w:r>
      <w:r>
        <w:rPr>
          <w:rFonts w:ascii="宋体"/>
          <w:spacing w:val="-5"/>
          <w:w w:val="5"/>
          <w:position w:val="21"/>
        </w:rPr>
        <w:t>P</w:t>
      </w:r>
      <w:r>
        <w:rPr>
          <w:rFonts w:ascii="宋体"/>
          <w:spacing w:val="-5"/>
          <w:w w:val="5"/>
          <w:position w:val="-83"/>
        </w:rPr>
        <w:t>e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104"/>
        </w:rPr>
        <w:t>i</w:t>
      </w:r>
      <w:r>
        <w:rPr>
          <w:rFonts w:ascii="宋体"/>
          <w:spacing w:val="-5"/>
          <w:w w:val="5"/>
          <w:position w:val="-41"/>
        </w:rPr>
        <w:t>e</w:t>
      </w:r>
      <w:r>
        <w:rPr>
          <w:rFonts w:ascii="宋体"/>
          <w:w w:val="5"/>
          <w:position w:val="-20"/>
        </w:rPr>
        <w:t>P</w:t>
      </w:r>
      <w:r>
        <w:rPr>
          <w:rFonts w:ascii="宋体"/>
          <w:w w:val="5"/>
          <w:position w:val="-83"/>
        </w:rPr>
      </w:r>
      <w:r>
        <w:rPr>
          <w:rFonts w:ascii="宋体"/>
          <w:spacing w:val="-5"/>
          <w:w w:val="5"/>
          <w:position w:val="21"/>
        </w:rPr>
        <w:t>r</w:t>
      </w:r>
      <w:r>
        <w:rPr>
          <w:rFonts w:ascii="宋体"/>
          <w:spacing w:val="-5"/>
          <w:w w:val="5"/>
        </w:rPr>
        <w:t>n</w:t>
      </w:r>
      <w:r>
        <w:rPr>
          <w:rFonts w:ascii="宋体"/>
          <w:spacing w:val="-5"/>
          <w:w w:val="5"/>
          <w:position w:val="-104"/>
        </w:rPr>
        <w:t>a</w:t>
      </w:r>
      <w:r>
        <w:rPr>
          <w:rFonts w:ascii="宋体"/>
          <w:spacing w:val="-5"/>
          <w:w w:val="5"/>
          <w:position w:val="-41"/>
        </w:rPr>
      </w:r>
      <w:r>
        <w:rPr>
          <w:rFonts w:ascii="宋体"/>
          <w:spacing w:val="-5"/>
          <w:w w:val="5"/>
          <w:position w:val="-20"/>
        </w:rPr>
        <w:t>r</w:t>
      </w:r>
      <w:r>
        <w:rPr>
          <w:rFonts w:ascii="宋体"/>
          <w:w w:val="5"/>
          <w:position w:val="-187"/>
        </w:rPr>
        <w:t>R</w:t>
      </w:r>
      <w:r>
        <w:rPr>
          <w:rFonts w:ascii="宋体"/>
          <w:spacing w:val="-5"/>
          <w:w w:val="5"/>
          <w:position w:val="-83"/>
        </w:rPr>
        <w:t>H</w:t>
      </w:r>
      <w:r>
        <w:rPr>
          <w:rFonts w:ascii="宋体"/>
          <w:spacing w:val="-5"/>
          <w:w w:val="5"/>
          <w:position w:val="21"/>
        </w:rPr>
        <w:t>e</w:t>
      </w:r>
      <w:r>
        <w:rPr>
          <w:rFonts w:ascii="宋体"/>
          <w:spacing w:val="-5"/>
          <w:w w:val="5"/>
        </w:rPr>
        <w:t>s</w:t>
      </w:r>
      <w:r>
        <w:rPr>
          <w:rFonts w:ascii="宋体"/>
          <w:spacing w:val="-5"/>
          <w:w w:val="5"/>
          <w:position w:val="-104"/>
        </w:rPr>
        <w:t>t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w w:val="5"/>
          <w:position w:val="-41"/>
        </w:rPr>
        <w:t>L</w:t>
      </w:r>
      <w:r>
        <w:rPr>
          <w:rFonts w:ascii="宋体"/>
          <w:spacing w:val="-5"/>
          <w:w w:val="5"/>
          <w:position w:val="21"/>
        </w:rPr>
        <w:t>s</w:t>
      </w:r>
      <w:r>
        <w:rPr>
          <w:rFonts w:ascii="宋体"/>
          <w:spacing w:val="-5"/>
          <w:w w:val="5"/>
        </w:rPr>
        <w:t>a</w:t>
      </w:r>
      <w:r>
        <w:rPr>
          <w:rFonts w:ascii="宋体"/>
          <w:spacing w:val="-5"/>
          <w:w w:val="5"/>
          <w:position w:val="-83"/>
        </w:rPr>
        <w:t>i</w:t>
      </w:r>
      <w:r>
        <w:rPr>
          <w:rFonts w:ascii="宋体"/>
          <w:spacing w:val="-5"/>
          <w:w w:val="5"/>
          <w:position w:val="-104"/>
        </w:rPr>
        <w:t>i</w:t>
      </w:r>
      <w:r>
        <w:rPr>
          <w:rFonts w:ascii="宋体"/>
          <w:spacing w:val="-5"/>
          <w:w w:val="5"/>
          <w:position w:val="-41"/>
        </w:rPr>
        <w:t>o</w:t>
      </w:r>
      <w:r>
        <w:rPr>
          <w:rFonts w:ascii="宋体"/>
          <w:spacing w:val="-5"/>
          <w:w w:val="5"/>
          <w:position w:val="-20"/>
        </w:rPr>
        <w:t>s</w:t>
      </w:r>
      <w:r>
        <w:rPr>
          <w:rFonts w:ascii="宋体"/>
          <w:w w:val="5"/>
          <w:position w:val="-187"/>
        </w:rPr>
        <w:t>F</w:t>
      </w:r>
      <w:r>
        <w:rPr>
          <w:rFonts w:ascii="宋体"/>
          <w:spacing w:val="-5"/>
          <w:w w:val="5"/>
        </w:rPr>
        <w:t>t</w:t>
      </w:r>
      <w:r>
        <w:rPr>
          <w:rFonts w:ascii="宋体"/>
          <w:spacing w:val="-5"/>
          <w:w w:val="5"/>
          <w:position w:val="21"/>
        </w:rPr>
        <w:t>s</w:t>
      </w:r>
      <w:r>
        <w:rPr>
          <w:rFonts w:ascii="宋体"/>
          <w:spacing w:val="-5"/>
          <w:w w:val="5"/>
          <w:position w:val="-83"/>
        </w:rPr>
        <w:t>g</w:t>
      </w:r>
      <w:r>
        <w:rPr>
          <w:rFonts w:ascii="宋体"/>
          <w:spacing w:val="-5"/>
          <w:w w:val="5"/>
          <w:position w:val="-104"/>
        </w:rPr>
        <w:t>o</w:t>
      </w:r>
      <w:r>
        <w:rPr>
          <w:rFonts w:ascii="宋体"/>
          <w:spacing w:val="-5"/>
          <w:w w:val="5"/>
          <w:position w:val="-41"/>
        </w:rPr>
        <w:t>w</w:t>
      </w:r>
      <w:r>
        <w:rPr>
          <w:rFonts w:ascii="宋体"/>
          <w:spacing w:val="-5"/>
          <w:w w:val="5"/>
          <w:position w:val="-20"/>
        </w:rPr>
        <w:t>s</w:t>
      </w:r>
      <w:r>
        <w:rPr>
          <w:rFonts w:ascii="宋体"/>
          <w:w w:val="5"/>
          <w:position w:val="-187"/>
        </w:rPr>
        <w:t>u</w:t>
      </w:r>
      <w:r>
        <w:rPr>
          <w:rFonts w:ascii="宋体"/>
          <w:spacing w:val="-5"/>
          <w:w w:val="5"/>
          <w:position w:val="21"/>
        </w:rPr>
        <w:t>u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83"/>
        </w:rPr>
        <w:t>h</w:t>
      </w:r>
      <w:r>
        <w:rPr>
          <w:rFonts w:ascii="宋体"/>
          <w:spacing w:val="-5"/>
          <w:w w:val="5"/>
          <w:position w:val="-104"/>
        </w:rPr>
        <w:t>n</w:t>
      </w:r>
      <w:r>
        <w:rPr>
          <w:rFonts w:ascii="宋体"/>
          <w:w w:val="5"/>
          <w:position w:val="-20"/>
        </w:rPr>
        <w:t>u</w:t>
      </w:r>
      <w:r>
        <w:rPr>
          <w:rFonts w:ascii="宋体"/>
          <w:spacing w:val="-5"/>
          <w:w w:val="5"/>
        </w:rPr>
        <w:t>d</w:t>
      </w:r>
      <w:r>
        <w:rPr>
          <w:rFonts w:ascii="宋体"/>
          <w:spacing w:val="-5"/>
          <w:w w:val="5"/>
          <w:position w:val="21"/>
        </w:rPr>
        <w:t>r</w:t>
      </w:r>
      <w:r>
        <w:rPr>
          <w:rFonts w:ascii="宋体"/>
          <w:w w:val="5"/>
          <w:position w:val="-20"/>
        </w:rPr>
        <w:t>r</w:t>
      </w:r>
      <w:r>
        <w:rPr>
          <w:rFonts w:ascii="宋体"/>
          <w:w w:val="5"/>
        </w:rPr>
      </w:r>
      <w:r>
        <w:rPr>
          <w:rFonts w:ascii="宋体"/>
          <w:spacing w:val="-5"/>
          <w:w w:val="5"/>
          <w:position w:val="21"/>
        </w:rPr>
        <w:t>e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w w:val="5"/>
          <w:position w:val="-20"/>
        </w:rPr>
        <w:t>     </w:t>
      </w:r>
      <w:r>
        <w:rPr>
          <w:rFonts w:ascii="宋体"/>
          <w:spacing w:val="23"/>
          <w:w w:val="5"/>
          <w:position w:val="-20"/>
        </w:rPr>
        <w:t> </w:t>
      </w:r>
      <w:r>
        <w:rPr>
          <w:rFonts w:ascii="宋体"/>
          <w:spacing w:val="23"/>
          <w:w w:val="5"/>
          <w:position w:val="-187"/>
        </w:rPr>
      </w:r>
      <w:r>
        <w:rPr>
          <w:rFonts w:ascii="宋体"/>
          <w:spacing w:val="-5"/>
          <w:w w:val="5"/>
        </w:rPr>
        <w:t>f</w:t>
      </w:r>
      <w:r>
        <w:rPr>
          <w:rFonts w:ascii="宋体"/>
          <w:spacing w:val="-5"/>
          <w:w w:val="5"/>
          <w:position w:val="21"/>
        </w:rPr>
      </w:r>
      <w:r>
        <w:rPr>
          <w:rFonts w:ascii="宋体"/>
          <w:spacing w:val="-5"/>
          <w:w w:val="5"/>
          <w:position w:val="-20"/>
        </w:rPr>
      </w:r>
      <w:r>
        <w:rPr>
          <w:rFonts w:ascii="宋体"/>
          <w:w w:val="5"/>
          <w:position w:val="-187"/>
        </w:rPr>
        <w:t>p</w:t>
      </w:r>
      <w:r>
        <w:rPr>
          <w:rFonts w:ascii="宋体"/>
          <w:spacing w:val="-5"/>
          <w:w w:val="5"/>
          <w:position w:val="21"/>
        </w:rPr>
        <w:t>L</w:t>
      </w:r>
      <w:r>
        <w:rPr>
          <w:rFonts w:ascii="宋体"/>
          <w:spacing w:val="-5"/>
          <w:w w:val="5"/>
        </w:rPr>
        <w:t>o</w:t>
      </w:r>
      <w:r>
        <w:rPr>
          <w:rFonts w:ascii="宋体"/>
          <w:spacing w:val="-5"/>
          <w:w w:val="5"/>
          <w:position w:val="-20"/>
        </w:rPr>
        <w:t>H</w:t>
      </w:r>
      <w:r>
        <w:rPr>
          <w:rFonts w:ascii="宋体"/>
          <w:w w:val="5"/>
          <w:position w:val="-187"/>
        </w:rPr>
        <w:t>r</w:t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-5"/>
          <w:w w:val="5"/>
          <w:position w:val="21"/>
        </w:rPr>
        <w:t>o</w:t>
      </w:r>
      <w:r>
        <w:rPr>
          <w:rFonts w:ascii="宋体"/>
          <w:spacing w:val="-5"/>
          <w:w w:val="5"/>
          <w:position w:val="-20"/>
        </w:rPr>
        <w:t>i</w:t>
      </w:r>
      <w:r>
        <w:rPr>
          <w:rFonts w:ascii="宋体"/>
          <w:w w:val="5"/>
          <w:position w:val="-187"/>
        </w:rPr>
        <w:t>e</w:t>
      </w:r>
      <w:r>
        <w:rPr>
          <w:rFonts w:ascii="宋体"/>
          <w:spacing w:val="-5"/>
          <w:w w:val="5"/>
          <w:position w:val="21"/>
        </w:rPr>
        <w:t>w</w:t>
      </w:r>
      <w:r>
        <w:rPr>
          <w:rFonts w:ascii="宋体"/>
          <w:spacing w:val="-5"/>
          <w:w w:val="5"/>
        </w:rPr>
      </w:r>
      <w:r>
        <w:rPr>
          <w:rFonts w:ascii="宋体"/>
          <w:w w:val="5"/>
          <w:position w:val="-20"/>
        </w:rPr>
        <w:t>g</w:t>
      </w:r>
      <w:r>
        <w:rPr>
          <w:rFonts w:ascii="宋体"/>
          <w:spacing w:val="-5"/>
          <w:w w:val="5"/>
        </w:rPr>
        <w:t>t</w:t>
      </w:r>
      <w:r>
        <w:rPr>
          <w:rFonts w:ascii="宋体"/>
          <w:w w:val="5"/>
          <w:position w:val="-20"/>
        </w:rPr>
        <w:t>h</w:t>
      </w:r>
      <w:r>
        <w:rPr>
          <w:rFonts w:ascii="宋体"/>
          <w:spacing w:val="1"/>
          <w:w w:val="5"/>
        </w:rPr>
        <w:t>emperatur</w:t>
      </w:r>
      <w:r>
        <w:rPr>
          <w:rFonts w:ascii="宋体"/>
          <w:w w:val="5"/>
        </w:rPr>
        <w:t>e</w:t>
      </w:r>
      <w:r>
        <w:rPr>
          <w:rFonts w:ascii="宋体"/>
        </w:rPr>
      </w:r>
    </w:p>
    <w:p>
      <w:pPr>
        <w:pStyle w:val="BodyText"/>
        <w:spacing w:line="234" w:lineRule="atLeast"/>
        <w:ind w:left="383" w:right="0"/>
        <w:jc w:val="left"/>
        <w:rPr>
          <w:rFonts w:ascii="宋体" w:hAnsi="宋体" w:cs="宋体" w:eastAsia="宋体"/>
        </w:rPr>
      </w:pPr>
      <w:r>
        <w:rPr>
          <w:w w:val="5"/>
        </w:rPr>
        <w:br w:type="column"/>
      </w:r>
      <w:r>
        <w:rPr>
          <w:rFonts w:ascii="宋体" w:hAnsi="宋体" w:cs="宋体" w:eastAsia="宋体"/>
          <w:spacing w:val="-5"/>
          <w:w w:val="5"/>
          <w:position w:val="-41"/>
        </w:rPr>
        <w:t>k</w:t>
      </w:r>
      <w:r>
        <w:rPr>
          <w:rFonts w:ascii="宋体" w:hAnsi="宋体" w:cs="宋体" w:eastAsia="宋体"/>
          <w:spacing w:val="-5"/>
          <w:w w:val="5"/>
          <w:position w:val="-83"/>
        </w:rPr>
        <w:t>N</w:t>
      </w:r>
      <w:r>
        <w:rPr>
          <w:rFonts w:ascii="宋体" w:hAnsi="宋体" w:cs="宋体" w:eastAsia="宋体"/>
          <w:spacing w:val="-5"/>
          <w:w w:val="5"/>
          <w:position w:val="-62"/>
        </w:rPr>
        <w:t>N</w:t>
      </w:r>
      <w:r>
        <w:rPr>
          <w:rFonts w:ascii="宋体" w:hAnsi="宋体" w:cs="宋体" w:eastAsia="宋体"/>
          <w:spacing w:val="-5"/>
          <w:w w:val="5"/>
        </w:rPr>
        <w:t>k</w:t>
      </w:r>
      <w:r>
        <w:rPr>
          <w:rFonts w:ascii="宋体" w:hAnsi="宋体" w:cs="宋体" w:eastAsia="宋体"/>
          <w:spacing w:val="-5"/>
          <w:w w:val="5"/>
          <w:position w:val="-20"/>
        </w:rPr>
        <w:t>k</w:t>
      </w:r>
      <w:r>
        <w:rPr>
          <w:rFonts w:ascii="宋体" w:hAnsi="宋体" w:cs="宋体" w:eastAsia="宋体"/>
          <w:spacing w:val="-5"/>
          <w:w w:val="5"/>
          <w:position w:val="-103"/>
        </w:rPr>
        <w:t>N</w:t>
      </w:r>
      <w:r>
        <w:rPr>
          <w:rFonts w:ascii="宋体" w:hAnsi="宋体" w:cs="宋体" w:eastAsia="宋体"/>
          <w:spacing w:val="-5"/>
          <w:w w:val="5"/>
          <w:position w:val="-166"/>
        </w:rPr>
        <w:t>k</w:t>
      </w:r>
      <w:r>
        <w:rPr>
          <w:rFonts w:ascii="宋体" w:hAnsi="宋体" w:cs="宋体" w:eastAsia="宋体"/>
          <w:spacing w:val="-5"/>
          <w:w w:val="5"/>
          <w:position w:val="-145"/>
        </w:rPr>
        <w:t>-</w:t>
      </w:r>
      <w:r>
        <w:rPr>
          <w:rFonts w:ascii="宋体" w:hAnsi="宋体" w:cs="宋体" w:eastAsia="宋体"/>
          <w:spacing w:val="-9"/>
          <w:w w:val="5"/>
          <w:position w:val="-187"/>
        </w:rPr>
        <w:t>癈</w:t>
      </w:r>
      <w:r>
        <w:rPr>
          <w:rFonts w:ascii="宋体" w:hAnsi="宋体" w:cs="宋体" w:eastAsia="宋体"/>
          <w:spacing w:val="-5"/>
          <w:w w:val="5"/>
          <w:position w:val="-125"/>
        </w:rPr>
        <w:t>-</w:t>
      </w:r>
      <w:r>
        <w:rPr>
          <w:rFonts w:ascii="宋体" w:hAnsi="宋体" w:cs="宋体" w:eastAsia="宋体"/>
          <w:w w:val="5"/>
          <w:position w:val="-208"/>
        </w:rPr>
        <w:t>b</w:t>
      </w:r>
      <w:r>
        <w:rPr>
          <w:rFonts w:ascii="宋体" w:hAnsi="宋体" w:cs="宋体" w:eastAsia="宋体"/>
          <w:spacing w:val="-5"/>
          <w:w w:val="5"/>
          <w:position w:val="-83"/>
        </w:rPr>
        <w:t>m</w:t>
      </w:r>
      <w:r>
        <w:rPr>
          <w:rFonts w:ascii="宋体" w:hAnsi="宋体" w:cs="宋体" w:eastAsia="宋体"/>
          <w:spacing w:val="-5"/>
          <w:w w:val="5"/>
          <w:position w:val="-62"/>
        </w:rPr>
        <w:t>m</w:t>
      </w:r>
      <w:r>
        <w:rPr>
          <w:rFonts w:ascii="宋体" w:hAnsi="宋体" w:cs="宋体" w:eastAsia="宋体"/>
          <w:spacing w:val="-5"/>
          <w:w w:val="5"/>
          <w:position w:val="-103"/>
        </w:rPr>
        <w:t>m</w:t>
      </w:r>
      <w:r>
        <w:rPr>
          <w:rFonts w:ascii="宋体" w:hAnsi="宋体" w:cs="宋体" w:eastAsia="宋体"/>
          <w:spacing w:val="-5"/>
          <w:w w:val="5"/>
          <w:position w:val="-20"/>
        </w:rPr>
        <w:t>P</w:t>
      </w:r>
      <w:r>
        <w:rPr>
          <w:rFonts w:ascii="宋体" w:hAnsi="宋体" w:cs="宋体" w:eastAsia="宋体"/>
          <w:spacing w:val="-5"/>
          <w:w w:val="5"/>
          <w:position w:val="-41"/>
        </w:rPr>
        <w:t>P</w:t>
      </w:r>
      <w:r>
        <w:rPr>
          <w:rFonts w:ascii="宋体" w:hAnsi="宋体" w:cs="宋体" w:eastAsia="宋体"/>
          <w:spacing w:val="-5"/>
          <w:w w:val="5"/>
        </w:rPr>
        <w:t>P</w:t>
      </w:r>
      <w:r>
        <w:rPr>
          <w:rFonts w:ascii="宋体" w:hAnsi="宋体" w:cs="宋体" w:eastAsia="宋体"/>
          <w:spacing w:val="1"/>
          <w:w w:val="5"/>
          <w:position w:val="-166"/>
        </w:rPr>
        <w:t>P</w:t>
      </w:r>
      <w:r>
        <w:rPr>
          <w:rFonts w:ascii="宋体" w:hAnsi="宋体" w:cs="宋体" w:eastAsia="宋体"/>
          <w:spacing w:val="-5"/>
          <w:w w:val="5"/>
          <w:position w:val="-20"/>
        </w:rPr>
        <w:t>a</w:t>
      </w:r>
      <w:r>
        <w:rPr>
          <w:rFonts w:ascii="宋体" w:hAnsi="宋体" w:cs="宋体" w:eastAsia="宋体"/>
          <w:spacing w:val="-5"/>
          <w:w w:val="5"/>
          <w:position w:val="-41"/>
        </w:rPr>
        <w:t>a</w:t>
      </w:r>
      <w:r>
        <w:rPr>
          <w:rFonts w:ascii="宋体" w:hAnsi="宋体" w:cs="宋体" w:eastAsia="宋体"/>
          <w:w w:val="5"/>
        </w:rPr>
        <w:t>a</w:t>
      </w:r>
      <w:r>
        <w:rPr>
          <w:rFonts w:ascii="宋体" w:hAnsi="宋体" w:cs="宋体" w:eastAsia="宋体"/>
        </w:rPr>
      </w:r>
    </w:p>
    <w:p>
      <w:pPr>
        <w:pStyle w:val="BodyText"/>
        <w:spacing w:line="234" w:lineRule="atLeast"/>
        <w:ind w:left="383" w:right="0"/>
        <w:jc w:val="left"/>
        <w:rPr>
          <w:rFonts w:ascii="宋体" w:hAnsi="宋体" w:cs="宋体" w:eastAsia="宋体"/>
        </w:rPr>
      </w:pPr>
      <w:r>
        <w:rPr>
          <w:w w:val="15"/>
        </w:rPr>
        <w:br w:type="column"/>
      </w:r>
      <w:r>
        <w:rPr>
          <w:rFonts w:ascii="宋体"/>
          <w:spacing w:val="-13"/>
          <w:w w:val="15"/>
          <w:position w:val="-41"/>
        </w:rPr>
        <w:t>3</w:t>
      </w:r>
      <w:r>
        <w:rPr>
          <w:rFonts w:ascii="宋体"/>
          <w:spacing w:val="-13"/>
          <w:w w:val="15"/>
          <w:position w:val="-62"/>
        </w:rPr>
        <w:t>4</w:t>
      </w:r>
      <w:r>
        <w:rPr>
          <w:rFonts w:ascii="宋体"/>
          <w:spacing w:val="-13"/>
          <w:w w:val="15"/>
        </w:rPr>
        <w:t>5</w:t>
      </w:r>
      <w:r>
        <w:rPr>
          <w:rFonts w:ascii="宋体"/>
          <w:spacing w:val="-13"/>
          <w:w w:val="15"/>
          <w:position w:val="-83"/>
        </w:rPr>
        <w:t>4</w:t>
      </w:r>
      <w:r>
        <w:rPr>
          <w:rFonts w:ascii="宋体"/>
          <w:spacing w:val="-13"/>
          <w:w w:val="15"/>
          <w:position w:val="-187"/>
        </w:rPr>
        <w:t>1</w:t>
      </w:r>
      <w:r>
        <w:rPr>
          <w:rFonts w:ascii="宋体"/>
          <w:w w:val="15"/>
          <w:position w:val="-145"/>
        </w:rPr>
        <w:t>1</w:t>
      </w:r>
      <w:r>
        <w:rPr>
          <w:rFonts w:ascii="宋体"/>
          <w:spacing w:val="-13"/>
          <w:w w:val="15"/>
          <w:position w:val="-125"/>
        </w:rPr>
        <w:t>8</w:t>
      </w:r>
      <w:r>
        <w:rPr>
          <w:rFonts w:ascii="宋体"/>
          <w:spacing w:val="-13"/>
          <w:w w:val="15"/>
          <w:position w:val="-166"/>
        </w:rPr>
        <w:t>6</w:t>
      </w:r>
      <w:r>
        <w:rPr>
          <w:rFonts w:ascii="宋体"/>
          <w:spacing w:val="-13"/>
          <w:w w:val="15"/>
          <w:position w:val="-104"/>
        </w:rPr>
        <w:t>1</w:t>
      </w:r>
      <w:r>
        <w:rPr>
          <w:rFonts w:ascii="宋体"/>
          <w:spacing w:val="-13"/>
          <w:w w:val="15"/>
          <w:position w:val="-62"/>
        </w:rPr>
        <w:t>6</w:t>
      </w:r>
      <w:r>
        <w:rPr>
          <w:rFonts w:ascii="宋体"/>
          <w:spacing w:val="-13"/>
          <w:w w:val="15"/>
          <w:position w:val="-41"/>
        </w:rPr>
        <w:t>9</w:t>
      </w:r>
      <w:r>
        <w:rPr>
          <w:rFonts w:ascii="宋体"/>
          <w:spacing w:val="-13"/>
          <w:w w:val="15"/>
        </w:rPr>
        <w:t>1</w:t>
      </w:r>
      <w:r>
        <w:rPr>
          <w:rFonts w:ascii="宋体"/>
          <w:spacing w:val="-13"/>
          <w:w w:val="15"/>
          <w:position w:val="-83"/>
        </w:rPr>
        <w:t>6</w:t>
      </w:r>
      <w:r>
        <w:rPr>
          <w:rFonts w:ascii="宋体"/>
          <w:w w:val="15"/>
          <w:position w:val="-145"/>
        </w:rPr>
        <w:t>0</w:t>
      </w:r>
      <w:r>
        <w:rPr>
          <w:rFonts w:ascii="宋体"/>
          <w:spacing w:val="-13"/>
          <w:w w:val="15"/>
          <w:position w:val="-125"/>
        </w:rPr>
        <w:t>.</w:t>
      </w:r>
      <w:r>
        <w:rPr>
          <w:rFonts w:ascii="宋体"/>
          <w:spacing w:val="-13"/>
          <w:w w:val="15"/>
          <w:position w:val="-166"/>
        </w:rPr>
        <w:t>1</w:t>
      </w:r>
      <w:r>
        <w:rPr>
          <w:rFonts w:ascii="宋体"/>
          <w:spacing w:val="-13"/>
          <w:w w:val="15"/>
          <w:position w:val="-20"/>
        </w:rPr>
        <w:t>7</w:t>
      </w:r>
      <w:r>
        <w:rPr>
          <w:rFonts w:ascii="宋体"/>
          <w:spacing w:val="-13"/>
          <w:w w:val="15"/>
          <w:position w:val="21"/>
        </w:rPr>
        <w:t>4</w:t>
      </w:r>
      <w:r>
        <w:rPr>
          <w:rFonts w:ascii="宋体"/>
          <w:spacing w:val="-13"/>
          <w:w w:val="15"/>
          <w:position w:val="-62"/>
        </w:rPr>
        <w:t>6</w:t>
      </w:r>
      <w:r>
        <w:rPr>
          <w:rFonts w:ascii="宋体"/>
          <w:spacing w:val="-13"/>
          <w:w w:val="15"/>
        </w:rPr>
        <w:t>0</w:t>
      </w:r>
      <w:r>
        <w:rPr>
          <w:rFonts w:ascii="宋体"/>
          <w:spacing w:val="-13"/>
          <w:w w:val="15"/>
          <w:position w:val="-41"/>
        </w:rPr>
        <w:t>6</w:t>
      </w:r>
      <w:r>
        <w:rPr>
          <w:rFonts w:ascii="宋体"/>
          <w:spacing w:val="-13"/>
          <w:w w:val="15"/>
          <w:position w:val="-83"/>
        </w:rPr>
        <w:t>6</w:t>
      </w:r>
      <w:r>
        <w:rPr>
          <w:rFonts w:ascii="宋体"/>
          <w:w w:val="15"/>
          <w:position w:val="-145"/>
        </w:rPr>
        <w:t>3</w:t>
      </w:r>
      <w:r>
        <w:rPr>
          <w:rFonts w:ascii="宋体"/>
          <w:spacing w:val="-13"/>
          <w:w w:val="15"/>
          <w:position w:val="-104"/>
        </w:rPr>
        <w:t>1</w:t>
      </w:r>
      <w:r>
        <w:rPr>
          <w:rFonts w:ascii="宋体"/>
          <w:spacing w:val="-13"/>
          <w:w w:val="15"/>
          <w:position w:val="-166"/>
        </w:rPr>
        <w:t>.</w:t>
      </w:r>
      <w:r>
        <w:rPr>
          <w:rFonts w:ascii="宋体"/>
          <w:spacing w:val="-13"/>
          <w:w w:val="15"/>
          <w:position w:val="21"/>
        </w:rPr>
        <w:t>5</w:t>
      </w:r>
      <w:r>
        <w:rPr>
          <w:rFonts w:ascii="宋体"/>
          <w:spacing w:val="-13"/>
          <w:w w:val="15"/>
          <w:position w:val="-20"/>
        </w:rPr>
        <w:t>3</w:t>
      </w:r>
      <w:r>
        <w:rPr>
          <w:rFonts w:ascii="宋体"/>
          <w:spacing w:val="-13"/>
          <w:w w:val="15"/>
          <w:position w:val="-83"/>
        </w:rPr>
        <w:t>.</w:t>
      </w:r>
      <w:r>
        <w:rPr>
          <w:rFonts w:ascii="宋体"/>
          <w:spacing w:val="-13"/>
          <w:w w:val="15"/>
          <w:position w:val="-62"/>
        </w:rPr>
        <w:t>.</w:t>
      </w:r>
      <w:r>
        <w:rPr>
          <w:rFonts w:ascii="宋体"/>
          <w:spacing w:val="-13"/>
          <w:w w:val="15"/>
          <w:position w:val="-41"/>
        </w:rPr>
        <w:t>.</w:t>
      </w:r>
      <w:r>
        <w:rPr>
          <w:rFonts w:ascii="宋体"/>
          <w:spacing w:val="-13"/>
          <w:w w:val="15"/>
        </w:rPr>
        <w:t>.</w:t>
      </w:r>
      <w:r>
        <w:rPr>
          <w:rFonts w:ascii="宋体"/>
          <w:w w:val="15"/>
          <w:position w:val="-145"/>
        </w:rPr>
        <w:t>.</w:t>
      </w:r>
      <w:r>
        <w:rPr>
          <w:rFonts w:ascii="宋体"/>
          <w:spacing w:val="-13"/>
          <w:w w:val="15"/>
          <w:position w:val="-104"/>
        </w:rPr>
        <w:t>8</w:t>
      </w:r>
      <w:r>
        <w:rPr>
          <w:rFonts w:ascii="宋体"/>
          <w:spacing w:val="-13"/>
          <w:w w:val="15"/>
          <w:position w:val="-166"/>
        </w:rPr>
        <w:t>1</w:t>
      </w:r>
      <w:r>
        <w:rPr>
          <w:rFonts w:ascii="宋体"/>
          <w:spacing w:val="-13"/>
          <w:w w:val="15"/>
          <w:position w:val="-125"/>
        </w:rPr>
        <w:t>0</w:t>
      </w:r>
      <w:r>
        <w:rPr>
          <w:rFonts w:ascii="宋体"/>
          <w:spacing w:val="-13"/>
          <w:w w:val="15"/>
          <w:position w:val="-20"/>
        </w:rPr>
        <w:t>0</w:t>
      </w:r>
      <w:r>
        <w:rPr>
          <w:rFonts w:ascii="宋体"/>
          <w:spacing w:val="-13"/>
          <w:w w:val="15"/>
          <w:position w:val="21"/>
        </w:rPr>
        <w:t>0</w:t>
      </w:r>
      <w:r>
        <w:rPr>
          <w:rFonts w:ascii="宋体"/>
          <w:spacing w:val="-13"/>
          <w:w w:val="15"/>
          <w:position w:val="-83"/>
        </w:rPr>
        <w:t>0</w:t>
      </w:r>
      <w:r>
        <w:rPr>
          <w:rFonts w:ascii="宋体"/>
          <w:spacing w:val="-13"/>
          <w:w w:val="15"/>
          <w:position w:val="-41"/>
        </w:rPr>
        <w:t>0</w:t>
      </w:r>
      <w:r>
        <w:rPr>
          <w:rFonts w:ascii="宋体"/>
          <w:spacing w:val="-13"/>
          <w:w w:val="15"/>
        </w:rPr>
        <w:t>9</w:t>
      </w:r>
      <w:r>
        <w:rPr>
          <w:rFonts w:ascii="宋体"/>
          <w:spacing w:val="-13"/>
          <w:w w:val="15"/>
          <w:position w:val="-62"/>
        </w:rPr>
        <w:t>1</w:t>
      </w:r>
      <w:r>
        <w:rPr>
          <w:rFonts w:ascii="宋体"/>
          <w:spacing w:val="-13"/>
          <w:w w:val="15"/>
          <w:position w:val="-145"/>
        </w:rPr>
        <w:t>2</w:t>
      </w:r>
      <w:r>
        <w:rPr>
          <w:rFonts w:ascii="宋体"/>
        </w:rPr>
      </w:r>
    </w:p>
    <w:p>
      <w:pPr>
        <w:spacing w:after="0" w:line="234" w:lineRule="atLeas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  <w:cols w:num="4" w:equalWidth="0">
            <w:col w:w="1972" w:space="214"/>
            <w:col w:w="3662" w:space="437"/>
            <w:col w:w="655" w:space="257"/>
            <w:col w:w="2943"/>
          </w:cols>
        </w:sectPr>
      </w:pPr>
    </w:p>
    <w:p>
      <w:pPr>
        <w:pStyle w:val="BodyText"/>
        <w:spacing w:line="1488" w:lineRule="atLeast"/>
        <w:ind w:left="383" w:right="0"/>
        <w:jc w:val="left"/>
      </w:pPr>
      <w:r>
        <w:rPr>
          <w:spacing w:val="-5"/>
          <w:w w:val="5"/>
          <w:position w:val="-82"/>
        </w:rPr>
        <w:t>E</w:t>
      </w:r>
      <w:r>
        <w:rPr>
          <w:spacing w:val="-5"/>
          <w:w w:val="5"/>
          <w:position w:val="-103"/>
        </w:rPr>
        <w:t>E</w:t>
      </w:r>
      <w:r>
        <w:rPr>
          <w:spacing w:val="-5"/>
          <w:w w:val="5"/>
          <w:position w:val="-19"/>
        </w:rPr>
        <w:t>E</w:t>
      </w:r>
      <w:r>
        <w:rPr>
          <w:spacing w:val="-5"/>
          <w:w w:val="5"/>
          <w:position w:val="-103"/>
        </w:rPr>
        <w:t>E</w:t>
      </w:r>
      <w:r>
        <w:rPr>
          <w:spacing w:val="-5"/>
          <w:w w:val="5"/>
          <w:position w:val="-61"/>
        </w:rPr>
        <w:t>E</w:t>
      </w:r>
      <w:r>
        <w:rPr>
          <w:spacing w:val="-5"/>
          <w:w w:val="5"/>
          <w:position w:val="-40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-83"/>
        </w:rPr>
        <w:t>E</w:t>
      </w:r>
      <w:r>
        <w:rPr>
          <w:spacing w:val="-5"/>
          <w:w w:val="5"/>
          <w:position w:val="-41"/>
        </w:rPr>
        <w:t>E</w:t>
      </w:r>
      <w:r>
        <w:rPr>
          <w:spacing w:val="-5"/>
          <w:w w:val="5"/>
          <w:position w:val="-62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  <w:position w:val="-40"/>
        </w:rPr>
        <w:t>E</w:t>
      </w:r>
      <w:r>
        <w:rPr>
          <w:spacing w:val="-5"/>
          <w:w w:val="5"/>
          <w:position w:val="-61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-62"/>
        </w:rPr>
        <w:t>E</w:t>
      </w:r>
      <w:r>
        <w:rPr>
          <w:spacing w:val="-5"/>
          <w:w w:val="5"/>
          <w:position w:val="-41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  <w:position w:val="-103"/>
        </w:rPr>
        <w:t>E</w:t>
      </w:r>
      <w:r>
        <w:rPr>
          <w:spacing w:val="-5"/>
          <w:w w:val="5"/>
          <w:position w:val="-19"/>
        </w:rPr>
        <w:t>E</w:t>
      </w:r>
      <w:r>
        <w:rPr>
          <w:spacing w:val="-5"/>
          <w:w w:val="5"/>
          <w:position w:val="-83"/>
        </w:rPr>
        <w:t>E</w:t>
      </w:r>
      <w:r>
        <w:rPr>
          <w:spacing w:val="-4"/>
          <w:w w:val="5"/>
          <w:position w:val="-103"/>
        </w:rPr>
        <w:t>E</w:t>
      </w:r>
      <w:r>
        <w:rPr>
          <w:spacing w:val="-5"/>
          <w:w w:val="5"/>
          <w:position w:val="-41"/>
        </w:rPr>
        <w:t>_</w:t>
      </w:r>
      <w:r>
        <w:rPr>
          <w:spacing w:val="-5"/>
          <w:w w:val="5"/>
          <w:position w:val="-103"/>
        </w:rPr>
        <w:t>_</w:t>
      </w:r>
      <w:r>
        <w:rPr>
          <w:spacing w:val="-5"/>
          <w:w w:val="5"/>
          <w:position w:val="-61"/>
        </w:rPr>
        <w:t>_</w:t>
      </w:r>
      <w:r>
        <w:rPr>
          <w:spacing w:val="-5"/>
          <w:w w:val="5"/>
          <w:position w:val="-40"/>
        </w:rPr>
        <w:t>_</w:t>
      </w:r>
      <w:r>
        <w:rPr>
          <w:spacing w:val="-5"/>
          <w:w w:val="5"/>
          <w:position w:val="-62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-82"/>
        </w:rPr>
        <w:t>_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-40"/>
        </w:rPr>
        <w:t>_</w:t>
      </w:r>
      <w:r>
        <w:rPr>
          <w:spacing w:val="-5"/>
          <w:w w:val="5"/>
          <w:position w:val="-103"/>
        </w:rPr>
        <w:t>_</w:t>
      </w:r>
      <w:r>
        <w:rPr>
          <w:spacing w:val="-5"/>
          <w:w w:val="5"/>
          <w:position w:val="-61"/>
        </w:rPr>
        <w:t>_</w:t>
      </w:r>
      <w:r>
        <w:rPr>
          <w:spacing w:val="-5"/>
          <w:w w:val="5"/>
          <w:position w:val="-41"/>
        </w:rPr>
        <w:t>_</w:t>
      </w:r>
      <w:r>
        <w:rPr>
          <w:spacing w:val="-5"/>
          <w:w w:val="5"/>
          <w:position w:val="-62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-83"/>
        </w:rPr>
        <w:t>_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</w:rPr>
        <w:t>_</w:t>
      </w:r>
      <w:r>
        <w:rPr>
          <w:spacing w:val="-4"/>
          <w:w w:val="5"/>
          <w:position w:val="-82"/>
        </w:rPr>
        <w:t>_</w:t>
      </w:r>
      <w:r>
        <w:rPr>
          <w:spacing w:val="-5"/>
          <w:w w:val="5"/>
          <w:position w:val="-103"/>
        </w:rPr>
        <w:t>S</w:t>
      </w:r>
      <w:r>
        <w:rPr>
          <w:spacing w:val="-5"/>
          <w:w w:val="5"/>
          <w:position w:val="-40"/>
        </w:rPr>
        <w:t>M</w:t>
      </w:r>
      <w:r>
        <w:rPr>
          <w:spacing w:val="-5"/>
          <w:w w:val="5"/>
          <w:position w:val="-61"/>
        </w:rPr>
        <w:t>M</w:t>
      </w:r>
      <w:r>
        <w:rPr>
          <w:spacing w:val="-5"/>
          <w:w w:val="5"/>
          <w:position w:val="-103"/>
        </w:rPr>
        <w:t>S</w:t>
      </w:r>
      <w:r>
        <w:rPr>
          <w:spacing w:val="-5"/>
          <w:w w:val="5"/>
        </w:rPr>
        <w:t>H</w:t>
      </w:r>
      <w:r>
        <w:rPr>
          <w:spacing w:val="-5"/>
          <w:w w:val="5"/>
          <w:position w:val="-82"/>
        </w:rPr>
        <w:t>M</w:t>
      </w:r>
      <w:r>
        <w:rPr>
          <w:spacing w:val="-5"/>
          <w:w w:val="5"/>
          <w:position w:val="-19"/>
        </w:rPr>
        <w:t>F</w:t>
      </w:r>
      <w:r>
        <w:rPr>
          <w:spacing w:val="-5"/>
          <w:w w:val="5"/>
          <w:position w:val="-83"/>
        </w:rPr>
        <w:t>M</w:t>
      </w:r>
      <w:r>
        <w:rPr>
          <w:spacing w:val="-5"/>
          <w:w w:val="5"/>
        </w:rPr>
        <w:t>H</w:t>
      </w:r>
      <w:r>
        <w:rPr>
          <w:spacing w:val="-5"/>
          <w:w w:val="5"/>
          <w:position w:val="-41"/>
        </w:rPr>
        <w:t>M</w:t>
      </w:r>
      <w:r>
        <w:rPr>
          <w:spacing w:val="-5"/>
          <w:w w:val="5"/>
          <w:position w:val="-103"/>
        </w:rPr>
        <w:t>S</w:t>
      </w:r>
      <w:r>
        <w:rPr>
          <w:spacing w:val="-5"/>
          <w:w w:val="5"/>
          <w:position w:val="-62"/>
        </w:rPr>
        <w:t>M</w:t>
      </w:r>
      <w:r>
        <w:rPr>
          <w:spacing w:val="-5"/>
          <w:w w:val="5"/>
          <w:position w:val="-103"/>
        </w:rPr>
        <w:t>S</w:t>
      </w:r>
      <w:r>
        <w:rPr>
          <w:spacing w:val="-5"/>
          <w:w w:val="5"/>
          <w:position w:val="-61"/>
        </w:rPr>
        <w:t>M</w:t>
      </w:r>
      <w:r>
        <w:rPr>
          <w:spacing w:val="-5"/>
          <w:w w:val="5"/>
          <w:position w:val="-19"/>
        </w:rPr>
        <w:t>F</w:t>
      </w:r>
      <w:r>
        <w:rPr>
          <w:spacing w:val="-5"/>
          <w:w w:val="5"/>
        </w:rPr>
        <w:t>H</w:t>
      </w:r>
      <w:r>
        <w:rPr>
          <w:spacing w:val="-5"/>
          <w:w w:val="5"/>
          <w:position w:val="-20"/>
        </w:rPr>
        <w:t>F</w:t>
      </w:r>
      <w:r>
        <w:rPr>
          <w:spacing w:val="-4"/>
          <w:w w:val="5"/>
          <w:position w:val="-83"/>
        </w:rPr>
        <w:t>M</w:t>
      </w:r>
      <w:r>
        <w:rPr>
          <w:spacing w:val="-5"/>
          <w:w w:val="5"/>
          <w:position w:val="-103"/>
        </w:rPr>
        <w:t>P</w:t>
      </w:r>
      <w:r>
        <w:rPr>
          <w:spacing w:val="-5"/>
          <w:w w:val="5"/>
          <w:position w:val="-61"/>
        </w:rPr>
        <w:t>A</w:t>
      </w:r>
      <w:r>
        <w:rPr>
          <w:spacing w:val="-5"/>
          <w:w w:val="5"/>
          <w:position w:val="-41"/>
        </w:rPr>
        <w:t>A</w:t>
      </w:r>
      <w:r>
        <w:rPr>
          <w:spacing w:val="-5"/>
          <w:w w:val="5"/>
          <w:position w:val="-103"/>
        </w:rPr>
        <w:t>P</w:t>
      </w:r>
      <w:r>
        <w:rPr>
          <w:spacing w:val="-5"/>
          <w:w w:val="5"/>
          <w:position w:val="-40"/>
        </w:rPr>
        <w:t>A</w:t>
      </w:r>
      <w:r>
        <w:rPr>
          <w:spacing w:val="-5"/>
          <w:w w:val="5"/>
          <w:position w:val="-62"/>
        </w:rPr>
        <w:t>A</w:t>
      </w:r>
      <w:r>
        <w:rPr>
          <w:spacing w:val="-5"/>
          <w:w w:val="5"/>
          <w:position w:val="-19"/>
        </w:rPr>
        <w:t>U</w:t>
      </w:r>
      <w:r>
        <w:rPr>
          <w:spacing w:val="-5"/>
          <w:w w:val="5"/>
        </w:rPr>
        <w:t>P</w:t>
      </w:r>
      <w:r>
        <w:rPr>
          <w:spacing w:val="-5"/>
          <w:w w:val="5"/>
          <w:position w:val="-82"/>
        </w:rPr>
        <w:t>P</w:t>
      </w:r>
      <w:r>
        <w:rPr>
          <w:spacing w:val="-5"/>
          <w:w w:val="5"/>
          <w:position w:val="-20"/>
        </w:rPr>
        <w:t>U</w:t>
      </w:r>
      <w:r>
        <w:rPr>
          <w:spacing w:val="-5"/>
          <w:w w:val="5"/>
        </w:rPr>
        <w:t>P</w:t>
      </w:r>
      <w:r>
        <w:rPr>
          <w:spacing w:val="-5"/>
          <w:w w:val="5"/>
          <w:position w:val="-83"/>
        </w:rPr>
        <w:t>P</w:t>
      </w:r>
      <w:r>
        <w:rPr>
          <w:spacing w:val="-5"/>
          <w:w w:val="5"/>
          <w:position w:val="-103"/>
        </w:rPr>
        <w:t>P</w:t>
      </w:r>
      <w:r>
        <w:rPr>
          <w:spacing w:val="-5"/>
          <w:w w:val="5"/>
          <w:position w:val="-41"/>
        </w:rPr>
        <w:t>A</w:t>
      </w:r>
      <w:r>
        <w:rPr>
          <w:spacing w:val="-5"/>
          <w:w w:val="5"/>
          <w:position w:val="-103"/>
        </w:rPr>
        <w:t>P</w:t>
      </w:r>
      <w:r>
        <w:rPr>
          <w:spacing w:val="-5"/>
          <w:w w:val="5"/>
          <w:position w:val="-62"/>
        </w:rPr>
        <w:t>A</w:t>
      </w:r>
      <w:r>
        <w:rPr>
          <w:spacing w:val="-5"/>
          <w:w w:val="5"/>
          <w:position w:val="-82"/>
        </w:rPr>
        <w:t>P</w:t>
      </w:r>
      <w:r>
        <w:rPr>
          <w:spacing w:val="-5"/>
          <w:w w:val="5"/>
          <w:position w:val="-19"/>
        </w:rPr>
        <w:t>U</w:t>
      </w:r>
      <w:r>
        <w:rPr>
          <w:spacing w:val="-5"/>
          <w:w w:val="5"/>
          <w:position w:val="-83"/>
        </w:rPr>
        <w:t>P</w:t>
      </w:r>
      <w:r>
        <w:rPr>
          <w:spacing w:val="-5"/>
          <w:w w:val="5"/>
        </w:rPr>
        <w:t>P</w:t>
      </w:r>
      <w:r>
        <w:rPr>
          <w:spacing w:val="-4"/>
          <w:w w:val="5"/>
          <w:position w:val="-20"/>
        </w:rPr>
        <w:t>U</w:t>
      </w:r>
      <w:r>
        <w:rPr>
          <w:spacing w:val="-5"/>
          <w:w w:val="5"/>
          <w:position w:val="-40"/>
        </w:rPr>
        <w:t>N</w:t>
      </w:r>
      <w:r>
        <w:rPr>
          <w:spacing w:val="-5"/>
          <w:w w:val="5"/>
          <w:position w:val="-61"/>
        </w:rPr>
        <w:t>N</w:t>
      </w:r>
      <w:r>
        <w:rPr>
          <w:spacing w:val="-5"/>
          <w:w w:val="5"/>
          <w:position w:val="-103"/>
        </w:rPr>
        <w:t>E</w:t>
      </w:r>
      <w:r>
        <w:rPr>
          <w:spacing w:val="-5"/>
          <w:w w:val="5"/>
          <w:position w:val="-62"/>
        </w:rPr>
        <w:t>N</w:t>
      </w:r>
      <w:r>
        <w:rPr>
          <w:spacing w:val="-5"/>
          <w:w w:val="5"/>
          <w:position w:val="-19"/>
        </w:rPr>
        <w:t>E</w:t>
      </w:r>
      <w:r>
        <w:rPr>
          <w:spacing w:val="-5"/>
          <w:w w:val="5"/>
        </w:rPr>
        <w:t>C</w:t>
      </w:r>
      <w:r>
        <w:rPr>
          <w:spacing w:val="-5"/>
          <w:w w:val="5"/>
          <w:position w:val="-82"/>
        </w:rPr>
        <w:t>R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  <w:position w:val="-62"/>
        </w:rPr>
        <w:t>N</w:t>
      </w:r>
      <w:r>
        <w:rPr>
          <w:spacing w:val="-5"/>
          <w:w w:val="5"/>
          <w:position w:val="-103"/>
        </w:rPr>
        <w:t>E</w:t>
      </w:r>
      <w:r>
        <w:rPr>
          <w:spacing w:val="-5"/>
          <w:w w:val="5"/>
          <w:position w:val="-41"/>
        </w:rPr>
        <w:t>N</w:t>
      </w:r>
      <w:r>
        <w:rPr>
          <w:spacing w:val="-5"/>
          <w:w w:val="5"/>
          <w:position w:val="-61"/>
        </w:rPr>
        <w:t>N</w:t>
      </w:r>
      <w:r>
        <w:rPr>
          <w:spacing w:val="-5"/>
          <w:w w:val="5"/>
          <w:position w:val="-40"/>
        </w:rPr>
        <w:t>N</w:t>
      </w:r>
      <w:r>
        <w:rPr>
          <w:spacing w:val="-5"/>
          <w:w w:val="5"/>
        </w:rPr>
        <w:t>C</w:t>
      </w:r>
      <w:r>
        <w:rPr>
          <w:spacing w:val="-5"/>
          <w:w w:val="5"/>
          <w:position w:val="-19"/>
        </w:rPr>
        <w:t>E</w:t>
      </w:r>
      <w:r>
        <w:rPr>
          <w:spacing w:val="-5"/>
          <w:w w:val="5"/>
        </w:rPr>
        <w:t>C</w:t>
      </w:r>
      <w:r>
        <w:rPr>
          <w:spacing w:val="-5"/>
          <w:w w:val="5"/>
          <w:position w:val="-83"/>
        </w:rPr>
        <w:t>R</w:t>
      </w:r>
      <w:r>
        <w:rPr>
          <w:spacing w:val="-5"/>
          <w:w w:val="5"/>
          <w:position w:val="-20"/>
        </w:rPr>
        <w:t>E</w:t>
      </w:r>
      <w:r>
        <w:rPr>
          <w:spacing w:val="-4"/>
          <w:w w:val="5"/>
          <w:position w:val="-82"/>
        </w:rPr>
        <w:t>R</w:t>
      </w:r>
      <w:r>
        <w:rPr>
          <w:spacing w:val="-5"/>
          <w:w w:val="5"/>
          <w:position w:val="-62"/>
        </w:rPr>
        <w:t>_</w:t>
      </w:r>
      <w:r>
        <w:rPr>
          <w:spacing w:val="-5"/>
          <w:w w:val="5"/>
          <w:position w:val="-103"/>
        </w:rPr>
        <w:t>E</w:t>
      </w:r>
      <w:r>
        <w:rPr>
          <w:spacing w:val="-5"/>
          <w:w w:val="5"/>
          <w:position w:val="-40"/>
        </w:rPr>
        <w:t>_</w:t>
      </w:r>
      <w:r>
        <w:rPr>
          <w:spacing w:val="-5"/>
          <w:w w:val="5"/>
          <w:position w:val="-61"/>
        </w:rPr>
        <w:t>_</w:t>
      </w:r>
      <w:r>
        <w:rPr>
          <w:spacing w:val="-5"/>
          <w:w w:val="5"/>
          <w:position w:val="-41"/>
        </w:rPr>
        <w:t>_</w:t>
      </w:r>
      <w:r>
        <w:rPr>
          <w:spacing w:val="-5"/>
          <w:w w:val="5"/>
          <w:position w:val="-103"/>
        </w:rPr>
        <w:t>E</w:t>
      </w:r>
      <w:r>
        <w:rPr>
          <w:spacing w:val="-5"/>
          <w:w w:val="5"/>
          <w:position w:val="-20"/>
        </w:rPr>
        <w:t>L</w:t>
      </w:r>
      <w:r>
        <w:rPr>
          <w:spacing w:val="-5"/>
          <w:w w:val="5"/>
          <w:position w:val="-82"/>
        </w:rPr>
        <w:t>O</w:t>
      </w:r>
      <w:r>
        <w:rPr>
          <w:spacing w:val="-5"/>
          <w:w w:val="5"/>
        </w:rPr>
        <w:t>R</w:t>
      </w:r>
      <w:r>
        <w:rPr>
          <w:spacing w:val="-5"/>
          <w:w w:val="5"/>
          <w:position w:val="-19"/>
        </w:rPr>
        <w:t>L</w:t>
      </w:r>
      <w:r>
        <w:rPr>
          <w:spacing w:val="-5"/>
          <w:w w:val="5"/>
        </w:rPr>
        <w:t>R</w:t>
      </w:r>
      <w:r>
        <w:rPr>
          <w:spacing w:val="-5"/>
          <w:w w:val="5"/>
          <w:position w:val="-83"/>
        </w:rPr>
        <w:t>O</w:t>
      </w:r>
      <w:r>
        <w:rPr>
          <w:spacing w:val="-5"/>
          <w:w w:val="5"/>
          <w:position w:val="-103"/>
        </w:rPr>
        <w:t>E</w:t>
      </w:r>
      <w:r>
        <w:rPr>
          <w:spacing w:val="-5"/>
          <w:w w:val="5"/>
          <w:position w:val="-62"/>
        </w:rPr>
        <w:t>_</w:t>
      </w:r>
      <w:r>
        <w:rPr>
          <w:spacing w:val="-5"/>
          <w:w w:val="5"/>
          <w:position w:val="-41"/>
        </w:rPr>
        <w:t>_</w:t>
      </w:r>
      <w:r>
        <w:rPr>
          <w:spacing w:val="-5"/>
          <w:w w:val="5"/>
          <w:position w:val="-103"/>
        </w:rPr>
        <w:t>E</w:t>
      </w:r>
      <w:r>
        <w:rPr>
          <w:spacing w:val="-5"/>
          <w:w w:val="5"/>
          <w:position w:val="-40"/>
        </w:rPr>
        <w:t>_</w:t>
      </w:r>
      <w:r>
        <w:rPr>
          <w:spacing w:val="-5"/>
          <w:w w:val="5"/>
          <w:position w:val="-20"/>
        </w:rPr>
        <w:t>L</w:t>
      </w:r>
      <w:r>
        <w:rPr>
          <w:spacing w:val="-5"/>
          <w:w w:val="5"/>
          <w:position w:val="-82"/>
        </w:rPr>
        <w:t>O</w:t>
      </w:r>
      <w:r>
        <w:rPr>
          <w:spacing w:val="-5"/>
          <w:w w:val="5"/>
        </w:rPr>
        <w:t>R</w:t>
      </w:r>
      <w:r>
        <w:rPr>
          <w:spacing w:val="-5"/>
          <w:w w:val="5"/>
          <w:position w:val="-83"/>
        </w:rPr>
        <w:t>O</w:t>
      </w:r>
      <w:r>
        <w:rPr>
          <w:spacing w:val="-4"/>
          <w:w w:val="5"/>
        </w:rPr>
        <w:t>R</w:t>
      </w:r>
      <w:r>
        <w:rPr>
          <w:spacing w:val="-5"/>
          <w:w w:val="5"/>
          <w:position w:val="-103"/>
        </w:rPr>
        <w:t>D</w:t>
      </w:r>
      <w:r>
        <w:rPr>
          <w:spacing w:val="-5"/>
          <w:w w:val="5"/>
          <w:position w:val="-62"/>
        </w:rPr>
        <w:t>T</w:t>
      </w:r>
      <w:r>
        <w:rPr>
          <w:spacing w:val="-5"/>
          <w:w w:val="5"/>
          <w:position w:val="-103"/>
        </w:rPr>
        <w:t>D</w:t>
      </w:r>
      <w:r>
        <w:rPr>
          <w:spacing w:val="-5"/>
          <w:w w:val="5"/>
          <w:position w:val="-61"/>
        </w:rPr>
        <w:t>T</w:t>
      </w:r>
      <w:r>
        <w:rPr>
          <w:spacing w:val="-5"/>
          <w:w w:val="5"/>
          <w:position w:val="-40"/>
        </w:rPr>
        <w:t>P</w:t>
      </w:r>
      <w:r>
        <w:rPr>
          <w:spacing w:val="-5"/>
          <w:w w:val="5"/>
        </w:rPr>
        <w:t>_</w:t>
      </w:r>
      <w:r>
        <w:rPr>
          <w:spacing w:val="-5"/>
          <w:w w:val="5"/>
          <w:position w:val="-19"/>
        </w:rPr>
        <w:t>S</w:t>
      </w:r>
      <w:r>
        <w:rPr>
          <w:spacing w:val="-5"/>
          <w:w w:val="5"/>
          <w:position w:val="-82"/>
        </w:rPr>
        <w:t>_</w:t>
      </w:r>
      <w:r>
        <w:rPr>
          <w:spacing w:val="-5"/>
          <w:w w:val="5"/>
          <w:position w:val="-20"/>
        </w:rPr>
        <w:t>S</w:t>
      </w:r>
      <w:r>
        <w:rPr>
          <w:spacing w:val="-5"/>
          <w:w w:val="5"/>
        </w:rPr>
        <w:t>_</w:t>
      </w:r>
      <w:r>
        <w:rPr>
          <w:spacing w:val="-5"/>
          <w:w w:val="5"/>
          <w:position w:val="-83"/>
        </w:rPr>
        <w:t>_</w:t>
      </w:r>
      <w:r>
        <w:rPr>
          <w:spacing w:val="-5"/>
          <w:w w:val="5"/>
          <w:position w:val="-62"/>
        </w:rPr>
        <w:t>T</w:t>
      </w:r>
      <w:r>
        <w:rPr>
          <w:spacing w:val="-5"/>
          <w:w w:val="5"/>
          <w:position w:val="-40"/>
        </w:rPr>
        <w:t>P</w:t>
      </w:r>
      <w:r>
        <w:rPr>
          <w:spacing w:val="-5"/>
          <w:w w:val="5"/>
          <w:position w:val="-103"/>
        </w:rPr>
        <w:t>D</w:t>
      </w:r>
      <w:r>
        <w:rPr>
          <w:spacing w:val="-5"/>
          <w:w w:val="5"/>
          <w:position w:val="-61"/>
        </w:rPr>
        <w:t>T</w:t>
      </w:r>
      <w:r>
        <w:rPr>
          <w:spacing w:val="-5"/>
          <w:w w:val="5"/>
          <w:position w:val="-41"/>
        </w:rPr>
        <w:t>P</w:t>
      </w:r>
      <w:r>
        <w:rPr>
          <w:spacing w:val="-5"/>
          <w:w w:val="5"/>
        </w:rPr>
        <w:t>_</w:t>
      </w:r>
      <w:r>
        <w:rPr>
          <w:spacing w:val="-5"/>
          <w:w w:val="5"/>
          <w:position w:val="-20"/>
        </w:rPr>
        <w:t>S</w:t>
      </w:r>
      <w:r>
        <w:rPr>
          <w:spacing w:val="-5"/>
          <w:w w:val="5"/>
          <w:position w:val="-83"/>
        </w:rPr>
        <w:t>_</w:t>
      </w:r>
      <w:r>
        <w:rPr>
          <w:spacing w:val="-3"/>
          <w:w w:val="5"/>
        </w:rPr>
        <w:t>_</w:t>
      </w:r>
      <w:r>
        <w:rPr>
          <w:spacing w:val="-5"/>
          <w:w w:val="5"/>
          <w:position w:val="-83"/>
        </w:rPr>
        <w:t>C</w:t>
      </w:r>
      <w:r>
        <w:rPr>
          <w:spacing w:val="-5"/>
          <w:w w:val="5"/>
          <w:position w:val="-19"/>
        </w:rPr>
        <w:t>T</w:t>
      </w:r>
      <w:r>
        <w:rPr>
          <w:spacing w:val="-5"/>
          <w:w w:val="5"/>
        </w:rPr>
        <w:t>P</w:t>
      </w:r>
      <w:r>
        <w:rPr>
          <w:spacing w:val="-5"/>
          <w:w w:val="5"/>
          <w:position w:val="-82"/>
        </w:rPr>
        <w:t>C</w:t>
      </w:r>
      <w:r>
        <w:rPr>
          <w:spacing w:val="-5"/>
          <w:w w:val="5"/>
          <w:position w:val="-20"/>
        </w:rPr>
        <w:t>T</w:t>
      </w:r>
      <w:r>
        <w:rPr>
          <w:spacing w:val="-5"/>
          <w:w w:val="5"/>
        </w:rPr>
        <w:t>P</w:t>
      </w:r>
      <w:r>
        <w:rPr>
          <w:spacing w:val="-5"/>
          <w:w w:val="5"/>
          <w:position w:val="-20"/>
        </w:rPr>
        <w:t>T</w:t>
      </w:r>
      <w:r>
        <w:rPr>
          <w:spacing w:val="-5"/>
          <w:w w:val="5"/>
          <w:position w:val="-83"/>
        </w:rPr>
        <w:t>C</w:t>
      </w:r>
      <w:r>
        <w:rPr>
          <w:w w:val="5"/>
        </w:rPr>
        <w:t>P</w:t>
      </w:r>
      <w:r>
        <w:rPr/>
      </w:r>
    </w:p>
    <w:p>
      <w:pPr>
        <w:pStyle w:val="BodyText"/>
        <w:spacing w:line="1488" w:lineRule="atLeast"/>
        <w:ind w:left="383" w:right="0"/>
        <w:jc w:val="left"/>
        <w:rPr>
          <w:rFonts w:ascii="宋体" w:hAnsi="宋体" w:cs="宋体" w:eastAsia="宋体"/>
        </w:rPr>
      </w:pPr>
      <w:r>
        <w:rPr>
          <w:w w:val="5"/>
        </w:rPr>
        <w:br w:type="column"/>
      </w:r>
      <w:r>
        <w:rPr>
          <w:rFonts w:ascii="宋体"/>
          <w:spacing w:val="-5"/>
          <w:w w:val="5"/>
          <w:position w:val="-62"/>
        </w:rPr>
        <w:t>C</w:t>
      </w:r>
      <w:r>
        <w:rPr>
          <w:rFonts w:ascii="宋体"/>
          <w:spacing w:val="-5"/>
          <w:w w:val="5"/>
          <w:position w:val="-83"/>
        </w:rPr>
        <w:t>C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-20"/>
        </w:rPr>
        <w:t>C</w:t>
      </w:r>
      <w:r>
        <w:rPr>
          <w:rFonts w:ascii="宋体"/>
          <w:spacing w:val="-5"/>
          <w:w w:val="5"/>
          <w:position w:val="-41"/>
        </w:rPr>
        <w:t>C</w:t>
      </w:r>
      <w:r>
        <w:rPr>
          <w:rFonts w:ascii="宋体"/>
          <w:w w:val="5"/>
          <w:position w:val="21"/>
        </w:rPr>
        <w:t>C</w:t>
      </w:r>
      <w:r>
        <w:rPr>
          <w:rFonts w:ascii="宋体"/>
          <w:spacing w:val="-5"/>
          <w:w w:val="5"/>
          <w:position w:val="-41"/>
        </w:rPr>
        <w:t>:</w:t>
      </w:r>
      <w:r>
        <w:rPr>
          <w:rFonts w:ascii="宋体"/>
          <w:spacing w:val="-5"/>
          <w:w w:val="5"/>
          <w:position w:val="21"/>
        </w:rPr>
        <w:t>:</w:t>
      </w:r>
      <w:r>
        <w:rPr>
          <w:rFonts w:ascii="宋体"/>
          <w:spacing w:val="-5"/>
          <w:w w:val="5"/>
          <w:position w:val="-62"/>
        </w:rPr>
        <w:t>:</w:t>
      </w:r>
      <w:r>
        <w:rPr>
          <w:rFonts w:ascii="宋体"/>
          <w:spacing w:val="-5"/>
          <w:w w:val="5"/>
        </w:rPr>
        <w:t>:</w:t>
      </w:r>
      <w:r>
        <w:rPr>
          <w:rFonts w:ascii="宋体"/>
          <w:spacing w:val="-5"/>
          <w:w w:val="5"/>
          <w:position w:val="-20"/>
        </w:rPr>
        <w:t>:</w:t>
      </w:r>
      <w:r>
        <w:rPr>
          <w:rFonts w:ascii="宋体"/>
          <w:w w:val="5"/>
          <w:position w:val="-83"/>
        </w:rPr>
        <w:t>:  </w:t>
      </w:r>
      <w:r>
        <w:rPr>
          <w:rFonts w:ascii="宋体"/>
          <w:spacing w:val="20"/>
          <w:w w:val="5"/>
          <w:position w:val="-83"/>
        </w:rPr>
        <w:t> </w:t>
      </w:r>
      <w:r>
        <w:rPr>
          <w:rFonts w:ascii="宋体"/>
          <w:spacing w:val="20"/>
          <w:w w:val="5"/>
          <w:position w:val="-103"/>
        </w:rPr>
      </w:r>
      <w:r>
        <w:rPr>
          <w:rFonts w:ascii="宋体"/>
          <w:spacing w:val="20"/>
          <w:w w:val="5"/>
          <w:position w:val="-62"/>
        </w:rPr>
      </w:r>
      <w:r>
        <w:rPr>
          <w:rFonts w:ascii="宋体"/>
          <w:spacing w:val="20"/>
          <w:w w:val="5"/>
        </w:rPr>
      </w:r>
      <w:r>
        <w:rPr>
          <w:rFonts w:ascii="宋体"/>
          <w:spacing w:val="20"/>
          <w:w w:val="5"/>
          <w:position w:val="-41"/>
        </w:rPr>
      </w:r>
      <w:r>
        <w:rPr>
          <w:rFonts w:ascii="宋体"/>
          <w:spacing w:val="20"/>
          <w:w w:val="5"/>
          <w:position w:val="-20"/>
        </w:rPr>
      </w:r>
      <w:r>
        <w:rPr>
          <w:rFonts w:ascii="宋体"/>
          <w:spacing w:val="20"/>
          <w:w w:val="5"/>
          <w:position w:val="-83"/>
        </w:rPr>
      </w:r>
      <w:r>
        <w:rPr>
          <w:rFonts w:ascii="宋体"/>
          <w:spacing w:val="-5"/>
          <w:w w:val="5"/>
        </w:rPr>
        <w:t>H</w:t>
      </w:r>
      <w:r>
        <w:rPr>
          <w:rFonts w:ascii="宋体"/>
          <w:spacing w:val="-5"/>
          <w:w w:val="5"/>
          <w:position w:val="-103"/>
        </w:rPr>
        <w:t>E</w:t>
      </w:r>
      <w:r>
        <w:rPr>
          <w:rFonts w:ascii="宋体"/>
          <w:spacing w:val="-5"/>
          <w:w w:val="5"/>
          <w:position w:val="-41"/>
        </w:rPr>
        <w:t>B</w:t>
      </w:r>
      <w:r>
        <w:rPr>
          <w:rFonts w:ascii="宋体"/>
          <w:spacing w:val="-5"/>
          <w:w w:val="5"/>
          <w:position w:val="-62"/>
        </w:rPr>
        <w:t>I</w:t>
      </w:r>
      <w:r>
        <w:rPr>
          <w:rFonts w:ascii="宋体"/>
          <w:spacing w:val="-5"/>
          <w:w w:val="5"/>
          <w:position w:val="-83"/>
        </w:rPr>
        <w:t>F</w:t>
      </w:r>
      <w:r>
        <w:rPr>
          <w:rFonts w:ascii="宋体"/>
          <w:w w:val="5"/>
          <w:position w:val="-20"/>
        </w:rPr>
        <w:t>E</w:t>
      </w:r>
      <w:r>
        <w:rPr>
          <w:rFonts w:ascii="宋体"/>
          <w:spacing w:val="-5"/>
          <w:w w:val="5"/>
        </w:rPr>
        <w:t>i</w:t>
      </w:r>
      <w:r>
        <w:rPr>
          <w:rFonts w:ascii="宋体"/>
          <w:spacing w:val="-5"/>
          <w:w w:val="5"/>
          <w:position w:val="-41"/>
        </w:rPr>
        <w:t>O</w:t>
      </w:r>
      <w:r>
        <w:rPr>
          <w:rFonts w:ascii="宋体"/>
          <w:spacing w:val="-5"/>
          <w:w w:val="5"/>
          <w:position w:val="-62"/>
        </w:rPr>
        <w:t>N</w:t>
      </w:r>
      <w:r>
        <w:rPr>
          <w:rFonts w:ascii="宋体"/>
          <w:spacing w:val="-5"/>
          <w:w w:val="5"/>
          <w:position w:val="-103"/>
        </w:rPr>
        <w:t>N</w:t>
      </w:r>
      <w:r>
        <w:rPr>
          <w:rFonts w:ascii="宋体"/>
          <w:spacing w:val="-5"/>
          <w:w w:val="5"/>
          <w:position w:val="-83"/>
        </w:rPr>
        <w:t>u</w:t>
      </w:r>
      <w:r>
        <w:rPr>
          <w:rFonts w:ascii="宋体"/>
          <w:w w:val="5"/>
          <w:position w:val="-20"/>
        </w:rPr>
        <w:t>C</w:t>
      </w:r>
      <w:r>
        <w:rPr>
          <w:rFonts w:ascii="宋体"/>
          <w:spacing w:val="-5"/>
          <w:w w:val="5"/>
        </w:rPr>
        <w:t>g</w:t>
      </w:r>
      <w:r>
        <w:rPr>
          <w:rFonts w:ascii="宋体"/>
          <w:spacing w:val="-5"/>
          <w:w w:val="5"/>
          <w:position w:val="-62"/>
        </w:rPr>
        <w:t>T</w:t>
      </w:r>
      <w:r>
        <w:rPr>
          <w:rFonts w:ascii="宋体"/>
          <w:spacing w:val="-5"/>
          <w:w w:val="5"/>
          <w:position w:val="-41"/>
        </w:rPr>
        <w:t>O</w:t>
      </w:r>
      <w:r>
        <w:rPr>
          <w:rFonts w:ascii="宋体"/>
          <w:spacing w:val="-5"/>
          <w:w w:val="5"/>
          <w:position w:val="-103"/>
        </w:rPr>
        <w:t>G</w:t>
      </w:r>
      <w:r>
        <w:rPr>
          <w:rFonts w:ascii="宋体"/>
          <w:spacing w:val="-5"/>
          <w:w w:val="5"/>
          <w:position w:val="-83"/>
        </w:rPr>
        <w:t>e</w:t>
      </w:r>
      <w:r>
        <w:rPr>
          <w:rFonts w:ascii="宋体"/>
          <w:w w:val="5"/>
          <w:position w:val="-20"/>
        </w:rPr>
        <w:t>M</w:t>
      </w:r>
      <w:r>
        <w:rPr>
          <w:rFonts w:ascii="宋体"/>
          <w:spacing w:val="-5"/>
          <w:w w:val="5"/>
        </w:rPr>
        <w:t>h</w:t>
      </w:r>
      <w:r>
        <w:rPr>
          <w:rFonts w:ascii="宋体"/>
          <w:spacing w:val="-5"/>
          <w:w w:val="5"/>
          <w:position w:val="-41"/>
        </w:rPr>
        <w:t>S</w:t>
      </w:r>
      <w:r>
        <w:rPr>
          <w:rFonts w:ascii="宋体"/>
          <w:spacing w:val="-5"/>
          <w:w w:val="5"/>
          <w:position w:val="-62"/>
        </w:rPr>
        <w:t>A</w:t>
      </w:r>
      <w:r>
        <w:rPr>
          <w:rFonts w:ascii="宋体"/>
          <w:spacing w:val="-5"/>
          <w:w w:val="5"/>
          <w:position w:val="-103"/>
        </w:rPr>
        <w:t>I</w:t>
      </w:r>
      <w:r>
        <w:rPr>
          <w:rFonts w:ascii="宋体"/>
          <w:spacing w:val="-5"/>
          <w:w w:val="5"/>
          <w:position w:val="-83"/>
        </w:rPr>
        <w:t>l</w:t>
      </w:r>
      <w:r>
        <w:rPr>
          <w:rFonts w:ascii="宋体"/>
          <w:w w:val="5"/>
          <w:position w:val="-83"/>
        </w:rPr>
        <w:t>  </w:t>
      </w:r>
      <w:r>
        <w:rPr>
          <w:rFonts w:ascii="宋体"/>
          <w:spacing w:val="20"/>
          <w:w w:val="5"/>
          <w:position w:val="-83"/>
        </w:rPr>
        <w:t> </w:t>
      </w:r>
      <w:r>
        <w:rPr>
          <w:rFonts w:ascii="宋体"/>
          <w:spacing w:val="20"/>
          <w:w w:val="5"/>
          <w:position w:val="-20"/>
        </w:rPr>
      </w:r>
      <w:r>
        <w:rPr>
          <w:rFonts w:ascii="宋体"/>
          <w:spacing w:val="-5"/>
          <w:w w:val="5"/>
          <w:position w:val="-62"/>
        </w:rPr>
        <w:t>K</w:t>
      </w:r>
      <w:r>
        <w:rPr>
          <w:rFonts w:ascii="宋体"/>
          <w:spacing w:val="-5"/>
          <w:w w:val="5"/>
          <w:position w:val="-41"/>
        </w:rPr>
        <w:t>T</w:t>
      </w:r>
      <w:r>
        <w:rPr>
          <w:rFonts w:ascii="宋体"/>
          <w:spacing w:val="-5"/>
          <w:w w:val="5"/>
        </w:rPr>
      </w:r>
      <w:r>
        <w:rPr>
          <w:rFonts w:ascii="宋体"/>
          <w:spacing w:val="-5"/>
          <w:w w:val="5"/>
          <w:position w:val="-103"/>
        </w:rPr>
        <w:t>N</w:t>
      </w:r>
      <w:r>
        <w:rPr>
          <w:rFonts w:ascii="宋体"/>
          <w:spacing w:val="-5"/>
          <w:w w:val="5"/>
          <w:position w:val="-83"/>
        </w:rPr>
      </w:r>
      <w:r>
        <w:rPr>
          <w:rFonts w:ascii="宋体"/>
          <w:w w:val="5"/>
          <w:position w:val="-20"/>
        </w:rPr>
        <w:t>f</w:t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-5"/>
          <w:w w:val="5"/>
          <w:position w:val="-41"/>
        </w:rPr>
      </w:r>
      <w:r>
        <w:rPr>
          <w:rFonts w:ascii="宋体"/>
          <w:spacing w:val="-5"/>
          <w:w w:val="5"/>
          <w:position w:val="-62"/>
        </w:rPr>
        <w:t>E</w:t>
      </w:r>
      <w:r>
        <w:rPr>
          <w:rFonts w:ascii="宋体"/>
          <w:spacing w:val="-5"/>
          <w:w w:val="5"/>
          <w:position w:val="-103"/>
        </w:rPr>
        <w:t>E</w:t>
      </w:r>
      <w:r>
        <w:rPr>
          <w:rFonts w:ascii="宋体"/>
          <w:spacing w:val="-5"/>
          <w:w w:val="5"/>
          <w:position w:val="-83"/>
        </w:rPr>
        <w:t>P</w:t>
      </w:r>
      <w:r>
        <w:rPr>
          <w:rFonts w:ascii="宋体"/>
          <w:w w:val="5"/>
          <w:position w:val="-20"/>
        </w:rPr>
        <w:t>u</w:t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-5"/>
          <w:w w:val="5"/>
          <w:position w:val="-41"/>
        </w:rPr>
        <w:t>P</w:t>
      </w:r>
      <w:r>
        <w:rPr>
          <w:rFonts w:ascii="宋体"/>
          <w:spacing w:val="-5"/>
          <w:w w:val="5"/>
          <w:position w:val="-62"/>
        </w:rPr>
      </w:r>
      <w:r>
        <w:rPr>
          <w:rFonts w:ascii="宋体"/>
          <w:spacing w:val="-5"/>
          <w:w w:val="5"/>
          <w:position w:val="-103"/>
        </w:rPr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w w:val="5"/>
          <w:position w:val="-83"/>
        </w:rPr>
        <w:t>u</w:t>
      </w:r>
      <w:r>
        <w:rPr>
          <w:rFonts w:ascii="宋体"/>
          <w:spacing w:val="-5"/>
          <w:w w:val="5"/>
          <w:position w:val="-41"/>
        </w:rPr>
        <w:t>R</w:t>
      </w:r>
      <w:r>
        <w:rPr>
          <w:rFonts w:ascii="宋体"/>
          <w:spacing w:val="-5"/>
          <w:w w:val="5"/>
          <w:position w:val="-62"/>
        </w:rPr>
        <w:t>M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103"/>
        </w:rPr>
        <w:t>S</w:t>
      </w:r>
      <w:r>
        <w:rPr>
          <w:rFonts w:ascii="宋体"/>
          <w:spacing w:val="-5"/>
          <w:w w:val="5"/>
          <w:position w:val="-83"/>
        </w:rPr>
        <w:t>m</w:t>
      </w:r>
      <w:r>
        <w:rPr>
          <w:rFonts w:ascii="宋体"/>
          <w:w w:val="5"/>
          <w:position w:val="-20"/>
        </w:rPr>
        <w:t>l</w:t>
      </w:r>
      <w:r>
        <w:rPr>
          <w:rFonts w:ascii="宋体"/>
          <w:spacing w:val="-5"/>
          <w:w w:val="5"/>
        </w:rPr>
        <w:t>s</w:t>
      </w:r>
      <w:r>
        <w:rPr>
          <w:rFonts w:ascii="宋体"/>
          <w:spacing w:val="-5"/>
          <w:w w:val="5"/>
          <w:position w:val="-41"/>
        </w:rPr>
        <w:t>E</w:t>
      </w:r>
      <w:r>
        <w:rPr>
          <w:rFonts w:ascii="宋体"/>
          <w:spacing w:val="-5"/>
          <w:w w:val="5"/>
          <w:position w:val="-62"/>
        </w:rPr>
        <w:t>A</w:t>
      </w:r>
      <w:r>
        <w:rPr>
          <w:rFonts w:ascii="宋体"/>
          <w:spacing w:val="-5"/>
          <w:w w:val="5"/>
          <w:position w:val="-103"/>
        </w:rPr>
        <w:t>P</w:t>
      </w:r>
      <w:r>
        <w:rPr>
          <w:rFonts w:ascii="宋体"/>
          <w:spacing w:val="-5"/>
          <w:w w:val="5"/>
          <w:position w:val="-20"/>
        </w:rPr>
        <w:t>i</w:t>
      </w:r>
      <w:r>
        <w:rPr>
          <w:rFonts w:ascii="宋体"/>
          <w:w w:val="5"/>
          <w:position w:val="-83"/>
        </w:rPr>
        <w:t>p</w:t>
      </w:r>
      <w:r>
        <w:rPr>
          <w:rFonts w:ascii="宋体"/>
          <w:spacing w:val="-5"/>
          <w:w w:val="5"/>
          <w:position w:val="-62"/>
        </w:rPr>
        <w:t>N</w:t>
      </w:r>
      <w:r>
        <w:rPr>
          <w:rFonts w:ascii="宋体"/>
          <w:spacing w:val="-5"/>
          <w:w w:val="5"/>
        </w:rPr>
        <w:t>s</w:t>
      </w:r>
      <w:r>
        <w:rPr>
          <w:rFonts w:ascii="宋体"/>
          <w:spacing w:val="-5"/>
          <w:w w:val="5"/>
          <w:position w:val="-41"/>
        </w:rPr>
        <w:t>S</w:t>
      </w:r>
      <w:r>
        <w:rPr>
          <w:rFonts w:ascii="宋体"/>
          <w:spacing w:val="-5"/>
          <w:w w:val="5"/>
          <w:position w:val="-103"/>
        </w:rPr>
        <w:t>E</w:t>
      </w:r>
      <w:r>
        <w:rPr>
          <w:rFonts w:ascii="宋体"/>
          <w:spacing w:val="-5"/>
          <w:w w:val="5"/>
          <w:position w:val="-20"/>
        </w:rPr>
        <w:t>n</w:t>
      </w:r>
      <w:r>
        <w:rPr>
          <w:rFonts w:ascii="宋体"/>
          <w:w w:val="5"/>
          <w:position w:val="-20"/>
        </w:rPr>
        <w:t>  </w:t>
      </w:r>
      <w:r>
        <w:rPr>
          <w:rFonts w:ascii="宋体"/>
          <w:spacing w:val="21"/>
          <w:w w:val="5"/>
          <w:position w:val="-20"/>
        </w:rPr>
        <w:t> </w:t>
      </w:r>
      <w:r>
        <w:rPr>
          <w:rFonts w:ascii="宋体"/>
          <w:spacing w:val="21"/>
          <w:w w:val="5"/>
          <w:position w:val="-83"/>
        </w:rPr>
      </w:r>
      <w:r>
        <w:rPr>
          <w:rFonts w:ascii="宋体"/>
          <w:spacing w:val="-5"/>
          <w:w w:val="5"/>
          <w:position w:val="-103"/>
        </w:rPr>
        <w:t>E</w:t>
      </w:r>
      <w:r>
        <w:rPr>
          <w:rFonts w:ascii="宋体"/>
          <w:spacing w:val="-5"/>
          <w:w w:val="5"/>
        </w:rPr>
        <w:t>.</w:t>
      </w:r>
      <w:r>
        <w:rPr>
          <w:rFonts w:ascii="宋体"/>
          <w:spacing w:val="-5"/>
          <w:w w:val="5"/>
          <w:position w:val="-41"/>
        </w:rPr>
        <w:t>S</w:t>
      </w:r>
      <w:r>
        <w:rPr>
          <w:rFonts w:ascii="宋体"/>
          <w:spacing w:val="-5"/>
          <w:w w:val="5"/>
          <w:position w:val="-62"/>
        </w:rPr>
        <w:t>I</w:t>
      </w:r>
      <w:r>
        <w:rPr>
          <w:rFonts w:ascii="宋体"/>
          <w:spacing w:val="-5"/>
          <w:w w:val="5"/>
          <w:position w:val="-83"/>
        </w:rPr>
        <w:t>P</w:t>
      </w:r>
      <w:r>
        <w:rPr>
          <w:rFonts w:ascii="宋体"/>
          <w:w w:val="5"/>
          <w:position w:val="-20"/>
        </w:rPr>
        <w:t>g</w:t>
      </w:r>
      <w:r>
        <w:rPr>
          <w:rFonts w:ascii="宋体"/>
          <w:spacing w:val="-5"/>
          <w:w w:val="5"/>
          <w:position w:val="-62"/>
        </w:rPr>
        <w:t>F</w:t>
      </w:r>
      <w:r>
        <w:rPr>
          <w:rFonts w:ascii="宋体"/>
          <w:spacing w:val="-5"/>
          <w:w w:val="5"/>
          <w:position w:val="-41"/>
        </w:rPr>
        <w:t>U</w:t>
      </w:r>
      <w:r>
        <w:rPr>
          <w:rFonts w:ascii="宋体"/>
          <w:spacing w:val="-5"/>
          <w:w w:val="5"/>
        </w:rPr>
      </w:r>
      <w:r>
        <w:rPr>
          <w:rFonts w:ascii="宋体"/>
          <w:spacing w:val="-5"/>
          <w:w w:val="5"/>
          <w:position w:val="-103"/>
        </w:rPr>
        <w:t>D</w:t>
      </w:r>
      <w:r>
        <w:rPr>
          <w:rFonts w:ascii="宋体"/>
          <w:spacing w:val="-5"/>
          <w:w w:val="5"/>
          <w:position w:val="-83"/>
        </w:rPr>
        <w:t>r</w:t>
      </w:r>
      <w:r>
        <w:rPr>
          <w:rFonts w:ascii="宋体"/>
          <w:w w:val="5"/>
          <w:position w:val="-83"/>
        </w:rPr>
        <w:t>  </w:t>
      </w:r>
      <w:r>
        <w:rPr>
          <w:rFonts w:ascii="宋体"/>
          <w:spacing w:val="20"/>
          <w:w w:val="5"/>
          <w:position w:val="-83"/>
        </w:rPr>
        <w:t> </w:t>
      </w:r>
      <w:r>
        <w:rPr>
          <w:rFonts w:ascii="宋体"/>
          <w:spacing w:val="20"/>
          <w:w w:val="5"/>
          <w:position w:val="-20"/>
        </w:rPr>
      </w:r>
      <w:r>
        <w:rPr>
          <w:rFonts w:ascii="宋体"/>
          <w:spacing w:val="-5"/>
          <w:w w:val="5"/>
          <w:position w:val="-41"/>
        </w:rPr>
        <w:t>R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-62"/>
        </w:rPr>
        <w:t>O</w:t>
      </w:r>
      <w:r>
        <w:rPr>
          <w:rFonts w:ascii="宋体"/>
          <w:spacing w:val="-5"/>
          <w:w w:val="5"/>
          <w:position w:val="-83"/>
        </w:rPr>
        <w:t>e</w:t>
      </w:r>
      <w:r>
        <w:rPr>
          <w:rFonts w:ascii="宋体"/>
          <w:w w:val="5"/>
          <w:position w:val="-20"/>
        </w:rPr>
        <w:t>s</w:t>
      </w:r>
      <w:r>
        <w:rPr>
          <w:rFonts w:ascii="宋体"/>
          <w:spacing w:val="-5"/>
          <w:w w:val="5"/>
          <w:position w:val="-62"/>
        </w:rPr>
        <w:t>L</w:t>
      </w:r>
      <w:r>
        <w:rPr>
          <w:rFonts w:ascii="宋体"/>
          <w:spacing w:val="-5"/>
          <w:w w:val="5"/>
        </w:rPr>
        <w:t>o</w:t>
      </w:r>
      <w:r>
        <w:rPr>
          <w:rFonts w:ascii="宋体"/>
          <w:spacing w:val="-5"/>
          <w:w w:val="5"/>
          <w:position w:val="-41"/>
        </w:rPr>
        <w:t>E</w:t>
      </w:r>
      <w:r>
        <w:rPr>
          <w:rFonts w:ascii="宋体"/>
          <w:spacing w:val="-5"/>
          <w:w w:val="5"/>
          <w:position w:val="-20"/>
        </w:rPr>
        <w:t>t</w:t>
      </w:r>
      <w:r>
        <w:rPr>
          <w:rFonts w:ascii="宋体"/>
          <w:w w:val="5"/>
          <w:position w:val="-83"/>
        </w:rPr>
        <w:t>s</w:t>
      </w:r>
      <w:r>
        <w:rPr>
          <w:rFonts w:ascii="宋体"/>
          <w:spacing w:val="-5"/>
          <w:w w:val="5"/>
        </w:rPr>
        <w:t>m</w:t>
      </w:r>
      <w:r>
        <w:rPr>
          <w:rFonts w:ascii="宋体"/>
          <w:spacing w:val="-5"/>
          <w:w w:val="5"/>
          <w:position w:val="-62"/>
        </w:rPr>
        <w:t>D</w:t>
      </w:r>
      <w:r>
        <w:rPr>
          <w:rFonts w:ascii="宋体"/>
          <w:spacing w:val="-5"/>
          <w:w w:val="5"/>
          <w:position w:val="-20"/>
        </w:rPr>
        <w:t>a</w:t>
      </w:r>
      <w:r>
        <w:rPr>
          <w:rFonts w:ascii="宋体"/>
          <w:w w:val="5"/>
          <w:position w:val="-83"/>
        </w:rPr>
        <w:t>.</w:t>
      </w:r>
      <w:r>
        <w:rPr>
          <w:rFonts w:ascii="宋体"/>
          <w:spacing w:val="-5"/>
          <w:w w:val="5"/>
        </w:rPr>
        <w:t>m</w:t>
      </w:r>
      <w:r>
        <w:rPr>
          <w:rFonts w:ascii="宋体"/>
          <w:spacing w:val="-5"/>
          <w:w w:val="5"/>
          <w:position w:val="-62"/>
        </w:rPr>
      </w:r>
      <w:r>
        <w:rPr>
          <w:rFonts w:ascii="宋体"/>
          <w:spacing w:val="-5"/>
          <w:w w:val="5"/>
          <w:position w:val="-20"/>
        </w:rPr>
        <w:t>t</w:t>
      </w:r>
      <w:r>
        <w:rPr>
          <w:rFonts w:ascii="宋体"/>
          <w:w w:val="5"/>
          <w:position w:val="-20"/>
        </w:rPr>
        <w:t>  </w:t>
      </w:r>
      <w:r>
        <w:rPr>
          <w:rFonts w:ascii="宋体"/>
          <w:spacing w:val="21"/>
          <w:w w:val="5"/>
          <w:position w:val="-20"/>
        </w:rPr>
        <w:t> </w:t>
      </w:r>
      <w:r>
        <w:rPr>
          <w:rFonts w:ascii="宋体"/>
          <w:spacing w:val="21"/>
          <w:w w:val="5"/>
          <w:position w:val="-83"/>
        </w:rPr>
      </w:r>
      <w:r>
        <w:rPr>
          <w:rFonts w:ascii="宋体"/>
          <w:spacing w:val="-5"/>
          <w:w w:val="5"/>
        </w:rPr>
        <w:t>o</w:t>
      </w:r>
      <w:r>
        <w:rPr>
          <w:rFonts w:ascii="宋体"/>
          <w:spacing w:val="-5"/>
          <w:w w:val="5"/>
          <w:position w:val="-62"/>
        </w:rPr>
        <w:t>T</w:t>
      </w:r>
      <w:r>
        <w:rPr>
          <w:rFonts w:ascii="宋体"/>
          <w:spacing w:val="-5"/>
          <w:w w:val="5"/>
          <w:position w:val="-83"/>
        </w:rPr>
        <w:t>C</w:t>
      </w:r>
      <w:r>
        <w:rPr>
          <w:rFonts w:ascii="宋体"/>
          <w:w w:val="5"/>
          <w:position w:val="-20"/>
        </w:rPr>
        <w:t>e</w:t>
      </w:r>
      <w:r>
        <w:rPr>
          <w:rFonts w:ascii="宋体"/>
          <w:spacing w:val="-5"/>
          <w:w w:val="5"/>
        </w:rPr>
        <w:t>n</w:t>
      </w:r>
      <w:r>
        <w:rPr>
          <w:rFonts w:ascii="宋体"/>
          <w:spacing w:val="-5"/>
          <w:w w:val="5"/>
          <w:position w:val="-62"/>
        </w:rPr>
        <w:t>E</w:t>
      </w:r>
      <w:r>
        <w:rPr>
          <w:rFonts w:ascii="宋体"/>
          <w:w w:val="5"/>
          <w:position w:val="-83"/>
        </w:rPr>
        <w:t>o</w:t>
      </w:r>
      <w:r>
        <w:rPr>
          <w:rFonts w:ascii="宋体"/>
          <w:w w:val="5"/>
        </w:rPr>
      </w:r>
      <w:r>
        <w:rPr>
          <w:rFonts w:ascii="宋体"/>
          <w:spacing w:val="-5"/>
          <w:w w:val="5"/>
          <w:position w:val="-62"/>
        </w:rPr>
        <w:t>M</w:t>
      </w:r>
      <w:r>
        <w:rPr>
          <w:rFonts w:ascii="宋体"/>
          <w:w w:val="5"/>
          <w:position w:val="-83"/>
        </w:rPr>
        <w:t>n</w:t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-5"/>
          <w:w w:val="5"/>
          <w:position w:val="-62"/>
        </w:rPr>
        <w:t>P</w:t>
      </w:r>
      <w:r>
        <w:rPr>
          <w:rFonts w:ascii="宋体"/>
          <w:w w:val="5"/>
          <w:position w:val="-83"/>
        </w:rPr>
        <w:t>t</w:t>
      </w:r>
      <w:r>
        <w:rPr>
          <w:rFonts w:ascii="宋体"/>
          <w:w w:val="5"/>
          <w:position w:val="-62"/>
        </w:rPr>
      </w:r>
      <w:r>
        <w:rPr>
          <w:rFonts w:ascii="宋体"/>
          <w:spacing w:val="-5"/>
          <w:w w:val="5"/>
        </w:rPr>
        <w:t>a</w:t>
      </w:r>
      <w:r>
        <w:rPr>
          <w:rFonts w:ascii="宋体"/>
          <w:w w:val="5"/>
          <w:position w:val="-83"/>
        </w:rPr>
        <w:t>r</w:t>
      </w:r>
      <w:r>
        <w:rPr>
          <w:rFonts w:ascii="宋体"/>
          <w:spacing w:val="-5"/>
          <w:w w:val="5"/>
          <w:position w:val="-62"/>
        </w:rPr>
        <w:t>F</w:t>
      </w:r>
      <w:r>
        <w:rPr>
          <w:rFonts w:ascii="宋体"/>
          <w:spacing w:val="-5"/>
          <w:w w:val="5"/>
        </w:rPr>
        <w:t>i</w:t>
      </w:r>
      <w:r>
        <w:rPr>
          <w:rFonts w:ascii="宋体"/>
          <w:w w:val="5"/>
          <w:position w:val="-83"/>
        </w:rPr>
        <w:t>o</w:t>
      </w:r>
      <w:r>
        <w:rPr>
          <w:rFonts w:ascii="宋体"/>
          <w:spacing w:val="-5"/>
          <w:w w:val="5"/>
        </w:rPr>
        <w:t>l</w:t>
      </w:r>
      <w:r>
        <w:rPr>
          <w:rFonts w:ascii="宋体"/>
          <w:w w:val="5"/>
          <w:position w:val="-83"/>
        </w:rPr>
        <w:t>l  </w:t>
      </w:r>
      <w:r>
        <w:rPr>
          <w:rFonts w:ascii="宋体"/>
          <w:spacing w:val="20"/>
          <w:w w:val="5"/>
          <w:position w:val="-83"/>
        </w:rPr>
        <w:t> </w:t>
      </w:r>
      <w:r>
        <w:rPr>
          <w:rFonts w:ascii="宋体"/>
          <w:spacing w:val="20"/>
          <w:w w:val="5"/>
        </w:rPr>
      </w:r>
      <w:r>
        <w:rPr>
          <w:rFonts w:ascii="宋体"/>
          <w:spacing w:val="20"/>
          <w:w w:val="5"/>
          <w:position w:val="-83"/>
        </w:rPr>
      </w:r>
      <w:r>
        <w:rPr>
          <w:rFonts w:ascii="宋体"/>
          <w:spacing w:val="-5"/>
          <w:w w:val="5"/>
        </w:rPr>
        <w:t>P</w:t>
      </w:r>
      <w:r>
        <w:rPr>
          <w:rFonts w:ascii="宋体"/>
          <w:w w:val="5"/>
          <w:position w:val="-83"/>
        </w:rPr>
        <w:t>C</w:t>
      </w:r>
      <w:r>
        <w:rPr>
          <w:rFonts w:ascii="宋体"/>
          <w:spacing w:val="-5"/>
          <w:w w:val="5"/>
        </w:rPr>
        <w:t>r</w:t>
      </w:r>
      <w:r>
        <w:rPr>
          <w:rFonts w:ascii="宋体"/>
          <w:w w:val="5"/>
          <w:position w:val="-83"/>
        </w:rPr>
        <w:t>u</w:t>
      </w:r>
      <w:r>
        <w:rPr>
          <w:rFonts w:ascii="宋体"/>
          <w:spacing w:val="-5"/>
          <w:w w:val="5"/>
        </w:rPr>
        <w:t>e</w:t>
      </w:r>
      <w:r>
        <w:rPr>
          <w:rFonts w:ascii="宋体"/>
          <w:w w:val="5"/>
          <w:position w:val="-83"/>
        </w:rPr>
        <w:t>r</w:t>
      </w:r>
      <w:r>
        <w:rPr>
          <w:rFonts w:ascii="宋体"/>
          <w:spacing w:val="-5"/>
          <w:w w:val="5"/>
        </w:rPr>
        <w:t>s</w:t>
      </w:r>
      <w:r>
        <w:rPr>
          <w:rFonts w:ascii="宋体"/>
          <w:w w:val="5"/>
          <w:position w:val="-83"/>
        </w:rPr>
        <w:t>.</w:t>
      </w:r>
      <w:r>
        <w:rPr>
          <w:rFonts w:ascii="宋体"/>
          <w:w w:val="5"/>
        </w:rPr>
        <w:t>.</w:t>
      </w:r>
      <w:r>
        <w:rPr>
          <w:rFonts w:ascii="宋体"/>
        </w:rPr>
      </w:r>
    </w:p>
    <w:p>
      <w:pPr>
        <w:pStyle w:val="BodyText"/>
        <w:spacing w:line="1488" w:lineRule="atLeast"/>
        <w:ind w:left="383" w:right="0"/>
        <w:jc w:val="left"/>
        <w:rPr>
          <w:rFonts w:ascii="宋体" w:hAnsi="宋体" w:cs="宋体" w:eastAsia="宋体"/>
        </w:rPr>
      </w:pPr>
      <w:r>
        <w:rPr>
          <w:w w:val="10"/>
        </w:rPr>
        <w:br w:type="column"/>
      </w:r>
      <w:r>
        <w:rPr>
          <w:rFonts w:ascii="宋体" w:hAnsi="宋体" w:cs="宋体" w:eastAsia="宋体"/>
          <w:spacing w:val="-17"/>
          <w:w w:val="10"/>
          <w:position w:val="42"/>
        </w:rPr>
        <w:t>癈</w:t>
      </w:r>
      <w:r>
        <w:rPr>
          <w:rFonts w:ascii="宋体" w:hAnsi="宋体" w:cs="宋体" w:eastAsia="宋体"/>
          <w:spacing w:val="-9"/>
          <w:w w:val="10"/>
          <w:position w:val="84"/>
        </w:rPr>
        <w:t>-</w:t>
      </w:r>
      <w:r>
        <w:rPr>
          <w:rFonts w:ascii="宋体" w:hAnsi="宋体" w:cs="宋体" w:eastAsia="宋体"/>
          <w:spacing w:val="-9"/>
          <w:w w:val="10"/>
          <w:position w:val="21"/>
        </w:rPr>
        <w:t>A</w:t>
      </w:r>
      <w:r>
        <w:rPr>
          <w:rFonts w:ascii="宋体" w:hAnsi="宋体" w:cs="宋体" w:eastAsia="宋体"/>
          <w:spacing w:val="-9"/>
          <w:w w:val="10"/>
          <w:position w:val="63"/>
        </w:rPr>
        <w:t>k</w:t>
      </w:r>
      <w:r>
        <w:rPr>
          <w:rFonts w:ascii="宋体" w:hAnsi="宋体" w:cs="宋体" w:eastAsia="宋体"/>
          <w:spacing w:val="-9"/>
          <w:w w:val="10"/>
          <w:position w:val="104"/>
        </w:rPr>
        <w:t>b</w:t>
      </w:r>
      <w:r>
        <w:rPr>
          <w:rFonts w:ascii="宋体" w:hAnsi="宋体" w:cs="宋体" w:eastAsia="宋体"/>
          <w:spacing w:val="2"/>
          <w:w w:val="10"/>
        </w:rPr>
        <w:t>r</w:t>
      </w:r>
      <w:r>
        <w:rPr>
          <w:rFonts w:ascii="宋体" w:hAnsi="宋体" w:cs="宋体" w:eastAsia="宋体"/>
          <w:spacing w:val="-9"/>
          <w:w w:val="10"/>
          <w:position w:val="63"/>
        </w:rPr>
        <w:t>P</w:t>
      </w:r>
      <w:r>
        <w:rPr>
          <w:rFonts w:ascii="宋体" w:hAnsi="宋体" w:cs="宋体" w:eastAsia="宋体"/>
          <w:spacing w:val="-9"/>
          <w:w w:val="10"/>
          <w:position w:val="104"/>
        </w:rPr>
        <w:t>a</w:t>
      </w:r>
      <w:r>
        <w:rPr>
          <w:rFonts w:ascii="宋体" w:hAnsi="宋体" w:cs="宋体" w:eastAsia="宋体"/>
          <w:spacing w:val="2"/>
          <w:w w:val="10"/>
        </w:rPr>
        <w:t>p</w:t>
      </w:r>
      <w:r>
        <w:rPr>
          <w:rFonts w:ascii="宋体" w:hAnsi="宋体" w:cs="宋体" w:eastAsia="宋体"/>
          <w:spacing w:val="-9"/>
          <w:w w:val="10"/>
          <w:position w:val="63"/>
        </w:rPr>
        <w:t>a</w:t>
      </w:r>
      <w:r>
        <w:rPr>
          <w:rFonts w:ascii="宋体" w:hAnsi="宋体" w:cs="宋体" w:eastAsia="宋体"/>
          <w:spacing w:val="-9"/>
          <w:w w:val="10"/>
          <w:position w:val="104"/>
        </w:rPr>
        <w:t>r</w:t>
      </w:r>
      <w:r>
        <w:rPr>
          <w:rFonts w:ascii="宋体" w:hAnsi="宋体" w:cs="宋体" w:eastAsia="宋体"/>
          <w:w w:val="10"/>
        </w:rPr>
        <w:t>m</w:t>
      </w:r>
      <w:r>
        <w:rPr>
          <w:rFonts w:ascii="宋体" w:hAnsi="宋体" w:cs="宋体" w:eastAsia="宋体"/>
          <w:spacing w:val="120"/>
          <w:w w:val="10"/>
        </w:rPr>
        <w:t> </w:t>
      </w:r>
      <w:r>
        <w:rPr>
          <w:rFonts w:ascii="宋体" w:hAnsi="宋体" w:cs="宋体" w:eastAsia="宋体"/>
          <w:spacing w:val="2"/>
          <w:w w:val="10"/>
        </w:rPr>
        <w:t>2</w:t>
      </w:r>
      <w:r>
        <w:rPr>
          <w:rFonts w:ascii="宋体" w:hAnsi="宋体" w:cs="宋体" w:eastAsia="宋体"/>
          <w:spacing w:val="-9"/>
          <w:w w:val="10"/>
        </w:rPr>
        <w:t>2</w:t>
      </w:r>
      <w:r>
        <w:rPr>
          <w:rFonts w:ascii="宋体" w:hAnsi="宋体" w:cs="宋体" w:eastAsia="宋体"/>
          <w:spacing w:val="-9"/>
          <w:w w:val="10"/>
          <w:position w:val="104"/>
        </w:rPr>
        <w:t>7</w:t>
      </w:r>
      <w:r>
        <w:rPr>
          <w:rFonts w:ascii="宋体" w:hAnsi="宋体" w:cs="宋体" w:eastAsia="宋体"/>
          <w:w w:val="10"/>
          <w:position w:val="63"/>
        </w:rPr>
        <w:t>1</w:t>
      </w:r>
      <w:r>
        <w:rPr>
          <w:rFonts w:ascii="宋体" w:hAnsi="宋体" w:cs="宋体" w:eastAsia="宋体"/>
          <w:spacing w:val="-9"/>
          <w:w w:val="10"/>
        </w:rPr>
        <w:t>0</w:t>
      </w:r>
      <w:r>
        <w:rPr>
          <w:rFonts w:ascii="宋体" w:hAnsi="宋体" w:cs="宋体" w:eastAsia="宋体"/>
          <w:spacing w:val="-9"/>
          <w:w w:val="10"/>
          <w:position w:val="42"/>
        </w:rPr>
        <w:t>2</w:t>
      </w:r>
      <w:r>
        <w:rPr>
          <w:rFonts w:ascii="宋体" w:hAnsi="宋体" w:cs="宋体" w:eastAsia="宋体"/>
          <w:spacing w:val="-9"/>
          <w:w w:val="10"/>
          <w:position w:val="84"/>
        </w:rPr>
        <w:t>1</w:t>
      </w:r>
      <w:r>
        <w:rPr>
          <w:rFonts w:ascii="宋体" w:hAnsi="宋体" w:cs="宋体" w:eastAsia="宋体"/>
          <w:spacing w:val="-9"/>
          <w:w w:val="10"/>
          <w:position w:val="104"/>
        </w:rPr>
        <w:t>6</w:t>
      </w:r>
      <w:r>
        <w:rPr>
          <w:rFonts w:ascii="宋体" w:hAnsi="宋体" w:cs="宋体" w:eastAsia="宋体"/>
          <w:w w:val="10"/>
          <w:position w:val="63"/>
        </w:rPr>
        <w:t>5</w:t>
      </w:r>
      <w:r>
        <w:rPr>
          <w:rFonts w:ascii="宋体" w:hAnsi="宋体" w:cs="宋体" w:eastAsia="宋体"/>
          <w:spacing w:val="-9"/>
          <w:w w:val="10"/>
        </w:rPr>
        <w:t>1</w:t>
      </w:r>
      <w:r>
        <w:rPr>
          <w:rFonts w:ascii="宋体" w:hAnsi="宋体" w:cs="宋体" w:eastAsia="宋体"/>
          <w:spacing w:val="-9"/>
          <w:w w:val="10"/>
          <w:position w:val="42"/>
        </w:rPr>
        <w:t>9</w:t>
      </w:r>
      <w:r>
        <w:rPr>
          <w:rFonts w:ascii="宋体" w:hAnsi="宋体" w:cs="宋体" w:eastAsia="宋体"/>
          <w:spacing w:val="-9"/>
          <w:w w:val="10"/>
          <w:position w:val="84"/>
        </w:rPr>
        <w:t>9</w:t>
      </w:r>
      <w:r>
        <w:rPr>
          <w:rFonts w:ascii="宋体" w:hAnsi="宋体" w:cs="宋体" w:eastAsia="宋体"/>
          <w:spacing w:val="-9"/>
          <w:w w:val="10"/>
          <w:position w:val="21"/>
        </w:rPr>
        <w:t>1</w:t>
      </w:r>
      <w:r>
        <w:rPr>
          <w:rFonts w:ascii="宋体" w:hAnsi="宋体" w:cs="宋体" w:eastAsia="宋体"/>
          <w:spacing w:val="-9"/>
          <w:w w:val="10"/>
          <w:position w:val="104"/>
        </w:rPr>
        <w:t>8</w:t>
      </w:r>
      <w:r>
        <w:rPr>
          <w:rFonts w:ascii="宋体" w:hAnsi="宋体" w:cs="宋体" w:eastAsia="宋体"/>
          <w:w w:val="10"/>
          <w:position w:val="63"/>
        </w:rPr>
        <w:t>0</w:t>
      </w:r>
      <w:r>
        <w:rPr>
          <w:rFonts w:ascii="宋体" w:hAnsi="宋体" w:cs="宋体" w:eastAsia="宋体"/>
          <w:spacing w:val="-9"/>
          <w:w w:val="10"/>
        </w:rPr>
        <w:t>.</w:t>
      </w:r>
      <w:r>
        <w:rPr>
          <w:rFonts w:ascii="宋体" w:hAnsi="宋体" w:cs="宋体" w:eastAsia="宋体"/>
          <w:spacing w:val="-9"/>
          <w:w w:val="10"/>
          <w:position w:val="42"/>
        </w:rPr>
        <w:t>.</w:t>
      </w:r>
      <w:r>
        <w:rPr>
          <w:rFonts w:ascii="宋体" w:hAnsi="宋体" w:cs="宋体" w:eastAsia="宋体"/>
          <w:spacing w:val="-9"/>
          <w:w w:val="10"/>
          <w:position w:val="84"/>
        </w:rPr>
        <w:t>.</w:t>
      </w:r>
      <w:r>
        <w:rPr>
          <w:rFonts w:ascii="宋体" w:hAnsi="宋体" w:cs="宋体" w:eastAsia="宋体"/>
          <w:spacing w:val="-9"/>
          <w:w w:val="10"/>
          <w:position w:val="21"/>
        </w:rPr>
        <w:t>.</w:t>
      </w:r>
      <w:r>
        <w:rPr>
          <w:rFonts w:ascii="宋体" w:hAnsi="宋体" w:cs="宋体" w:eastAsia="宋体"/>
          <w:spacing w:val="-9"/>
          <w:w w:val="10"/>
          <w:position w:val="104"/>
        </w:rPr>
        <w:t>.</w:t>
      </w:r>
      <w:r>
        <w:rPr>
          <w:rFonts w:ascii="宋体" w:hAnsi="宋体" w:cs="宋体" w:eastAsia="宋体"/>
          <w:w w:val="10"/>
          <w:position w:val="63"/>
        </w:rPr>
        <w:t>.</w:t>
      </w:r>
      <w:r>
        <w:rPr>
          <w:rFonts w:ascii="宋体" w:hAnsi="宋体" w:cs="宋体" w:eastAsia="宋体"/>
          <w:spacing w:val="-9"/>
          <w:w w:val="10"/>
        </w:rPr>
        <w:t>9</w:t>
      </w:r>
      <w:r>
        <w:rPr>
          <w:rFonts w:ascii="宋体" w:hAnsi="宋体" w:cs="宋体" w:eastAsia="宋体"/>
          <w:spacing w:val="-9"/>
          <w:w w:val="10"/>
          <w:position w:val="84"/>
        </w:rPr>
        <w:t>0</w:t>
      </w:r>
      <w:r>
        <w:rPr>
          <w:rFonts w:ascii="宋体" w:hAnsi="宋体" w:cs="宋体" w:eastAsia="宋体"/>
          <w:spacing w:val="-9"/>
          <w:w w:val="10"/>
          <w:position w:val="42"/>
        </w:rPr>
        <w:t>5</w:t>
      </w:r>
      <w:r>
        <w:rPr>
          <w:rFonts w:ascii="宋体" w:hAnsi="宋体" w:cs="宋体" w:eastAsia="宋体"/>
          <w:spacing w:val="-9"/>
          <w:w w:val="10"/>
          <w:position w:val="21"/>
        </w:rPr>
        <w:t>5</w:t>
      </w:r>
      <w:r>
        <w:rPr>
          <w:rFonts w:ascii="宋体" w:hAnsi="宋体" w:cs="宋体" w:eastAsia="宋体"/>
          <w:spacing w:val="-9"/>
          <w:w w:val="10"/>
          <w:position w:val="104"/>
        </w:rPr>
        <w:t>1</w:t>
      </w:r>
      <w:r>
        <w:rPr>
          <w:rFonts w:ascii="宋体" w:hAnsi="宋体" w:cs="宋体" w:eastAsia="宋体"/>
          <w:w w:val="10"/>
          <w:position w:val="63"/>
        </w:rPr>
        <w:t>2</w:t>
      </w:r>
      <w:r>
        <w:rPr>
          <w:rFonts w:ascii="宋体" w:hAnsi="宋体" w:cs="宋体" w:eastAsia="宋体"/>
        </w:rPr>
      </w:r>
    </w:p>
    <w:p>
      <w:pPr>
        <w:spacing w:after="0" w:line="1488" w:lineRule="atLeas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  <w:cols w:num="3" w:equalWidth="0">
            <w:col w:w="1135" w:space="1052"/>
            <w:col w:w="3297" w:space="802"/>
            <w:col w:w="3854"/>
          </w:cols>
        </w:sectPr>
      </w:pPr>
    </w:p>
    <w:p>
      <w:pPr>
        <w:pStyle w:val="BodyText"/>
        <w:spacing w:line="2514" w:lineRule="exact"/>
        <w:ind w:left="383" w:right="0"/>
        <w:jc w:val="left"/>
      </w:pPr>
      <w:r>
        <w:rPr/>
        <w:pict>
          <v:group style="position:absolute;margin-left:42.35952pt;margin-top:42.360016pt;width:496.35pt;height:709.2pt;mso-position-horizontal-relative:page;mso-position-vertical-relative:page;z-index:-57856" coordorigin="847,847" coordsize="9927,14184">
            <v:group style="position:absolute;left:1934;top:2872;width:1553;height:2" coordorigin="1934,2872" coordsize="1553,2">
              <v:shape style="position:absolute;left:1934;top:2872;width:1553;height:2" coordorigin="1934,2872" coordsize="1553,0" path="m1934,2872l3487,2872e" filled="false" stroked="true" strokeweight=".699531pt" strokecolor="#000000">
                <v:path arrowok="t"/>
              </v:shape>
            </v:group>
            <v:group style="position:absolute;left:4130;top:1639;width:3;height:389" coordorigin="4130,1639" coordsize="3,389">
              <v:shape style="position:absolute;left:4130;top:1639;width:3;height:389" coordorigin="4130,1639" coordsize="3,389" path="m4130,2028l4133,2028,4133,1639,4130,1639,4130,2028xe" filled="true" fillcolor="#ffffff" stroked="false">
                <v:path arrowok="t"/>
                <v:fill type="solid"/>
              </v:shape>
            </v:group>
            <v:group style="position:absolute;left:3228;top:1639;width:903;height:387" coordorigin="3228,1639" coordsize="903,387">
              <v:shape style="position:absolute;left:3228;top:1639;width:903;height:387" coordorigin="3228,1639" coordsize="903,387" path="m3228,2026l4130,2026,4130,1639,3228,1639,3228,2026xe" filled="true" fillcolor="#ffffff" stroked="false">
                <v:path arrowok="t"/>
                <v:fill type="solid"/>
              </v:shape>
            </v:group>
            <v:group style="position:absolute;left:8758;top:1327;width:200;height:228" coordorigin="8758,1327" coordsize="200,228">
              <v:shape style="position:absolute;left:8758;top:1327;width:200;height:228" coordorigin="8758,1327" coordsize="200,228" path="m8758,1555l8957,1555,8957,1327,8758,1327,8758,1555xe" filled="true" fillcolor="#ffffff" stroked="false">
                <v:path arrowok="t"/>
                <v:fill type="solid"/>
              </v:shape>
            </v:group>
            <v:group style="position:absolute;left:960;top:960;width:9639;height:1248" coordorigin="960,960" coordsize="9639,1248">
              <v:shape style="position:absolute;left:960;top:960;width:9639;height:1248" coordorigin="960,960" coordsize="9639,1248" path="m10598,2208l960,2208,960,960,10598,960,10598,2208,5726,2208,5726,960,10598,960,10598,2208e" filled="false" stroked="true" strokeweight=".24pt" strokecolor="#000000">
                <v:path arrowok="t"/>
              </v:shape>
            </v:group>
            <v:group style="position:absolute;left:1190;top:1073;width:2484;height:336" coordorigin="1190,1073" coordsize="2484,336">
              <v:shape style="position:absolute;left:1190;top:1073;width:2484;height:336" coordorigin="1190,1073" coordsize="2484,336" path="m1190,1409l3674,1409,3674,1073,1190,1073,1190,1409xe" filled="true" fillcolor="#ffffff" stroked="false">
                <v:path arrowok="t"/>
                <v:fill type="solid"/>
              </v:shape>
            </v:group>
            <v:group style="position:absolute;left:850;top:14798;width:5748;height:233" coordorigin="850,14798" coordsize="5748,233">
              <v:shape style="position:absolute;left:850;top:14798;width:5748;height:233" coordorigin="850,14798" coordsize="5748,233" path="m850,14798l850,15031,6598,15031,6598,14798,850,14798xe" filled="true" fillcolor="#ffffff" stroked="false">
                <v:path arrowok="t"/>
                <v:fill type="solid"/>
              </v:shape>
            </v:group>
            <v:group style="position:absolute;left:1080;top:3288;width:9322;height:11309" coordorigin="1080,3288" coordsize="9322,11309">
              <v:shape style="position:absolute;left:1080;top:3288;width:9322;height:11309" coordorigin="1080,3288" coordsize="9322,11309" path="m1080,14597l10402,14597,10402,3288,1080,3288,1080,14597xe" filled="true" fillcolor="#ffffff" stroked="false">
                <v:path arrowok="t"/>
                <v:fill type="solid"/>
              </v:shape>
            </v:group>
            <v:group style="position:absolute;left:1080;top:3288;width:2187;height:238" coordorigin="1080,3288" coordsize="2187,238">
              <v:shape style="position:absolute;left:1080;top:3288;width:2187;height:238" coordorigin="1080,3288" coordsize="2187,238" path="m1080,3526l3266,3526,3266,3288,1080,3288,1080,3526xe" filled="true" fillcolor="#ffffff" stroked="false">
                <v:path arrowok="t"/>
                <v:fill type="solid"/>
              </v:shape>
            </v:group>
            <v:group style="position:absolute;left:1080;top:3288;width:2187;height:238" coordorigin="1080,3288" coordsize="2187,238">
              <v:shape style="position:absolute;left:1080;top:3288;width:2187;height:238" coordorigin="1080,3288" coordsize="2187,238" path="m1080,3526l3266,3526,3266,3288,1080,3288,1080,3526xe" filled="false" stroked="true" strokeweight=".24pt" strokecolor="#ffffff">
                <v:path arrowok="t"/>
              </v:shape>
            </v:group>
            <v:group style="position:absolute;left:3269;top:3288;width:4095;height:238" coordorigin="3269,3288" coordsize="4095,238">
              <v:shape style="position:absolute;left:3269;top:3288;width:4095;height:238" coordorigin="3269,3288" coordsize="4095,238" path="m3269,3526l7363,3526,7363,3288,3269,3288,3269,3526xe" filled="true" fillcolor="#ffffff" stroked="false">
                <v:path arrowok="t"/>
                <v:fill type="solid"/>
              </v:shape>
            </v:group>
            <v:group style="position:absolute;left:3269;top:3288;width:4095;height:238" coordorigin="3269,3288" coordsize="4095,238">
              <v:shape style="position:absolute;left:3269;top:3288;width:4095;height:238" coordorigin="3269,3288" coordsize="4095,238" path="m3269,3526l7363,3526,7363,3288,3269,3288,3269,3526xe" filled="false" stroked="true" strokeweight=".24pt" strokecolor="#ffffff">
                <v:path arrowok="t"/>
              </v:shape>
            </v:group>
            <v:group style="position:absolute;left:7366;top:3288;width:358;height:238" coordorigin="7366,3288" coordsize="358,238">
              <v:shape style="position:absolute;left:7366;top:3288;width:358;height:238" coordorigin="7366,3288" coordsize="358,238" path="m7366,3526l7723,3526,7723,3288,7366,3288,7366,3526xe" filled="true" fillcolor="#ffffff" stroked="false">
                <v:path arrowok="t"/>
                <v:fill type="solid"/>
              </v:shape>
            </v:group>
            <v:group style="position:absolute;left:7366;top:3288;width:358;height:238" coordorigin="7366,3288" coordsize="358,238">
              <v:shape style="position:absolute;left:7366;top:3288;width:358;height:238" coordorigin="7366,3288" coordsize="358,238" path="m7366,3526l7723,3526,7723,3288,7366,3288,7366,3526xe" filled="false" stroked="true" strokeweight=".24pt" strokecolor="#ffffff">
                <v:path arrowok="t"/>
              </v:shape>
            </v:group>
            <v:group style="position:absolute;left:7726;top:3288;width:1088;height:238" coordorigin="7726,3288" coordsize="1088,238">
              <v:shape style="position:absolute;left:7726;top:3288;width:1088;height:238" coordorigin="7726,3288" coordsize="1088,238" path="m7726,3526l8813,3526,8813,3288,7726,3288,7726,3526xe" filled="true" fillcolor="#ffffff" stroked="false">
                <v:path arrowok="t"/>
                <v:fill type="solid"/>
              </v:shape>
            </v:group>
            <v:group style="position:absolute;left:7726;top:3288;width:1088;height:238" coordorigin="7726,3288" coordsize="1088,238">
              <v:shape style="position:absolute;left:7726;top:3288;width:1088;height:238" coordorigin="7726,3288" coordsize="1088,238" path="m7726,3526l8813,3526,8813,3288,7726,3288,7726,3526xe" filled="false" stroked="true" strokeweight=".24pt" strokecolor="#ffffff">
                <v:path arrowok="t"/>
              </v:shape>
            </v:group>
            <v:group style="position:absolute;left:1080;top:3528;width:2187;height:207" coordorigin="1080,3528" coordsize="2187,207">
              <v:shape style="position:absolute;left:1080;top:3528;width:2187;height:207" coordorigin="1080,3528" coordsize="2187,207" path="m1080,3734l3266,3734,3266,3528,1080,3528,1080,3734xe" filled="true" fillcolor="#ffffff" stroked="false">
                <v:path arrowok="t"/>
                <v:fill type="solid"/>
              </v:shape>
            </v:group>
            <v:group style="position:absolute;left:1080;top:3528;width:2187;height:207" coordorigin="1080,3528" coordsize="2187,207">
              <v:shape style="position:absolute;left:1080;top:3528;width:2187;height:207" coordorigin="1080,3528" coordsize="2187,207" path="m1080,3734l3266,3734,3266,3528,1080,3528,1080,3734xe" filled="false" stroked="true" strokeweight=".24pt" strokecolor="#ffffff">
                <v:path arrowok="t"/>
              </v:shape>
            </v:group>
            <v:group style="position:absolute;left:3269;top:3528;width:4095;height:207" coordorigin="3269,3528" coordsize="4095,207">
              <v:shape style="position:absolute;left:3269;top:3528;width:4095;height:207" coordorigin="3269,3528" coordsize="4095,207" path="m3269,3734l7363,3734,7363,3528,3269,3528,3269,3734xe" filled="true" fillcolor="#ffffff" stroked="false">
                <v:path arrowok="t"/>
                <v:fill type="solid"/>
              </v:shape>
            </v:group>
            <v:group style="position:absolute;left:3269;top:3528;width:4095;height:207" coordorigin="3269,3528" coordsize="4095,207">
              <v:shape style="position:absolute;left:3269;top:3528;width:4095;height:207" coordorigin="3269,3528" coordsize="4095,207" path="m3269,3734l7363,3734,7363,3528,3269,3528,3269,3734xe" filled="false" stroked="true" strokeweight=".24pt" strokecolor="#ffffff">
                <v:path arrowok="t"/>
              </v:shape>
            </v:group>
            <v:group style="position:absolute;left:7366;top:3528;width:358;height:207" coordorigin="7366,3528" coordsize="358,207">
              <v:shape style="position:absolute;left:7366;top:3528;width:358;height:207" coordorigin="7366,3528" coordsize="358,207" path="m7366,3734l7723,3734,7723,3528,7366,3528,7366,3734xe" filled="true" fillcolor="#ffffff" stroked="false">
                <v:path arrowok="t"/>
                <v:fill type="solid"/>
              </v:shape>
            </v:group>
            <v:group style="position:absolute;left:7366;top:3528;width:358;height:207" coordorigin="7366,3528" coordsize="358,207">
              <v:shape style="position:absolute;left:7366;top:3528;width:358;height:207" coordorigin="7366,3528" coordsize="358,207" path="m7366,3734l7723,3734,7723,3528,7366,3528,7366,3734xe" filled="false" stroked="true" strokeweight=".24pt" strokecolor="#ffffff">
                <v:path arrowok="t"/>
              </v:shape>
            </v:group>
            <v:group style="position:absolute;left:7726;top:3528;width:1088;height:207" coordorigin="7726,3528" coordsize="1088,207">
              <v:shape style="position:absolute;left:7726;top:3528;width:1088;height:207" coordorigin="7726,3528" coordsize="1088,207" path="m7726,3734l8813,3734,8813,3528,7726,3528,7726,3734xe" filled="true" fillcolor="#ffffff" stroked="false">
                <v:path arrowok="t"/>
                <v:fill type="solid"/>
              </v:shape>
            </v:group>
            <v:group style="position:absolute;left:7726;top:3528;width:1088;height:207" coordorigin="7726,3528" coordsize="1088,207">
              <v:shape style="position:absolute;left:7726;top:3528;width:1088;height:207" coordorigin="7726,3528" coordsize="1088,207" path="m7726,3734l8813,3734,8813,3528,7726,3528,7726,3734xe" filled="false" stroked="true" strokeweight=".24pt" strokecolor="#ffffff">
                <v:path arrowok="t"/>
              </v:shape>
            </v:group>
            <v:group style="position:absolute;left:1080;top:3737;width:2187;height:207" coordorigin="1080,3737" coordsize="2187,207">
              <v:shape style="position:absolute;left:1080;top:3737;width:2187;height:207" coordorigin="1080,3737" coordsize="2187,207" path="m1080,3943l3266,3943,3266,3737,1080,3737,1080,3943xe" filled="true" fillcolor="#ffffff" stroked="false">
                <v:path arrowok="t"/>
                <v:fill type="solid"/>
              </v:shape>
            </v:group>
            <v:group style="position:absolute;left:1080;top:3737;width:2187;height:207" coordorigin="1080,3737" coordsize="2187,207">
              <v:shape style="position:absolute;left:1080;top:3737;width:2187;height:207" coordorigin="1080,3737" coordsize="2187,207" path="m1080,3943l3266,3943,3266,3737,1080,3737,1080,3943xe" filled="false" stroked="true" strokeweight=".24pt" strokecolor="#ffffff">
                <v:path arrowok="t"/>
              </v:shape>
            </v:group>
            <v:group style="position:absolute;left:3269;top:3737;width:4095;height:207" coordorigin="3269,3737" coordsize="4095,207">
              <v:shape style="position:absolute;left:3269;top:3737;width:4095;height:207" coordorigin="3269,3737" coordsize="4095,207" path="m3269,3943l7363,3943,7363,3737,3269,3737,3269,3943xe" filled="true" fillcolor="#ffffff" stroked="false">
                <v:path arrowok="t"/>
                <v:fill type="solid"/>
              </v:shape>
            </v:group>
            <v:group style="position:absolute;left:3269;top:3737;width:4095;height:207" coordorigin="3269,3737" coordsize="4095,207">
              <v:shape style="position:absolute;left:3269;top:3737;width:4095;height:207" coordorigin="3269,3737" coordsize="4095,207" path="m3269,3943l7363,3943,7363,3737,3269,3737,3269,3943xe" filled="false" stroked="true" strokeweight=".24pt" strokecolor="#ffffff">
                <v:path arrowok="t"/>
              </v:shape>
            </v:group>
            <v:group style="position:absolute;left:7366;top:3737;width:358;height:207" coordorigin="7366,3737" coordsize="358,207">
              <v:shape style="position:absolute;left:7366;top:3737;width:358;height:207" coordorigin="7366,3737" coordsize="358,207" path="m7366,3943l7723,3943,7723,3737,7366,3737,7366,3943xe" filled="true" fillcolor="#ffffff" stroked="false">
                <v:path arrowok="t"/>
                <v:fill type="solid"/>
              </v:shape>
            </v:group>
            <v:group style="position:absolute;left:7366;top:3737;width:358;height:207" coordorigin="7366,3737" coordsize="358,207">
              <v:shape style="position:absolute;left:7366;top:3737;width:358;height:207" coordorigin="7366,3737" coordsize="358,207" path="m7366,3943l7723,3943,7723,3737,7366,3737,7366,3943xe" filled="false" stroked="true" strokeweight=".24pt" strokecolor="#ffffff">
                <v:path arrowok="t"/>
              </v:shape>
            </v:group>
            <v:group style="position:absolute;left:7726;top:3737;width:1088;height:207" coordorigin="7726,3737" coordsize="1088,207">
              <v:shape style="position:absolute;left:7726;top:3737;width:1088;height:207" coordorigin="7726,3737" coordsize="1088,207" path="m7726,3943l8813,3943,8813,3737,7726,3737,7726,3943xe" filled="true" fillcolor="#ffffff" stroked="false">
                <v:path arrowok="t"/>
                <v:fill type="solid"/>
              </v:shape>
            </v:group>
            <v:group style="position:absolute;left:7726;top:3737;width:1088;height:207" coordorigin="7726,3737" coordsize="1088,207">
              <v:shape style="position:absolute;left:7726;top:3737;width:1088;height:207" coordorigin="7726,3737" coordsize="1088,207" path="m7726,3943l8813,3943,8813,3737,7726,3737,7726,3943xe" filled="false" stroked="true" strokeweight=".24pt" strokecolor="#ffffff">
                <v:path arrowok="t"/>
              </v:shape>
            </v:group>
            <v:group style="position:absolute;left:1080;top:3946;width:2187;height:207" coordorigin="1080,3946" coordsize="2187,207">
              <v:shape style="position:absolute;left:1080;top:3946;width:2187;height:207" coordorigin="1080,3946" coordsize="2187,207" path="m1080,4152l3266,4152,3266,3946,1080,3946,1080,4152xe" filled="false" stroked="true" strokeweight=".24pt" strokecolor="#c0c0c0">
                <v:path arrowok="t"/>
              </v:shape>
            </v:group>
            <v:group style="position:absolute;left:3269;top:3946;width:4095;height:207" coordorigin="3269,3946" coordsize="4095,207">
              <v:shape style="position:absolute;left:3269;top:3946;width:4095;height:207" coordorigin="3269,3946" coordsize="4095,207" path="m3269,4152l7363,4152,7363,3946,3269,3946,3269,4152xe" filled="false" stroked="true" strokeweight=".24pt" strokecolor="#c0c0c0">
                <v:path arrowok="t"/>
              </v:shape>
            </v:group>
            <v:group style="position:absolute;left:7366;top:3946;width:358;height:207" coordorigin="7366,3946" coordsize="358,207">
              <v:shape style="position:absolute;left:7366;top:3946;width:358;height:207" coordorigin="7366,3946" coordsize="358,207" path="m7366,4152l7723,4152,7723,3946,7366,3946,7366,4152xe" filled="false" stroked="true" strokeweight=".24pt" strokecolor="#c0c0c0">
                <v:path arrowok="t"/>
              </v:shape>
            </v:group>
            <v:group style="position:absolute;left:7726;top:3946;width:1088;height:207" coordorigin="7726,3946" coordsize="1088,207">
              <v:shape style="position:absolute;left:7726;top:3946;width:1088;height:207" coordorigin="7726,3946" coordsize="1088,207" path="m7726,4152l8813,4152,8813,3946,7726,3946,7726,4152xe" filled="false" stroked="true" strokeweight=".24pt" strokecolor="#c0c0c0">
                <v:path arrowok="t"/>
              </v:shape>
            </v:group>
            <v:group style="position:absolute;left:1080;top:4154;width:2187;height:207" coordorigin="1080,4154" coordsize="2187,207">
              <v:shape style="position:absolute;left:1080;top:4154;width:2187;height:207" coordorigin="1080,4154" coordsize="2187,207" path="m1080,4361l3266,4361,3266,4154,1080,4154,1080,4361xe" filled="false" stroked="true" strokeweight=".24pt" strokecolor="#c0c0c0">
                <v:path arrowok="t"/>
              </v:shape>
            </v:group>
            <v:group style="position:absolute;left:3269;top:4154;width:4095;height:207" coordorigin="3269,4154" coordsize="4095,207">
              <v:shape style="position:absolute;left:3269;top:4154;width:4095;height:207" coordorigin="3269,4154" coordsize="4095,207" path="m3269,4361l7363,4361,7363,4154,3269,4154,3269,4361xe" filled="false" stroked="true" strokeweight=".24pt" strokecolor="#c0c0c0">
                <v:path arrowok="t"/>
              </v:shape>
            </v:group>
            <v:group style="position:absolute;left:7366;top:4154;width:358;height:207" coordorigin="7366,4154" coordsize="358,207">
              <v:shape style="position:absolute;left:7366;top:4154;width:358;height:207" coordorigin="7366,4154" coordsize="358,207" path="m7366,4361l7723,4361,7723,4154,7366,4154,7366,4361xe" filled="false" stroked="true" strokeweight=".24pt" strokecolor="#c0c0c0">
                <v:path arrowok="t"/>
              </v:shape>
            </v:group>
            <v:group style="position:absolute;left:7726;top:4154;width:1088;height:207" coordorigin="7726,4154" coordsize="1088,207">
              <v:shape style="position:absolute;left:7726;top:4154;width:1088;height:207" coordorigin="7726,4154" coordsize="1088,207" path="m7726,4361l8813,4361,8813,4154,7726,4154,7726,4361xe" filled="false" stroked="true" strokeweight=".24pt" strokecolor="#c0c0c0">
                <v:path arrowok="t"/>
              </v:shape>
            </v:group>
            <v:group style="position:absolute;left:1080;top:4363;width:2187;height:207" coordorigin="1080,4363" coordsize="2187,207">
              <v:shape style="position:absolute;left:1080;top:4363;width:2187;height:207" coordorigin="1080,4363" coordsize="2187,207" path="m1080,4570l3266,4570,3266,4363,1080,4363,1080,4570xe" filled="true" fillcolor="#ffffff" stroked="false">
                <v:path arrowok="t"/>
                <v:fill type="solid"/>
              </v:shape>
            </v:group>
            <v:group style="position:absolute;left:1080;top:4363;width:2187;height:207" coordorigin="1080,4363" coordsize="2187,207">
              <v:shape style="position:absolute;left:1080;top:4363;width:2187;height:207" coordorigin="1080,4363" coordsize="2187,207" path="m1080,4570l3266,4570,3266,4363,1080,4363,1080,4570xe" filled="false" stroked="true" strokeweight=".24pt" strokecolor="#ffffff">
                <v:path arrowok="t"/>
              </v:shape>
            </v:group>
            <v:group style="position:absolute;left:3269;top:4363;width:4095;height:207" coordorigin="3269,4363" coordsize="4095,207">
              <v:shape style="position:absolute;left:3269;top:4363;width:4095;height:207" coordorigin="3269,4363" coordsize="4095,207" path="m3269,4570l7363,4570,7363,4363,3269,4363,3269,4570xe" filled="true" fillcolor="#ffffff" stroked="false">
                <v:path arrowok="t"/>
                <v:fill type="solid"/>
              </v:shape>
            </v:group>
            <v:group style="position:absolute;left:3269;top:4363;width:4095;height:207" coordorigin="3269,4363" coordsize="4095,207">
              <v:shape style="position:absolute;left:3269;top:4363;width:4095;height:207" coordorigin="3269,4363" coordsize="4095,207" path="m3269,4570l7363,4570,7363,4363,3269,4363,3269,4570xe" filled="false" stroked="true" strokeweight=".24pt" strokecolor="#ffffff">
                <v:path arrowok="t"/>
              </v:shape>
            </v:group>
            <v:group style="position:absolute;left:7366;top:4363;width:358;height:207" coordorigin="7366,4363" coordsize="358,207">
              <v:shape style="position:absolute;left:7366;top:4363;width:358;height:207" coordorigin="7366,4363" coordsize="358,207" path="m7366,4570l7723,4570,7723,4363,7366,4363,7366,4570xe" filled="true" fillcolor="#ffffff" stroked="false">
                <v:path arrowok="t"/>
                <v:fill type="solid"/>
              </v:shape>
            </v:group>
            <v:group style="position:absolute;left:7366;top:4363;width:358;height:207" coordorigin="7366,4363" coordsize="358,207">
              <v:shape style="position:absolute;left:7366;top:4363;width:358;height:207" coordorigin="7366,4363" coordsize="358,207" path="m7366,4570l7723,4570,7723,4363,7366,4363,7366,4570xe" filled="false" stroked="true" strokeweight=".24pt" strokecolor="#ffffff">
                <v:path arrowok="t"/>
              </v:shape>
            </v:group>
            <v:group style="position:absolute;left:7726;top:4363;width:1088;height:207" coordorigin="7726,4363" coordsize="1088,207">
              <v:shape style="position:absolute;left:7726;top:4363;width:1088;height:207" coordorigin="7726,4363" coordsize="1088,207" path="m7726,4570l8813,4570,8813,4363,7726,4363,7726,4570xe" filled="true" fillcolor="#ffffff" stroked="false">
                <v:path arrowok="t"/>
                <v:fill type="solid"/>
              </v:shape>
            </v:group>
            <v:group style="position:absolute;left:7726;top:4363;width:1088;height:207" coordorigin="7726,4363" coordsize="1088,207">
              <v:shape style="position:absolute;left:7726;top:4363;width:1088;height:207" coordorigin="7726,4363" coordsize="1088,207" path="m7726,4570l8813,4570,8813,4363,7726,4363,7726,4570xe" filled="false" stroked="true" strokeweight=".24pt" strokecolor="#ffffff">
                <v:path arrowok="t"/>
              </v:shape>
            </v:group>
            <v:group style="position:absolute;left:1080;top:4572;width:2187;height:209" coordorigin="1080,4572" coordsize="2187,209">
              <v:shape style="position:absolute;left:1080;top:4572;width:2187;height:209" coordorigin="1080,4572" coordsize="2187,209" path="m1080,4781l3266,4781,3266,4572,1080,4572,1080,4781xe" filled="true" fillcolor="#ffffff" stroked="false">
                <v:path arrowok="t"/>
                <v:fill type="solid"/>
              </v:shape>
            </v:group>
            <v:group style="position:absolute;left:1080;top:4572;width:2187;height:209" coordorigin="1080,4572" coordsize="2187,209">
              <v:shape style="position:absolute;left:1080;top:4572;width:2187;height:209" coordorigin="1080,4572" coordsize="2187,209" path="m1080,4781l3266,4781,3266,4572,1080,4572,1080,4781xe" filled="false" stroked="true" strokeweight=".24pt" strokecolor="#ffffff">
                <v:path arrowok="t"/>
              </v:shape>
            </v:group>
            <v:group style="position:absolute;left:3269;top:4572;width:4095;height:209" coordorigin="3269,4572" coordsize="4095,209">
              <v:shape style="position:absolute;left:3269;top:4572;width:4095;height:209" coordorigin="3269,4572" coordsize="4095,209" path="m3269,4781l7363,4781,7363,4572,3269,4572,3269,4781xe" filled="true" fillcolor="#ffffff" stroked="false">
                <v:path arrowok="t"/>
                <v:fill type="solid"/>
              </v:shape>
            </v:group>
            <v:group style="position:absolute;left:3269;top:4572;width:4095;height:209" coordorigin="3269,4572" coordsize="4095,209">
              <v:shape style="position:absolute;left:3269;top:4572;width:4095;height:209" coordorigin="3269,4572" coordsize="4095,209" path="m3269,4781l7363,4781,7363,4572,3269,4572,3269,4781xe" filled="false" stroked="true" strokeweight=".24pt" strokecolor="#ffffff">
                <v:path arrowok="t"/>
              </v:shape>
            </v:group>
            <v:group style="position:absolute;left:7366;top:4572;width:358;height:209" coordorigin="7366,4572" coordsize="358,209">
              <v:shape style="position:absolute;left:7366;top:4572;width:358;height:209" coordorigin="7366,4572" coordsize="358,209" path="m7366,4781l7723,4781,7723,4572,7366,4572,7366,4781xe" filled="true" fillcolor="#ffffff" stroked="false">
                <v:path arrowok="t"/>
                <v:fill type="solid"/>
              </v:shape>
            </v:group>
            <v:group style="position:absolute;left:7366;top:4572;width:358;height:209" coordorigin="7366,4572" coordsize="358,209">
              <v:shape style="position:absolute;left:7366;top:4572;width:358;height:209" coordorigin="7366,4572" coordsize="358,209" path="m7366,4781l7723,4781,7723,4572,7366,4572,7366,4781xe" filled="false" stroked="true" strokeweight=".24pt" strokecolor="#ffffff">
                <v:path arrowok="t"/>
              </v:shape>
            </v:group>
            <v:group style="position:absolute;left:7726;top:4572;width:1088;height:209" coordorigin="7726,4572" coordsize="1088,209">
              <v:shape style="position:absolute;left:7726;top:4572;width:1088;height:209" coordorigin="7726,4572" coordsize="1088,209" path="m7726,4781l8813,4781,8813,4572,7726,4572,7726,4781xe" filled="true" fillcolor="#ffffff" stroked="false">
                <v:path arrowok="t"/>
                <v:fill type="solid"/>
              </v:shape>
            </v:group>
            <v:group style="position:absolute;left:7726;top:4572;width:1088;height:209" coordorigin="7726,4572" coordsize="1088,209">
              <v:shape style="position:absolute;left:7726;top:4572;width:1088;height:209" coordorigin="7726,4572" coordsize="1088,209" path="m7726,4781l8813,4781,8813,4572,7726,4572,7726,4781xe" filled="false" stroked="true" strokeweight=".24pt" strokecolor="#ffffff">
                <v:path arrowok="t"/>
              </v:shape>
            </v:group>
            <v:group style="position:absolute;left:1080;top:4783;width:2187;height:207" coordorigin="1080,4783" coordsize="2187,207">
              <v:shape style="position:absolute;left:1080;top:4783;width:2187;height:207" coordorigin="1080,4783" coordsize="2187,207" path="m1080,4990l3266,4990,3266,4783,1080,4783,1080,4990xe" filled="true" fillcolor="#ffffff" stroked="false">
                <v:path arrowok="t"/>
                <v:fill type="solid"/>
              </v:shape>
            </v:group>
            <v:group style="position:absolute;left:1080;top:4783;width:2187;height:207" coordorigin="1080,4783" coordsize="2187,207">
              <v:shape style="position:absolute;left:1080;top:4783;width:2187;height:207" coordorigin="1080,4783" coordsize="2187,207" path="m1080,4990l3266,4990,3266,4783,1080,4783,1080,4990xe" filled="false" stroked="true" strokeweight=".24pt" strokecolor="#ffffff">
                <v:path arrowok="t"/>
              </v:shape>
            </v:group>
            <v:group style="position:absolute;left:3269;top:4783;width:4095;height:207" coordorigin="3269,4783" coordsize="4095,207">
              <v:shape style="position:absolute;left:3269;top:4783;width:4095;height:207" coordorigin="3269,4783" coordsize="4095,207" path="m3269,4990l7363,4990,7363,4783,3269,4783,3269,4990xe" filled="true" fillcolor="#ffffff" stroked="false">
                <v:path arrowok="t"/>
                <v:fill type="solid"/>
              </v:shape>
            </v:group>
            <v:group style="position:absolute;left:3269;top:4783;width:4095;height:207" coordorigin="3269,4783" coordsize="4095,207">
              <v:shape style="position:absolute;left:3269;top:4783;width:4095;height:207" coordorigin="3269,4783" coordsize="4095,207" path="m3269,4990l7363,4990,7363,4783,3269,4783,3269,4990xe" filled="false" stroked="true" strokeweight=".24pt" strokecolor="#ffffff">
                <v:path arrowok="t"/>
              </v:shape>
            </v:group>
            <v:group style="position:absolute;left:7366;top:4783;width:358;height:207" coordorigin="7366,4783" coordsize="358,207">
              <v:shape style="position:absolute;left:7366;top:4783;width:358;height:207" coordorigin="7366,4783" coordsize="358,207" path="m7366,4990l7723,4990,7723,4783,7366,4783,7366,4990xe" filled="true" fillcolor="#ffffff" stroked="false">
                <v:path arrowok="t"/>
                <v:fill type="solid"/>
              </v:shape>
            </v:group>
            <v:group style="position:absolute;left:7366;top:4783;width:358;height:207" coordorigin="7366,4783" coordsize="358,207">
              <v:shape style="position:absolute;left:7366;top:4783;width:358;height:207" coordorigin="7366,4783" coordsize="358,207" path="m7366,4990l7723,4990,7723,4783,7366,4783,7366,4990xe" filled="false" stroked="true" strokeweight=".24pt" strokecolor="#ffffff">
                <v:path arrowok="t"/>
              </v:shape>
            </v:group>
            <v:group style="position:absolute;left:7726;top:4783;width:1088;height:207" coordorigin="7726,4783" coordsize="1088,207">
              <v:shape style="position:absolute;left:7726;top:4783;width:1088;height:207" coordorigin="7726,4783" coordsize="1088,207" path="m7726,4990l8813,4990,8813,4783,7726,4783,7726,4990xe" filled="true" fillcolor="#ffffff" stroked="false">
                <v:path arrowok="t"/>
                <v:fill type="solid"/>
              </v:shape>
            </v:group>
            <v:group style="position:absolute;left:7726;top:4783;width:1088;height:207" coordorigin="7726,4783" coordsize="1088,207">
              <v:shape style="position:absolute;left:7726;top:4783;width:1088;height:207" coordorigin="7726,4783" coordsize="1088,207" path="m7726,4990l8813,4990,8813,4783,7726,4783,7726,4990xe" filled="false" stroked="true" strokeweight=".24pt" strokecolor="#ffffff">
                <v:path arrowok="t"/>
              </v:shape>
            </v:group>
            <v:group style="position:absolute;left:1080;top:4992;width:2187;height:207" coordorigin="1080,4992" coordsize="2187,207">
              <v:shape style="position:absolute;left:1080;top:4992;width:2187;height:207" coordorigin="1080,4992" coordsize="2187,207" path="m1080,5198l3266,5198,3266,4992,1080,4992,1080,5198xe" filled="false" stroked="true" strokeweight=".24pt" strokecolor="#c0c0c0">
                <v:path arrowok="t"/>
              </v:shape>
            </v:group>
            <v:group style="position:absolute;left:3269;top:4992;width:4095;height:207" coordorigin="3269,4992" coordsize="4095,207">
              <v:shape style="position:absolute;left:3269;top:4992;width:4095;height:207" coordorigin="3269,4992" coordsize="4095,207" path="m3269,5198l7363,5198,7363,4992,3269,4992,3269,5198xe" filled="false" stroked="true" strokeweight=".24pt" strokecolor="#c0c0c0">
                <v:path arrowok="t"/>
              </v:shape>
            </v:group>
            <v:group style="position:absolute;left:7366;top:4992;width:358;height:207" coordorigin="7366,4992" coordsize="358,207">
              <v:shape style="position:absolute;left:7366;top:4992;width:358;height:207" coordorigin="7366,4992" coordsize="358,207" path="m7366,5198l7723,5198,7723,4992,7366,4992,7366,5198xe" filled="false" stroked="true" strokeweight=".24pt" strokecolor="#c0c0c0">
                <v:path arrowok="t"/>
              </v:shape>
            </v:group>
            <v:group style="position:absolute;left:7726;top:4992;width:1088;height:207" coordorigin="7726,4992" coordsize="1088,207">
              <v:shape style="position:absolute;left:7726;top:4992;width:1088;height:207" coordorigin="7726,4992" coordsize="1088,207" path="m7726,5198l8813,5198,8813,4992,7726,4992,7726,5198xe" filled="false" stroked="true" strokeweight=".24pt" strokecolor="#c0c0c0">
                <v:path arrowok="t"/>
              </v:shape>
            </v:group>
            <v:group style="position:absolute;left:1080;top:5201;width:2187;height:207" coordorigin="1080,5201" coordsize="2187,207">
              <v:shape style="position:absolute;left:1080;top:5201;width:2187;height:207" coordorigin="1080,5201" coordsize="2187,207" path="m1080,5407l3266,5407,3266,5201,1080,5201,1080,5407xe" filled="false" stroked="true" strokeweight=".24pt" strokecolor="#c0c0c0">
                <v:path arrowok="t"/>
              </v:shape>
            </v:group>
            <v:group style="position:absolute;left:3269;top:5201;width:4095;height:207" coordorigin="3269,5201" coordsize="4095,207">
              <v:shape style="position:absolute;left:3269;top:5201;width:4095;height:207" coordorigin="3269,5201" coordsize="4095,207" path="m3269,5407l7363,5407,7363,5201,3269,5201,3269,5407xe" filled="false" stroked="true" strokeweight=".24pt" strokecolor="#c0c0c0">
                <v:path arrowok="t"/>
              </v:shape>
            </v:group>
            <v:group style="position:absolute;left:7366;top:5201;width:358;height:207" coordorigin="7366,5201" coordsize="358,207">
              <v:shape style="position:absolute;left:7366;top:5201;width:358;height:207" coordorigin="7366,5201" coordsize="358,207" path="m7366,5407l7723,5407,7723,5201,7366,5201,7366,5407xe" filled="false" stroked="true" strokeweight=".24pt" strokecolor="#c0c0c0">
                <v:path arrowok="t"/>
              </v:shape>
            </v:group>
            <v:group style="position:absolute;left:7726;top:5201;width:1088;height:207" coordorigin="7726,5201" coordsize="1088,207">
              <v:shape style="position:absolute;left:7726;top:5201;width:1088;height:207" coordorigin="7726,5201" coordsize="1088,207" path="m7726,5407l8813,5407,8813,5201,7726,5201,7726,5407xe" filled="false" stroked="true" strokeweight=".24pt" strokecolor="#c0c0c0">
                <v:path arrowok="t"/>
              </v:shape>
            </v:group>
            <v:group style="position:absolute;left:1080;top:5410;width:2187;height:207" coordorigin="1080,5410" coordsize="2187,207">
              <v:shape style="position:absolute;left:1080;top:5410;width:2187;height:207" coordorigin="1080,5410" coordsize="2187,207" path="m1080,5616l3266,5616,3266,5410,1080,5410,1080,5616xe" filled="false" stroked="true" strokeweight=".24pt" strokecolor="#c0c0c0">
                <v:path arrowok="t"/>
              </v:shape>
            </v:group>
            <v:group style="position:absolute;left:3269;top:5410;width:4095;height:207" coordorigin="3269,5410" coordsize="4095,207">
              <v:shape style="position:absolute;left:3269;top:5410;width:4095;height:207" coordorigin="3269,5410" coordsize="4095,207" path="m3269,5616l7363,5616,7363,5410,3269,5410,3269,5616xe" filled="false" stroked="true" strokeweight=".24pt" strokecolor="#c0c0c0">
                <v:path arrowok="t"/>
              </v:shape>
            </v:group>
            <v:group style="position:absolute;left:7366;top:5410;width:358;height:207" coordorigin="7366,5410" coordsize="358,207">
              <v:shape style="position:absolute;left:7366;top:5410;width:358;height:207" coordorigin="7366,5410" coordsize="358,207" path="m7366,5616l7723,5616,7723,5410,7366,5410,7366,5616xe" filled="false" stroked="true" strokeweight=".24pt" strokecolor="#c0c0c0">
                <v:path arrowok="t"/>
              </v:shape>
            </v:group>
            <v:group style="position:absolute;left:7726;top:5410;width:1088;height:207" coordorigin="7726,5410" coordsize="1088,207">
              <v:shape style="position:absolute;left:7726;top:5410;width:1088;height:207" coordorigin="7726,5410" coordsize="1088,207" path="m7726,5616l8813,5616,8813,5410,7726,5410,7726,5616xe" filled="false" stroked="true" strokeweight=".24pt" strokecolor="#c0c0c0">
                <v:path arrowok="t"/>
              </v:shape>
            </v:group>
            <v:group style="position:absolute;left:1080;top:5618;width:2187;height:207" coordorigin="1080,5618" coordsize="2187,207">
              <v:shape style="position:absolute;left:1080;top:5618;width:2187;height:207" coordorigin="1080,5618" coordsize="2187,207" path="m1080,5825l3266,5825,3266,5618,1080,5618,1080,5825xe" filled="true" fillcolor="#ffffff" stroked="false">
                <v:path arrowok="t"/>
                <v:fill type="solid"/>
              </v:shape>
            </v:group>
            <v:group style="position:absolute;left:1080;top:5618;width:2187;height:207" coordorigin="1080,5618" coordsize="2187,207">
              <v:shape style="position:absolute;left:1080;top:5618;width:2187;height:207" coordorigin="1080,5618" coordsize="2187,207" path="m1080,5825l3266,5825,3266,5618,1080,5618,1080,5825xe" filled="false" stroked="true" strokeweight=".24pt" strokecolor="#ffffff">
                <v:path arrowok="t"/>
              </v:shape>
            </v:group>
            <v:group style="position:absolute;left:3269;top:5618;width:4095;height:207" coordorigin="3269,5618" coordsize="4095,207">
              <v:shape style="position:absolute;left:3269;top:5618;width:4095;height:207" coordorigin="3269,5618" coordsize="4095,207" path="m3269,5825l7363,5825,7363,5618,3269,5618,3269,5825xe" filled="true" fillcolor="#ffffff" stroked="false">
                <v:path arrowok="t"/>
                <v:fill type="solid"/>
              </v:shape>
            </v:group>
            <v:group style="position:absolute;left:3269;top:5618;width:4095;height:207" coordorigin="3269,5618" coordsize="4095,207">
              <v:shape style="position:absolute;left:3269;top:5618;width:4095;height:207" coordorigin="3269,5618" coordsize="4095,207" path="m3269,5825l7363,5825,7363,5618,3269,5618,3269,5825xe" filled="false" stroked="true" strokeweight=".24pt" strokecolor="#ffffff">
                <v:path arrowok="t"/>
              </v:shape>
            </v:group>
            <v:group style="position:absolute;left:7366;top:5618;width:358;height:207" coordorigin="7366,5618" coordsize="358,207">
              <v:shape style="position:absolute;left:7366;top:5618;width:358;height:207" coordorigin="7366,5618" coordsize="358,207" path="m7366,5825l7723,5825,7723,5618,7366,5618,7366,5825xe" filled="true" fillcolor="#ffffff" stroked="false">
                <v:path arrowok="t"/>
                <v:fill type="solid"/>
              </v:shape>
            </v:group>
            <v:group style="position:absolute;left:7366;top:5618;width:358;height:207" coordorigin="7366,5618" coordsize="358,207">
              <v:shape style="position:absolute;left:7366;top:5618;width:358;height:207" coordorigin="7366,5618" coordsize="358,207" path="m7366,5825l7723,5825,7723,5618,7366,5618,7366,5825xe" filled="false" stroked="true" strokeweight=".24pt" strokecolor="#ffffff">
                <v:path arrowok="t"/>
              </v:shape>
            </v:group>
            <v:group style="position:absolute;left:7726;top:5618;width:1088;height:207" coordorigin="7726,5618" coordsize="1088,207">
              <v:shape style="position:absolute;left:7726;top:5618;width:1088;height:207" coordorigin="7726,5618" coordsize="1088,207" path="m7726,5825l8813,5825,8813,5618,7726,5618,7726,5825xe" filled="true" fillcolor="#ffffff" stroked="false">
                <v:path arrowok="t"/>
                <v:fill type="solid"/>
              </v:shape>
            </v:group>
            <v:group style="position:absolute;left:7726;top:5618;width:1088;height:207" coordorigin="7726,5618" coordsize="1088,207">
              <v:shape style="position:absolute;left:7726;top:5618;width:1088;height:207" coordorigin="7726,5618" coordsize="1088,207" path="m7726,5825l8813,5825,8813,5618,7726,5618,7726,5825xe" filled="false" stroked="true" strokeweight=".24pt" strokecolor="#ffffff">
                <v:path arrowok="t"/>
              </v:shape>
            </v:group>
            <v:group style="position:absolute;left:1080;top:5827;width:2187;height:207" coordorigin="1080,5827" coordsize="2187,207">
              <v:shape style="position:absolute;left:1080;top:5827;width:2187;height:207" coordorigin="1080,5827" coordsize="2187,207" path="m1080,6034l3266,6034,3266,5827,1080,5827,1080,6034xe" filled="true" fillcolor="#ffffff" stroked="false">
                <v:path arrowok="t"/>
                <v:fill type="solid"/>
              </v:shape>
            </v:group>
            <v:group style="position:absolute;left:1080;top:5827;width:2187;height:207" coordorigin="1080,5827" coordsize="2187,207">
              <v:shape style="position:absolute;left:1080;top:5827;width:2187;height:207" coordorigin="1080,5827" coordsize="2187,207" path="m1080,6034l3266,6034,3266,5827,1080,5827,1080,6034xe" filled="false" stroked="true" strokeweight=".24pt" strokecolor="#ffffff">
                <v:path arrowok="t"/>
              </v:shape>
            </v:group>
            <v:group style="position:absolute;left:3269;top:5827;width:4095;height:207" coordorigin="3269,5827" coordsize="4095,207">
              <v:shape style="position:absolute;left:3269;top:5827;width:4095;height:207" coordorigin="3269,5827" coordsize="4095,207" path="m3269,6034l7363,6034,7363,5827,3269,5827,3269,6034xe" filled="true" fillcolor="#ffffff" stroked="false">
                <v:path arrowok="t"/>
                <v:fill type="solid"/>
              </v:shape>
            </v:group>
            <v:group style="position:absolute;left:3269;top:5827;width:4095;height:207" coordorigin="3269,5827" coordsize="4095,207">
              <v:shape style="position:absolute;left:3269;top:5827;width:4095;height:207" coordorigin="3269,5827" coordsize="4095,207" path="m3269,6034l7363,6034,7363,5827,3269,5827,3269,6034xe" filled="false" stroked="true" strokeweight=".24pt" strokecolor="#ffffff">
                <v:path arrowok="t"/>
              </v:shape>
            </v:group>
            <v:group style="position:absolute;left:7366;top:5827;width:358;height:207" coordorigin="7366,5827" coordsize="358,207">
              <v:shape style="position:absolute;left:7366;top:5827;width:358;height:207" coordorigin="7366,5827" coordsize="358,207" path="m7366,6034l7723,6034,7723,5827,7366,5827,7366,6034xe" filled="true" fillcolor="#ffffff" stroked="false">
                <v:path arrowok="t"/>
                <v:fill type="solid"/>
              </v:shape>
            </v:group>
            <v:group style="position:absolute;left:7366;top:5827;width:358;height:207" coordorigin="7366,5827" coordsize="358,207">
              <v:shape style="position:absolute;left:7366;top:5827;width:358;height:207" coordorigin="7366,5827" coordsize="358,207" path="m7366,6034l7723,6034,7723,5827,7366,5827,7366,6034xe" filled="false" stroked="true" strokeweight=".24pt" strokecolor="#ffffff">
                <v:path arrowok="t"/>
              </v:shape>
            </v:group>
            <v:group style="position:absolute;left:7726;top:5827;width:1088;height:207" coordorigin="7726,5827" coordsize="1088,207">
              <v:shape style="position:absolute;left:7726;top:5827;width:1088;height:207" coordorigin="7726,5827" coordsize="1088,207" path="m7726,6034l8813,6034,8813,5827,7726,5827,7726,6034xe" filled="true" fillcolor="#ffffff" stroked="false">
                <v:path arrowok="t"/>
                <v:fill type="solid"/>
              </v:shape>
            </v:group>
            <v:group style="position:absolute;left:7726;top:5827;width:1088;height:207" coordorigin="7726,5827" coordsize="1088,207">
              <v:shape style="position:absolute;left:7726;top:5827;width:1088;height:207" coordorigin="7726,5827" coordsize="1088,207" path="m7726,6034l8813,6034,8813,5827,7726,5827,7726,6034xe" filled="false" stroked="true" strokeweight=".24pt" strokecolor="#ffffff">
                <v:path arrowok="t"/>
              </v:shape>
            </v:group>
            <v:group style="position:absolute;left:1080;top:6036;width:2187;height:207" coordorigin="1080,6036" coordsize="2187,207">
              <v:shape style="position:absolute;left:1080;top:6036;width:2187;height:207" coordorigin="1080,6036" coordsize="2187,207" path="m1080,6242l3266,6242,3266,6036,1080,6036,1080,6242xe" filled="true" fillcolor="#ffffff" stroked="false">
                <v:path arrowok="t"/>
                <v:fill type="solid"/>
              </v:shape>
            </v:group>
            <v:group style="position:absolute;left:1080;top:6036;width:2187;height:207" coordorigin="1080,6036" coordsize="2187,207">
              <v:shape style="position:absolute;left:1080;top:6036;width:2187;height:207" coordorigin="1080,6036" coordsize="2187,207" path="m1080,6242l3266,6242,3266,6036,1080,6036,1080,6242xe" filled="false" stroked="true" strokeweight=".24pt" strokecolor="#ffffff">
                <v:path arrowok="t"/>
              </v:shape>
            </v:group>
            <v:group style="position:absolute;left:3269;top:6036;width:4095;height:207" coordorigin="3269,6036" coordsize="4095,207">
              <v:shape style="position:absolute;left:3269;top:6036;width:4095;height:207" coordorigin="3269,6036" coordsize="4095,207" path="m3269,6242l7363,6242,7363,6036,3269,6036,3269,6242xe" filled="true" fillcolor="#ffffff" stroked="false">
                <v:path arrowok="t"/>
                <v:fill type="solid"/>
              </v:shape>
            </v:group>
            <v:group style="position:absolute;left:3269;top:6036;width:4095;height:207" coordorigin="3269,6036" coordsize="4095,207">
              <v:shape style="position:absolute;left:3269;top:6036;width:4095;height:207" coordorigin="3269,6036" coordsize="4095,207" path="m3269,6242l7363,6242,7363,6036,3269,6036,3269,6242xe" filled="false" stroked="true" strokeweight=".24pt" strokecolor="#ffffff">
                <v:path arrowok="t"/>
              </v:shape>
            </v:group>
            <v:group style="position:absolute;left:7366;top:6036;width:358;height:207" coordorigin="7366,6036" coordsize="358,207">
              <v:shape style="position:absolute;left:7366;top:6036;width:358;height:207" coordorigin="7366,6036" coordsize="358,207" path="m7366,6242l7723,6242,7723,6036,7366,6036,7366,6242xe" filled="true" fillcolor="#ffffff" stroked="false">
                <v:path arrowok="t"/>
                <v:fill type="solid"/>
              </v:shape>
            </v:group>
            <v:group style="position:absolute;left:7366;top:6036;width:358;height:207" coordorigin="7366,6036" coordsize="358,207">
              <v:shape style="position:absolute;left:7366;top:6036;width:358;height:207" coordorigin="7366,6036" coordsize="358,207" path="m7366,6242l7723,6242,7723,6036,7366,6036,7366,6242xe" filled="false" stroked="true" strokeweight=".24pt" strokecolor="#ffffff">
                <v:path arrowok="t"/>
              </v:shape>
            </v:group>
            <v:group style="position:absolute;left:7726;top:6036;width:1088;height:207" coordorigin="7726,6036" coordsize="1088,207">
              <v:shape style="position:absolute;left:7726;top:6036;width:1088;height:207" coordorigin="7726,6036" coordsize="1088,207" path="m7726,6242l8813,6242,8813,6036,7726,6036,7726,6242xe" filled="true" fillcolor="#ffffff" stroked="false">
                <v:path arrowok="t"/>
                <v:fill type="solid"/>
              </v:shape>
            </v:group>
            <v:group style="position:absolute;left:7726;top:6036;width:1088;height:207" coordorigin="7726,6036" coordsize="1088,207">
              <v:shape style="position:absolute;left:7726;top:6036;width:1088;height:207" coordorigin="7726,6036" coordsize="1088,207" path="m7726,6242l8813,6242,8813,6036,7726,6036,7726,6242xe" filled="false" stroked="true" strokeweight=".24pt" strokecolor="#ffffff">
                <v:path arrowok="t"/>
              </v:shape>
            </v:group>
            <v:group style="position:absolute;left:1080;top:6245;width:2187;height:207" coordorigin="1080,6245" coordsize="2187,207">
              <v:shape style="position:absolute;left:1080;top:6245;width:2187;height:207" coordorigin="1080,6245" coordsize="2187,207" path="m1080,6451l3266,6451,3266,6245,1080,6245,1080,6451xe" filled="false" stroked="true" strokeweight=".24pt" strokecolor="#c0c0c0">
                <v:path arrowok="t"/>
              </v:shape>
            </v:group>
            <v:group style="position:absolute;left:3269;top:6245;width:4095;height:207" coordorigin="3269,6245" coordsize="4095,207">
              <v:shape style="position:absolute;left:3269;top:6245;width:4095;height:207" coordorigin="3269,6245" coordsize="4095,207" path="m3269,6451l7363,6451,7363,6245,3269,6245,3269,6451xe" filled="false" stroked="true" strokeweight=".24pt" strokecolor="#c0c0c0">
                <v:path arrowok="t"/>
              </v:shape>
            </v:group>
            <v:group style="position:absolute;left:7366;top:6245;width:358;height:207" coordorigin="7366,6245" coordsize="358,207">
              <v:shape style="position:absolute;left:7366;top:6245;width:358;height:207" coordorigin="7366,6245" coordsize="358,207" path="m7366,6451l7723,6451,7723,6245,7366,6245,7366,6451xe" filled="false" stroked="true" strokeweight=".24pt" strokecolor="#c0c0c0">
                <v:path arrowok="t"/>
              </v:shape>
            </v:group>
            <v:group style="position:absolute;left:7726;top:6245;width:1088;height:207" coordorigin="7726,6245" coordsize="1088,207">
              <v:shape style="position:absolute;left:7726;top:6245;width:1088;height:207" coordorigin="7726,6245" coordsize="1088,207" path="m7726,6451l8813,6451,8813,6245,7726,6245,7726,6451xe" filled="false" stroked="true" strokeweight=".24pt" strokecolor="#c0c0c0">
                <v:path arrowok="t"/>
              </v:shape>
            </v:group>
            <v:group style="position:absolute;left:1080;top:6454;width:2187;height:207" coordorigin="1080,6454" coordsize="2187,207">
              <v:shape style="position:absolute;left:1080;top:6454;width:2187;height:207" coordorigin="1080,6454" coordsize="2187,207" path="m1080,6660l3266,6660,3266,6454,1080,6454,1080,6660xe" filled="false" stroked="true" strokeweight=".24pt" strokecolor="#c0c0c0">
                <v:path arrowok="t"/>
              </v:shape>
            </v:group>
            <v:group style="position:absolute;left:3269;top:6454;width:4095;height:207" coordorigin="3269,6454" coordsize="4095,207">
              <v:shape style="position:absolute;left:3269;top:6454;width:4095;height:207" coordorigin="3269,6454" coordsize="4095,207" path="m3269,6660l7363,6660,7363,6454,3269,6454,3269,6660xe" filled="false" stroked="true" strokeweight=".24pt" strokecolor="#c0c0c0">
                <v:path arrowok="t"/>
              </v:shape>
            </v:group>
            <v:group style="position:absolute;left:7366;top:6454;width:358;height:207" coordorigin="7366,6454" coordsize="358,207">
              <v:shape style="position:absolute;left:7366;top:6454;width:358;height:207" coordorigin="7366,6454" coordsize="358,207" path="m7366,6660l7723,6660,7723,6454,7366,6454,7366,6660xe" filled="false" stroked="true" strokeweight=".24pt" strokecolor="#c0c0c0">
                <v:path arrowok="t"/>
              </v:shape>
            </v:group>
            <v:group style="position:absolute;left:7726;top:6454;width:1088;height:207" coordorigin="7726,6454" coordsize="1088,207">
              <v:shape style="position:absolute;left:7726;top:6454;width:1088;height:207" coordorigin="7726,6454" coordsize="1088,207" path="m7726,6660l8813,6660,8813,6454,7726,6454,7726,6660xe" filled="false" stroked="true" strokeweight=".24pt" strokecolor="#c0c0c0">
                <v:path arrowok="t"/>
              </v:shape>
            </v:group>
            <v:group style="position:absolute;left:1080;top:6662;width:2187;height:207" coordorigin="1080,6662" coordsize="2187,207">
              <v:shape style="position:absolute;left:1080;top:6662;width:2187;height:207" coordorigin="1080,6662" coordsize="2187,207" path="m1080,6869l3266,6869,3266,6662,1080,6662,1080,6869xe" filled="true" fillcolor="#ffffff" stroked="false">
                <v:path arrowok="t"/>
                <v:fill type="solid"/>
              </v:shape>
            </v:group>
            <v:group style="position:absolute;left:1080;top:6662;width:2187;height:207" coordorigin="1080,6662" coordsize="2187,207">
              <v:shape style="position:absolute;left:1080;top:6662;width:2187;height:207" coordorigin="1080,6662" coordsize="2187,207" path="m1080,6869l3266,6869,3266,6662,1080,6662,1080,6869xe" filled="false" stroked="true" strokeweight=".24pt" strokecolor="#ffffff">
                <v:path arrowok="t"/>
              </v:shape>
            </v:group>
            <v:group style="position:absolute;left:3269;top:6662;width:4095;height:207" coordorigin="3269,6662" coordsize="4095,207">
              <v:shape style="position:absolute;left:3269;top:6662;width:4095;height:207" coordorigin="3269,6662" coordsize="4095,207" path="m3269,6869l7363,6869,7363,6662,3269,6662,3269,6869xe" filled="true" fillcolor="#ffffff" stroked="false">
                <v:path arrowok="t"/>
                <v:fill type="solid"/>
              </v:shape>
            </v:group>
            <v:group style="position:absolute;left:3269;top:6662;width:4095;height:207" coordorigin="3269,6662" coordsize="4095,207">
              <v:shape style="position:absolute;left:3269;top:6662;width:4095;height:207" coordorigin="3269,6662" coordsize="4095,207" path="m3269,6869l7363,6869,7363,6662,3269,6662,3269,6869xe" filled="false" stroked="true" strokeweight=".24pt" strokecolor="#ffffff">
                <v:path arrowok="t"/>
              </v:shape>
            </v:group>
            <v:group style="position:absolute;left:7366;top:6662;width:358;height:207" coordorigin="7366,6662" coordsize="358,207">
              <v:shape style="position:absolute;left:7366;top:6662;width:358;height:207" coordorigin="7366,6662" coordsize="358,207" path="m7366,6869l7723,6869,7723,6662,7366,6662,7366,6869xe" filled="true" fillcolor="#ffffff" stroked="false">
                <v:path arrowok="t"/>
                <v:fill type="solid"/>
              </v:shape>
            </v:group>
            <v:group style="position:absolute;left:7366;top:6662;width:358;height:207" coordorigin="7366,6662" coordsize="358,207">
              <v:shape style="position:absolute;left:7366;top:6662;width:358;height:207" coordorigin="7366,6662" coordsize="358,207" path="m7366,6869l7723,6869,7723,6662,7366,6662,7366,6869xe" filled="false" stroked="true" strokeweight=".24pt" strokecolor="#ffffff">
                <v:path arrowok="t"/>
              </v:shape>
            </v:group>
            <v:group style="position:absolute;left:7726;top:6662;width:1088;height:207" coordorigin="7726,6662" coordsize="1088,207">
              <v:shape style="position:absolute;left:7726;top:6662;width:1088;height:207" coordorigin="7726,6662" coordsize="1088,207" path="m7726,6869l8813,6869,8813,6662,7726,6662,7726,6869xe" filled="true" fillcolor="#ffffff" stroked="false">
                <v:path arrowok="t"/>
                <v:fill type="solid"/>
              </v:shape>
            </v:group>
            <v:group style="position:absolute;left:7726;top:6662;width:1088;height:207" coordorigin="7726,6662" coordsize="1088,207">
              <v:shape style="position:absolute;left:7726;top:6662;width:1088;height:207" coordorigin="7726,6662" coordsize="1088,207" path="m7726,6869l8813,6869,8813,6662,7726,6662,7726,6869xe" filled="false" stroked="true" strokeweight=".24pt" strokecolor="#ffffff">
                <v:path arrowok="t"/>
              </v:shape>
            </v:group>
            <v:group style="position:absolute;left:1080;top:6871;width:2187;height:207" coordorigin="1080,6871" coordsize="2187,207">
              <v:shape style="position:absolute;left:1080;top:6871;width:2187;height:207" coordorigin="1080,6871" coordsize="2187,207" path="m1080,7078l3266,7078,3266,6871,1080,6871,1080,7078xe" filled="true" fillcolor="#ffffff" stroked="false">
                <v:path arrowok="t"/>
                <v:fill type="solid"/>
              </v:shape>
            </v:group>
            <v:group style="position:absolute;left:1080;top:6871;width:2187;height:207" coordorigin="1080,6871" coordsize="2187,207">
              <v:shape style="position:absolute;left:1080;top:6871;width:2187;height:207" coordorigin="1080,6871" coordsize="2187,207" path="m1080,7078l3266,7078,3266,6871,1080,6871,1080,7078xe" filled="false" stroked="true" strokeweight=".24pt" strokecolor="#ffffff">
                <v:path arrowok="t"/>
              </v:shape>
            </v:group>
            <v:group style="position:absolute;left:3269;top:6871;width:4095;height:207" coordorigin="3269,6871" coordsize="4095,207">
              <v:shape style="position:absolute;left:3269;top:6871;width:4095;height:207" coordorigin="3269,6871" coordsize="4095,207" path="m3269,7078l7363,7078,7363,6871,3269,6871,3269,7078xe" filled="true" fillcolor="#ffffff" stroked="false">
                <v:path arrowok="t"/>
                <v:fill type="solid"/>
              </v:shape>
            </v:group>
            <v:group style="position:absolute;left:3269;top:6871;width:4095;height:207" coordorigin="3269,6871" coordsize="4095,207">
              <v:shape style="position:absolute;left:3269;top:6871;width:4095;height:207" coordorigin="3269,6871" coordsize="4095,207" path="m3269,7078l7363,7078,7363,6871,3269,6871,3269,7078xe" filled="false" stroked="true" strokeweight=".24pt" strokecolor="#ffffff">
                <v:path arrowok="t"/>
              </v:shape>
            </v:group>
            <v:group style="position:absolute;left:7366;top:6871;width:358;height:207" coordorigin="7366,6871" coordsize="358,207">
              <v:shape style="position:absolute;left:7366;top:6871;width:358;height:207" coordorigin="7366,6871" coordsize="358,207" path="m7366,7078l7723,7078,7723,6871,7366,6871,7366,7078xe" filled="true" fillcolor="#ffffff" stroked="false">
                <v:path arrowok="t"/>
                <v:fill type="solid"/>
              </v:shape>
            </v:group>
            <v:group style="position:absolute;left:7366;top:6871;width:358;height:207" coordorigin="7366,6871" coordsize="358,207">
              <v:shape style="position:absolute;left:7366;top:6871;width:358;height:207" coordorigin="7366,6871" coordsize="358,207" path="m7366,7078l7723,7078,7723,6871,7366,6871,7366,7078xe" filled="false" stroked="true" strokeweight=".24pt" strokecolor="#ffffff">
                <v:path arrowok="t"/>
              </v:shape>
            </v:group>
            <v:group style="position:absolute;left:7726;top:6871;width:1088;height:207" coordorigin="7726,6871" coordsize="1088,207">
              <v:shape style="position:absolute;left:7726;top:6871;width:1088;height:207" coordorigin="7726,6871" coordsize="1088,207" path="m7726,7078l8813,7078,8813,6871,7726,6871,7726,7078xe" filled="true" fillcolor="#ffffff" stroked="false">
                <v:path arrowok="t"/>
                <v:fill type="solid"/>
              </v:shape>
            </v:group>
            <v:group style="position:absolute;left:7726;top:6871;width:1088;height:207" coordorigin="7726,6871" coordsize="1088,207">
              <v:shape style="position:absolute;left:7726;top:6871;width:1088;height:207" coordorigin="7726,6871" coordsize="1088,207" path="m7726,7078l8813,7078,8813,6871,7726,6871,7726,7078xe" filled="false" stroked="true" strokeweight=".24pt" strokecolor="#ffffff">
                <v:path arrowok="t"/>
              </v:shape>
            </v:group>
            <v:group style="position:absolute;left:1080;top:7080;width:2187;height:207" coordorigin="1080,7080" coordsize="2187,207">
              <v:shape style="position:absolute;left:1080;top:7080;width:2187;height:207" coordorigin="1080,7080" coordsize="2187,207" path="m1080,7286l3266,7286,3266,7080,1080,7080,1080,7286xe" filled="true" fillcolor="#ffffff" stroked="false">
                <v:path arrowok="t"/>
                <v:fill type="solid"/>
              </v:shape>
            </v:group>
            <v:group style="position:absolute;left:1080;top:7080;width:2187;height:207" coordorigin="1080,7080" coordsize="2187,207">
              <v:shape style="position:absolute;left:1080;top:7080;width:2187;height:207" coordorigin="1080,7080" coordsize="2187,207" path="m1080,7286l3266,7286,3266,7080,1080,7080,1080,7286xe" filled="false" stroked="true" strokeweight=".24pt" strokecolor="#ffffff">
                <v:path arrowok="t"/>
              </v:shape>
            </v:group>
            <v:group style="position:absolute;left:3269;top:7080;width:4095;height:207" coordorigin="3269,7080" coordsize="4095,207">
              <v:shape style="position:absolute;left:3269;top:7080;width:4095;height:207" coordorigin="3269,7080" coordsize="4095,207" path="m3269,7286l7363,7286,7363,7080,3269,7080,3269,7286xe" filled="true" fillcolor="#ffffff" stroked="false">
                <v:path arrowok="t"/>
                <v:fill type="solid"/>
              </v:shape>
            </v:group>
            <v:group style="position:absolute;left:3269;top:7080;width:4095;height:207" coordorigin="3269,7080" coordsize="4095,207">
              <v:shape style="position:absolute;left:3269;top:7080;width:4095;height:207" coordorigin="3269,7080" coordsize="4095,207" path="m3269,7286l7363,7286,7363,7080,3269,7080,3269,7286xe" filled="false" stroked="true" strokeweight=".24pt" strokecolor="#ffffff">
                <v:path arrowok="t"/>
              </v:shape>
            </v:group>
            <v:group style="position:absolute;left:7366;top:7080;width:358;height:207" coordorigin="7366,7080" coordsize="358,207">
              <v:shape style="position:absolute;left:7366;top:7080;width:358;height:207" coordorigin="7366,7080" coordsize="358,207" path="m7366,7286l7723,7286,7723,7080,7366,7080,7366,7286xe" filled="true" fillcolor="#ffffff" stroked="false">
                <v:path arrowok="t"/>
                <v:fill type="solid"/>
              </v:shape>
            </v:group>
            <v:group style="position:absolute;left:7366;top:7080;width:358;height:207" coordorigin="7366,7080" coordsize="358,207">
              <v:shape style="position:absolute;left:7366;top:7080;width:358;height:207" coordorigin="7366,7080" coordsize="358,207" path="m7366,7286l7723,7286,7723,7080,7366,7080,7366,7286xe" filled="false" stroked="true" strokeweight=".24pt" strokecolor="#ffffff">
                <v:path arrowok="t"/>
              </v:shape>
            </v:group>
            <v:group style="position:absolute;left:7726;top:7080;width:1088;height:207" coordorigin="7726,7080" coordsize="1088,207">
              <v:shape style="position:absolute;left:7726;top:7080;width:1088;height:207" coordorigin="7726,7080" coordsize="1088,207" path="m7726,7286l8813,7286,8813,7080,7726,7080,7726,7286xe" filled="true" fillcolor="#ffffff" stroked="false">
                <v:path arrowok="t"/>
                <v:fill type="solid"/>
              </v:shape>
            </v:group>
            <v:group style="position:absolute;left:7726;top:7080;width:1088;height:207" coordorigin="7726,7080" coordsize="1088,207">
              <v:shape style="position:absolute;left:7726;top:7080;width:1088;height:207" coordorigin="7726,7080" coordsize="1088,207" path="m7726,7286l8813,7286,8813,7080,7726,7080,7726,7286xe" filled="false" stroked="true" strokeweight=".24pt" strokecolor="#ffffff">
                <v:path arrowok="t"/>
              </v:shape>
            </v:group>
            <v:group style="position:absolute;left:1080;top:7289;width:2187;height:209" coordorigin="1080,7289" coordsize="2187,209">
              <v:shape style="position:absolute;left:1080;top:7289;width:2187;height:209" coordorigin="1080,7289" coordsize="2187,209" path="m1080,7498l3266,7498,3266,7289,1080,7289,1080,7498xe" filled="false" stroked="true" strokeweight=".24pt" strokecolor="#c0c0c0">
                <v:path arrowok="t"/>
              </v:shape>
            </v:group>
            <v:group style="position:absolute;left:3269;top:7289;width:4095;height:209" coordorigin="3269,7289" coordsize="4095,209">
              <v:shape style="position:absolute;left:3269;top:7289;width:4095;height:209" coordorigin="3269,7289" coordsize="4095,209" path="m3269,7498l7363,7498,7363,7289,3269,7289,3269,7498xe" filled="false" stroked="true" strokeweight=".24pt" strokecolor="#c0c0c0">
                <v:path arrowok="t"/>
              </v:shape>
            </v:group>
            <v:group style="position:absolute;left:7366;top:7289;width:358;height:209" coordorigin="7366,7289" coordsize="358,209">
              <v:shape style="position:absolute;left:7366;top:7289;width:358;height:209" coordorigin="7366,7289" coordsize="358,209" path="m7366,7498l7723,7498,7723,7289,7366,7289,7366,7498xe" filled="false" stroked="true" strokeweight=".24pt" strokecolor="#c0c0c0">
                <v:path arrowok="t"/>
              </v:shape>
            </v:group>
            <v:group style="position:absolute;left:7726;top:7289;width:1088;height:209" coordorigin="7726,7289" coordsize="1088,209">
              <v:shape style="position:absolute;left:7726;top:7289;width:1088;height:209" coordorigin="7726,7289" coordsize="1088,209" path="m7726,7498l8813,7498,8813,7289,7726,7289,7726,7498xe" filled="false" stroked="true" strokeweight=".24pt" strokecolor="#c0c0c0">
                <v:path arrowok="t"/>
              </v:shape>
            </v:group>
            <v:group style="position:absolute;left:1080;top:7500;width:2187;height:207" coordorigin="1080,7500" coordsize="2187,207">
              <v:shape style="position:absolute;left:1080;top:7500;width:2187;height:207" coordorigin="1080,7500" coordsize="2187,207" path="m1080,7706l3266,7706,3266,7500,1080,7500,1080,7706xe" filled="true" fillcolor="#ffffff" stroked="false">
                <v:path arrowok="t"/>
                <v:fill type="solid"/>
              </v:shape>
            </v:group>
            <v:group style="position:absolute;left:1080;top:7500;width:2187;height:207" coordorigin="1080,7500" coordsize="2187,207">
              <v:shape style="position:absolute;left:1080;top:7500;width:2187;height:207" coordorigin="1080,7500" coordsize="2187,207" path="m1080,7706l3266,7706,3266,7500,1080,7500,1080,7706xe" filled="false" stroked="true" strokeweight=".24pt" strokecolor="#ffffff">
                <v:path arrowok="t"/>
              </v:shape>
            </v:group>
            <v:group style="position:absolute;left:3269;top:7500;width:4095;height:207" coordorigin="3269,7500" coordsize="4095,207">
              <v:shape style="position:absolute;left:3269;top:7500;width:4095;height:207" coordorigin="3269,7500" coordsize="4095,207" path="m3269,7706l7363,7706,7363,7500,3269,7500,3269,7706xe" filled="true" fillcolor="#ffffff" stroked="false">
                <v:path arrowok="t"/>
                <v:fill type="solid"/>
              </v:shape>
            </v:group>
            <v:group style="position:absolute;left:3269;top:7500;width:4095;height:207" coordorigin="3269,7500" coordsize="4095,207">
              <v:shape style="position:absolute;left:3269;top:7500;width:4095;height:207" coordorigin="3269,7500" coordsize="4095,207" path="m3269,7706l7363,7706,7363,7500,3269,7500,3269,7706xe" filled="false" stroked="true" strokeweight=".24pt" strokecolor="#ffffff">
                <v:path arrowok="t"/>
              </v:shape>
            </v:group>
            <v:group style="position:absolute;left:7366;top:7500;width:358;height:207" coordorigin="7366,7500" coordsize="358,207">
              <v:shape style="position:absolute;left:7366;top:7500;width:358;height:207" coordorigin="7366,7500" coordsize="358,207" path="m7366,7706l7723,7706,7723,7500,7366,7500,7366,7706xe" filled="true" fillcolor="#ffffff" stroked="false">
                <v:path arrowok="t"/>
                <v:fill type="solid"/>
              </v:shape>
            </v:group>
            <v:group style="position:absolute;left:7366;top:7500;width:358;height:207" coordorigin="7366,7500" coordsize="358,207">
              <v:shape style="position:absolute;left:7366;top:7500;width:358;height:207" coordorigin="7366,7500" coordsize="358,207" path="m7366,7706l7723,7706,7723,7500,7366,7500,7366,7706xe" filled="false" stroked="true" strokeweight=".24pt" strokecolor="#ffffff">
                <v:path arrowok="t"/>
              </v:shape>
            </v:group>
            <v:group style="position:absolute;left:7726;top:7500;width:1088;height:207" coordorigin="7726,7500" coordsize="1088,207">
              <v:shape style="position:absolute;left:7726;top:7500;width:1088;height:207" coordorigin="7726,7500" coordsize="1088,207" path="m7726,7706l8813,7706,8813,7500,7726,7500,7726,7706xe" filled="true" fillcolor="#ffffff" stroked="false">
                <v:path arrowok="t"/>
                <v:fill type="solid"/>
              </v:shape>
            </v:group>
            <v:group style="position:absolute;left:7726;top:7500;width:1088;height:207" coordorigin="7726,7500" coordsize="1088,207">
              <v:shape style="position:absolute;left:7726;top:7500;width:1088;height:207" coordorigin="7726,7500" coordsize="1088,207" path="m7726,7706l8813,7706,8813,7500,7726,7500,7726,7706xe" filled="false" stroked="true" strokeweight=".24pt" strokecolor="#ffffff">
                <v:path arrowok="t"/>
              </v:shape>
            </v:group>
            <v:group style="position:absolute;left:1080;top:7709;width:2187;height:207" coordorigin="1080,7709" coordsize="2187,207">
              <v:shape style="position:absolute;left:1080;top:7709;width:2187;height:207" coordorigin="1080,7709" coordsize="2187,207" path="m1080,7915l3266,7915,3266,7709,1080,7709,1080,7915xe" filled="true" fillcolor="#ffffff" stroked="false">
                <v:path arrowok="t"/>
                <v:fill type="solid"/>
              </v:shape>
            </v:group>
            <v:group style="position:absolute;left:1080;top:7709;width:2187;height:207" coordorigin="1080,7709" coordsize="2187,207">
              <v:shape style="position:absolute;left:1080;top:7709;width:2187;height:207" coordorigin="1080,7709" coordsize="2187,207" path="m1080,7915l3266,7915,3266,7709,1080,7709,1080,7915xe" filled="false" stroked="true" strokeweight=".24pt" strokecolor="#ffffff">
                <v:path arrowok="t"/>
              </v:shape>
            </v:group>
            <v:group style="position:absolute;left:3269;top:7709;width:4095;height:207" coordorigin="3269,7709" coordsize="4095,207">
              <v:shape style="position:absolute;left:3269;top:7709;width:4095;height:207" coordorigin="3269,7709" coordsize="4095,207" path="m3269,7915l7363,7915,7363,7709,3269,7709,3269,7915xe" filled="true" fillcolor="#ffffff" stroked="false">
                <v:path arrowok="t"/>
                <v:fill type="solid"/>
              </v:shape>
            </v:group>
            <v:group style="position:absolute;left:3269;top:7709;width:4095;height:207" coordorigin="3269,7709" coordsize="4095,207">
              <v:shape style="position:absolute;left:3269;top:7709;width:4095;height:207" coordorigin="3269,7709" coordsize="4095,207" path="m3269,7915l7363,7915,7363,7709,3269,7709,3269,7915xe" filled="false" stroked="true" strokeweight=".24pt" strokecolor="#ffffff">
                <v:path arrowok="t"/>
              </v:shape>
            </v:group>
            <v:group style="position:absolute;left:7366;top:7709;width:358;height:207" coordorigin="7366,7709" coordsize="358,207">
              <v:shape style="position:absolute;left:7366;top:7709;width:358;height:207" coordorigin="7366,7709" coordsize="358,207" path="m7366,7915l7723,7915,7723,7709,7366,7709,7366,7915xe" filled="true" fillcolor="#ffffff" stroked="false">
                <v:path arrowok="t"/>
                <v:fill type="solid"/>
              </v:shape>
            </v:group>
            <v:group style="position:absolute;left:7366;top:7709;width:358;height:207" coordorigin="7366,7709" coordsize="358,207">
              <v:shape style="position:absolute;left:7366;top:7709;width:358;height:207" coordorigin="7366,7709" coordsize="358,207" path="m7366,7915l7723,7915,7723,7709,7366,7709,7366,7915xe" filled="false" stroked="true" strokeweight=".24pt" strokecolor="#ffffff">
                <v:path arrowok="t"/>
              </v:shape>
            </v:group>
            <v:group style="position:absolute;left:7726;top:7709;width:1088;height:207" coordorigin="7726,7709" coordsize="1088,207">
              <v:shape style="position:absolute;left:7726;top:7709;width:1088;height:207" coordorigin="7726,7709" coordsize="1088,207" path="m7726,7915l8813,7915,8813,7709,7726,7709,7726,7915xe" filled="true" fillcolor="#ffffff" stroked="false">
                <v:path arrowok="t"/>
                <v:fill type="solid"/>
              </v:shape>
            </v:group>
            <v:group style="position:absolute;left:7726;top:7709;width:1088;height:207" coordorigin="7726,7709" coordsize="1088,207">
              <v:shape style="position:absolute;left:7726;top:7709;width:1088;height:207" coordorigin="7726,7709" coordsize="1088,207" path="m7726,7915l8813,7915,8813,7709,7726,7709,7726,7915xe" filled="false" stroked="true" strokeweight=".24pt" strokecolor="#ffffff">
                <v:path arrowok="t"/>
              </v:shape>
            </v:group>
            <v:group style="position:absolute;left:1080;top:7918;width:2187;height:207" coordorigin="1080,7918" coordsize="2187,207">
              <v:shape style="position:absolute;left:1080;top:7918;width:2187;height:207" coordorigin="1080,7918" coordsize="2187,207" path="m1080,8124l3266,8124,3266,7918,1080,7918,1080,8124xe" filled="true" fillcolor="#ffffff" stroked="false">
                <v:path arrowok="t"/>
                <v:fill type="solid"/>
              </v:shape>
            </v:group>
            <v:group style="position:absolute;left:1080;top:7918;width:2187;height:207" coordorigin="1080,7918" coordsize="2187,207">
              <v:shape style="position:absolute;left:1080;top:7918;width:2187;height:207" coordorigin="1080,7918" coordsize="2187,207" path="m1080,8124l3266,8124,3266,7918,1080,7918,1080,8124xe" filled="false" stroked="true" strokeweight=".24pt" strokecolor="#ffffff">
                <v:path arrowok="t"/>
              </v:shape>
            </v:group>
            <v:group style="position:absolute;left:3269;top:7918;width:4095;height:207" coordorigin="3269,7918" coordsize="4095,207">
              <v:shape style="position:absolute;left:3269;top:7918;width:4095;height:207" coordorigin="3269,7918" coordsize="4095,207" path="m3269,8124l7363,8124,7363,7918,3269,7918,3269,8124xe" filled="true" fillcolor="#ffffff" stroked="false">
                <v:path arrowok="t"/>
                <v:fill type="solid"/>
              </v:shape>
            </v:group>
            <v:group style="position:absolute;left:3269;top:7918;width:4095;height:207" coordorigin="3269,7918" coordsize="4095,207">
              <v:shape style="position:absolute;left:3269;top:7918;width:4095;height:207" coordorigin="3269,7918" coordsize="4095,207" path="m3269,8124l7363,8124,7363,7918,3269,7918,3269,8124xe" filled="false" stroked="true" strokeweight=".24pt" strokecolor="#ffffff">
                <v:path arrowok="t"/>
              </v:shape>
            </v:group>
            <v:group style="position:absolute;left:7366;top:7918;width:358;height:207" coordorigin="7366,7918" coordsize="358,207">
              <v:shape style="position:absolute;left:7366;top:7918;width:358;height:207" coordorigin="7366,7918" coordsize="358,207" path="m7366,8124l7723,8124,7723,7918,7366,7918,7366,8124xe" filled="true" fillcolor="#ffffff" stroked="false">
                <v:path arrowok="t"/>
                <v:fill type="solid"/>
              </v:shape>
            </v:group>
            <v:group style="position:absolute;left:7366;top:7918;width:358;height:207" coordorigin="7366,7918" coordsize="358,207">
              <v:shape style="position:absolute;left:7366;top:7918;width:358;height:207" coordorigin="7366,7918" coordsize="358,207" path="m7366,8124l7723,8124,7723,7918,7366,7918,7366,8124xe" filled="false" stroked="true" strokeweight=".24pt" strokecolor="#ffffff">
                <v:path arrowok="t"/>
              </v:shape>
            </v:group>
            <v:group style="position:absolute;left:7726;top:7918;width:1088;height:207" coordorigin="7726,7918" coordsize="1088,207">
              <v:shape style="position:absolute;left:7726;top:7918;width:1088;height:207" coordorigin="7726,7918" coordsize="1088,207" path="m7726,8124l8813,8124,8813,7918,7726,7918,7726,8124xe" filled="true" fillcolor="#ffffff" stroked="false">
                <v:path arrowok="t"/>
                <v:fill type="solid"/>
              </v:shape>
            </v:group>
            <v:group style="position:absolute;left:7726;top:7918;width:1088;height:207" coordorigin="7726,7918" coordsize="1088,207">
              <v:shape style="position:absolute;left:7726;top:7918;width:1088;height:207" coordorigin="7726,7918" coordsize="1088,207" path="m7726,8124l8813,8124,8813,7918,7726,7918,7726,8124xe" filled="false" stroked="true" strokeweight=".24pt" strokecolor="#ffffff">
                <v:path arrowok="t"/>
              </v:shape>
            </v:group>
            <v:group style="position:absolute;left:1080;top:8126;width:2187;height:207" coordorigin="1080,8126" coordsize="2187,207">
              <v:shape style="position:absolute;left:1080;top:8126;width:2187;height:207" coordorigin="1080,8126" coordsize="2187,207" path="m1080,8333l3266,8333,3266,8126,1080,8126,1080,8333xe" filled="true" fillcolor="#ffffff" stroked="false">
                <v:path arrowok="t"/>
                <v:fill type="solid"/>
              </v:shape>
            </v:group>
            <v:group style="position:absolute;left:1080;top:8126;width:2187;height:207" coordorigin="1080,8126" coordsize="2187,207">
              <v:shape style="position:absolute;left:1080;top:8126;width:2187;height:207" coordorigin="1080,8126" coordsize="2187,207" path="m1080,8333l3266,8333,3266,8126,1080,8126,1080,8333xe" filled="false" stroked="true" strokeweight=".24pt" strokecolor="#ffffff">
                <v:path arrowok="t"/>
              </v:shape>
            </v:group>
            <v:group style="position:absolute;left:3269;top:8126;width:4095;height:207" coordorigin="3269,8126" coordsize="4095,207">
              <v:shape style="position:absolute;left:3269;top:8126;width:4095;height:207" coordorigin="3269,8126" coordsize="4095,207" path="m3269,8333l7363,8333,7363,8126,3269,8126,3269,8333xe" filled="true" fillcolor="#ffffff" stroked="false">
                <v:path arrowok="t"/>
                <v:fill type="solid"/>
              </v:shape>
            </v:group>
            <v:group style="position:absolute;left:3269;top:8126;width:4095;height:207" coordorigin="3269,8126" coordsize="4095,207">
              <v:shape style="position:absolute;left:3269;top:8126;width:4095;height:207" coordorigin="3269,8126" coordsize="4095,207" path="m3269,8333l7363,8333,7363,8126,3269,8126,3269,8333xe" filled="false" stroked="true" strokeweight=".24pt" strokecolor="#ffffff">
                <v:path arrowok="t"/>
              </v:shape>
            </v:group>
            <v:group style="position:absolute;left:7366;top:8126;width:358;height:207" coordorigin="7366,8126" coordsize="358,207">
              <v:shape style="position:absolute;left:7366;top:8126;width:358;height:207" coordorigin="7366,8126" coordsize="358,207" path="m7366,8333l7723,8333,7723,8126,7366,8126,7366,8333xe" filled="true" fillcolor="#ffffff" stroked="false">
                <v:path arrowok="t"/>
                <v:fill type="solid"/>
              </v:shape>
            </v:group>
            <v:group style="position:absolute;left:7366;top:8126;width:358;height:207" coordorigin="7366,8126" coordsize="358,207">
              <v:shape style="position:absolute;left:7366;top:8126;width:358;height:207" coordorigin="7366,8126" coordsize="358,207" path="m7366,8333l7723,8333,7723,8126,7366,8126,7366,8333xe" filled="false" stroked="true" strokeweight=".24pt" strokecolor="#ffffff">
                <v:path arrowok="t"/>
              </v:shape>
            </v:group>
            <v:group style="position:absolute;left:7726;top:8126;width:1088;height:207" coordorigin="7726,8126" coordsize="1088,207">
              <v:shape style="position:absolute;left:7726;top:8126;width:1088;height:207" coordorigin="7726,8126" coordsize="1088,207" path="m7726,8333l8813,8333,8813,8126,7726,8126,7726,8333xe" filled="true" fillcolor="#ffffff" stroked="false">
                <v:path arrowok="t"/>
                <v:fill type="solid"/>
              </v:shape>
            </v:group>
            <v:group style="position:absolute;left:7726;top:8126;width:1088;height:207" coordorigin="7726,8126" coordsize="1088,207">
              <v:shape style="position:absolute;left:7726;top:8126;width:1088;height:207" coordorigin="7726,8126" coordsize="1088,207" path="m7726,8333l8813,8333,8813,8126,7726,8126,7726,8333xe" filled="false" stroked="true" strokeweight=".24pt" strokecolor="#ffffff">
                <v:path arrowok="t"/>
              </v:shape>
            </v:group>
            <v:group style="position:absolute;left:1080;top:8335;width:2187;height:207" coordorigin="1080,8335" coordsize="2187,207">
              <v:shape style="position:absolute;left:1080;top:8335;width:2187;height:207" coordorigin="1080,8335" coordsize="2187,207" path="m1080,8542l3266,8542,3266,8335,1080,8335,1080,8542xe" filled="false" stroked="true" strokeweight=".24pt" strokecolor="#c0c0c0">
                <v:path arrowok="t"/>
              </v:shape>
            </v:group>
            <v:group style="position:absolute;left:3269;top:8335;width:4095;height:207" coordorigin="3269,8335" coordsize="4095,207">
              <v:shape style="position:absolute;left:3269;top:8335;width:4095;height:207" coordorigin="3269,8335" coordsize="4095,207" path="m3269,8542l7363,8542,7363,8335,3269,8335,3269,8542xe" filled="false" stroked="true" strokeweight=".24pt" strokecolor="#c0c0c0">
                <v:path arrowok="t"/>
              </v:shape>
            </v:group>
            <v:group style="position:absolute;left:7366;top:8335;width:358;height:207" coordorigin="7366,8335" coordsize="358,207">
              <v:shape style="position:absolute;left:7366;top:8335;width:358;height:207" coordorigin="7366,8335" coordsize="358,207" path="m7366,8542l7723,8542,7723,8335,7366,8335,7366,8542xe" filled="false" stroked="true" strokeweight=".24pt" strokecolor="#c0c0c0">
                <v:path arrowok="t"/>
              </v:shape>
            </v:group>
            <v:group style="position:absolute;left:7726;top:8335;width:1088;height:207" coordorigin="7726,8335" coordsize="1088,207">
              <v:shape style="position:absolute;left:7726;top:8335;width:1088;height:207" coordorigin="7726,8335" coordsize="1088,207" path="m7726,8542l8813,8542,8813,8335,7726,8335,7726,8542xe" filled="false" stroked="true" strokeweight=".24pt" strokecolor="#c0c0c0">
                <v:path arrowok="t"/>
              </v:shape>
            </v:group>
            <v:group style="position:absolute;left:1080;top:8544;width:2187;height:207" coordorigin="1080,8544" coordsize="2187,207">
              <v:shape style="position:absolute;left:1080;top:8544;width:2187;height:207" coordorigin="1080,8544" coordsize="2187,207" path="m1080,8750l3266,8750,3266,8544,1080,8544,1080,8750xe" filled="false" stroked="true" strokeweight=".24pt" strokecolor="#c0c0c0">
                <v:path arrowok="t"/>
              </v:shape>
            </v:group>
            <v:group style="position:absolute;left:3269;top:8544;width:4095;height:207" coordorigin="3269,8544" coordsize="4095,207">
              <v:shape style="position:absolute;left:3269;top:8544;width:4095;height:207" coordorigin="3269,8544" coordsize="4095,207" path="m3269,8750l7363,8750,7363,8544,3269,8544,3269,8750xe" filled="false" stroked="true" strokeweight=".24pt" strokecolor="#c0c0c0">
                <v:path arrowok="t"/>
              </v:shape>
            </v:group>
            <v:group style="position:absolute;left:7366;top:8544;width:358;height:207" coordorigin="7366,8544" coordsize="358,207">
              <v:shape style="position:absolute;left:7366;top:8544;width:358;height:207" coordorigin="7366,8544" coordsize="358,207" path="m7366,8750l7723,8750,7723,8544,7366,8544,7366,8750xe" filled="false" stroked="true" strokeweight=".24pt" strokecolor="#c0c0c0">
                <v:path arrowok="t"/>
              </v:shape>
            </v:group>
            <v:group style="position:absolute;left:7726;top:8544;width:1088;height:207" coordorigin="7726,8544" coordsize="1088,207">
              <v:shape style="position:absolute;left:7726;top:8544;width:1088;height:207" coordorigin="7726,8544" coordsize="1088,207" path="m7726,8750l8813,8750,8813,8544,7726,8544,7726,8750xe" filled="false" stroked="true" strokeweight=".24pt" strokecolor="#c0c0c0">
                <v:path arrowok="t"/>
              </v:shape>
            </v:group>
            <v:group style="position:absolute;left:1080;top:8753;width:2187;height:207" coordorigin="1080,8753" coordsize="2187,207">
              <v:shape style="position:absolute;left:1080;top:8753;width:2187;height:207" coordorigin="1080,8753" coordsize="2187,207" path="m1080,8959l3266,8959,3266,8753,1080,8753,1080,8959xe" filled="false" stroked="true" strokeweight=".24pt" strokecolor="#c0c0c0">
                <v:path arrowok="t"/>
              </v:shape>
            </v:group>
            <v:group style="position:absolute;left:3269;top:8753;width:4095;height:207" coordorigin="3269,8753" coordsize="4095,207">
              <v:shape style="position:absolute;left:3269;top:8753;width:4095;height:207" coordorigin="3269,8753" coordsize="4095,207" path="m3269,8959l7363,8959,7363,8753,3269,8753,3269,8959xe" filled="false" stroked="true" strokeweight=".24pt" strokecolor="#c0c0c0">
                <v:path arrowok="t"/>
              </v:shape>
            </v:group>
            <v:group style="position:absolute;left:7366;top:8753;width:358;height:207" coordorigin="7366,8753" coordsize="358,207">
              <v:shape style="position:absolute;left:7366;top:8753;width:358;height:207" coordorigin="7366,8753" coordsize="358,207" path="m7366,8959l7723,8959,7723,8753,7366,8753,7366,8959xe" filled="false" stroked="true" strokeweight=".24pt" strokecolor="#c0c0c0">
                <v:path arrowok="t"/>
              </v:shape>
            </v:group>
            <v:group style="position:absolute;left:7726;top:8753;width:1088;height:207" coordorigin="7726,8753" coordsize="1088,207">
              <v:shape style="position:absolute;left:7726;top:8753;width:1088;height:207" coordorigin="7726,8753" coordsize="1088,207" path="m7726,8959l8813,8959,8813,8753,7726,8753,7726,8959xe" filled="false" stroked="true" strokeweight=".24pt" strokecolor="#c0c0c0">
                <v:path arrowok="t"/>
              </v:shape>
            </v:group>
            <v:group style="position:absolute;left:1080;top:8962;width:2187;height:207" coordorigin="1080,8962" coordsize="2187,207">
              <v:shape style="position:absolute;left:1080;top:8962;width:2187;height:207" coordorigin="1080,8962" coordsize="2187,207" path="m1080,9168l3266,9168,3266,8962,1080,8962,1080,9168xe" filled="true" fillcolor="#ffffff" stroked="false">
                <v:path arrowok="t"/>
                <v:fill type="solid"/>
              </v:shape>
            </v:group>
            <v:group style="position:absolute;left:1080;top:8962;width:2187;height:207" coordorigin="1080,8962" coordsize="2187,207">
              <v:shape style="position:absolute;left:1080;top:8962;width:2187;height:207" coordorigin="1080,8962" coordsize="2187,207" path="m1080,9168l3266,9168,3266,8962,1080,8962,1080,9168xe" filled="false" stroked="true" strokeweight=".24pt" strokecolor="#ffffff">
                <v:path arrowok="t"/>
              </v:shape>
            </v:group>
            <v:group style="position:absolute;left:3269;top:8962;width:4095;height:207" coordorigin="3269,8962" coordsize="4095,207">
              <v:shape style="position:absolute;left:3269;top:8962;width:4095;height:207" coordorigin="3269,8962" coordsize="4095,207" path="m3269,9168l7363,9168,7363,8962,3269,8962,3269,9168xe" filled="true" fillcolor="#ffffff" stroked="false">
                <v:path arrowok="t"/>
                <v:fill type="solid"/>
              </v:shape>
            </v:group>
            <v:group style="position:absolute;left:3269;top:8962;width:4095;height:207" coordorigin="3269,8962" coordsize="4095,207">
              <v:shape style="position:absolute;left:3269;top:8962;width:4095;height:207" coordorigin="3269,8962" coordsize="4095,207" path="m3269,9168l7363,9168,7363,8962,3269,8962,3269,9168xe" filled="false" stroked="true" strokeweight=".24pt" strokecolor="#ffffff">
                <v:path arrowok="t"/>
              </v:shape>
            </v:group>
            <v:group style="position:absolute;left:7366;top:8962;width:358;height:207" coordorigin="7366,8962" coordsize="358,207">
              <v:shape style="position:absolute;left:7366;top:8962;width:358;height:207" coordorigin="7366,8962" coordsize="358,207" path="m7366,9168l7723,9168,7723,8962,7366,8962,7366,9168xe" filled="true" fillcolor="#ffffff" stroked="false">
                <v:path arrowok="t"/>
                <v:fill type="solid"/>
              </v:shape>
            </v:group>
            <v:group style="position:absolute;left:7366;top:8962;width:358;height:207" coordorigin="7366,8962" coordsize="358,207">
              <v:shape style="position:absolute;left:7366;top:8962;width:358;height:207" coordorigin="7366,8962" coordsize="358,207" path="m7366,9168l7723,9168,7723,8962,7366,8962,7366,9168xe" filled="false" stroked="true" strokeweight=".24pt" strokecolor="#ffffff">
                <v:path arrowok="t"/>
              </v:shape>
            </v:group>
            <v:group style="position:absolute;left:7726;top:8962;width:1088;height:207" coordorigin="7726,8962" coordsize="1088,207">
              <v:shape style="position:absolute;left:7726;top:8962;width:1088;height:207" coordorigin="7726,8962" coordsize="1088,207" path="m7726,9168l8813,9168,8813,8962,7726,8962,7726,9168xe" filled="true" fillcolor="#ffffff" stroked="false">
                <v:path arrowok="t"/>
                <v:fill type="solid"/>
              </v:shape>
            </v:group>
            <v:group style="position:absolute;left:7726;top:8962;width:1088;height:207" coordorigin="7726,8962" coordsize="1088,207">
              <v:shape style="position:absolute;left:7726;top:8962;width:1088;height:207" coordorigin="7726,8962" coordsize="1088,207" path="m7726,9168l8813,9168,8813,8962,7726,8962,7726,9168xe" filled="false" stroked="true" strokeweight=".24pt" strokecolor="#ffffff">
                <v:path arrowok="t"/>
              </v:shape>
            </v:group>
            <v:group style="position:absolute;left:1080;top:9170;width:2187;height:207" coordorigin="1080,9170" coordsize="2187,207">
              <v:shape style="position:absolute;left:1080;top:9170;width:2187;height:207" coordorigin="1080,9170" coordsize="2187,207" path="m1080,9377l3266,9377,3266,9170,1080,9170,1080,9377xe" filled="true" fillcolor="#ffffff" stroked="false">
                <v:path arrowok="t"/>
                <v:fill type="solid"/>
              </v:shape>
            </v:group>
            <v:group style="position:absolute;left:1080;top:9170;width:2187;height:207" coordorigin="1080,9170" coordsize="2187,207">
              <v:shape style="position:absolute;left:1080;top:9170;width:2187;height:207" coordorigin="1080,9170" coordsize="2187,207" path="m1080,9377l3266,9377,3266,9170,1080,9170,1080,9377xe" filled="false" stroked="true" strokeweight=".24pt" strokecolor="#ffffff">
                <v:path arrowok="t"/>
              </v:shape>
            </v:group>
            <v:group style="position:absolute;left:3269;top:9170;width:4095;height:207" coordorigin="3269,9170" coordsize="4095,207">
              <v:shape style="position:absolute;left:3269;top:9170;width:4095;height:207" coordorigin="3269,9170" coordsize="4095,207" path="m3269,9377l7363,9377,7363,9170,3269,9170,3269,9377xe" filled="true" fillcolor="#ffffff" stroked="false">
                <v:path arrowok="t"/>
                <v:fill type="solid"/>
              </v:shape>
            </v:group>
            <v:group style="position:absolute;left:3269;top:9170;width:4095;height:207" coordorigin="3269,9170" coordsize="4095,207">
              <v:shape style="position:absolute;left:3269;top:9170;width:4095;height:207" coordorigin="3269,9170" coordsize="4095,207" path="m3269,9377l7363,9377,7363,9170,3269,9170,3269,9377xe" filled="false" stroked="true" strokeweight=".24pt" strokecolor="#ffffff">
                <v:path arrowok="t"/>
              </v:shape>
            </v:group>
            <v:group style="position:absolute;left:7366;top:9170;width:358;height:207" coordorigin="7366,9170" coordsize="358,207">
              <v:shape style="position:absolute;left:7366;top:9170;width:358;height:207" coordorigin="7366,9170" coordsize="358,207" path="m7366,9377l7723,9377,7723,9170,7366,9170,7366,9377xe" filled="true" fillcolor="#ffffff" stroked="false">
                <v:path arrowok="t"/>
                <v:fill type="solid"/>
              </v:shape>
            </v:group>
            <v:group style="position:absolute;left:7366;top:9170;width:358;height:207" coordorigin="7366,9170" coordsize="358,207">
              <v:shape style="position:absolute;left:7366;top:9170;width:358;height:207" coordorigin="7366,9170" coordsize="358,207" path="m7366,9377l7723,9377,7723,9170,7366,9170,7366,9377xe" filled="false" stroked="true" strokeweight=".24pt" strokecolor="#ffffff">
                <v:path arrowok="t"/>
              </v:shape>
            </v:group>
            <v:group style="position:absolute;left:7726;top:9170;width:1088;height:207" coordorigin="7726,9170" coordsize="1088,207">
              <v:shape style="position:absolute;left:7726;top:9170;width:1088;height:207" coordorigin="7726,9170" coordsize="1088,207" path="m7726,9377l8813,9377,8813,9170,7726,9170,7726,9377xe" filled="true" fillcolor="#ffffff" stroked="false">
                <v:path arrowok="t"/>
                <v:fill type="solid"/>
              </v:shape>
            </v:group>
            <v:group style="position:absolute;left:7726;top:9170;width:1088;height:207" coordorigin="7726,9170" coordsize="1088,207">
              <v:shape style="position:absolute;left:7726;top:9170;width:1088;height:207" coordorigin="7726,9170" coordsize="1088,207" path="m7726,9377l8813,9377,8813,9170,7726,9170,7726,9377xe" filled="false" stroked="true" strokeweight=".24pt" strokecolor="#ffffff">
                <v:path arrowok="t"/>
              </v:shape>
            </v:group>
            <v:group style="position:absolute;left:1080;top:9379;width:2187;height:207" coordorigin="1080,9379" coordsize="2187,207">
              <v:shape style="position:absolute;left:1080;top:9379;width:2187;height:207" coordorigin="1080,9379" coordsize="2187,207" path="m1080,9586l3266,9586,3266,9379,1080,9379,1080,9586xe" filled="false" stroked="true" strokeweight=".24pt" strokecolor="#c0c0c0">
                <v:path arrowok="t"/>
              </v:shape>
            </v:group>
            <v:group style="position:absolute;left:3269;top:9379;width:4095;height:207" coordorigin="3269,9379" coordsize="4095,207">
              <v:shape style="position:absolute;left:3269;top:9379;width:4095;height:207" coordorigin="3269,9379" coordsize="4095,207" path="m3269,9586l7363,9586,7363,9379,3269,9379,3269,9586xe" filled="false" stroked="true" strokeweight=".24pt" strokecolor="#c0c0c0">
                <v:path arrowok="t"/>
              </v:shape>
            </v:group>
            <v:group style="position:absolute;left:7366;top:9379;width:358;height:207" coordorigin="7366,9379" coordsize="358,207">
              <v:shape style="position:absolute;left:7366;top:9379;width:358;height:207" coordorigin="7366,9379" coordsize="358,207" path="m7366,9586l7723,9586,7723,9379,7366,9379,7366,9586xe" filled="false" stroked="true" strokeweight=".24pt" strokecolor="#c0c0c0">
                <v:path arrowok="t"/>
              </v:shape>
            </v:group>
            <v:group style="position:absolute;left:7726;top:9379;width:1088;height:207" coordorigin="7726,9379" coordsize="1088,207">
              <v:shape style="position:absolute;left:7726;top:9379;width:1088;height:207" coordorigin="7726,9379" coordsize="1088,207" path="m7726,9586l8813,9586,8813,9379,7726,9379,7726,9586xe" filled="false" stroked="true" strokeweight=".24pt" strokecolor="#c0c0c0">
                <v:path arrowok="t"/>
              </v:shape>
            </v:group>
            <v:group style="position:absolute;left:1080;top:9588;width:2187;height:207" coordorigin="1080,9588" coordsize="2187,207">
              <v:shape style="position:absolute;left:1080;top:9588;width:2187;height:207" coordorigin="1080,9588" coordsize="2187,207" path="m1080,9794l3266,9794,3266,9588,1080,9588,1080,9794xe" filled="true" fillcolor="#ffffff" stroked="false">
                <v:path arrowok="t"/>
                <v:fill type="solid"/>
              </v:shape>
            </v:group>
            <v:group style="position:absolute;left:1080;top:9588;width:2187;height:207" coordorigin="1080,9588" coordsize="2187,207">
              <v:shape style="position:absolute;left:1080;top:9588;width:2187;height:207" coordorigin="1080,9588" coordsize="2187,207" path="m1080,9794l3266,9794,3266,9588,1080,9588,1080,9794xe" filled="false" stroked="true" strokeweight=".24pt" strokecolor="#ffffff">
                <v:path arrowok="t"/>
              </v:shape>
            </v:group>
            <v:group style="position:absolute;left:3269;top:9588;width:4095;height:207" coordorigin="3269,9588" coordsize="4095,207">
              <v:shape style="position:absolute;left:3269;top:9588;width:4095;height:207" coordorigin="3269,9588" coordsize="4095,207" path="m3269,9794l7363,9794,7363,9588,3269,9588,3269,9794xe" filled="true" fillcolor="#ffffff" stroked="false">
                <v:path arrowok="t"/>
                <v:fill type="solid"/>
              </v:shape>
            </v:group>
            <v:group style="position:absolute;left:3269;top:9588;width:4095;height:207" coordorigin="3269,9588" coordsize="4095,207">
              <v:shape style="position:absolute;left:3269;top:9588;width:4095;height:207" coordorigin="3269,9588" coordsize="4095,207" path="m3269,9794l7363,9794,7363,9588,3269,9588,3269,9794xe" filled="false" stroked="true" strokeweight=".24pt" strokecolor="#ffffff">
                <v:path arrowok="t"/>
              </v:shape>
            </v:group>
            <v:group style="position:absolute;left:7366;top:9588;width:358;height:207" coordorigin="7366,9588" coordsize="358,207">
              <v:shape style="position:absolute;left:7366;top:9588;width:358;height:207" coordorigin="7366,9588" coordsize="358,207" path="m7366,9794l7723,9794,7723,9588,7366,9588,7366,9794xe" filled="true" fillcolor="#ffffff" stroked="false">
                <v:path arrowok="t"/>
                <v:fill type="solid"/>
              </v:shape>
            </v:group>
            <v:group style="position:absolute;left:7366;top:9588;width:358;height:207" coordorigin="7366,9588" coordsize="358,207">
              <v:shape style="position:absolute;left:7366;top:9588;width:358;height:207" coordorigin="7366,9588" coordsize="358,207" path="m7366,9794l7723,9794,7723,9588,7366,9588,7366,9794xe" filled="false" stroked="true" strokeweight=".24pt" strokecolor="#ffffff">
                <v:path arrowok="t"/>
              </v:shape>
            </v:group>
            <v:group style="position:absolute;left:7726;top:9588;width:1088;height:207" coordorigin="7726,9588" coordsize="1088,207">
              <v:shape style="position:absolute;left:7726;top:9588;width:1088;height:207" coordorigin="7726,9588" coordsize="1088,207" path="m7726,9794l8813,9794,8813,9588,7726,9588,7726,9794xe" filled="true" fillcolor="#ffffff" stroked="false">
                <v:path arrowok="t"/>
                <v:fill type="solid"/>
              </v:shape>
            </v:group>
            <v:group style="position:absolute;left:7726;top:9588;width:1088;height:207" coordorigin="7726,9588" coordsize="1088,207">
              <v:shape style="position:absolute;left:7726;top:9588;width:1088;height:207" coordorigin="7726,9588" coordsize="1088,207" path="m7726,9794l8813,9794,8813,9588,7726,9588,7726,9794xe" filled="false" stroked="true" strokeweight=".24pt" strokecolor="#ffffff">
                <v:path arrowok="t"/>
              </v:shape>
            </v:group>
            <v:group style="position:absolute;left:1080;top:9797;width:2187;height:209" coordorigin="1080,9797" coordsize="2187,209">
              <v:shape style="position:absolute;left:1080;top:9797;width:2187;height:209" coordorigin="1080,9797" coordsize="2187,209" path="m1080,10006l3266,10006,3266,9797,1080,9797,1080,10006xe" filled="false" stroked="true" strokeweight=".24pt" strokecolor="#c0c0c0">
                <v:path arrowok="t"/>
              </v:shape>
            </v:group>
            <v:group style="position:absolute;left:3269;top:9797;width:4095;height:209" coordorigin="3269,9797" coordsize="4095,209">
              <v:shape style="position:absolute;left:3269;top:9797;width:4095;height:209" coordorigin="3269,9797" coordsize="4095,209" path="m3269,10006l7363,10006,7363,9797,3269,9797,3269,10006xe" filled="false" stroked="true" strokeweight=".24pt" strokecolor="#c0c0c0">
                <v:path arrowok="t"/>
              </v:shape>
            </v:group>
            <v:group style="position:absolute;left:7366;top:9797;width:358;height:209" coordorigin="7366,9797" coordsize="358,209">
              <v:shape style="position:absolute;left:7366;top:9797;width:358;height:209" coordorigin="7366,9797" coordsize="358,209" path="m7366,10006l7723,10006,7723,9797,7366,9797,7366,10006xe" filled="false" stroked="true" strokeweight=".24pt" strokecolor="#c0c0c0">
                <v:path arrowok="t"/>
              </v:shape>
            </v:group>
            <v:group style="position:absolute;left:7726;top:9797;width:1088;height:209" coordorigin="7726,9797" coordsize="1088,209">
              <v:shape style="position:absolute;left:7726;top:9797;width:1088;height:209" coordorigin="7726,9797" coordsize="1088,209" path="m7726,10006l8813,10006,8813,9797,7726,9797,7726,10006xe" filled="false" stroked="true" strokeweight=".24pt" strokecolor="#c0c0c0">
                <v:path arrowok="t"/>
              </v:shape>
            </v:group>
            <v:group style="position:absolute;left:1080;top:10008;width:2187;height:207" coordorigin="1080,10008" coordsize="2187,207">
              <v:shape style="position:absolute;left:1080;top:10008;width:2187;height:207" coordorigin="1080,10008" coordsize="2187,207" path="m1080,10214l3266,10214,3266,10008,1080,10008,1080,10214xe" filled="true" fillcolor="#ffffff" stroked="false">
                <v:path arrowok="t"/>
                <v:fill type="solid"/>
              </v:shape>
            </v:group>
            <v:group style="position:absolute;left:1080;top:10008;width:2187;height:207" coordorigin="1080,10008" coordsize="2187,207">
              <v:shape style="position:absolute;left:1080;top:10008;width:2187;height:207" coordorigin="1080,10008" coordsize="2187,207" path="m1080,10214l3266,10214,3266,10008,1080,10008,1080,10214xe" filled="false" stroked="true" strokeweight=".24pt" strokecolor="#ffffff">
                <v:path arrowok="t"/>
              </v:shape>
            </v:group>
            <v:group style="position:absolute;left:3269;top:10008;width:4095;height:207" coordorigin="3269,10008" coordsize="4095,207">
              <v:shape style="position:absolute;left:3269;top:10008;width:4095;height:207" coordorigin="3269,10008" coordsize="4095,207" path="m3269,10214l7363,10214,7363,10008,3269,10008,3269,10214xe" filled="true" fillcolor="#ffffff" stroked="false">
                <v:path arrowok="t"/>
                <v:fill type="solid"/>
              </v:shape>
            </v:group>
            <v:group style="position:absolute;left:3269;top:10008;width:4095;height:207" coordorigin="3269,10008" coordsize="4095,207">
              <v:shape style="position:absolute;left:3269;top:10008;width:4095;height:207" coordorigin="3269,10008" coordsize="4095,207" path="m3269,10214l7363,10214,7363,10008,3269,10008,3269,10214xe" filled="false" stroked="true" strokeweight=".24pt" strokecolor="#ffffff">
                <v:path arrowok="t"/>
              </v:shape>
            </v:group>
            <v:group style="position:absolute;left:7366;top:10008;width:358;height:207" coordorigin="7366,10008" coordsize="358,207">
              <v:shape style="position:absolute;left:7366;top:10008;width:358;height:207" coordorigin="7366,10008" coordsize="358,207" path="m7366,10214l7723,10214,7723,10008,7366,10008,7366,10214xe" filled="true" fillcolor="#ffffff" stroked="false">
                <v:path arrowok="t"/>
                <v:fill type="solid"/>
              </v:shape>
            </v:group>
            <v:group style="position:absolute;left:7366;top:10008;width:358;height:207" coordorigin="7366,10008" coordsize="358,207">
              <v:shape style="position:absolute;left:7366;top:10008;width:358;height:207" coordorigin="7366,10008" coordsize="358,207" path="m7366,10214l7723,10214,7723,10008,7366,10008,7366,10214xe" filled="false" stroked="true" strokeweight=".24pt" strokecolor="#ffffff">
                <v:path arrowok="t"/>
              </v:shape>
            </v:group>
            <v:group style="position:absolute;left:7726;top:10008;width:1088;height:207" coordorigin="7726,10008" coordsize="1088,207">
              <v:shape style="position:absolute;left:7726;top:10008;width:1088;height:207" coordorigin="7726,10008" coordsize="1088,207" path="m7726,10214l8813,10214,8813,10008,7726,10008,7726,10214xe" filled="true" fillcolor="#ffffff" stroked="false">
                <v:path arrowok="t"/>
                <v:fill type="solid"/>
              </v:shape>
            </v:group>
            <v:group style="position:absolute;left:7726;top:10008;width:1088;height:207" coordorigin="7726,10008" coordsize="1088,207">
              <v:shape style="position:absolute;left:7726;top:10008;width:1088;height:207" coordorigin="7726,10008" coordsize="1088,207" path="m7726,10214l8813,10214,8813,10008,7726,10008,7726,10214xe" filled="false" stroked="true" strokeweight=".24pt" strokecolor="#ffffff">
                <v:path arrowok="t"/>
              </v:shape>
            </v:group>
            <v:group style="position:absolute;left:1080;top:10217;width:2187;height:207" coordorigin="1080,10217" coordsize="2187,207">
              <v:shape style="position:absolute;left:1080;top:10217;width:2187;height:207" coordorigin="1080,10217" coordsize="2187,207" path="m1080,10423l3266,10423,3266,10217,1080,10217,1080,10423xe" filled="false" stroked="true" strokeweight=".24pt" strokecolor="#c0c0c0">
                <v:path arrowok="t"/>
              </v:shape>
            </v:group>
            <v:group style="position:absolute;left:3269;top:10217;width:4095;height:207" coordorigin="3269,10217" coordsize="4095,207">
              <v:shape style="position:absolute;left:3269;top:10217;width:4095;height:207" coordorigin="3269,10217" coordsize="4095,207" path="m3269,10423l7363,10423,7363,10217,3269,10217,3269,10423xe" filled="false" stroked="true" strokeweight=".24pt" strokecolor="#c0c0c0">
                <v:path arrowok="t"/>
              </v:shape>
            </v:group>
            <v:group style="position:absolute;left:7366;top:10217;width:358;height:207" coordorigin="7366,10217" coordsize="358,207">
              <v:shape style="position:absolute;left:7366;top:10217;width:358;height:207" coordorigin="7366,10217" coordsize="358,207" path="m7366,10423l7723,10423,7723,10217,7366,10217,7366,10423xe" filled="false" stroked="true" strokeweight=".24pt" strokecolor="#c0c0c0">
                <v:path arrowok="t"/>
              </v:shape>
            </v:group>
            <v:group style="position:absolute;left:7726;top:10217;width:1088;height:207" coordorigin="7726,10217" coordsize="1088,207">
              <v:shape style="position:absolute;left:7726;top:10217;width:1088;height:207" coordorigin="7726,10217" coordsize="1088,207" path="m7726,10423l8813,10423,8813,10217,7726,10217,7726,10423xe" filled="false" stroked="true" strokeweight=".24pt" strokecolor="#c0c0c0">
                <v:path arrowok="t"/>
              </v:shape>
            </v:group>
            <v:group style="position:absolute;left:1080;top:10426;width:2187;height:207" coordorigin="1080,10426" coordsize="2187,207">
              <v:shape style="position:absolute;left:1080;top:10426;width:2187;height:207" coordorigin="1080,10426" coordsize="2187,207" path="m1080,10632l3266,10632,3266,10426,1080,10426,1080,10632xe" filled="true" fillcolor="#ffffff" stroked="false">
                <v:path arrowok="t"/>
                <v:fill type="solid"/>
              </v:shape>
            </v:group>
            <v:group style="position:absolute;left:1080;top:10426;width:2187;height:207" coordorigin="1080,10426" coordsize="2187,207">
              <v:shape style="position:absolute;left:1080;top:10426;width:2187;height:207" coordorigin="1080,10426" coordsize="2187,207" path="m1080,10632l3266,10632,3266,10426,1080,10426,1080,10632xe" filled="false" stroked="true" strokeweight=".24pt" strokecolor="#ffffff">
                <v:path arrowok="t"/>
              </v:shape>
            </v:group>
            <v:group style="position:absolute;left:3269;top:10426;width:4095;height:207" coordorigin="3269,10426" coordsize="4095,207">
              <v:shape style="position:absolute;left:3269;top:10426;width:4095;height:207" coordorigin="3269,10426" coordsize="4095,207" path="m3269,10632l7363,10632,7363,10426,3269,10426,3269,10632xe" filled="true" fillcolor="#ffffff" stroked="false">
                <v:path arrowok="t"/>
                <v:fill type="solid"/>
              </v:shape>
            </v:group>
            <v:group style="position:absolute;left:3269;top:10426;width:4095;height:207" coordorigin="3269,10426" coordsize="4095,207">
              <v:shape style="position:absolute;left:3269;top:10426;width:4095;height:207" coordorigin="3269,10426" coordsize="4095,207" path="m3269,10632l7363,10632,7363,10426,3269,10426,3269,10632xe" filled="false" stroked="true" strokeweight=".24pt" strokecolor="#ffffff">
                <v:path arrowok="t"/>
              </v:shape>
            </v:group>
            <v:group style="position:absolute;left:7366;top:10426;width:358;height:207" coordorigin="7366,10426" coordsize="358,207">
              <v:shape style="position:absolute;left:7366;top:10426;width:358;height:207" coordorigin="7366,10426" coordsize="358,207" path="m7366,10632l7723,10632,7723,10426,7366,10426,7366,10632xe" filled="true" fillcolor="#ffffff" stroked="false">
                <v:path arrowok="t"/>
                <v:fill type="solid"/>
              </v:shape>
            </v:group>
            <v:group style="position:absolute;left:7366;top:10426;width:358;height:207" coordorigin="7366,10426" coordsize="358,207">
              <v:shape style="position:absolute;left:7366;top:10426;width:358;height:207" coordorigin="7366,10426" coordsize="358,207" path="m7366,10632l7723,10632,7723,10426,7366,10426,7366,10632xe" filled="false" stroked="true" strokeweight=".24pt" strokecolor="#ffffff">
                <v:path arrowok="t"/>
              </v:shape>
            </v:group>
            <v:group style="position:absolute;left:7726;top:10426;width:1088;height:207" coordorigin="7726,10426" coordsize="1088,207">
              <v:shape style="position:absolute;left:7726;top:10426;width:1088;height:207" coordorigin="7726,10426" coordsize="1088,207" path="m7726,10632l8813,10632,8813,10426,7726,10426,7726,10632xe" filled="true" fillcolor="#ffffff" stroked="false">
                <v:path arrowok="t"/>
                <v:fill type="solid"/>
              </v:shape>
            </v:group>
            <v:group style="position:absolute;left:7726;top:10426;width:1088;height:207" coordorigin="7726,10426" coordsize="1088,207">
              <v:shape style="position:absolute;left:7726;top:10426;width:1088;height:207" coordorigin="7726,10426" coordsize="1088,207" path="m7726,10632l8813,10632,8813,10426,7726,10426,7726,10632xe" filled="false" stroked="true" strokeweight=".24pt" strokecolor="#ffffff">
                <v:path arrowok="t"/>
              </v:shape>
            </v:group>
            <v:group style="position:absolute;left:1080;top:10634;width:2187;height:207" coordorigin="1080,10634" coordsize="2187,207">
              <v:shape style="position:absolute;left:1080;top:10634;width:2187;height:207" coordorigin="1080,10634" coordsize="2187,207" path="m1080,10841l3266,10841,3266,10634,1080,10634,1080,10841xe" filled="false" stroked="true" strokeweight=".24pt" strokecolor="#c0c0c0">
                <v:path arrowok="t"/>
              </v:shape>
            </v:group>
            <v:group style="position:absolute;left:3269;top:10634;width:4095;height:207" coordorigin="3269,10634" coordsize="4095,207">
              <v:shape style="position:absolute;left:3269;top:10634;width:4095;height:207" coordorigin="3269,10634" coordsize="4095,207" path="m3269,10841l7363,10841,7363,10634,3269,10634,3269,10841xe" filled="false" stroked="true" strokeweight=".24pt" strokecolor="#c0c0c0">
                <v:path arrowok="t"/>
              </v:shape>
            </v:group>
            <v:group style="position:absolute;left:7366;top:10634;width:358;height:207" coordorigin="7366,10634" coordsize="358,207">
              <v:shape style="position:absolute;left:7366;top:10634;width:358;height:207" coordorigin="7366,10634" coordsize="358,207" path="m7366,10841l7723,10841,7723,10634,7366,10634,7366,10841xe" filled="false" stroked="true" strokeweight=".24pt" strokecolor="#c0c0c0">
                <v:path arrowok="t"/>
              </v:shape>
            </v:group>
            <v:group style="position:absolute;left:7726;top:10634;width:1088;height:207" coordorigin="7726,10634" coordsize="1088,207">
              <v:shape style="position:absolute;left:7726;top:10634;width:1088;height:207" coordorigin="7726,10634" coordsize="1088,207" path="m7726,10841l8813,10841,8813,10634,7726,10634,7726,10841xe" filled="false" stroked="true" strokeweight=".24pt" strokecolor="#c0c0c0">
                <v:path arrowok="t"/>
              </v:shape>
            </v:group>
            <v:group style="position:absolute;left:1080;top:10843;width:2187;height:207" coordorigin="1080,10843" coordsize="2187,207">
              <v:shape style="position:absolute;left:1080;top:10843;width:2187;height:207" coordorigin="1080,10843" coordsize="2187,207" path="m1080,11050l3266,11050,3266,10843,1080,10843,1080,11050xe" filled="true" fillcolor="#ffffff" stroked="false">
                <v:path arrowok="t"/>
                <v:fill type="solid"/>
              </v:shape>
            </v:group>
            <v:group style="position:absolute;left:1080;top:10843;width:2187;height:207" coordorigin="1080,10843" coordsize="2187,207">
              <v:shape style="position:absolute;left:1080;top:10843;width:2187;height:207" coordorigin="1080,10843" coordsize="2187,207" path="m1080,11050l3266,11050,3266,10843,1080,10843,1080,11050xe" filled="false" stroked="true" strokeweight=".24pt" strokecolor="#ffffff">
                <v:path arrowok="t"/>
              </v:shape>
            </v:group>
            <v:group style="position:absolute;left:3269;top:10843;width:4095;height:207" coordorigin="3269,10843" coordsize="4095,207">
              <v:shape style="position:absolute;left:3269;top:10843;width:4095;height:207" coordorigin="3269,10843" coordsize="4095,207" path="m3269,11050l7363,11050,7363,10843,3269,10843,3269,11050xe" filled="true" fillcolor="#ffffff" stroked="false">
                <v:path arrowok="t"/>
                <v:fill type="solid"/>
              </v:shape>
            </v:group>
            <v:group style="position:absolute;left:3269;top:10843;width:4095;height:207" coordorigin="3269,10843" coordsize="4095,207">
              <v:shape style="position:absolute;left:3269;top:10843;width:4095;height:207" coordorigin="3269,10843" coordsize="4095,207" path="m3269,11050l7363,11050,7363,10843,3269,10843,3269,11050xe" filled="false" stroked="true" strokeweight=".24pt" strokecolor="#ffffff">
                <v:path arrowok="t"/>
              </v:shape>
            </v:group>
            <v:group style="position:absolute;left:7366;top:10843;width:358;height:207" coordorigin="7366,10843" coordsize="358,207">
              <v:shape style="position:absolute;left:7366;top:10843;width:358;height:207" coordorigin="7366,10843" coordsize="358,207" path="m7366,11050l7723,11050,7723,10843,7366,10843,7366,11050xe" filled="true" fillcolor="#ffffff" stroked="false">
                <v:path arrowok="t"/>
                <v:fill type="solid"/>
              </v:shape>
            </v:group>
            <v:group style="position:absolute;left:7366;top:10843;width:358;height:207" coordorigin="7366,10843" coordsize="358,207">
              <v:shape style="position:absolute;left:7366;top:10843;width:358;height:207" coordorigin="7366,10843" coordsize="358,207" path="m7366,11050l7723,11050,7723,10843,7366,10843,7366,11050xe" filled="false" stroked="true" strokeweight=".24pt" strokecolor="#ffffff">
                <v:path arrowok="t"/>
              </v:shape>
            </v:group>
            <v:group style="position:absolute;left:7726;top:10843;width:1088;height:207" coordorigin="7726,10843" coordsize="1088,207">
              <v:shape style="position:absolute;left:7726;top:10843;width:1088;height:207" coordorigin="7726,10843" coordsize="1088,207" path="m7726,11050l8813,11050,8813,10843,7726,10843,7726,11050xe" filled="true" fillcolor="#ffffff" stroked="false">
                <v:path arrowok="t"/>
                <v:fill type="solid"/>
              </v:shape>
            </v:group>
            <v:group style="position:absolute;left:7726;top:10843;width:1088;height:207" coordorigin="7726,10843" coordsize="1088,207">
              <v:shape style="position:absolute;left:7726;top:10843;width:1088;height:207" coordorigin="7726,10843" coordsize="1088,207" path="m7726,11050l8813,11050,8813,10843,7726,10843,7726,11050xe" filled="false" stroked="true" strokeweight=".24pt" strokecolor="#ffffff">
                <v:path arrowok="t"/>
              </v:shape>
            </v:group>
            <v:group style="position:absolute;left:1080;top:11052;width:2187;height:207" coordorigin="1080,11052" coordsize="2187,207">
              <v:shape style="position:absolute;left:1080;top:11052;width:2187;height:207" coordorigin="1080,11052" coordsize="2187,207" path="m1080,11258l3266,11258,3266,11052,1080,11052,1080,11258xe" filled="false" stroked="true" strokeweight=".24pt" strokecolor="#c0c0c0">
                <v:path arrowok="t"/>
              </v:shape>
            </v:group>
            <v:group style="position:absolute;left:3269;top:11052;width:4095;height:207" coordorigin="3269,11052" coordsize="4095,207">
              <v:shape style="position:absolute;left:3269;top:11052;width:4095;height:207" coordorigin="3269,11052" coordsize="4095,207" path="m3269,11258l7363,11258,7363,11052,3269,11052,3269,11258xe" filled="false" stroked="true" strokeweight=".24pt" strokecolor="#c0c0c0">
                <v:path arrowok="t"/>
              </v:shape>
            </v:group>
            <v:group style="position:absolute;left:7366;top:11052;width:358;height:207" coordorigin="7366,11052" coordsize="358,207">
              <v:shape style="position:absolute;left:7366;top:11052;width:358;height:207" coordorigin="7366,11052" coordsize="358,207" path="m7366,11258l7723,11258,7723,11052,7366,11052,7366,11258xe" filled="false" stroked="true" strokeweight=".24pt" strokecolor="#c0c0c0">
                <v:path arrowok="t"/>
              </v:shape>
            </v:group>
            <v:group style="position:absolute;left:7726;top:11052;width:1088;height:207" coordorigin="7726,11052" coordsize="1088,207">
              <v:shape style="position:absolute;left:7726;top:11052;width:1088;height:207" coordorigin="7726,11052" coordsize="1088,207" path="m7726,11258l8813,11258,8813,11052,7726,11052,7726,11258xe" filled="false" stroked="true" strokeweight=".24pt" strokecolor="#c0c0c0">
                <v:path arrowok="t"/>
              </v:shape>
            </v:group>
            <v:group style="position:absolute;left:1080;top:11261;width:2187;height:207" coordorigin="1080,11261" coordsize="2187,207">
              <v:shape style="position:absolute;left:1080;top:11261;width:2187;height:207" coordorigin="1080,11261" coordsize="2187,207" path="m1080,11467l3266,11467,3266,11261,1080,11261,1080,11467xe" filled="true" fillcolor="#ffffff" stroked="false">
                <v:path arrowok="t"/>
                <v:fill type="solid"/>
              </v:shape>
            </v:group>
            <v:group style="position:absolute;left:1080;top:11261;width:2187;height:207" coordorigin="1080,11261" coordsize="2187,207">
              <v:shape style="position:absolute;left:1080;top:11261;width:2187;height:207" coordorigin="1080,11261" coordsize="2187,207" path="m1080,11467l3266,11467,3266,11261,1080,11261,1080,11467xe" filled="false" stroked="true" strokeweight=".24pt" strokecolor="#ffffff">
                <v:path arrowok="t"/>
              </v:shape>
            </v:group>
            <v:group style="position:absolute;left:3269;top:11261;width:4095;height:207" coordorigin="3269,11261" coordsize="4095,207">
              <v:shape style="position:absolute;left:3269;top:11261;width:4095;height:207" coordorigin="3269,11261" coordsize="4095,207" path="m3269,11467l7363,11467,7363,11261,3269,11261,3269,11467xe" filled="true" fillcolor="#ffffff" stroked="false">
                <v:path arrowok="t"/>
                <v:fill type="solid"/>
              </v:shape>
            </v:group>
            <v:group style="position:absolute;left:3269;top:11261;width:4095;height:207" coordorigin="3269,11261" coordsize="4095,207">
              <v:shape style="position:absolute;left:3269;top:11261;width:4095;height:207" coordorigin="3269,11261" coordsize="4095,207" path="m3269,11467l7363,11467,7363,11261,3269,11261,3269,11467xe" filled="false" stroked="true" strokeweight=".24pt" strokecolor="#ffffff">
                <v:path arrowok="t"/>
              </v:shape>
            </v:group>
            <v:group style="position:absolute;left:7366;top:11261;width:358;height:207" coordorigin="7366,11261" coordsize="358,207">
              <v:shape style="position:absolute;left:7366;top:11261;width:358;height:207" coordorigin="7366,11261" coordsize="358,207" path="m7366,11467l7723,11467,7723,11261,7366,11261,7366,11467xe" filled="true" fillcolor="#ffffff" stroked="false">
                <v:path arrowok="t"/>
                <v:fill type="solid"/>
              </v:shape>
            </v:group>
            <v:group style="position:absolute;left:7366;top:11261;width:358;height:207" coordorigin="7366,11261" coordsize="358,207">
              <v:shape style="position:absolute;left:7366;top:11261;width:358;height:207" coordorigin="7366,11261" coordsize="358,207" path="m7366,11467l7723,11467,7723,11261,7366,11261,7366,11467xe" filled="false" stroked="true" strokeweight=".24pt" strokecolor="#ffffff">
                <v:path arrowok="t"/>
              </v:shape>
            </v:group>
            <v:group style="position:absolute;left:7726;top:11261;width:1088;height:207" coordorigin="7726,11261" coordsize="1088,207">
              <v:shape style="position:absolute;left:7726;top:11261;width:1088;height:207" coordorigin="7726,11261" coordsize="1088,207" path="m7726,11467l8813,11467,8813,11261,7726,11261,7726,11467xe" filled="true" fillcolor="#ffffff" stroked="false">
                <v:path arrowok="t"/>
                <v:fill type="solid"/>
              </v:shape>
            </v:group>
            <v:group style="position:absolute;left:7726;top:11261;width:1088;height:207" coordorigin="7726,11261" coordsize="1088,207">
              <v:shape style="position:absolute;left:7726;top:11261;width:1088;height:207" coordorigin="7726,11261" coordsize="1088,207" path="m7726,11467l8813,11467,8813,11261,7726,11261,7726,11467xe" filled="false" stroked="true" strokeweight=".24pt" strokecolor="#ffffff">
                <v:path arrowok="t"/>
              </v:shape>
            </v:group>
            <v:group style="position:absolute;left:1080;top:11470;width:2187;height:207" coordorigin="1080,11470" coordsize="2187,207">
              <v:shape style="position:absolute;left:1080;top:11470;width:2187;height:207" coordorigin="1080,11470" coordsize="2187,207" path="m1080,11676l3266,11676,3266,11470,1080,11470,1080,11676xe" filled="false" stroked="true" strokeweight=".24pt" strokecolor="#c0c0c0">
                <v:path arrowok="t"/>
              </v:shape>
            </v:group>
            <v:group style="position:absolute;left:3269;top:11470;width:4095;height:207" coordorigin="3269,11470" coordsize="4095,207">
              <v:shape style="position:absolute;left:3269;top:11470;width:4095;height:207" coordorigin="3269,11470" coordsize="4095,207" path="m3269,11676l7363,11676,7363,11470,3269,11470,3269,11676xe" filled="false" stroked="true" strokeweight=".24pt" strokecolor="#c0c0c0">
                <v:path arrowok="t"/>
              </v:shape>
            </v:group>
            <v:group style="position:absolute;left:7366;top:11470;width:358;height:207" coordorigin="7366,11470" coordsize="358,207">
              <v:shape style="position:absolute;left:7366;top:11470;width:358;height:207" coordorigin="7366,11470" coordsize="358,207" path="m7366,11676l7723,11676,7723,11470,7366,11470,7366,11676xe" filled="false" stroked="true" strokeweight=".24pt" strokecolor="#c0c0c0">
                <v:path arrowok="t"/>
              </v:shape>
            </v:group>
            <v:group style="position:absolute;left:7726;top:11470;width:1088;height:207" coordorigin="7726,11470" coordsize="1088,207">
              <v:shape style="position:absolute;left:7726;top:11470;width:1088;height:207" coordorigin="7726,11470" coordsize="1088,207" path="m7726,11676l8813,11676,8813,11470,7726,11470,7726,11676xe" filled="false" stroked="true" strokeweight=".24pt" strokecolor="#c0c0c0">
                <v:path arrowok="t"/>
              </v:shape>
            </v:group>
            <v:group style="position:absolute;left:1080;top:11678;width:2187;height:207" coordorigin="1080,11678" coordsize="2187,207">
              <v:shape style="position:absolute;left:1080;top:11678;width:2187;height:207" coordorigin="1080,11678" coordsize="2187,207" path="m1080,11885l3266,11885,3266,11678,1080,11678,1080,11885xe" filled="true" fillcolor="#ffffff" stroked="false">
                <v:path arrowok="t"/>
                <v:fill type="solid"/>
              </v:shape>
            </v:group>
            <v:group style="position:absolute;left:1080;top:11678;width:2187;height:207" coordorigin="1080,11678" coordsize="2187,207">
              <v:shape style="position:absolute;left:1080;top:11678;width:2187;height:207" coordorigin="1080,11678" coordsize="2187,207" path="m1080,11885l3266,11885,3266,11678,1080,11678,1080,11885xe" filled="false" stroked="true" strokeweight=".24pt" strokecolor="#ffffff">
                <v:path arrowok="t"/>
              </v:shape>
            </v:group>
            <v:group style="position:absolute;left:3269;top:11678;width:4095;height:207" coordorigin="3269,11678" coordsize="4095,207">
              <v:shape style="position:absolute;left:3269;top:11678;width:4095;height:207" coordorigin="3269,11678" coordsize="4095,207" path="m3269,11885l7363,11885,7363,11678,3269,11678,3269,11885xe" filled="true" fillcolor="#ffffff" stroked="false">
                <v:path arrowok="t"/>
                <v:fill type="solid"/>
              </v:shape>
            </v:group>
            <v:group style="position:absolute;left:3269;top:11678;width:4095;height:207" coordorigin="3269,11678" coordsize="4095,207">
              <v:shape style="position:absolute;left:3269;top:11678;width:4095;height:207" coordorigin="3269,11678" coordsize="4095,207" path="m3269,11885l7363,11885,7363,11678,3269,11678,3269,11885xe" filled="false" stroked="true" strokeweight=".24pt" strokecolor="#ffffff">
                <v:path arrowok="t"/>
              </v:shape>
            </v:group>
            <v:group style="position:absolute;left:7366;top:11678;width:358;height:207" coordorigin="7366,11678" coordsize="358,207">
              <v:shape style="position:absolute;left:7366;top:11678;width:358;height:207" coordorigin="7366,11678" coordsize="358,207" path="m7366,11885l7723,11885,7723,11678,7366,11678,7366,11885xe" filled="true" fillcolor="#ffffff" stroked="false">
                <v:path arrowok="t"/>
                <v:fill type="solid"/>
              </v:shape>
            </v:group>
            <v:group style="position:absolute;left:7366;top:11678;width:358;height:207" coordorigin="7366,11678" coordsize="358,207">
              <v:shape style="position:absolute;left:7366;top:11678;width:358;height:207" coordorigin="7366,11678" coordsize="358,207" path="m7366,11885l7723,11885,7723,11678,7366,11678,7366,11885xe" filled="false" stroked="true" strokeweight=".24pt" strokecolor="#ffffff">
                <v:path arrowok="t"/>
              </v:shape>
            </v:group>
            <v:group style="position:absolute;left:7726;top:11678;width:1088;height:207" coordorigin="7726,11678" coordsize="1088,207">
              <v:shape style="position:absolute;left:7726;top:11678;width:1088;height:207" coordorigin="7726,11678" coordsize="1088,207" path="m7726,11885l8813,11885,8813,11678,7726,11678,7726,11885xe" filled="true" fillcolor="#ffffff" stroked="false">
                <v:path arrowok="t"/>
                <v:fill type="solid"/>
              </v:shape>
            </v:group>
            <v:group style="position:absolute;left:7726;top:11678;width:1088;height:207" coordorigin="7726,11678" coordsize="1088,207">
              <v:shape style="position:absolute;left:7726;top:11678;width:1088;height:207" coordorigin="7726,11678" coordsize="1088,207" path="m7726,11885l8813,11885,8813,11678,7726,11678,7726,11885xe" filled="false" stroked="true" strokeweight=".24pt" strokecolor="#ffffff">
                <v:path arrowok="t"/>
              </v:shape>
            </v:group>
            <v:group style="position:absolute;left:1080;top:11887;width:2187;height:207" coordorigin="1080,11887" coordsize="2187,207">
              <v:shape style="position:absolute;left:1080;top:11887;width:2187;height:207" coordorigin="1080,11887" coordsize="2187,207" path="m1080,12094l3266,12094,3266,11887,1080,11887,1080,12094xe" filled="false" stroked="true" strokeweight=".24pt" strokecolor="#c0c0c0">
                <v:path arrowok="t"/>
              </v:shape>
            </v:group>
            <v:group style="position:absolute;left:3269;top:11887;width:4095;height:207" coordorigin="3269,11887" coordsize="4095,207">
              <v:shape style="position:absolute;left:3269;top:11887;width:4095;height:207" coordorigin="3269,11887" coordsize="4095,207" path="m3269,12094l7363,12094,7363,11887,3269,11887,3269,12094xe" filled="false" stroked="true" strokeweight=".24pt" strokecolor="#c0c0c0">
                <v:path arrowok="t"/>
              </v:shape>
            </v:group>
            <v:group style="position:absolute;left:7366;top:11887;width:358;height:207" coordorigin="7366,11887" coordsize="358,207">
              <v:shape style="position:absolute;left:7366;top:11887;width:358;height:207" coordorigin="7366,11887" coordsize="358,207" path="m7366,12094l7723,12094,7723,11887,7366,11887,7366,12094xe" filled="false" stroked="true" strokeweight=".24pt" strokecolor="#c0c0c0">
                <v:path arrowok="t"/>
              </v:shape>
            </v:group>
            <v:group style="position:absolute;left:7726;top:11887;width:1088;height:207" coordorigin="7726,11887" coordsize="1088,207">
              <v:shape style="position:absolute;left:7726;top:11887;width:1088;height:207" coordorigin="7726,11887" coordsize="1088,207" path="m7726,12094l8813,12094,8813,11887,7726,11887,7726,12094xe" filled="false" stroked="true" strokeweight=".24pt" strokecolor="#c0c0c0">
                <v:path arrowok="t"/>
              </v:shape>
            </v:group>
            <v:group style="position:absolute;left:1080;top:12096;width:2187;height:207" coordorigin="1080,12096" coordsize="2187,207">
              <v:shape style="position:absolute;left:1080;top:12096;width:2187;height:207" coordorigin="1080,12096" coordsize="2187,207" path="m1080,12302l3266,12302,3266,12096,1080,12096,1080,12302xe" filled="true" fillcolor="#ffffff" stroked="false">
                <v:path arrowok="t"/>
                <v:fill type="solid"/>
              </v:shape>
            </v:group>
            <v:group style="position:absolute;left:1080;top:12096;width:2187;height:207" coordorigin="1080,12096" coordsize="2187,207">
              <v:shape style="position:absolute;left:1080;top:12096;width:2187;height:207" coordorigin="1080,12096" coordsize="2187,207" path="m1080,12302l3266,12302,3266,12096,1080,12096,1080,12302xe" filled="false" stroked="true" strokeweight=".24pt" strokecolor="#ffffff">
                <v:path arrowok="t"/>
              </v:shape>
            </v:group>
            <v:group style="position:absolute;left:3269;top:12096;width:4095;height:207" coordorigin="3269,12096" coordsize="4095,207">
              <v:shape style="position:absolute;left:3269;top:12096;width:4095;height:207" coordorigin="3269,12096" coordsize="4095,207" path="m3269,12302l7363,12302,7363,12096,3269,12096,3269,12302xe" filled="true" fillcolor="#ffffff" stroked="false">
                <v:path arrowok="t"/>
                <v:fill type="solid"/>
              </v:shape>
            </v:group>
            <v:group style="position:absolute;left:3269;top:12096;width:4095;height:207" coordorigin="3269,12096" coordsize="4095,207">
              <v:shape style="position:absolute;left:3269;top:12096;width:4095;height:207" coordorigin="3269,12096" coordsize="4095,207" path="m3269,12302l7363,12302,7363,12096,3269,12096,3269,12302xe" filled="false" stroked="true" strokeweight=".24pt" strokecolor="#ffffff">
                <v:path arrowok="t"/>
              </v:shape>
            </v:group>
            <v:group style="position:absolute;left:7366;top:12096;width:358;height:207" coordorigin="7366,12096" coordsize="358,207">
              <v:shape style="position:absolute;left:7366;top:12096;width:358;height:207" coordorigin="7366,12096" coordsize="358,207" path="m7366,12302l7723,12302,7723,12096,7366,12096,7366,12302xe" filled="true" fillcolor="#ffffff" stroked="false">
                <v:path arrowok="t"/>
                <v:fill type="solid"/>
              </v:shape>
            </v:group>
            <v:group style="position:absolute;left:7366;top:12096;width:358;height:207" coordorigin="7366,12096" coordsize="358,207">
              <v:shape style="position:absolute;left:7366;top:12096;width:358;height:207" coordorigin="7366,12096" coordsize="358,207" path="m7366,12302l7723,12302,7723,12096,7366,12096,7366,12302xe" filled="false" stroked="true" strokeweight=".24pt" strokecolor="#ffffff">
                <v:path arrowok="t"/>
              </v:shape>
            </v:group>
            <v:group style="position:absolute;left:7726;top:12096;width:1088;height:207" coordorigin="7726,12096" coordsize="1088,207">
              <v:shape style="position:absolute;left:7726;top:12096;width:1088;height:207" coordorigin="7726,12096" coordsize="1088,207" path="m7726,12302l8813,12302,8813,12096,7726,12096,7726,12302xe" filled="true" fillcolor="#ffffff" stroked="false">
                <v:path arrowok="t"/>
                <v:fill type="solid"/>
              </v:shape>
            </v:group>
            <v:group style="position:absolute;left:7726;top:12096;width:1088;height:207" coordorigin="7726,12096" coordsize="1088,207">
              <v:shape style="position:absolute;left:7726;top:12096;width:1088;height:207" coordorigin="7726,12096" coordsize="1088,207" path="m7726,12302l8813,12302,8813,12096,7726,12096,7726,12302xe" filled="false" stroked="true" strokeweight=".24pt" strokecolor="#ffffff">
                <v:path arrowok="t"/>
              </v:shape>
            </v:group>
            <v:group style="position:absolute;left:1080;top:12305;width:2187;height:209" coordorigin="1080,12305" coordsize="2187,209">
              <v:shape style="position:absolute;left:1080;top:12305;width:2187;height:209" coordorigin="1080,12305" coordsize="2187,209" path="m1080,12514l3266,12514,3266,12305,1080,12305,1080,12514xe" filled="false" stroked="true" strokeweight=".24pt" strokecolor="#c0c0c0">
                <v:path arrowok="t"/>
              </v:shape>
            </v:group>
            <v:group style="position:absolute;left:3269;top:12305;width:4095;height:209" coordorigin="3269,12305" coordsize="4095,209">
              <v:shape style="position:absolute;left:3269;top:12305;width:4095;height:209" coordorigin="3269,12305" coordsize="4095,209" path="m3269,12514l7363,12514,7363,12305,3269,12305,3269,12514xe" filled="false" stroked="true" strokeweight=".24pt" strokecolor="#c0c0c0">
                <v:path arrowok="t"/>
              </v:shape>
            </v:group>
            <v:group style="position:absolute;left:7366;top:12305;width:358;height:209" coordorigin="7366,12305" coordsize="358,209">
              <v:shape style="position:absolute;left:7366;top:12305;width:358;height:209" coordorigin="7366,12305" coordsize="358,209" path="m7366,12514l7723,12514,7723,12305,7366,12305,7366,12514xe" filled="false" stroked="true" strokeweight=".24pt" strokecolor="#c0c0c0">
                <v:path arrowok="t"/>
              </v:shape>
            </v:group>
            <v:group style="position:absolute;left:7726;top:12305;width:1088;height:209" coordorigin="7726,12305" coordsize="1088,209">
              <v:shape style="position:absolute;left:7726;top:12305;width:1088;height:209" coordorigin="7726,12305" coordsize="1088,209" path="m7726,12514l8813,12514,8813,12305,7726,12305,7726,12514xe" filled="false" stroked="true" strokeweight=".24pt" strokecolor="#c0c0c0">
                <v:path arrowok="t"/>
              </v:shape>
            </v:group>
            <v:group style="position:absolute;left:1080;top:12516;width:2187;height:207" coordorigin="1080,12516" coordsize="2187,207">
              <v:shape style="position:absolute;left:1080;top:12516;width:2187;height:207" coordorigin="1080,12516" coordsize="2187,207" path="m1080,12722l3266,12722,3266,12516,1080,12516,1080,12722xe" filled="true" fillcolor="#ffffff" stroked="false">
                <v:path arrowok="t"/>
                <v:fill type="solid"/>
              </v:shape>
            </v:group>
            <v:group style="position:absolute;left:1080;top:12516;width:2187;height:207" coordorigin="1080,12516" coordsize="2187,207">
              <v:shape style="position:absolute;left:1080;top:12516;width:2187;height:207" coordorigin="1080,12516" coordsize="2187,207" path="m1080,12722l3266,12722,3266,12516,1080,12516,1080,12722xe" filled="false" stroked="true" strokeweight=".24pt" strokecolor="#ffffff">
                <v:path arrowok="t"/>
              </v:shape>
            </v:group>
            <v:group style="position:absolute;left:3269;top:12516;width:4095;height:207" coordorigin="3269,12516" coordsize="4095,207">
              <v:shape style="position:absolute;left:3269;top:12516;width:4095;height:207" coordorigin="3269,12516" coordsize="4095,207" path="m3269,12722l7363,12722,7363,12516,3269,12516,3269,12722xe" filled="true" fillcolor="#ffffff" stroked="false">
                <v:path arrowok="t"/>
                <v:fill type="solid"/>
              </v:shape>
            </v:group>
            <v:group style="position:absolute;left:3269;top:12516;width:4095;height:207" coordorigin="3269,12516" coordsize="4095,207">
              <v:shape style="position:absolute;left:3269;top:12516;width:4095;height:207" coordorigin="3269,12516" coordsize="4095,207" path="m3269,12722l7363,12722,7363,12516,3269,12516,3269,12722xe" filled="false" stroked="true" strokeweight=".24pt" strokecolor="#ffffff">
                <v:path arrowok="t"/>
              </v:shape>
            </v:group>
            <v:group style="position:absolute;left:7366;top:12516;width:358;height:207" coordorigin="7366,12516" coordsize="358,207">
              <v:shape style="position:absolute;left:7366;top:12516;width:358;height:207" coordorigin="7366,12516" coordsize="358,207" path="m7366,12722l7723,12722,7723,12516,7366,12516,7366,12722xe" filled="true" fillcolor="#ffffff" stroked="false">
                <v:path arrowok="t"/>
                <v:fill type="solid"/>
              </v:shape>
            </v:group>
            <v:group style="position:absolute;left:7366;top:12516;width:358;height:207" coordorigin="7366,12516" coordsize="358,207">
              <v:shape style="position:absolute;left:7366;top:12516;width:358;height:207" coordorigin="7366,12516" coordsize="358,207" path="m7366,12722l7723,12722,7723,12516,7366,12516,7366,12722xe" filled="false" stroked="true" strokeweight=".24pt" strokecolor="#ffffff">
                <v:path arrowok="t"/>
              </v:shape>
            </v:group>
            <v:group style="position:absolute;left:7726;top:12516;width:1088;height:207" coordorigin="7726,12516" coordsize="1088,207">
              <v:shape style="position:absolute;left:7726;top:12516;width:1088;height:207" coordorigin="7726,12516" coordsize="1088,207" path="m7726,12722l8813,12722,8813,12516,7726,12516,7726,12722xe" filled="true" fillcolor="#ffffff" stroked="false">
                <v:path arrowok="t"/>
                <v:fill type="solid"/>
              </v:shape>
            </v:group>
            <v:group style="position:absolute;left:7726;top:12516;width:1088;height:207" coordorigin="7726,12516" coordsize="1088,207">
              <v:shape style="position:absolute;left:7726;top:12516;width:1088;height:207" coordorigin="7726,12516" coordsize="1088,207" path="m7726,12722l8813,12722,8813,12516,7726,12516,7726,12722xe" filled="false" stroked="true" strokeweight=".24pt" strokecolor="#ffffff">
                <v:path arrowok="t"/>
              </v:shape>
            </v:group>
            <v:group style="position:absolute;left:1080;top:12725;width:2187;height:207" coordorigin="1080,12725" coordsize="2187,207">
              <v:shape style="position:absolute;left:1080;top:12725;width:2187;height:207" coordorigin="1080,12725" coordsize="2187,207" path="m1080,12931l3266,12931,3266,12725,1080,12725,1080,12931xe" filled="false" stroked="true" strokeweight=".24pt" strokecolor="#c0c0c0">
                <v:path arrowok="t"/>
              </v:shape>
            </v:group>
            <v:group style="position:absolute;left:3269;top:12725;width:4095;height:207" coordorigin="3269,12725" coordsize="4095,207">
              <v:shape style="position:absolute;left:3269;top:12725;width:4095;height:207" coordorigin="3269,12725" coordsize="4095,207" path="m3269,12931l7363,12931,7363,12725,3269,12725,3269,12931xe" filled="false" stroked="true" strokeweight=".24pt" strokecolor="#c0c0c0">
                <v:path arrowok="t"/>
              </v:shape>
            </v:group>
            <v:group style="position:absolute;left:7366;top:12725;width:358;height:207" coordorigin="7366,12725" coordsize="358,207">
              <v:shape style="position:absolute;left:7366;top:12725;width:358;height:207" coordorigin="7366,12725" coordsize="358,207" path="m7366,12931l7723,12931,7723,12725,7366,12725,7366,12931xe" filled="false" stroked="true" strokeweight=".24pt" strokecolor="#c0c0c0">
                <v:path arrowok="t"/>
              </v:shape>
            </v:group>
            <v:group style="position:absolute;left:7726;top:12725;width:1088;height:207" coordorigin="7726,12725" coordsize="1088,207">
              <v:shape style="position:absolute;left:7726;top:12725;width:1088;height:207" coordorigin="7726,12725" coordsize="1088,207" path="m7726,12931l8813,12931,8813,12725,7726,12725,7726,12931xe" filled="false" stroked="true" strokeweight=".24pt" strokecolor="#c0c0c0">
                <v:path arrowok="t"/>
              </v:shape>
            </v:group>
            <v:group style="position:absolute;left:1080;top:12934;width:2187;height:207" coordorigin="1080,12934" coordsize="2187,207">
              <v:shape style="position:absolute;left:1080;top:12934;width:2187;height:207" coordorigin="1080,12934" coordsize="2187,207" path="m1080,13140l3266,13140,3266,12934,1080,12934,1080,13140xe" filled="true" fillcolor="#ffffff" stroked="false">
                <v:path arrowok="t"/>
                <v:fill type="solid"/>
              </v:shape>
            </v:group>
            <v:group style="position:absolute;left:1080;top:12934;width:2187;height:207" coordorigin="1080,12934" coordsize="2187,207">
              <v:shape style="position:absolute;left:1080;top:12934;width:2187;height:207" coordorigin="1080,12934" coordsize="2187,207" path="m1080,13140l3266,13140,3266,12934,1080,12934,1080,13140xe" filled="false" stroked="true" strokeweight=".24pt" strokecolor="#ffffff">
                <v:path arrowok="t"/>
              </v:shape>
            </v:group>
            <v:group style="position:absolute;left:3269;top:12934;width:4095;height:207" coordorigin="3269,12934" coordsize="4095,207">
              <v:shape style="position:absolute;left:3269;top:12934;width:4095;height:207" coordorigin="3269,12934" coordsize="4095,207" path="m3269,13140l7363,13140,7363,12934,3269,12934,3269,13140xe" filled="true" fillcolor="#ffffff" stroked="false">
                <v:path arrowok="t"/>
                <v:fill type="solid"/>
              </v:shape>
            </v:group>
            <v:group style="position:absolute;left:3269;top:12934;width:4095;height:207" coordorigin="3269,12934" coordsize="4095,207">
              <v:shape style="position:absolute;left:3269;top:12934;width:4095;height:207" coordorigin="3269,12934" coordsize="4095,207" path="m3269,13140l7363,13140,7363,12934,3269,12934,3269,13140xe" filled="false" stroked="true" strokeweight=".24pt" strokecolor="#ffffff">
                <v:path arrowok="t"/>
              </v:shape>
            </v:group>
            <v:group style="position:absolute;left:7366;top:12934;width:358;height:207" coordorigin="7366,12934" coordsize="358,207">
              <v:shape style="position:absolute;left:7366;top:12934;width:358;height:207" coordorigin="7366,12934" coordsize="358,207" path="m7366,13140l7723,13140,7723,12934,7366,12934,7366,13140xe" filled="true" fillcolor="#ffffff" stroked="false">
                <v:path arrowok="t"/>
                <v:fill type="solid"/>
              </v:shape>
            </v:group>
            <v:group style="position:absolute;left:7366;top:12934;width:358;height:207" coordorigin="7366,12934" coordsize="358,207">
              <v:shape style="position:absolute;left:7366;top:12934;width:358;height:207" coordorigin="7366,12934" coordsize="358,207" path="m7366,13140l7723,13140,7723,12934,7366,12934,7366,13140xe" filled="false" stroked="true" strokeweight=".24pt" strokecolor="#ffffff">
                <v:path arrowok="t"/>
              </v:shape>
            </v:group>
            <v:group style="position:absolute;left:7726;top:12934;width:1088;height:207" coordorigin="7726,12934" coordsize="1088,207">
              <v:shape style="position:absolute;left:7726;top:12934;width:1088;height:207" coordorigin="7726,12934" coordsize="1088,207" path="m7726,13140l8813,13140,8813,12934,7726,12934,7726,13140xe" filled="true" fillcolor="#ffffff" stroked="false">
                <v:path arrowok="t"/>
                <v:fill type="solid"/>
              </v:shape>
            </v:group>
            <v:group style="position:absolute;left:7726;top:12934;width:1088;height:207" coordorigin="7726,12934" coordsize="1088,207">
              <v:shape style="position:absolute;left:7726;top:12934;width:1088;height:207" coordorigin="7726,12934" coordsize="1088,207" path="m7726,13140l8813,13140,8813,12934,7726,12934,7726,13140xe" filled="false" stroked="true" strokeweight=".24pt" strokecolor="#ffffff">
                <v:path arrowok="t"/>
              </v:shape>
            </v:group>
            <v:group style="position:absolute;left:1080;top:13142;width:2187;height:207" coordorigin="1080,13142" coordsize="2187,207">
              <v:shape style="position:absolute;left:1080;top:13142;width:2187;height:207" coordorigin="1080,13142" coordsize="2187,207" path="m1080,13349l3266,13349,3266,13142,1080,13142,1080,13349xe" filled="false" stroked="true" strokeweight=".24pt" strokecolor="#c0c0c0">
                <v:path arrowok="t"/>
              </v:shape>
            </v:group>
            <v:group style="position:absolute;left:3269;top:13142;width:4095;height:207" coordorigin="3269,13142" coordsize="4095,207">
              <v:shape style="position:absolute;left:3269;top:13142;width:4095;height:207" coordorigin="3269,13142" coordsize="4095,207" path="m3269,13349l7363,13349,7363,13142,3269,13142,3269,13349xe" filled="false" stroked="true" strokeweight=".24pt" strokecolor="#c0c0c0">
                <v:path arrowok="t"/>
              </v:shape>
            </v:group>
            <v:group style="position:absolute;left:7366;top:13142;width:358;height:207" coordorigin="7366,13142" coordsize="358,207">
              <v:shape style="position:absolute;left:7366;top:13142;width:358;height:207" coordorigin="7366,13142" coordsize="358,207" path="m7366,13349l7723,13349,7723,13142,7366,13142,7366,13349xe" filled="false" stroked="true" strokeweight=".24pt" strokecolor="#c0c0c0">
                <v:path arrowok="t"/>
              </v:shape>
            </v:group>
            <v:group style="position:absolute;left:7726;top:13142;width:1088;height:207" coordorigin="7726,13142" coordsize="1088,207">
              <v:shape style="position:absolute;left:7726;top:13142;width:1088;height:207" coordorigin="7726,13142" coordsize="1088,207" path="m7726,13349l8813,13349,8813,13142,7726,13142,7726,13349xe" filled="false" stroked="true" strokeweight=".24pt" strokecolor="#c0c0c0">
                <v:path arrowok="t"/>
              </v:shape>
            </v:group>
            <v:group style="position:absolute;left:1080;top:13351;width:2187;height:207" coordorigin="1080,13351" coordsize="2187,207">
              <v:shape style="position:absolute;left:1080;top:13351;width:2187;height:207" coordorigin="1080,13351" coordsize="2187,207" path="m1080,13558l3266,13558,3266,13351,1080,13351,1080,13558xe" filled="true" fillcolor="#ffffff" stroked="false">
                <v:path arrowok="t"/>
                <v:fill type="solid"/>
              </v:shape>
            </v:group>
            <v:group style="position:absolute;left:1080;top:13351;width:2187;height:207" coordorigin="1080,13351" coordsize="2187,207">
              <v:shape style="position:absolute;left:1080;top:13351;width:2187;height:207" coordorigin="1080,13351" coordsize="2187,207" path="m1080,13558l3266,13558,3266,13351,1080,13351,1080,13558xe" filled="false" stroked="true" strokeweight=".24pt" strokecolor="#ffffff">
                <v:path arrowok="t"/>
              </v:shape>
            </v:group>
            <v:group style="position:absolute;left:3269;top:13351;width:4095;height:207" coordorigin="3269,13351" coordsize="4095,207">
              <v:shape style="position:absolute;left:3269;top:13351;width:4095;height:207" coordorigin="3269,13351" coordsize="4095,207" path="m3269,13558l7363,13558,7363,13351,3269,13351,3269,13558xe" filled="true" fillcolor="#ffffff" stroked="false">
                <v:path arrowok="t"/>
                <v:fill type="solid"/>
              </v:shape>
            </v:group>
            <v:group style="position:absolute;left:3269;top:13351;width:4095;height:207" coordorigin="3269,13351" coordsize="4095,207">
              <v:shape style="position:absolute;left:3269;top:13351;width:4095;height:207" coordorigin="3269,13351" coordsize="4095,207" path="m3269,13558l7363,13558,7363,13351,3269,13351,3269,13558xe" filled="false" stroked="true" strokeweight=".24pt" strokecolor="#ffffff">
                <v:path arrowok="t"/>
              </v:shape>
            </v:group>
            <v:group style="position:absolute;left:7366;top:13351;width:358;height:207" coordorigin="7366,13351" coordsize="358,207">
              <v:shape style="position:absolute;left:7366;top:13351;width:358;height:207" coordorigin="7366,13351" coordsize="358,207" path="m7366,13558l7723,13558,7723,13351,7366,13351,7366,13558xe" filled="true" fillcolor="#ffffff" stroked="false">
                <v:path arrowok="t"/>
                <v:fill type="solid"/>
              </v:shape>
            </v:group>
            <v:group style="position:absolute;left:7366;top:13351;width:358;height:207" coordorigin="7366,13351" coordsize="358,207">
              <v:shape style="position:absolute;left:7366;top:13351;width:358;height:207" coordorigin="7366,13351" coordsize="358,207" path="m7366,13558l7723,13558,7723,13351,7366,13351,7366,13558xe" filled="false" stroked="true" strokeweight=".24pt" strokecolor="#ffffff">
                <v:path arrowok="t"/>
              </v:shape>
            </v:group>
            <v:group style="position:absolute;left:7726;top:13351;width:1088;height:207" coordorigin="7726,13351" coordsize="1088,207">
              <v:shape style="position:absolute;left:7726;top:13351;width:1088;height:207" coordorigin="7726,13351" coordsize="1088,207" path="m7726,13558l8813,13558,8813,13351,7726,13351,7726,13558xe" filled="true" fillcolor="#ffffff" stroked="false">
                <v:path arrowok="t"/>
                <v:fill type="solid"/>
              </v:shape>
            </v:group>
            <v:group style="position:absolute;left:7726;top:13351;width:1088;height:207" coordorigin="7726,13351" coordsize="1088,207">
              <v:shape style="position:absolute;left:7726;top:13351;width:1088;height:207" coordorigin="7726,13351" coordsize="1088,207" path="m7726,13558l8813,13558,8813,13351,7726,13351,7726,13558xe" filled="false" stroked="true" strokeweight=".24pt" strokecolor="#ffffff">
                <v:path arrowok="t"/>
              </v:shape>
            </v:group>
            <v:group style="position:absolute;left:1080;top:13560;width:2187;height:207" coordorigin="1080,13560" coordsize="2187,207">
              <v:shape style="position:absolute;left:1080;top:13560;width:2187;height:207" coordorigin="1080,13560" coordsize="2187,207" path="m1080,13766l3266,13766,3266,13560,1080,13560,1080,13766xe" filled="false" stroked="true" strokeweight=".24pt" strokecolor="#c0c0c0">
                <v:path arrowok="t"/>
              </v:shape>
            </v:group>
            <v:group style="position:absolute;left:3269;top:13560;width:4095;height:207" coordorigin="3269,13560" coordsize="4095,207">
              <v:shape style="position:absolute;left:3269;top:13560;width:4095;height:207" coordorigin="3269,13560" coordsize="4095,207" path="m3269,13766l7363,13766,7363,13560,3269,13560,3269,13766xe" filled="false" stroked="true" strokeweight=".24pt" strokecolor="#c0c0c0">
                <v:path arrowok="t"/>
              </v:shape>
            </v:group>
            <v:group style="position:absolute;left:7366;top:13560;width:358;height:207" coordorigin="7366,13560" coordsize="358,207">
              <v:shape style="position:absolute;left:7366;top:13560;width:358;height:207" coordorigin="7366,13560" coordsize="358,207" path="m7366,13766l7723,13766,7723,13560,7366,13560,7366,13766xe" filled="false" stroked="true" strokeweight=".24pt" strokecolor="#c0c0c0">
                <v:path arrowok="t"/>
              </v:shape>
            </v:group>
            <v:group style="position:absolute;left:7726;top:13560;width:1088;height:207" coordorigin="7726,13560" coordsize="1088,207">
              <v:shape style="position:absolute;left:7726;top:13560;width:1088;height:207" coordorigin="7726,13560" coordsize="1088,207" path="m7726,13766l8813,13766,8813,13560,7726,13560,7726,13766xe" filled="false" stroked="true" strokeweight=".24pt" strokecolor="#c0c0c0">
                <v:path arrowok="t"/>
              </v:shape>
            </v:group>
            <v:group style="position:absolute;left:1080;top:13769;width:2187;height:238" coordorigin="1080,13769" coordsize="2187,238">
              <v:shape style="position:absolute;left:1080;top:13769;width:2187;height:238" coordorigin="1080,13769" coordsize="2187,238" path="m1080,14006l3266,14006,3266,13769,1080,13769,1080,14006xe" filled="true" fillcolor="#ffffff" stroked="false">
                <v:path arrowok="t"/>
                <v:fill type="solid"/>
              </v:shape>
            </v:group>
            <v:group style="position:absolute;left:1080;top:13769;width:2187;height:238" coordorigin="1080,13769" coordsize="2187,238">
              <v:shape style="position:absolute;left:1080;top:13769;width:2187;height:238" coordorigin="1080,13769" coordsize="2187,238" path="m1080,14006l3266,14006,3266,13769,1080,13769,1080,14006xe" filled="false" stroked="true" strokeweight=".24pt" strokecolor="#ffffff">
                <v:path arrowok="t"/>
              </v:shape>
            </v:group>
            <v:group style="position:absolute;left:3269;top:13769;width:4095;height:238" coordorigin="3269,13769" coordsize="4095,238">
              <v:shape style="position:absolute;left:3269;top:13769;width:4095;height:238" coordorigin="3269,13769" coordsize="4095,238" path="m3269,14006l7363,14006,7363,13769,3269,13769,3269,14006xe" filled="true" fillcolor="#ffffff" stroked="false">
                <v:path arrowok="t"/>
                <v:fill type="solid"/>
              </v:shape>
            </v:group>
            <v:group style="position:absolute;left:3269;top:13769;width:4095;height:238" coordorigin="3269,13769" coordsize="4095,238">
              <v:shape style="position:absolute;left:3269;top:13769;width:4095;height:238" coordorigin="3269,13769" coordsize="4095,238" path="m3269,14006l7363,14006,7363,13769,3269,13769,3269,14006xe" filled="false" stroked="true" strokeweight=".24pt" strokecolor="#ffffff">
                <v:path arrowok="t"/>
              </v:shape>
            </v:group>
            <v:group style="position:absolute;left:7366;top:13769;width:358;height:238" coordorigin="7366,13769" coordsize="358,238">
              <v:shape style="position:absolute;left:7366;top:13769;width:358;height:238" coordorigin="7366,13769" coordsize="358,238" path="m7366,14006l7723,14006,7723,13769,7366,13769,7366,14006xe" filled="true" fillcolor="#ffffff" stroked="false">
                <v:path arrowok="t"/>
                <v:fill type="solid"/>
              </v:shape>
            </v:group>
            <v:group style="position:absolute;left:7366;top:13769;width:358;height:238" coordorigin="7366,13769" coordsize="358,238">
              <v:shape style="position:absolute;left:7366;top:13769;width:358;height:238" coordorigin="7366,13769" coordsize="358,238" path="m7366,14006l7723,14006,7723,13769,7366,13769,7366,14006xe" filled="false" stroked="true" strokeweight=".24pt" strokecolor="#ffffff">
                <v:path arrowok="t"/>
              </v:shape>
            </v:group>
            <v:group style="position:absolute;left:7726;top:13769;width:1088;height:238" coordorigin="7726,13769" coordsize="1088,238">
              <v:shape style="position:absolute;left:7726;top:13769;width:1088;height:238" coordorigin="7726,13769" coordsize="1088,238" path="m7726,14006l8813,14006,8813,13769,7726,13769,7726,14006xe" filled="true" fillcolor="#ffffff" stroked="false">
                <v:path arrowok="t"/>
                <v:fill type="solid"/>
              </v:shape>
            </v:group>
            <v:group style="position:absolute;left:7726;top:13769;width:1088;height:238" coordorigin="7726,13769" coordsize="1088,238">
              <v:shape style="position:absolute;left:7726;top:13769;width:1088;height:238" coordorigin="7726,13769" coordsize="1088,238" path="m7726,14006l8813,14006,8813,13769,7726,13769,7726,14006xe" filled="false" stroked="true" strokeweight=".24pt" strokecolor="#ffffff">
                <v:path arrowok="t"/>
              </v:shape>
            </v:group>
            <v:group style="position:absolute;left:1757;top:12418;width:2;height:2" coordorigin="1757,12418" coordsize="2,2">
              <v:shape style="position:absolute;left:1757;top:12418;width:2;height:2" coordorigin="1757,12418" coordsize="0,0" path="m1757,12418l1757,12418e" filled="false" stroked="true" strokeweight=".24pt" strokecolor="#000000">
                <v:path arrowok="t"/>
              </v:shape>
            </v:group>
            <v:group style="position:absolute;left:850;top:850;width:9922;height:14175" coordorigin="850,850" coordsize="9922,14175">
              <v:shape style="position:absolute;left:850;top:850;width:9922;height:14175" coordorigin="850,850" coordsize="9922,14175" path="m10771,15024l850,15024,850,850,10771,850,10771,15024e" filled="false" stroked="true" strokeweight=".24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4.519482pt;margin-top:41.595264pt;width:9pt;height:119.95pt;mso-position-horizontal-relative:page;mso-position-vertical-relative:paragraph;z-index:2512" type="#_x0000_t202" filled="false" stroked="false">
            <v:textbox inset="0,0,0,0">
              <w:txbxContent>
                <w:p>
                  <w:pPr>
                    <w:pStyle w:val="BodyText"/>
                    <w:spacing w:line="2399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spacing w:val="1"/>
                      <w:w w:val="5"/>
                    </w:rPr>
                    <w:t>D</w:t>
                  </w:r>
                  <w:r>
                    <w:rPr>
                      <w:rFonts w:ascii="宋体"/>
                      <w:w w:val="5"/>
                    </w:rPr>
                    <w:t>a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5"/>
          <w:w w:val="5"/>
          <w:position w:val="-40"/>
        </w:rPr>
        <w:t>P</w:t>
      </w:r>
      <w:r>
        <w:rPr>
          <w:spacing w:val="-5"/>
          <w:w w:val="5"/>
          <w:position w:val="-20"/>
        </w:rPr>
        <w:t>F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  <w:position w:val="-41"/>
        </w:rPr>
        <w:t>P</w:t>
      </w:r>
      <w:r>
        <w:rPr>
          <w:spacing w:val="-5"/>
          <w:w w:val="5"/>
          <w:position w:val="-62"/>
        </w:rPr>
        <w:t>T</w:t>
      </w:r>
      <w:r>
        <w:rPr>
          <w:spacing w:val="-5"/>
          <w:w w:val="5"/>
        </w:rPr>
        <w:t>E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-82"/>
        </w:rPr>
        <w:t>P</w:t>
      </w:r>
      <w:r>
        <w:rPr>
          <w:spacing w:val="-5"/>
          <w:w w:val="5"/>
          <w:position w:val="-19"/>
        </w:rPr>
        <w:t>F</w:t>
      </w:r>
      <w:r>
        <w:rPr>
          <w:spacing w:val="-5"/>
          <w:w w:val="5"/>
          <w:position w:val="-83"/>
        </w:rPr>
        <w:t>P</w:t>
      </w:r>
      <w:r>
        <w:rPr>
          <w:spacing w:val="-5"/>
          <w:w w:val="5"/>
          <w:position w:val="-61"/>
        </w:rPr>
        <w:t>T</w:t>
      </w:r>
      <w:r>
        <w:rPr>
          <w:spacing w:val="-5"/>
          <w:w w:val="5"/>
          <w:position w:val="-103"/>
        </w:rPr>
        <w:t>P</w:t>
      </w:r>
      <w:r>
        <w:rPr>
          <w:spacing w:val="-5"/>
          <w:w w:val="5"/>
          <w:position w:val="-187"/>
        </w:rPr>
        <w:t>T</w:t>
      </w:r>
      <w:r>
        <w:rPr>
          <w:spacing w:val="-5"/>
          <w:w w:val="5"/>
          <w:position w:val="-186"/>
        </w:rPr>
        <w:t>T</w:t>
      </w:r>
      <w:r>
        <w:rPr>
          <w:spacing w:val="-5"/>
          <w:w w:val="5"/>
          <w:position w:val="-207"/>
        </w:rPr>
        <w:t>T</w:t>
      </w:r>
      <w:r>
        <w:rPr>
          <w:spacing w:val="-5"/>
          <w:w w:val="5"/>
          <w:position w:val="-145"/>
        </w:rPr>
        <w:t>T</w:t>
      </w:r>
      <w:r>
        <w:rPr>
          <w:spacing w:val="-5"/>
          <w:w w:val="5"/>
          <w:position w:val="-124"/>
        </w:rPr>
        <w:t>P</w:t>
      </w:r>
      <w:r>
        <w:rPr>
          <w:spacing w:val="-5"/>
          <w:w w:val="5"/>
          <w:position w:val="-145"/>
        </w:rPr>
        <w:t>T</w:t>
      </w:r>
      <w:r>
        <w:rPr>
          <w:spacing w:val="-5"/>
          <w:w w:val="5"/>
          <w:position w:val="-166"/>
        </w:rPr>
        <w:t>T</w:t>
      </w:r>
      <w:r>
        <w:rPr>
          <w:spacing w:val="-5"/>
          <w:w w:val="5"/>
          <w:position w:val="-124"/>
        </w:rPr>
        <w:t>P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  <w:position w:val="-41"/>
        </w:rPr>
        <w:t>P</w:t>
      </w:r>
      <w:r>
        <w:rPr>
          <w:spacing w:val="-5"/>
          <w:w w:val="5"/>
        </w:rPr>
        <w:t>E</w:t>
      </w:r>
      <w:r>
        <w:rPr>
          <w:spacing w:val="-5"/>
          <w:w w:val="5"/>
          <w:position w:val="-82"/>
        </w:rPr>
        <w:t>P</w:t>
      </w:r>
      <w:r>
        <w:rPr>
          <w:spacing w:val="-5"/>
          <w:w w:val="5"/>
          <w:position w:val="-20"/>
        </w:rPr>
        <w:t>F</w:t>
      </w:r>
      <w:r>
        <w:rPr>
          <w:spacing w:val="-5"/>
          <w:w w:val="5"/>
          <w:position w:val="-166"/>
        </w:rPr>
        <w:t>T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  <w:position w:val="-103"/>
        </w:rPr>
        <w:t>P</w:t>
      </w:r>
      <w:r>
        <w:rPr>
          <w:spacing w:val="-5"/>
          <w:w w:val="5"/>
          <w:position w:val="-19"/>
        </w:rPr>
        <w:t>F</w:t>
      </w:r>
      <w:r>
        <w:rPr>
          <w:spacing w:val="-5"/>
          <w:w w:val="5"/>
          <w:position w:val="-40"/>
        </w:rPr>
        <w:t>P</w:t>
      </w:r>
      <w:r>
        <w:rPr>
          <w:spacing w:val="-5"/>
          <w:w w:val="5"/>
          <w:position w:val="-62"/>
        </w:rPr>
        <w:t>T</w:t>
      </w:r>
      <w:r>
        <w:rPr>
          <w:spacing w:val="-5"/>
          <w:w w:val="5"/>
          <w:position w:val="-124"/>
        </w:rPr>
        <w:t>P</w:t>
      </w:r>
      <w:r>
        <w:rPr>
          <w:spacing w:val="-5"/>
          <w:w w:val="5"/>
          <w:position w:val="-166"/>
        </w:rPr>
        <w:t>T</w:t>
      </w:r>
      <w:r>
        <w:rPr>
          <w:spacing w:val="-5"/>
          <w:w w:val="5"/>
          <w:position w:val="-124"/>
        </w:rPr>
        <w:t>P</w:t>
      </w:r>
      <w:r>
        <w:rPr>
          <w:spacing w:val="-5"/>
          <w:w w:val="5"/>
          <w:position w:val="-208"/>
        </w:rPr>
        <w:t>T</w:t>
      </w:r>
      <w:r>
        <w:rPr>
          <w:spacing w:val="-5"/>
          <w:w w:val="5"/>
          <w:position w:val="-187"/>
        </w:rPr>
        <w:t>T</w:t>
      </w:r>
      <w:r>
        <w:rPr>
          <w:spacing w:val="-5"/>
          <w:w w:val="5"/>
          <w:position w:val="-207"/>
        </w:rPr>
        <w:t>T</w:t>
      </w:r>
      <w:r>
        <w:rPr>
          <w:spacing w:val="-5"/>
          <w:w w:val="5"/>
          <w:position w:val="-103"/>
        </w:rPr>
        <w:t>P</w:t>
      </w:r>
      <w:r>
        <w:rPr>
          <w:spacing w:val="-5"/>
          <w:w w:val="5"/>
          <w:position w:val="-186"/>
        </w:rPr>
        <w:t>T</w:t>
      </w:r>
      <w:r>
        <w:rPr>
          <w:spacing w:val="-5"/>
          <w:w w:val="5"/>
          <w:position w:val="-83"/>
        </w:rPr>
        <w:t>P</w:t>
      </w:r>
      <w:r>
        <w:rPr>
          <w:spacing w:val="-5"/>
          <w:w w:val="5"/>
          <w:position w:val="-61"/>
        </w:rPr>
        <w:t>T</w:t>
      </w:r>
      <w:r>
        <w:rPr>
          <w:spacing w:val="-4"/>
          <w:w w:val="5"/>
          <w:position w:val="-145"/>
        </w:rPr>
        <w:t>T</w:t>
      </w:r>
      <w:r>
        <w:rPr>
          <w:spacing w:val="-5"/>
          <w:w w:val="5"/>
          <w:position w:val="-83"/>
        </w:rPr>
        <w:t>_</w:t>
      </w:r>
      <w:r>
        <w:rPr>
          <w:spacing w:val="-5"/>
          <w:w w:val="5"/>
          <w:position w:val="-41"/>
        </w:rPr>
        <w:t>_</w:t>
      </w:r>
      <w:r>
        <w:rPr>
          <w:spacing w:val="-5"/>
          <w:w w:val="5"/>
          <w:position w:val="-20"/>
        </w:rPr>
        <w:t>B</w:t>
      </w:r>
      <w:r>
        <w:rPr>
          <w:spacing w:val="-5"/>
          <w:w w:val="5"/>
          <w:position w:val="-62"/>
        </w:rPr>
        <w:t>_</w:t>
      </w:r>
      <w:r>
        <w:rPr>
          <w:spacing w:val="-5"/>
          <w:w w:val="5"/>
          <w:position w:val="-61"/>
        </w:rPr>
        <w:t>_</w:t>
      </w:r>
      <w:r>
        <w:rPr>
          <w:spacing w:val="-5"/>
          <w:w w:val="5"/>
          <w:position w:val="-19"/>
        </w:rPr>
        <w:t>B</w:t>
      </w:r>
      <w:r>
        <w:rPr>
          <w:spacing w:val="-5"/>
          <w:w w:val="5"/>
          <w:position w:val="-40"/>
        </w:rPr>
        <w:t>_</w:t>
      </w:r>
      <w:r>
        <w:rPr>
          <w:spacing w:val="-5"/>
          <w:w w:val="5"/>
        </w:rPr>
        <w:t>C</w:t>
      </w:r>
      <w:r>
        <w:rPr>
          <w:spacing w:val="-5"/>
          <w:w w:val="5"/>
          <w:position w:val="-82"/>
        </w:rPr>
        <w:t>_</w:t>
      </w:r>
      <w:r>
        <w:rPr>
          <w:spacing w:val="-5"/>
          <w:w w:val="5"/>
        </w:rPr>
        <w:t>C</w:t>
      </w:r>
      <w:r>
        <w:rPr>
          <w:spacing w:val="-5"/>
          <w:w w:val="5"/>
          <w:position w:val="21"/>
        </w:rPr>
        <w:t>C</w:t>
      </w:r>
      <w:r>
        <w:rPr>
          <w:spacing w:val="-5"/>
          <w:w w:val="5"/>
          <w:position w:val="-207"/>
        </w:rPr>
        <w:t>W</w:t>
      </w:r>
      <w:r>
        <w:rPr>
          <w:spacing w:val="-5"/>
          <w:w w:val="5"/>
          <w:position w:val="-103"/>
        </w:rPr>
        <w:t>W</w:t>
      </w:r>
      <w:r>
        <w:rPr>
          <w:spacing w:val="-5"/>
          <w:w w:val="5"/>
          <w:position w:val="-208"/>
        </w:rPr>
        <w:t>W</w:t>
      </w:r>
      <w:r>
        <w:rPr>
          <w:spacing w:val="-5"/>
          <w:w w:val="5"/>
          <w:position w:val="-103"/>
        </w:rPr>
        <w:t>W</w:t>
      </w:r>
      <w:r>
        <w:rPr>
          <w:spacing w:val="-5"/>
          <w:w w:val="5"/>
          <w:position w:val="-186"/>
        </w:rPr>
        <w:t>W</w:t>
      </w:r>
      <w:r>
        <w:rPr>
          <w:spacing w:val="-5"/>
          <w:w w:val="5"/>
          <w:position w:val="-82"/>
        </w:rPr>
        <w:t>_</w:t>
      </w:r>
      <w:r>
        <w:rPr>
          <w:spacing w:val="-5"/>
          <w:w w:val="5"/>
          <w:position w:val="-61"/>
        </w:rPr>
        <w:t>_</w:t>
      </w:r>
      <w:r>
        <w:rPr>
          <w:spacing w:val="-5"/>
          <w:w w:val="5"/>
          <w:position w:val="-20"/>
        </w:rPr>
        <w:t>B</w:t>
      </w:r>
      <w:r>
        <w:rPr>
          <w:spacing w:val="-5"/>
          <w:w w:val="5"/>
          <w:position w:val="-62"/>
        </w:rPr>
        <w:t>_</w:t>
      </w:r>
      <w:r>
        <w:rPr>
          <w:spacing w:val="-5"/>
          <w:w w:val="5"/>
          <w:position w:val="-40"/>
        </w:rPr>
        <w:t>_</w:t>
      </w:r>
      <w:r>
        <w:rPr>
          <w:spacing w:val="-5"/>
          <w:w w:val="5"/>
        </w:rPr>
        <w:t>C</w:t>
      </w:r>
      <w:r>
        <w:rPr>
          <w:spacing w:val="-5"/>
          <w:w w:val="5"/>
          <w:position w:val="-83"/>
        </w:rPr>
        <w:t>_</w:t>
      </w:r>
      <w:r>
        <w:rPr>
          <w:spacing w:val="-5"/>
          <w:w w:val="5"/>
          <w:position w:val="-41"/>
        </w:rPr>
        <w:t>_</w:t>
      </w:r>
      <w:r>
        <w:rPr>
          <w:spacing w:val="-4"/>
          <w:w w:val="5"/>
          <w:position w:val="21"/>
        </w:rPr>
        <w:t>C</w:t>
      </w:r>
      <w:r>
        <w:rPr>
          <w:spacing w:val="-5"/>
          <w:w w:val="5"/>
          <w:position w:val="-166"/>
        </w:rPr>
        <w:t>O</w:t>
      </w:r>
      <w:r>
        <w:rPr>
          <w:spacing w:val="-5"/>
          <w:w w:val="5"/>
          <w:position w:val="-40"/>
        </w:rPr>
        <w:t>F</w:t>
      </w:r>
      <w:r>
        <w:rPr>
          <w:spacing w:val="-5"/>
          <w:w w:val="5"/>
        </w:rPr>
        <w:t>M</w:t>
      </w:r>
      <w:r>
        <w:rPr>
          <w:spacing w:val="-5"/>
          <w:w w:val="5"/>
          <w:position w:val="-82"/>
        </w:rPr>
        <w:t>E</w:t>
      </w:r>
      <w:r>
        <w:rPr>
          <w:spacing w:val="-5"/>
          <w:w w:val="5"/>
          <w:position w:val="-83"/>
        </w:rPr>
        <w:t>E</w:t>
      </w:r>
      <w:r>
        <w:rPr>
          <w:spacing w:val="-5"/>
          <w:w w:val="5"/>
        </w:rPr>
        <w:t>M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-61"/>
        </w:rPr>
        <w:t>F</w:t>
      </w:r>
      <w:r>
        <w:rPr>
          <w:spacing w:val="-5"/>
          <w:w w:val="5"/>
          <w:position w:val="-41"/>
        </w:rPr>
        <w:t>F</w:t>
      </w:r>
      <w:r>
        <w:rPr>
          <w:spacing w:val="-5"/>
          <w:w w:val="5"/>
          <w:position w:val="-62"/>
        </w:rPr>
        <w:t>F</w:t>
      </w:r>
      <w:r>
        <w:rPr>
          <w:spacing w:val="-5"/>
          <w:w w:val="5"/>
          <w:position w:val="21"/>
        </w:rPr>
        <w:t>M</w:t>
      </w:r>
      <w:r>
        <w:rPr>
          <w:spacing w:val="-5"/>
          <w:w w:val="5"/>
          <w:position w:val="-208"/>
        </w:rPr>
        <w:t>O</w:t>
      </w:r>
      <w:r>
        <w:rPr>
          <w:spacing w:val="-5"/>
          <w:w w:val="5"/>
          <w:position w:val="-186"/>
        </w:rPr>
        <w:t>I</w:t>
      </w:r>
      <w:r>
        <w:rPr>
          <w:spacing w:val="-5"/>
          <w:w w:val="5"/>
          <w:position w:val="-187"/>
        </w:rPr>
        <w:t>I</w:t>
      </w:r>
      <w:r>
        <w:rPr>
          <w:spacing w:val="-5"/>
          <w:w w:val="5"/>
          <w:position w:val="-41"/>
        </w:rPr>
        <w:t>F</w:t>
      </w:r>
      <w:r>
        <w:rPr>
          <w:spacing w:val="-5"/>
          <w:w w:val="5"/>
          <w:position w:val="-166"/>
        </w:rPr>
        <w:t>O</w:t>
      </w:r>
      <w:r>
        <w:rPr>
          <w:spacing w:val="-5"/>
          <w:w w:val="5"/>
        </w:rPr>
        <w:t>M</w:t>
      </w:r>
      <w:r>
        <w:rPr>
          <w:spacing w:val="-5"/>
          <w:w w:val="5"/>
          <w:position w:val="-62"/>
        </w:rPr>
        <w:t>F</w:t>
      </w:r>
      <w:r>
        <w:rPr>
          <w:spacing w:val="-5"/>
          <w:w w:val="5"/>
          <w:position w:val="-83"/>
        </w:rPr>
        <w:t>E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-82"/>
        </w:rPr>
        <w:t>E</w:t>
      </w:r>
      <w:r>
        <w:rPr>
          <w:spacing w:val="-5"/>
          <w:w w:val="5"/>
          <w:position w:val="-40"/>
        </w:rPr>
        <w:t>F</w:t>
      </w:r>
      <w:r>
        <w:rPr>
          <w:spacing w:val="-5"/>
          <w:w w:val="5"/>
          <w:position w:val="-61"/>
        </w:rPr>
        <w:t>F</w:t>
      </w:r>
      <w:r>
        <w:rPr>
          <w:spacing w:val="-5"/>
          <w:w w:val="5"/>
        </w:rPr>
        <w:t>M</w:t>
      </w:r>
      <w:r>
        <w:rPr>
          <w:spacing w:val="-5"/>
          <w:w w:val="5"/>
          <w:position w:val="-166"/>
        </w:rPr>
        <w:t>O</w:t>
      </w:r>
      <w:r>
        <w:rPr>
          <w:spacing w:val="-5"/>
          <w:w w:val="5"/>
          <w:position w:val="21"/>
        </w:rPr>
        <w:t>M</w:t>
      </w:r>
      <w:r>
        <w:rPr>
          <w:spacing w:val="-5"/>
          <w:w w:val="5"/>
          <w:position w:val="-207"/>
        </w:rPr>
        <w:t>O</w:t>
      </w:r>
      <w:r>
        <w:rPr>
          <w:spacing w:val="-5"/>
          <w:w w:val="5"/>
          <w:position w:val="-187"/>
        </w:rPr>
        <w:t>I</w:t>
      </w:r>
      <w:r>
        <w:rPr>
          <w:spacing w:val="-4"/>
          <w:w w:val="5"/>
          <w:position w:val="-208"/>
        </w:rPr>
        <w:t>O</w:t>
      </w:r>
      <w:r>
        <w:rPr>
          <w:spacing w:val="-5"/>
          <w:w w:val="5"/>
          <w:position w:val="-82"/>
        </w:rPr>
        <w:t>X</w:t>
      </w:r>
      <w:r>
        <w:rPr>
          <w:spacing w:val="-5"/>
          <w:w w:val="5"/>
          <w:position w:val="-40"/>
        </w:rPr>
        <w:t>U</w:t>
      </w:r>
      <w:r>
        <w:rPr>
          <w:spacing w:val="-5"/>
          <w:w w:val="5"/>
          <w:position w:val="-62"/>
        </w:rPr>
        <w:t>U</w:t>
      </w:r>
      <w:r>
        <w:rPr>
          <w:spacing w:val="-5"/>
          <w:w w:val="5"/>
        </w:rPr>
        <w:t>_</w:t>
      </w:r>
      <w:r>
        <w:rPr>
          <w:spacing w:val="-5"/>
          <w:w w:val="5"/>
          <w:position w:val="-61"/>
        </w:rPr>
        <w:t>U</w:t>
      </w:r>
      <w:r>
        <w:rPr>
          <w:spacing w:val="-5"/>
          <w:w w:val="5"/>
          <w:position w:val="-19"/>
        </w:rPr>
        <w:t>R</w:t>
      </w:r>
      <w:r>
        <w:rPr>
          <w:spacing w:val="-5"/>
          <w:w w:val="5"/>
          <w:position w:val="-41"/>
        </w:rPr>
        <w:t>U</w:t>
      </w:r>
      <w:r>
        <w:rPr>
          <w:spacing w:val="-5"/>
          <w:w w:val="5"/>
          <w:position w:val="-20"/>
        </w:rPr>
        <w:t>R</w:t>
      </w:r>
      <w:r>
        <w:rPr>
          <w:spacing w:val="-5"/>
          <w:w w:val="5"/>
          <w:position w:val="-83"/>
        </w:rPr>
        <w:t>X</w:t>
      </w:r>
      <w:r>
        <w:rPr>
          <w:spacing w:val="-5"/>
          <w:w w:val="5"/>
        </w:rPr>
        <w:t>_</w:t>
      </w:r>
      <w:r>
        <w:rPr>
          <w:spacing w:val="-5"/>
          <w:w w:val="5"/>
          <w:position w:val="-166"/>
        </w:rPr>
        <w:t>I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19"/>
        </w:rPr>
        <w:t>R</w:t>
      </w:r>
      <w:r>
        <w:rPr>
          <w:spacing w:val="-5"/>
          <w:w w:val="5"/>
          <w:position w:val="-62"/>
        </w:rPr>
        <w:t>U</w:t>
      </w:r>
      <w:r>
        <w:rPr>
          <w:spacing w:val="-5"/>
          <w:w w:val="5"/>
          <w:position w:val="-82"/>
        </w:rPr>
        <w:t>X</w:t>
      </w:r>
      <w:r>
        <w:rPr>
          <w:spacing w:val="-5"/>
          <w:w w:val="5"/>
          <w:position w:val="-41"/>
        </w:rPr>
        <w:t>U</w:t>
      </w:r>
      <w:r>
        <w:rPr>
          <w:spacing w:val="-5"/>
          <w:w w:val="5"/>
        </w:rPr>
        <w:t>_</w:t>
      </w:r>
      <w:r>
        <w:rPr>
          <w:spacing w:val="-5"/>
          <w:w w:val="5"/>
          <w:position w:val="-83"/>
        </w:rPr>
        <w:t>X</w:t>
      </w:r>
      <w:r>
        <w:rPr>
          <w:spacing w:val="-5"/>
          <w:w w:val="5"/>
          <w:position w:val="-20"/>
        </w:rPr>
        <w:t>R</w:t>
      </w:r>
      <w:r>
        <w:rPr>
          <w:spacing w:val="-5"/>
          <w:w w:val="5"/>
          <w:position w:val="-40"/>
        </w:rPr>
        <w:t>U</w:t>
      </w:r>
      <w:r>
        <w:rPr>
          <w:spacing w:val="-5"/>
          <w:w w:val="5"/>
          <w:position w:val="-166"/>
        </w:rPr>
        <w:t>II</w:t>
      </w:r>
      <w:r>
        <w:rPr>
          <w:spacing w:val="-4"/>
          <w:w w:val="5"/>
          <w:position w:val="21"/>
        </w:rPr>
        <w:t>_</w:t>
      </w:r>
      <w:r>
        <w:rPr>
          <w:spacing w:val="-5"/>
          <w:w w:val="5"/>
          <w:position w:val="-62"/>
        </w:rPr>
        <w:t>E</w:t>
      </w:r>
      <w:r>
        <w:rPr>
          <w:spacing w:val="-5"/>
          <w:w w:val="5"/>
          <w:position w:val="-82"/>
        </w:rPr>
        <w:t>H</w:t>
      </w:r>
      <w:r>
        <w:rPr>
          <w:spacing w:val="-5"/>
          <w:w w:val="5"/>
          <w:position w:val="-166"/>
        </w:rPr>
        <w:t>L</w:t>
      </w:r>
      <w:r>
        <w:rPr>
          <w:spacing w:val="-5"/>
          <w:w w:val="5"/>
          <w:position w:val="-61"/>
        </w:rPr>
        <w:t>E</w:t>
      </w:r>
      <w:r>
        <w:rPr>
          <w:spacing w:val="-5"/>
          <w:w w:val="5"/>
          <w:position w:val="-40"/>
        </w:rPr>
        <w:t>E</w:t>
      </w:r>
      <w:r>
        <w:rPr>
          <w:spacing w:val="-5"/>
          <w:w w:val="5"/>
          <w:position w:val="-19"/>
        </w:rPr>
        <w:t>A</w:t>
      </w:r>
      <w:r>
        <w:rPr>
          <w:spacing w:val="-5"/>
          <w:w w:val="5"/>
        </w:rPr>
        <w:t>T</w:t>
      </w:r>
      <w:r>
        <w:rPr>
          <w:spacing w:val="-5"/>
          <w:w w:val="5"/>
          <w:position w:val="-41"/>
        </w:rPr>
        <w:t>E</w:t>
      </w:r>
      <w:r>
        <w:rPr>
          <w:spacing w:val="-5"/>
          <w:w w:val="5"/>
          <w:position w:val="-20"/>
        </w:rPr>
        <w:t>A</w:t>
      </w:r>
      <w:r>
        <w:rPr>
          <w:spacing w:val="-5"/>
          <w:w w:val="5"/>
          <w:position w:val="-83"/>
        </w:rPr>
        <w:t>H</w:t>
      </w:r>
      <w:r>
        <w:rPr>
          <w:spacing w:val="-5"/>
          <w:w w:val="5"/>
        </w:rPr>
        <w:t>T</w:t>
      </w:r>
      <w:r>
        <w:rPr>
          <w:spacing w:val="-5"/>
          <w:w w:val="5"/>
          <w:position w:val="21"/>
        </w:rPr>
        <w:t>T</w:t>
      </w:r>
      <w:r>
        <w:rPr>
          <w:spacing w:val="-5"/>
          <w:w w:val="5"/>
          <w:position w:val="-61"/>
        </w:rPr>
        <w:t>E</w:t>
      </w:r>
      <w:r>
        <w:rPr>
          <w:spacing w:val="-5"/>
          <w:w w:val="5"/>
          <w:position w:val="-19"/>
        </w:rPr>
        <w:t>A</w:t>
      </w:r>
      <w:r>
        <w:rPr>
          <w:spacing w:val="-5"/>
          <w:w w:val="5"/>
        </w:rPr>
        <w:t>T</w:t>
      </w:r>
      <w:r>
        <w:rPr>
          <w:spacing w:val="-5"/>
          <w:w w:val="5"/>
          <w:position w:val="-20"/>
        </w:rPr>
        <w:t>A</w:t>
      </w:r>
      <w:r>
        <w:rPr>
          <w:spacing w:val="-5"/>
          <w:w w:val="5"/>
          <w:position w:val="-83"/>
        </w:rPr>
        <w:t>H</w:t>
      </w:r>
      <w:r>
        <w:rPr>
          <w:spacing w:val="-5"/>
          <w:w w:val="5"/>
        </w:rPr>
        <w:t>T</w:t>
      </w:r>
      <w:r>
        <w:rPr>
          <w:spacing w:val="-5"/>
          <w:w w:val="5"/>
          <w:position w:val="-40"/>
        </w:rPr>
        <w:t>E</w:t>
      </w:r>
      <w:r>
        <w:rPr>
          <w:spacing w:val="-5"/>
          <w:w w:val="5"/>
          <w:position w:val="-62"/>
        </w:rPr>
        <w:t>E</w:t>
      </w:r>
      <w:r>
        <w:rPr>
          <w:spacing w:val="-5"/>
          <w:w w:val="5"/>
          <w:position w:val="-41"/>
        </w:rPr>
        <w:t>E</w:t>
      </w:r>
      <w:r>
        <w:rPr>
          <w:spacing w:val="-4"/>
          <w:w w:val="5"/>
          <w:position w:val="21"/>
        </w:rPr>
        <w:t>T</w:t>
      </w:r>
      <w:r>
        <w:rPr>
          <w:spacing w:val="-5"/>
          <w:w w:val="5"/>
          <w:position w:val="-41"/>
        </w:rPr>
        <w:t>L</w:t>
      </w:r>
      <w:r>
        <w:rPr>
          <w:spacing w:val="-5"/>
          <w:w w:val="5"/>
        </w:rPr>
        <w:t>C</w:t>
      </w:r>
      <w:r>
        <w:rPr>
          <w:spacing w:val="-5"/>
          <w:w w:val="5"/>
          <w:position w:val="-61"/>
        </w:rPr>
        <w:t>L</w:t>
      </w:r>
      <w:r>
        <w:rPr>
          <w:spacing w:val="-5"/>
          <w:w w:val="5"/>
          <w:position w:val="-19"/>
        </w:rPr>
        <w:t>T</w:t>
      </w:r>
      <w:r>
        <w:rPr>
          <w:spacing w:val="-5"/>
          <w:w w:val="5"/>
          <w:position w:val="-62"/>
        </w:rPr>
        <w:t>L</w:t>
      </w:r>
      <w:r>
        <w:rPr>
          <w:spacing w:val="-5"/>
          <w:w w:val="5"/>
        </w:rPr>
        <w:t>C</w:t>
      </w:r>
      <w:r>
        <w:rPr>
          <w:spacing w:val="-5"/>
          <w:w w:val="5"/>
          <w:position w:val="-20"/>
        </w:rPr>
        <w:t>T</w:t>
      </w:r>
      <w:r>
        <w:rPr>
          <w:spacing w:val="-5"/>
          <w:w w:val="5"/>
          <w:position w:val="-40"/>
        </w:rPr>
        <w:t>L</w:t>
      </w:r>
      <w:r>
        <w:rPr>
          <w:spacing w:val="-5"/>
          <w:w w:val="5"/>
          <w:position w:val="21"/>
        </w:rPr>
        <w:t>C</w:t>
      </w:r>
      <w:r>
        <w:rPr>
          <w:spacing w:val="-5"/>
          <w:w w:val="5"/>
          <w:position w:val="-41"/>
        </w:rPr>
        <w:t>L</w:t>
      </w:r>
      <w:r>
        <w:rPr>
          <w:spacing w:val="-5"/>
          <w:w w:val="5"/>
          <w:position w:val="-62"/>
        </w:rPr>
        <w:t>L</w:t>
      </w:r>
      <w:r>
        <w:rPr>
          <w:spacing w:val="-5"/>
          <w:w w:val="5"/>
          <w:position w:val="-20"/>
        </w:rPr>
        <w:t>T</w:t>
      </w:r>
      <w:r>
        <w:rPr>
          <w:spacing w:val="-5"/>
          <w:w w:val="5"/>
          <w:position w:val="-61"/>
        </w:rPr>
        <w:t>L</w:t>
      </w:r>
      <w:r>
        <w:rPr>
          <w:spacing w:val="-5"/>
          <w:w w:val="5"/>
        </w:rPr>
        <w:t>C</w:t>
      </w:r>
      <w:r>
        <w:rPr>
          <w:spacing w:val="-5"/>
          <w:w w:val="5"/>
          <w:position w:val="-19"/>
        </w:rPr>
        <w:t>T</w:t>
      </w:r>
      <w:r>
        <w:rPr>
          <w:spacing w:val="-5"/>
          <w:w w:val="5"/>
          <w:position w:val="-40"/>
        </w:rPr>
        <w:t>L</w:t>
      </w:r>
      <w:r>
        <w:rPr>
          <w:spacing w:val="-5"/>
          <w:w w:val="5"/>
        </w:rPr>
        <w:t>C</w:t>
      </w:r>
      <w:r>
        <w:rPr>
          <w:spacing w:val="-4"/>
          <w:w w:val="5"/>
          <w:position w:val="21"/>
        </w:rPr>
        <w:t>C</w:t>
      </w:r>
      <w:r>
        <w:rPr>
          <w:spacing w:val="-5"/>
          <w:w w:val="5"/>
        </w:rPr>
        <w:t>__</w:t>
      </w:r>
      <w:r>
        <w:rPr>
          <w:spacing w:val="-5"/>
          <w:w w:val="5"/>
          <w:position w:val="-19"/>
        </w:rPr>
        <w:t>E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</w:rPr>
        <w:t>_</w:t>
      </w:r>
      <w:r>
        <w:rPr>
          <w:spacing w:val="-4"/>
          <w:w w:val="5"/>
          <w:position w:val="21"/>
        </w:rPr>
        <w:t>_</w:t>
      </w:r>
      <w:r>
        <w:rPr>
          <w:spacing w:val="-5"/>
          <w:w w:val="5"/>
        </w:rPr>
        <w:t>T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</w:rPr>
        <w:t>T</w:t>
      </w:r>
      <w:r>
        <w:rPr>
          <w:spacing w:val="-4"/>
          <w:w w:val="5"/>
          <w:position w:val="21"/>
        </w:rPr>
        <w:t>P</w:t>
      </w:r>
      <w:r>
        <w:rPr>
          <w:spacing w:val="-5"/>
          <w:w w:val="5"/>
        </w:rPr>
        <w:t>W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</w:rPr>
        <w:t>W</w:t>
      </w:r>
      <w:r>
        <w:rPr>
          <w:spacing w:val="-4"/>
          <w:w w:val="5"/>
          <w:position w:val="21"/>
        </w:rPr>
        <w:t>I</w:t>
      </w:r>
      <w:r>
        <w:rPr>
          <w:spacing w:val="-5"/>
          <w:w w:val="5"/>
        </w:rPr>
        <w:t>O</w:t>
      </w:r>
      <w:r>
        <w:rPr>
          <w:spacing w:val="-5"/>
          <w:w w:val="5"/>
          <w:position w:val="21"/>
        </w:rPr>
        <w:t>N</w:t>
      </w:r>
      <w:r>
        <w:rPr>
          <w:spacing w:val="-5"/>
          <w:w w:val="5"/>
        </w:rPr>
        <w:t>O</w:t>
      </w:r>
      <w:r>
        <w:rPr>
          <w:spacing w:val="-4"/>
          <w:w w:val="5"/>
          <w:position w:val="21"/>
        </w:rPr>
        <w:t>N</w:t>
      </w:r>
      <w:r>
        <w:rPr>
          <w:spacing w:val="-5"/>
          <w:w w:val="5"/>
        </w:rPr>
        <w:t>_</w:t>
      </w:r>
      <w:r>
        <w:rPr>
          <w:spacing w:val="-5"/>
          <w:w w:val="5"/>
          <w:position w:val="21"/>
        </w:rPr>
        <w:t>T</w:t>
      </w:r>
      <w:r>
        <w:rPr>
          <w:spacing w:val="-5"/>
          <w:w w:val="5"/>
        </w:rPr>
        <w:t>_</w:t>
      </w:r>
      <w:r>
        <w:rPr>
          <w:spacing w:val="-4"/>
          <w:w w:val="5"/>
          <w:position w:val="21"/>
        </w:rPr>
        <w:t>T</w:t>
      </w:r>
      <w:r>
        <w:rPr>
          <w:spacing w:val="-5"/>
          <w:w w:val="5"/>
        </w:rPr>
        <w:t>D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</w:rPr>
        <w:t>D</w:t>
      </w:r>
      <w:r>
        <w:rPr>
          <w:spacing w:val="-4"/>
          <w:w w:val="5"/>
          <w:position w:val="21"/>
        </w:rPr>
        <w:t>A</w:t>
      </w:r>
      <w:r>
        <w:rPr>
          <w:spacing w:val="-5"/>
          <w:w w:val="5"/>
        </w:rPr>
        <w:t>I</w:t>
      </w:r>
      <w:r>
        <w:rPr>
          <w:spacing w:val="-5"/>
          <w:w w:val="5"/>
          <w:position w:val="21"/>
        </w:rPr>
        <w:t>K</w:t>
      </w:r>
      <w:r>
        <w:rPr>
          <w:spacing w:val="-5"/>
          <w:w w:val="5"/>
        </w:rPr>
        <w:t>I</w:t>
      </w:r>
      <w:r>
        <w:rPr>
          <w:spacing w:val="-4"/>
          <w:w w:val="5"/>
          <w:position w:val="21"/>
        </w:rPr>
        <w:t>K</w:t>
      </w:r>
      <w:r>
        <w:rPr>
          <w:spacing w:val="-5"/>
          <w:w w:val="5"/>
        </w:rPr>
        <w:t>F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</w:rPr>
        <w:t>F</w:t>
      </w:r>
      <w:r>
        <w:rPr>
          <w:spacing w:val="-3"/>
          <w:w w:val="5"/>
          <w:position w:val="21"/>
        </w:rPr>
        <w:t>E</w:t>
      </w:r>
      <w:r>
        <w:rPr>
          <w:spacing w:val="1"/>
          <w:w w:val="5"/>
          <w:position w:val="21"/>
        </w:rPr>
        <w:t>_DI</w:t>
      </w:r>
      <w:r>
        <w:rPr>
          <w:w w:val="5"/>
          <w:position w:val="21"/>
        </w:rPr>
        <w:t>F</w:t>
      </w:r>
      <w:r>
        <w:rPr/>
      </w:r>
    </w:p>
    <w:p>
      <w:pPr>
        <w:pStyle w:val="BodyText"/>
        <w:spacing w:line="2300" w:lineRule="exact"/>
        <w:ind w:left="150" w:right="0"/>
        <w:jc w:val="left"/>
        <w:rPr>
          <w:rFonts w:ascii="宋体" w:hAnsi="宋体" w:cs="宋体" w:eastAsia="宋体"/>
        </w:rPr>
      </w:pPr>
      <w:r>
        <w:rPr>
          <w:w w:val="5"/>
        </w:rPr>
        <w:br w:type="column"/>
      </w:r>
      <w:r>
        <w:rPr>
          <w:rFonts w:ascii="宋体"/>
          <w:spacing w:val="-5"/>
          <w:w w:val="5"/>
          <w:position w:val="21"/>
        </w:rPr>
        <w:t>C</w:t>
      </w:r>
      <w:r>
        <w:rPr>
          <w:rFonts w:ascii="宋体"/>
          <w:spacing w:val="-5"/>
          <w:w w:val="5"/>
          <w:position w:val="-41"/>
        </w:rPr>
        <w:t>F</w:t>
      </w:r>
      <w:r>
        <w:rPr>
          <w:rFonts w:ascii="宋体"/>
          <w:spacing w:val="-5"/>
          <w:w w:val="5"/>
          <w:position w:val="-20"/>
        </w:rPr>
        <w:t>C</w:t>
      </w:r>
      <w:r>
        <w:rPr>
          <w:rFonts w:ascii="宋体"/>
          <w:spacing w:val="-5"/>
          <w:w w:val="5"/>
          <w:position w:val="-62"/>
        </w:rPr>
        <w:t>a</w:t>
      </w:r>
      <w:r>
        <w:rPr>
          <w:rFonts w:ascii="宋体"/>
          <w:spacing w:val="-5"/>
          <w:w w:val="5"/>
          <w:position w:val="-83"/>
        </w:rPr>
        <w:t>f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-208"/>
        </w:rPr>
        <w:t>C</w:t>
      </w:r>
      <w:r>
        <w:rPr>
          <w:rFonts w:ascii="宋体"/>
          <w:spacing w:val="-5"/>
          <w:w w:val="5"/>
          <w:position w:val="-124"/>
        </w:rPr>
        <w:t>p</w:t>
      </w:r>
      <w:r>
        <w:rPr>
          <w:rFonts w:ascii="宋体"/>
          <w:spacing w:val="-5"/>
          <w:w w:val="5"/>
          <w:position w:val="-145"/>
        </w:rPr>
        <w:t>p</w:t>
      </w:r>
      <w:r>
        <w:rPr>
          <w:rFonts w:ascii="宋体"/>
          <w:spacing w:val="-5"/>
          <w:w w:val="5"/>
          <w:position w:val="-166"/>
        </w:rPr>
        <w:t>E</w:t>
      </w:r>
      <w:r>
        <w:rPr>
          <w:rFonts w:ascii="宋体"/>
          <w:w w:val="5"/>
          <w:position w:val="-103"/>
        </w:rPr>
        <w:t>E</w:t>
      </w:r>
      <w:r>
        <w:rPr>
          <w:rFonts w:ascii="宋体"/>
          <w:spacing w:val="-5"/>
          <w:w w:val="5"/>
        </w:rPr>
        <w:t>:</w:t>
      </w:r>
      <w:r>
        <w:rPr>
          <w:rFonts w:ascii="宋体"/>
          <w:spacing w:val="-5"/>
          <w:w w:val="5"/>
          <w:position w:val="-20"/>
        </w:rPr>
        <w:t>:</w:t>
      </w:r>
      <w:r>
        <w:rPr>
          <w:rFonts w:ascii="宋体"/>
          <w:spacing w:val="-5"/>
          <w:w w:val="5"/>
          <w:position w:val="21"/>
        </w:rPr>
        <w:t>:</w:t>
      </w:r>
      <w:r>
        <w:rPr>
          <w:rFonts w:ascii="宋体"/>
          <w:spacing w:val="-5"/>
          <w:w w:val="5"/>
          <w:position w:val="-103"/>
        </w:rPr>
        <w:t>x</w:t>
      </w:r>
      <w:r>
        <w:rPr>
          <w:rFonts w:ascii="宋体"/>
          <w:spacing w:val="-5"/>
          <w:w w:val="5"/>
          <w:position w:val="-41"/>
        </w:rPr>
        <w:t>u</w:t>
      </w:r>
      <w:r>
        <w:rPr>
          <w:rFonts w:ascii="宋体"/>
          <w:spacing w:val="-5"/>
          <w:w w:val="5"/>
          <w:position w:val="-62"/>
        </w:rPr>
        <w:t>c</w:t>
      </w:r>
      <w:r>
        <w:rPr>
          <w:rFonts w:ascii="宋体"/>
          <w:spacing w:val="-5"/>
          <w:w w:val="5"/>
          <w:position w:val="-83"/>
        </w:rPr>
        <w:t>u</w:t>
      </w:r>
      <w:r>
        <w:rPr>
          <w:rFonts w:ascii="宋体"/>
          <w:w w:val="5"/>
          <w:position w:val="-124"/>
        </w:rPr>
        <w:t>r</w:t>
      </w:r>
      <w:r>
        <w:rPr>
          <w:rFonts w:ascii="宋体"/>
          <w:spacing w:val="-5"/>
          <w:w w:val="5"/>
          <w:position w:val="-103"/>
        </w:rPr>
        <w:t>h</w:t>
      </w:r>
      <w:r>
        <w:rPr>
          <w:rFonts w:ascii="宋体"/>
          <w:spacing w:val="-5"/>
          <w:w w:val="5"/>
          <w:position w:val="-20"/>
        </w:rPr>
      </w:r>
      <w:r>
        <w:rPr>
          <w:rFonts w:ascii="宋体"/>
          <w:spacing w:val="-5"/>
          <w:w w:val="5"/>
        </w:rPr>
      </w:r>
      <w:r>
        <w:rPr>
          <w:rFonts w:ascii="宋体"/>
          <w:spacing w:val="-5"/>
          <w:w w:val="5"/>
          <w:position w:val="-145"/>
        </w:rPr>
        <w:t>e</w:t>
      </w:r>
      <w:r>
        <w:rPr>
          <w:rFonts w:ascii="宋体"/>
          <w:spacing w:val="-5"/>
          <w:w w:val="5"/>
          <w:position w:val="-41"/>
        </w:rPr>
        <w:t>e</w:t>
      </w:r>
      <w:r>
        <w:rPr>
          <w:rFonts w:ascii="宋体"/>
          <w:spacing w:val="-5"/>
          <w:w w:val="5"/>
          <w:position w:val="-83"/>
        </w:rPr>
        <w:t>e</w:t>
      </w:r>
      <w:r>
        <w:rPr>
          <w:rFonts w:ascii="宋体"/>
          <w:spacing w:val="-5"/>
          <w:w w:val="5"/>
          <w:position w:val="-62"/>
        </w:rPr>
        <w:t>t</w:t>
      </w:r>
      <w:r>
        <w:rPr>
          <w:rFonts w:ascii="宋体"/>
          <w:w w:val="5"/>
          <w:position w:val="-124"/>
        </w:rPr>
        <w:t>e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spacing w:val="-5"/>
          <w:w w:val="5"/>
          <w:position w:val="-103"/>
        </w:rPr>
        <w:t>a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145"/>
        </w:rPr>
        <w:t>s</w:t>
      </w:r>
      <w:r>
        <w:rPr>
          <w:rFonts w:ascii="宋体"/>
          <w:spacing w:val="-5"/>
          <w:w w:val="5"/>
          <w:position w:val="-62"/>
        </w:rPr>
        <w:t>u</w:t>
      </w:r>
      <w:r>
        <w:rPr>
          <w:rFonts w:ascii="宋体"/>
          <w:spacing w:val="-5"/>
          <w:w w:val="5"/>
          <w:position w:val="-83"/>
        </w:rPr>
        <w:t>l</w:t>
      </w:r>
      <w:r>
        <w:rPr>
          <w:rFonts w:ascii="宋体"/>
          <w:spacing w:val="-5"/>
          <w:w w:val="5"/>
          <w:position w:val="-41"/>
        </w:rPr>
        <w:t>l</w:t>
      </w:r>
      <w:r>
        <w:rPr>
          <w:rFonts w:ascii="宋体"/>
          <w:w w:val="5"/>
          <w:position w:val="-124"/>
        </w:rPr>
        <w:t>s</w:t>
      </w:r>
      <w:r>
        <w:rPr>
          <w:rFonts w:ascii="宋体"/>
          <w:spacing w:val="-5"/>
          <w:w w:val="5"/>
          <w:position w:val="-20"/>
        </w:rPr>
        <w:t>C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-145"/>
        </w:rPr>
        <w:t>s</w:t>
      </w:r>
      <w:r>
        <w:rPr>
          <w:rFonts w:ascii="宋体"/>
          <w:spacing w:val="-5"/>
          <w:w w:val="5"/>
          <w:position w:val="-103"/>
        </w:rPr>
        <w:t>u</w:t>
      </w:r>
      <w:r>
        <w:rPr>
          <w:rFonts w:ascii="宋体"/>
          <w:spacing w:val="-5"/>
          <w:w w:val="5"/>
          <w:position w:val="-62"/>
        </w:rPr>
        <w:t>a</w:t>
      </w:r>
      <w:r>
        <w:rPr>
          <w:rFonts w:ascii="宋体"/>
          <w:spacing w:val="-5"/>
          <w:w w:val="5"/>
          <w:position w:val="-124"/>
        </w:rPr>
        <w:t>s</w:t>
      </w:r>
      <w:r>
        <w:rPr>
          <w:rFonts w:ascii="宋体"/>
          <w:w w:val="5"/>
          <w:position w:val="-124"/>
        </w:rPr>
        <w:t>    </w:t>
      </w:r>
      <w:r>
        <w:rPr>
          <w:rFonts w:ascii="宋体"/>
          <w:spacing w:val="59"/>
          <w:w w:val="5"/>
          <w:position w:val="-124"/>
        </w:rPr>
        <w:t> </w:t>
      </w:r>
      <w:r>
        <w:rPr>
          <w:rFonts w:ascii="宋体"/>
          <w:spacing w:val="59"/>
          <w:w w:val="5"/>
          <w:position w:val="-83"/>
        </w:rPr>
      </w:r>
      <w:r>
        <w:rPr>
          <w:rFonts w:ascii="宋体"/>
          <w:spacing w:val="59"/>
          <w:w w:val="5"/>
          <w:position w:val="-41"/>
        </w:rPr>
      </w:r>
      <w:r>
        <w:rPr>
          <w:rFonts w:ascii="宋体"/>
          <w:spacing w:val="-5"/>
          <w:w w:val="5"/>
          <w:position w:val="-20"/>
        </w:rPr>
        <w:t>M</w:t>
      </w:r>
      <w:r>
        <w:rPr>
          <w:rFonts w:ascii="宋体"/>
          <w:spacing w:val="-5"/>
          <w:w w:val="5"/>
          <w:position w:val="-145"/>
        </w:rPr>
        <w:t>u</w:t>
      </w:r>
      <w:r>
        <w:rPr>
          <w:rFonts w:ascii="宋体"/>
          <w:spacing w:val="-5"/>
          <w:w w:val="5"/>
          <w:position w:val="-103"/>
        </w:rPr>
        <w:t>s</w:t>
      </w:r>
      <w:r>
        <w:rPr>
          <w:rFonts w:ascii="宋体"/>
          <w:spacing w:val="-5"/>
          <w:w w:val="5"/>
        </w:rPr>
        <w:t>M</w:t>
      </w:r>
      <w:r>
        <w:rPr>
          <w:rFonts w:ascii="宋体"/>
          <w:spacing w:val="-5"/>
          <w:w w:val="5"/>
          <w:position w:val="-41"/>
        </w:rPr>
      </w:r>
      <w:r>
        <w:rPr>
          <w:rFonts w:ascii="宋体"/>
          <w:spacing w:val="-5"/>
          <w:w w:val="5"/>
          <w:position w:val="-83"/>
        </w:rPr>
        <w:t>t</w:t>
      </w:r>
      <w:r>
        <w:rPr>
          <w:rFonts w:ascii="宋体"/>
          <w:spacing w:val="-5"/>
          <w:w w:val="5"/>
          <w:position w:val="-62"/>
        </w:rPr>
        <w:t>l</w:t>
      </w:r>
      <w:r>
        <w:rPr>
          <w:rFonts w:ascii="宋体"/>
          <w:w w:val="5"/>
          <w:position w:val="-124"/>
        </w:rPr>
        <w:t>u</w:t>
      </w:r>
      <w:r>
        <w:rPr>
          <w:rFonts w:ascii="宋体"/>
          <w:w w:val="5"/>
        </w:rPr>
      </w:r>
      <w:r>
        <w:rPr>
          <w:rFonts w:ascii="宋体"/>
          <w:spacing w:val="-5"/>
          <w:w w:val="5"/>
          <w:position w:val="-103"/>
        </w:rPr>
        <w:t>t</w:t>
      </w:r>
      <w:r>
        <w:rPr>
          <w:rFonts w:ascii="宋体"/>
          <w:spacing w:val="-5"/>
          <w:w w:val="5"/>
          <w:position w:val="-145"/>
        </w:rPr>
        <w:t>r</w:t>
      </w:r>
      <w:r>
        <w:rPr>
          <w:rFonts w:ascii="宋体"/>
          <w:spacing w:val="-5"/>
          <w:w w:val="5"/>
          <w:position w:val="-20"/>
        </w:rPr>
      </w:r>
      <w:r>
        <w:rPr>
          <w:rFonts w:ascii="宋体"/>
          <w:spacing w:val="-5"/>
          <w:w w:val="5"/>
          <w:position w:val="-83"/>
        </w:rPr>
        <w:t>e</w:t>
      </w:r>
      <w:r>
        <w:rPr>
          <w:rFonts w:ascii="宋体"/>
          <w:spacing w:val="-5"/>
          <w:w w:val="5"/>
          <w:position w:val="-41"/>
        </w:rPr>
        <w:t>F</w:t>
      </w:r>
      <w:r>
        <w:rPr>
          <w:rFonts w:ascii="宋体"/>
          <w:spacing w:val="-5"/>
          <w:w w:val="5"/>
          <w:position w:val="-62"/>
        </w:rPr>
      </w:r>
      <w:r>
        <w:rPr>
          <w:rFonts w:ascii="宋体"/>
          <w:w w:val="5"/>
          <w:position w:val="-124"/>
        </w:rPr>
        <w:t>r</w:t>
      </w:r>
      <w:r>
        <w:rPr>
          <w:rFonts w:ascii="宋体"/>
          <w:spacing w:val="-5"/>
          <w:w w:val="5"/>
        </w:rPr>
        <w:t>t</w:t>
      </w:r>
      <w:r>
        <w:rPr>
          <w:rFonts w:ascii="宋体"/>
          <w:spacing w:val="-5"/>
          <w:w w:val="5"/>
          <w:position w:val="-20"/>
        </w:rPr>
        <w:t>t</w:t>
      </w:r>
      <w:r>
        <w:rPr>
          <w:rFonts w:ascii="宋体"/>
          <w:spacing w:val="-5"/>
          <w:w w:val="5"/>
          <w:position w:val="-103"/>
        </w:rPr>
      </w:r>
      <w:r>
        <w:rPr>
          <w:rFonts w:ascii="宋体"/>
          <w:spacing w:val="-5"/>
          <w:w w:val="5"/>
          <w:position w:val="-145"/>
        </w:rPr>
        <w:t>e</w:t>
      </w:r>
      <w:r>
        <w:rPr>
          <w:rFonts w:ascii="宋体"/>
          <w:spacing w:val="-5"/>
          <w:w w:val="5"/>
          <w:position w:val="-83"/>
        </w:rPr>
        <w:t>m</w:t>
      </w:r>
      <w:r>
        <w:rPr>
          <w:rFonts w:ascii="宋体"/>
          <w:spacing w:val="-5"/>
          <w:w w:val="5"/>
          <w:position w:val="-124"/>
        </w:rPr>
        <w:t>e</w:t>
      </w:r>
      <w:r>
        <w:rPr>
          <w:rFonts w:ascii="宋体"/>
          <w:spacing w:val="-5"/>
          <w:w w:val="5"/>
          <w:position w:val="-62"/>
        </w:rPr>
        <w:t>f</w:t>
      </w:r>
      <w:r>
        <w:rPr>
          <w:rFonts w:ascii="宋体"/>
          <w:w w:val="5"/>
          <w:position w:val="-41"/>
        </w:rPr>
        <w:t>l</w:t>
      </w:r>
      <w:r>
        <w:rPr>
          <w:rFonts w:ascii="宋体"/>
          <w:w w:val="5"/>
          <w:position w:val="-145"/>
        </w:rPr>
      </w:r>
      <w:r>
        <w:rPr>
          <w:rFonts w:ascii="宋体"/>
          <w:spacing w:val="-5"/>
          <w:w w:val="5"/>
          <w:position w:val="-20"/>
        </w:rPr>
        <w:t>o</w:t>
      </w:r>
      <w:r>
        <w:rPr>
          <w:rFonts w:ascii="宋体"/>
          <w:spacing w:val="-5"/>
          <w:w w:val="5"/>
        </w:rPr>
        <w:t>o</w:t>
      </w:r>
      <w:r>
        <w:rPr>
          <w:rFonts w:ascii="宋体"/>
          <w:spacing w:val="-5"/>
          <w:w w:val="5"/>
          <w:position w:val="-103"/>
        </w:rPr>
        <w:t>b</w:t>
      </w:r>
      <w:r>
        <w:rPr>
          <w:rFonts w:ascii="宋体"/>
          <w:spacing w:val="-5"/>
          <w:w w:val="5"/>
          <w:position w:val="-124"/>
        </w:rPr>
      </w:r>
      <w:r>
        <w:rPr>
          <w:rFonts w:ascii="宋体"/>
          <w:spacing w:val="-5"/>
          <w:w w:val="5"/>
          <w:position w:val="-41"/>
        </w:rPr>
        <w:t>o</w:t>
      </w:r>
      <w:r>
        <w:rPr>
          <w:rFonts w:ascii="宋体"/>
          <w:spacing w:val="-5"/>
          <w:w w:val="5"/>
          <w:position w:val="-62"/>
        </w:rPr>
        <w:t>u</w:t>
      </w:r>
      <w:r>
        <w:rPr>
          <w:rFonts w:ascii="宋体"/>
          <w:w w:val="5"/>
          <w:position w:val="-83"/>
        </w:rPr>
        <w:t>p</w:t>
      </w:r>
      <w:r>
        <w:rPr>
          <w:rFonts w:ascii="宋体"/>
          <w:spacing w:val="-5"/>
          <w:w w:val="5"/>
          <w:position w:val="-145"/>
        </w:rPr>
        <w:t>j</w:t>
      </w:r>
      <w:r>
        <w:rPr>
          <w:rFonts w:ascii="宋体"/>
          <w:spacing w:val="-5"/>
          <w:w w:val="5"/>
          <w:position w:val="-20"/>
        </w:rPr>
      </w:r>
      <w:r>
        <w:rPr>
          <w:rFonts w:ascii="宋体"/>
          <w:spacing w:val="-5"/>
          <w:w w:val="5"/>
          <w:position w:val="-103"/>
        </w:rPr>
        <w:t>a</w:t>
      </w:r>
      <w:r>
        <w:rPr>
          <w:rFonts w:ascii="宋体"/>
          <w:spacing w:val="-5"/>
          <w:w w:val="5"/>
        </w:rPr>
      </w:r>
      <w:r>
        <w:rPr>
          <w:rFonts w:ascii="宋体"/>
          <w:spacing w:val="-5"/>
          <w:w w:val="5"/>
          <w:position w:val="-124"/>
        </w:rPr>
        <w:t>j</w:t>
      </w:r>
      <w:r>
        <w:rPr>
          <w:rFonts w:ascii="宋体"/>
          <w:spacing w:val="-5"/>
          <w:w w:val="5"/>
          <w:position w:val="-62"/>
        </w:rPr>
        <w:t>e</w:t>
      </w:r>
      <w:r>
        <w:rPr>
          <w:rFonts w:ascii="宋体"/>
          <w:spacing w:val="-5"/>
          <w:w w:val="5"/>
          <w:position w:val="-41"/>
        </w:rPr>
        <w:t>w</w:t>
      </w:r>
      <w:r>
        <w:rPr>
          <w:rFonts w:ascii="宋体"/>
          <w:w w:val="5"/>
          <w:position w:val="-83"/>
        </w:rPr>
        <w:t>e</w:t>
      </w:r>
      <w:r>
        <w:rPr>
          <w:rFonts w:ascii="宋体"/>
          <w:spacing w:val="-5"/>
          <w:w w:val="5"/>
          <w:position w:val="-20"/>
        </w:rPr>
        <w:t>T</w:t>
      </w:r>
      <w:r>
        <w:rPr>
          <w:rFonts w:ascii="宋体"/>
          <w:spacing w:val="-5"/>
          <w:w w:val="5"/>
          <w:position w:val="-103"/>
        </w:rPr>
        <w:t>c</w:t>
      </w:r>
      <w:r>
        <w:rPr>
          <w:rFonts w:ascii="宋体"/>
          <w:spacing w:val="-5"/>
          <w:w w:val="5"/>
        </w:rPr>
        <w:t>T</w:t>
      </w:r>
      <w:r>
        <w:rPr>
          <w:rFonts w:ascii="宋体"/>
          <w:spacing w:val="-5"/>
          <w:w w:val="5"/>
          <w:position w:val="-145"/>
        </w:rPr>
        <w:t>a</w:t>
      </w:r>
      <w:r>
        <w:rPr>
          <w:rFonts w:ascii="宋体"/>
          <w:spacing w:val="-5"/>
          <w:w w:val="5"/>
          <w:position w:val="-41"/>
        </w:rPr>
        <w:t>r</w:t>
      </w:r>
      <w:r>
        <w:rPr>
          <w:rFonts w:ascii="宋体"/>
          <w:spacing w:val="-5"/>
          <w:w w:val="5"/>
          <w:position w:val="-83"/>
        </w:rPr>
        <w:t>r</w:t>
      </w:r>
      <w:r>
        <w:rPr>
          <w:rFonts w:ascii="宋体"/>
          <w:spacing w:val="-5"/>
          <w:w w:val="5"/>
          <w:position w:val="-62"/>
        </w:rPr>
        <w:t>l</w:t>
      </w:r>
      <w:r>
        <w:rPr>
          <w:rFonts w:ascii="宋体"/>
          <w:w w:val="5"/>
          <w:position w:val="-124"/>
        </w:rPr>
        <w:t>a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spacing w:val="-5"/>
          <w:w w:val="5"/>
          <w:position w:val="-103"/>
        </w:rPr>
        <w:t>k</w:t>
      </w:r>
      <w:r>
        <w:rPr>
          <w:rFonts w:ascii="宋体"/>
          <w:spacing w:val="-5"/>
          <w:w w:val="5"/>
          <w:position w:val="-145"/>
        </w:rPr>
        <w:t>c</w:t>
      </w:r>
      <w:r>
        <w:rPr>
          <w:rFonts w:ascii="宋体"/>
          <w:spacing w:val="-5"/>
          <w:w w:val="5"/>
          <w:position w:val="-41"/>
        </w:rPr>
        <w:t>a</w:t>
      </w:r>
      <w:r>
        <w:rPr>
          <w:rFonts w:ascii="宋体"/>
          <w:spacing w:val="-5"/>
          <w:w w:val="5"/>
          <w:position w:val="-62"/>
        </w:rPr>
      </w:r>
      <w:r>
        <w:rPr>
          <w:rFonts w:ascii="宋体"/>
          <w:spacing w:val="-5"/>
          <w:w w:val="5"/>
          <w:position w:val="-83"/>
        </w:rPr>
        <w:t>a</w:t>
      </w:r>
      <w:r>
        <w:rPr>
          <w:rFonts w:ascii="宋体"/>
          <w:w w:val="5"/>
          <w:position w:val="-124"/>
        </w:rPr>
        <w:t>c</w:t>
      </w:r>
      <w:r>
        <w:rPr>
          <w:rFonts w:ascii="宋体"/>
          <w:w w:val="5"/>
          <w:position w:val="-103"/>
        </w:rPr>
      </w:r>
      <w:r>
        <w:rPr>
          <w:rFonts w:ascii="宋体"/>
          <w:spacing w:val="-5"/>
          <w:w w:val="5"/>
          <w:position w:val="-20"/>
        </w:rPr>
        <w:t>s</w:t>
      </w:r>
      <w:r>
        <w:rPr>
          <w:rFonts w:ascii="宋体"/>
          <w:spacing w:val="-5"/>
          <w:w w:val="5"/>
        </w:rPr>
        <w:t>s</w:t>
      </w:r>
      <w:r>
        <w:rPr>
          <w:rFonts w:ascii="宋体"/>
          <w:spacing w:val="-5"/>
          <w:w w:val="5"/>
          <w:position w:val="-208"/>
        </w:rPr>
        <w:t>r</w:t>
      </w:r>
      <w:r>
        <w:rPr>
          <w:rFonts w:ascii="宋体"/>
          <w:spacing w:val="-5"/>
          <w:w w:val="5"/>
          <w:position w:val="-41"/>
        </w:rPr>
        <w:t>t</w:t>
      </w:r>
      <w:r>
        <w:rPr>
          <w:rFonts w:ascii="宋体"/>
          <w:spacing w:val="-5"/>
          <w:w w:val="5"/>
          <w:position w:val="-83"/>
        </w:rPr>
        <w:t>t</w:t>
      </w:r>
      <w:r>
        <w:rPr>
          <w:rFonts w:ascii="宋体"/>
          <w:spacing w:val="-5"/>
          <w:w w:val="5"/>
          <w:position w:val="-62"/>
        </w:rPr>
        <w:t>p</w:t>
      </w:r>
      <w:r>
        <w:rPr>
          <w:rFonts w:ascii="宋体"/>
          <w:w w:val="5"/>
          <w:position w:val="-124"/>
        </w:rPr>
        <w:t>k</w:t>
      </w:r>
      <w:r>
        <w:rPr>
          <w:rFonts w:ascii="宋体"/>
          <w:spacing w:val="-5"/>
          <w:w w:val="5"/>
          <w:position w:val="-20"/>
        </w:rPr>
        <w:t>t</w:t>
      </w:r>
      <w:r>
        <w:rPr>
          <w:rFonts w:ascii="宋体"/>
          <w:spacing w:val="-5"/>
          <w:w w:val="5"/>
        </w:rPr>
        <w:t>t</w:t>
      </w:r>
      <w:r>
        <w:rPr>
          <w:rFonts w:ascii="宋体"/>
          <w:spacing w:val="-5"/>
          <w:w w:val="5"/>
          <w:position w:val="-103"/>
        </w:rPr>
        <w:t>p</w:t>
      </w:r>
      <w:r>
        <w:rPr>
          <w:rFonts w:ascii="宋体"/>
          <w:spacing w:val="-5"/>
          <w:w w:val="5"/>
          <w:position w:val="-145"/>
        </w:rPr>
        <w:t>e</w:t>
      </w:r>
      <w:r>
        <w:rPr>
          <w:rFonts w:ascii="宋体"/>
          <w:spacing w:val="-5"/>
          <w:w w:val="5"/>
          <w:position w:val="-41"/>
        </w:rPr>
        <w:t>e</w:t>
      </w:r>
      <w:r>
        <w:rPr>
          <w:rFonts w:ascii="宋体"/>
          <w:spacing w:val="-5"/>
          <w:w w:val="5"/>
          <w:position w:val="-83"/>
        </w:rPr>
        <w:t>u</w:t>
      </w:r>
      <w:r>
        <w:rPr>
          <w:rFonts w:ascii="宋体"/>
          <w:spacing w:val="-5"/>
          <w:w w:val="5"/>
          <w:position w:val="-62"/>
        </w:rPr>
        <w:t>r</w:t>
      </w:r>
      <w:r>
        <w:rPr>
          <w:rFonts w:ascii="宋体"/>
          <w:w w:val="5"/>
          <w:position w:val="-124"/>
        </w:rPr>
        <w:t>e</w:t>
      </w:r>
      <w:r>
        <w:rPr>
          <w:rFonts w:ascii="宋体"/>
          <w:w w:val="5"/>
          <w:position w:val="-20"/>
        </w:rPr>
      </w:r>
      <w:r>
        <w:rPr>
          <w:rFonts w:ascii="宋体"/>
          <w:w w:val="5"/>
        </w:rPr>
      </w:r>
      <w:r>
        <w:rPr>
          <w:rFonts w:ascii="宋体"/>
          <w:spacing w:val="-5"/>
          <w:w w:val="5"/>
          <w:position w:val="-103"/>
        </w:rPr>
        <w:t>r</w:t>
      </w:r>
      <w:r>
        <w:rPr>
          <w:rFonts w:ascii="宋体"/>
          <w:spacing w:val="-5"/>
          <w:w w:val="5"/>
          <w:position w:val="-145"/>
        </w:rPr>
        <w:t>t</w:t>
      </w:r>
      <w:r>
        <w:rPr>
          <w:rFonts w:ascii="宋体"/>
          <w:spacing w:val="-5"/>
          <w:w w:val="5"/>
          <w:position w:val="-62"/>
        </w:rPr>
        <w:t>e</w:t>
      </w:r>
      <w:r>
        <w:rPr>
          <w:rFonts w:ascii="宋体"/>
          <w:spacing w:val="-5"/>
          <w:w w:val="5"/>
          <w:position w:val="-83"/>
        </w:rPr>
        <w:t>r</w:t>
      </w:r>
      <w:r>
        <w:rPr>
          <w:rFonts w:ascii="宋体"/>
          <w:w w:val="5"/>
          <w:position w:val="-124"/>
        </w:rPr>
        <w:t>t</w:t>
      </w:r>
      <w:r>
        <w:rPr>
          <w:rFonts w:ascii="宋体"/>
          <w:spacing w:val="-5"/>
          <w:w w:val="5"/>
          <w:position w:val="-20"/>
        </w:rPr>
        <w:t>C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-103"/>
        </w:rPr>
        <w:t>e</w:t>
      </w:r>
      <w:r>
        <w:rPr>
          <w:rFonts w:ascii="宋体"/>
          <w:spacing w:val="-5"/>
          <w:w w:val="5"/>
          <w:position w:val="-145"/>
        </w:rPr>
      </w:r>
      <w:r>
        <w:rPr>
          <w:rFonts w:ascii="宋体"/>
          <w:spacing w:val="-5"/>
          <w:w w:val="5"/>
          <w:position w:val="-62"/>
        </w:rPr>
        <w:t>s</w:t>
      </w:r>
      <w:r>
        <w:rPr>
          <w:rFonts w:ascii="宋体"/>
          <w:spacing w:val="-5"/>
          <w:w w:val="5"/>
          <w:position w:val="-83"/>
        </w:rPr>
        <w:t>e</w:t>
      </w:r>
      <w:r>
        <w:rPr>
          <w:rFonts w:ascii="宋体"/>
          <w:w w:val="5"/>
          <w:position w:val="-83"/>
        </w:rPr>
        <w:t>      </w:t>
      </w:r>
      <w:r>
        <w:rPr>
          <w:rFonts w:ascii="宋体"/>
          <w:w w:val="5"/>
          <w:position w:val="-124"/>
        </w:rPr>
      </w:r>
      <w:r>
        <w:rPr>
          <w:rFonts w:ascii="宋体"/>
          <w:spacing w:val="-5"/>
          <w:w w:val="5"/>
          <w:position w:val="-103"/>
        </w:rPr>
        <w:t>s</w:t>
      </w:r>
      <w:r>
        <w:rPr>
          <w:rFonts w:ascii="宋体"/>
          <w:spacing w:val="-5"/>
          <w:w w:val="5"/>
          <w:position w:val="-208"/>
        </w:rPr>
        <w:t>m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spacing w:val="-5"/>
          <w:w w:val="5"/>
          <w:position w:val="-62"/>
        </w:rPr>
        <w:t>s</w:t>
      </w:r>
      <w:r>
        <w:rPr>
          <w:rFonts w:ascii="宋体"/>
          <w:w w:val="5"/>
          <w:position w:val="-124"/>
        </w:rPr>
        <w:t>w</w:t>
      </w:r>
      <w:r>
        <w:rPr>
          <w:rFonts w:ascii="宋体"/>
          <w:spacing w:val="-5"/>
          <w:w w:val="5"/>
          <w:position w:val="-208"/>
        </w:rPr>
        <w:t>p</w:t>
      </w:r>
      <w:r>
        <w:rPr>
          <w:rFonts w:ascii="宋体"/>
          <w:spacing w:val="-5"/>
          <w:w w:val="5"/>
          <w:position w:val="-103"/>
        </w:rPr>
        <w:t>s</w:t>
      </w:r>
      <w:r>
        <w:rPr>
          <w:rFonts w:ascii="宋体"/>
          <w:spacing w:val="-5"/>
          <w:w w:val="5"/>
        </w:rPr>
        <w:t>l</w:t>
      </w:r>
      <w:r>
        <w:rPr>
          <w:rFonts w:ascii="宋体"/>
          <w:spacing w:val="-5"/>
          <w:w w:val="5"/>
          <w:position w:val="-20"/>
        </w:rPr>
        <w:t>l</w:t>
      </w:r>
      <w:r>
        <w:rPr>
          <w:rFonts w:ascii="宋体"/>
          <w:spacing w:val="-5"/>
          <w:w w:val="5"/>
          <w:position w:val="-62"/>
        </w:rPr>
        <w:t>u</w:t>
      </w:r>
      <w:r>
        <w:rPr>
          <w:rFonts w:ascii="宋体"/>
          <w:w w:val="5"/>
          <w:position w:val="-124"/>
        </w:rPr>
        <w:t>a</w:t>
      </w:r>
      <w:r>
        <w:rPr>
          <w:rFonts w:ascii="宋体"/>
          <w:spacing w:val="-5"/>
          <w:w w:val="5"/>
          <w:position w:val="-20"/>
        </w:rPr>
        <w:t>l</w:t>
      </w:r>
      <w:r>
        <w:rPr>
          <w:rFonts w:ascii="宋体"/>
          <w:spacing w:val="-5"/>
          <w:w w:val="5"/>
        </w:rPr>
        <w:t>l</w:t>
      </w:r>
      <w:r>
        <w:rPr>
          <w:rFonts w:ascii="宋体"/>
          <w:spacing w:val="-5"/>
          <w:w w:val="5"/>
          <w:position w:val="-103"/>
        </w:rPr>
        <w:t>u</w:t>
      </w:r>
      <w:r>
        <w:rPr>
          <w:rFonts w:ascii="宋体"/>
          <w:spacing w:val="-5"/>
          <w:w w:val="5"/>
          <w:position w:val="-208"/>
        </w:rPr>
      </w:r>
      <w:r>
        <w:rPr>
          <w:rFonts w:ascii="宋体"/>
          <w:spacing w:val="-5"/>
          <w:w w:val="5"/>
          <w:position w:val="-62"/>
        </w:rPr>
        <w:t>r</w:t>
      </w:r>
      <w:r>
        <w:rPr>
          <w:rFonts w:ascii="宋体"/>
          <w:w w:val="5"/>
          <w:position w:val="-124"/>
        </w:rPr>
        <w:t>t</w:t>
      </w:r>
      <w:r>
        <w:rPr>
          <w:rFonts w:ascii="宋体"/>
          <w:w w:val="5"/>
          <w:position w:val="-20"/>
        </w:rPr>
      </w:r>
      <w:r>
        <w:rPr>
          <w:rFonts w:ascii="宋体"/>
          <w:spacing w:val="-5"/>
          <w:w w:val="5"/>
          <w:position w:val="-103"/>
        </w:rPr>
        <w:t>r</w:t>
      </w:r>
      <w:r>
        <w:rPr>
          <w:rFonts w:ascii="宋体"/>
          <w:spacing w:val="-5"/>
          <w:w w:val="5"/>
        </w:rPr>
      </w:r>
      <w:r>
        <w:rPr>
          <w:rFonts w:ascii="宋体"/>
          <w:spacing w:val="-5"/>
          <w:w w:val="5"/>
          <w:position w:val="-62"/>
        </w:rPr>
        <w:t>e</w:t>
      </w:r>
      <w:r>
        <w:rPr>
          <w:rFonts w:ascii="宋体"/>
          <w:w w:val="5"/>
          <w:position w:val="-124"/>
        </w:rPr>
        <w:t>e</w:t>
      </w:r>
      <w:r>
        <w:rPr>
          <w:rFonts w:ascii="宋体"/>
          <w:spacing w:val="-5"/>
          <w:w w:val="5"/>
        </w:rPr>
        <w:t>I</w:t>
      </w:r>
      <w:r>
        <w:rPr>
          <w:rFonts w:ascii="宋体"/>
          <w:spacing w:val="-5"/>
          <w:w w:val="5"/>
          <w:position w:val="-20"/>
        </w:rPr>
        <w:t>T</w:t>
      </w:r>
      <w:r>
        <w:rPr>
          <w:rFonts w:ascii="宋体"/>
          <w:spacing w:val="-5"/>
          <w:w w:val="5"/>
          <w:position w:val="-103"/>
        </w:rPr>
        <w:t>e</w:t>
      </w:r>
      <w:r>
        <w:rPr>
          <w:rFonts w:ascii="宋体"/>
          <w:spacing w:val="-5"/>
          <w:w w:val="5"/>
          <w:position w:val="-208"/>
        </w:rPr>
        <w:t>n</w:t>
      </w:r>
      <w:r>
        <w:rPr>
          <w:rFonts w:ascii="宋体"/>
          <w:w w:val="5"/>
          <w:position w:val="-124"/>
        </w:rPr>
        <w:t>r</w:t>
      </w:r>
      <w:r>
        <w:rPr>
          <w:rFonts w:ascii="宋体"/>
          <w:spacing w:val="-5"/>
          <w:w w:val="5"/>
        </w:rPr>
        <w:t>M</w:t>
      </w:r>
      <w:r>
        <w:rPr>
          <w:rFonts w:ascii="宋体"/>
          <w:spacing w:val="-5"/>
          <w:w w:val="5"/>
          <w:position w:val="-20"/>
        </w:rPr>
        <w:t>W</w:t>
      </w:r>
      <w:r>
        <w:rPr>
          <w:rFonts w:ascii="宋体"/>
          <w:w w:val="5"/>
          <w:position w:val="-124"/>
        </w:rPr>
        <w:t>i</w:t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1"/>
          <w:w w:val="5"/>
          <w:position w:val="-20"/>
        </w:rPr>
        <w:t>O</w:t>
      </w:r>
      <w:r>
        <w:rPr>
          <w:rFonts w:ascii="宋体"/>
          <w:w w:val="5"/>
          <w:position w:val="-20"/>
        </w:rPr>
        <w:t>     </w:t>
      </w:r>
      <w:r>
        <w:rPr>
          <w:rFonts w:ascii="宋体"/>
          <w:spacing w:val="9"/>
          <w:w w:val="5"/>
          <w:position w:val="-20"/>
        </w:rPr>
        <w:t> </w:t>
      </w:r>
      <w:r>
        <w:rPr>
          <w:rFonts w:ascii="宋体"/>
          <w:spacing w:val="9"/>
          <w:w w:val="5"/>
        </w:rPr>
      </w:r>
      <w:r>
        <w:rPr>
          <w:rFonts w:ascii="宋体"/>
          <w:spacing w:val="9"/>
          <w:w w:val="5"/>
          <w:position w:val="-20"/>
        </w:rPr>
      </w:r>
      <w:r>
        <w:rPr>
          <w:rFonts w:ascii="宋体"/>
          <w:spacing w:val="-5"/>
          <w:w w:val="5"/>
          <w:position w:val="-20"/>
        </w:rPr>
        <w:t>D</w:t>
      </w:r>
      <w:r>
        <w:rPr>
          <w:rFonts w:ascii="宋体"/>
          <w:spacing w:val="1"/>
          <w:w w:val="5"/>
        </w:rPr>
        <w:t>D</w:t>
      </w:r>
      <w:r>
        <w:rPr>
          <w:rFonts w:ascii="宋体"/>
          <w:spacing w:val="-5"/>
          <w:w w:val="5"/>
          <w:position w:val="-20"/>
        </w:rPr>
        <w:t>i</w:t>
      </w:r>
      <w:r>
        <w:rPr>
          <w:rFonts w:ascii="宋体"/>
          <w:spacing w:val="1"/>
          <w:w w:val="5"/>
        </w:rPr>
        <w:t>i</w:t>
      </w:r>
      <w:r>
        <w:rPr>
          <w:rFonts w:ascii="宋体"/>
          <w:spacing w:val="-5"/>
          <w:w w:val="5"/>
          <w:position w:val="-20"/>
        </w:rPr>
        <w:t>f</w:t>
      </w:r>
      <w:r>
        <w:rPr>
          <w:rFonts w:ascii="宋体"/>
          <w:spacing w:val="1"/>
          <w:w w:val="5"/>
        </w:rPr>
        <w:t>f</w:t>
      </w:r>
      <w:r>
        <w:rPr>
          <w:rFonts w:ascii="宋体"/>
          <w:spacing w:val="-5"/>
          <w:w w:val="5"/>
          <w:position w:val="-20"/>
        </w:rPr>
        <w:t>f</w:t>
      </w:r>
      <w:r>
        <w:rPr>
          <w:rFonts w:ascii="宋体"/>
          <w:spacing w:val="1"/>
          <w:w w:val="5"/>
        </w:rPr>
        <w:t>f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  <w:spacing w:val="1"/>
          <w:w w:val="5"/>
        </w:rPr>
        <w:t>e</w:t>
      </w:r>
      <w:r>
        <w:rPr>
          <w:rFonts w:ascii="宋体"/>
          <w:spacing w:val="-5"/>
          <w:w w:val="5"/>
          <w:position w:val="-20"/>
        </w:rPr>
        <w:t>r</w:t>
      </w:r>
      <w:r>
        <w:rPr>
          <w:rFonts w:ascii="宋体"/>
          <w:spacing w:val="1"/>
          <w:w w:val="5"/>
        </w:rPr>
        <w:t>r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1"/>
          <w:w w:val="5"/>
          <w:position w:val="-20"/>
        </w:rPr>
        <w:t>e</w:t>
      </w:r>
      <w:r>
        <w:rPr>
          <w:rFonts w:ascii="宋体"/>
          <w:spacing w:val="-5"/>
          <w:w w:val="5"/>
        </w:rPr>
        <w:t>n</w:t>
      </w:r>
      <w:r>
        <w:rPr>
          <w:rFonts w:ascii="宋体"/>
          <w:spacing w:val="1"/>
          <w:w w:val="5"/>
          <w:position w:val="-20"/>
        </w:rPr>
        <w:t>n</w:t>
      </w:r>
      <w:r>
        <w:rPr>
          <w:rFonts w:ascii="宋体"/>
          <w:spacing w:val="-5"/>
          <w:w w:val="5"/>
          <w:position w:val="-20"/>
        </w:rPr>
        <w:t>c</w:t>
      </w:r>
      <w:r>
        <w:rPr>
          <w:rFonts w:ascii="宋体"/>
          <w:spacing w:val="1"/>
          <w:w w:val="5"/>
        </w:rPr>
        <w:t>c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20"/>
        </w:rPr>
        <w:t>e</w:t>
      </w:r>
      <w:r>
        <w:rPr>
          <w:rFonts w:ascii="宋体"/>
        </w:rPr>
      </w:r>
    </w:p>
    <w:p>
      <w:pPr>
        <w:pStyle w:val="BodyText"/>
        <w:spacing w:line="2510" w:lineRule="exact"/>
        <w:ind w:left="150" w:right="0"/>
        <w:jc w:val="left"/>
        <w:rPr>
          <w:rFonts w:ascii="宋体" w:hAnsi="宋体" w:cs="宋体" w:eastAsia="宋体"/>
        </w:rPr>
      </w:pPr>
      <w:r>
        <w:rPr>
          <w:w w:val="5"/>
        </w:rPr>
        <w:br w:type="column"/>
      </w:r>
      <w:r>
        <w:rPr>
          <w:rFonts w:ascii="宋体" w:hAnsi="宋体" w:cs="宋体" w:eastAsia="宋体"/>
          <w:spacing w:val="-5"/>
          <w:w w:val="5"/>
          <w:position w:val="-41"/>
        </w:rPr>
        <w:t>k</w:t>
      </w:r>
      <w:r>
        <w:rPr>
          <w:rFonts w:ascii="宋体" w:hAnsi="宋体" w:cs="宋体" w:eastAsia="宋体"/>
          <w:spacing w:val="-5"/>
          <w:w w:val="5"/>
          <w:position w:val="-62"/>
        </w:rPr>
        <w:t>k</w:t>
      </w:r>
      <w:r>
        <w:rPr>
          <w:rFonts w:ascii="宋体" w:hAnsi="宋体" w:cs="宋体" w:eastAsia="宋体"/>
          <w:spacing w:val="-5"/>
          <w:w w:val="5"/>
        </w:rPr>
        <w:t>k</w:t>
      </w:r>
      <w:r>
        <w:rPr>
          <w:rFonts w:ascii="宋体" w:hAnsi="宋体" w:cs="宋体" w:eastAsia="宋体"/>
          <w:spacing w:val="-9"/>
          <w:w w:val="5"/>
          <w:position w:val="-83"/>
        </w:rPr>
        <w:t>癈</w:t>
      </w:r>
      <w:r>
        <w:rPr>
          <w:rFonts w:ascii="宋体" w:hAnsi="宋体" w:cs="宋体" w:eastAsia="宋体"/>
          <w:spacing w:val="-9"/>
          <w:w w:val="5"/>
          <w:position w:val="-20"/>
        </w:rPr>
        <w:t>癈</w:t>
      </w:r>
      <w:r>
        <w:rPr>
          <w:rFonts w:ascii="宋体" w:hAnsi="宋体" w:cs="宋体" w:eastAsia="宋体"/>
          <w:spacing w:val="-5"/>
          <w:w w:val="5"/>
          <w:position w:val="-103"/>
        </w:rPr>
        <w:t>k</w:t>
      </w:r>
      <w:r>
        <w:rPr>
          <w:rFonts w:ascii="宋体" w:hAnsi="宋体" w:cs="宋体" w:eastAsia="宋体"/>
          <w:spacing w:val="-9"/>
          <w:w w:val="5"/>
          <w:position w:val="-187"/>
        </w:rPr>
        <w:t>癈</w:t>
      </w:r>
      <w:r>
        <w:rPr>
          <w:rFonts w:ascii="宋体" w:hAnsi="宋体" w:cs="宋体" w:eastAsia="宋体"/>
          <w:spacing w:val="-5"/>
          <w:w w:val="5"/>
          <w:position w:val="-124"/>
        </w:rPr>
        <w:t>k</w:t>
      </w:r>
      <w:r>
        <w:rPr>
          <w:rFonts w:ascii="宋体" w:hAnsi="宋体" w:cs="宋体" w:eastAsia="宋体"/>
          <w:spacing w:val="-5"/>
          <w:w w:val="5"/>
          <w:position w:val="-145"/>
        </w:rPr>
        <w:t>k</w:t>
      </w:r>
      <w:r>
        <w:rPr>
          <w:rFonts w:ascii="宋体" w:hAnsi="宋体" w:cs="宋体" w:eastAsia="宋体"/>
          <w:spacing w:val="-9"/>
          <w:w w:val="5"/>
          <w:position w:val="-229"/>
        </w:rPr>
        <w:t>癈</w:t>
      </w:r>
      <w:r>
        <w:rPr>
          <w:rFonts w:ascii="宋体" w:hAnsi="宋体" w:cs="宋体" w:eastAsia="宋体"/>
          <w:spacing w:val="-9"/>
          <w:w w:val="5"/>
          <w:position w:val="-208"/>
        </w:rPr>
        <w:t>癈</w:t>
      </w:r>
      <w:r>
        <w:rPr>
          <w:rFonts w:ascii="宋体" w:hAnsi="宋体" w:cs="宋体" w:eastAsia="宋体"/>
          <w:spacing w:val="-63"/>
          <w:w w:val="5"/>
          <w:position w:val="-166"/>
        </w:rPr>
        <w:t>癈</w:t>
      </w:r>
      <w:r>
        <w:rPr>
          <w:rFonts w:ascii="宋体" w:hAnsi="宋体" w:cs="宋体" w:eastAsia="宋体"/>
          <w:spacing w:val="-5"/>
          <w:w w:val="5"/>
          <w:position w:val="-41"/>
        </w:rPr>
        <w:t>g</w:t>
      </w:r>
      <w:r>
        <w:rPr>
          <w:rFonts w:ascii="宋体" w:hAnsi="宋体" w:cs="宋体" w:eastAsia="宋体"/>
          <w:spacing w:val="-5"/>
          <w:w w:val="5"/>
        </w:rPr>
        <w:t>P</w:t>
      </w:r>
      <w:r>
        <w:rPr>
          <w:rFonts w:ascii="宋体" w:hAnsi="宋体" w:cs="宋体" w:eastAsia="宋体"/>
          <w:spacing w:val="-5"/>
          <w:w w:val="5"/>
          <w:position w:val="-62"/>
        </w:rPr>
        <w:t>P</w:t>
      </w:r>
      <w:r>
        <w:rPr>
          <w:rFonts w:ascii="宋体" w:hAnsi="宋体" w:cs="宋体" w:eastAsia="宋体"/>
          <w:spacing w:val="-5"/>
          <w:w w:val="5"/>
          <w:position w:val="-103"/>
        </w:rPr>
        <w:t>P</w:t>
      </w:r>
      <w:r>
        <w:rPr>
          <w:rFonts w:ascii="宋体" w:hAnsi="宋体" w:cs="宋体" w:eastAsia="宋体"/>
          <w:spacing w:val="-5"/>
          <w:w w:val="5"/>
          <w:position w:val="-145"/>
        </w:rPr>
        <w:t>P</w:t>
      </w:r>
      <w:r>
        <w:rPr>
          <w:rFonts w:ascii="宋体" w:hAnsi="宋体" w:cs="宋体" w:eastAsia="宋体"/>
          <w:spacing w:val="1"/>
          <w:w w:val="5"/>
          <w:position w:val="-124"/>
        </w:rPr>
        <w:t>P</w:t>
      </w:r>
      <w:r>
        <w:rPr>
          <w:rFonts w:ascii="宋体" w:hAnsi="宋体" w:cs="宋体" w:eastAsia="宋体"/>
          <w:spacing w:val="-5"/>
          <w:w w:val="5"/>
          <w:position w:val="-41"/>
        </w:rPr>
        <w:t>/</w:t>
      </w:r>
      <w:r>
        <w:rPr>
          <w:rFonts w:ascii="宋体" w:hAnsi="宋体" w:cs="宋体" w:eastAsia="宋体"/>
          <w:spacing w:val="-5"/>
          <w:w w:val="5"/>
        </w:rPr>
        <w:t>a</w:t>
      </w:r>
      <w:r>
        <w:rPr>
          <w:rFonts w:ascii="宋体" w:hAnsi="宋体" w:cs="宋体" w:eastAsia="宋体"/>
          <w:spacing w:val="-5"/>
          <w:w w:val="5"/>
          <w:position w:val="-62"/>
        </w:rPr>
        <w:t>a</w:t>
      </w:r>
      <w:r>
        <w:rPr>
          <w:rFonts w:ascii="宋体" w:hAnsi="宋体" w:cs="宋体" w:eastAsia="宋体"/>
          <w:spacing w:val="-5"/>
          <w:w w:val="5"/>
          <w:position w:val="-103"/>
        </w:rPr>
        <w:t>a</w:t>
      </w:r>
      <w:r>
        <w:rPr>
          <w:rFonts w:ascii="宋体" w:hAnsi="宋体" w:cs="宋体" w:eastAsia="宋体"/>
          <w:spacing w:val="-5"/>
          <w:w w:val="5"/>
          <w:position w:val="-124"/>
        </w:rPr>
        <w:t>a</w:t>
      </w:r>
      <w:r>
        <w:rPr>
          <w:rFonts w:ascii="宋体" w:hAnsi="宋体" w:cs="宋体" w:eastAsia="宋体"/>
          <w:w w:val="5"/>
          <w:position w:val="-145"/>
        </w:rPr>
        <w:t>a</w:t>
      </w:r>
      <w:r>
        <w:rPr>
          <w:rFonts w:ascii="宋体" w:hAnsi="宋体" w:cs="宋体" w:eastAsia="宋体"/>
        </w:rPr>
      </w:r>
    </w:p>
    <w:p>
      <w:pPr>
        <w:pStyle w:val="BodyText"/>
        <w:spacing w:line="2511" w:lineRule="exact"/>
        <w:ind w:left="150" w:right="0"/>
        <w:jc w:val="left"/>
        <w:rPr>
          <w:rFonts w:ascii="宋体" w:hAnsi="宋体" w:cs="宋体" w:eastAsia="宋体"/>
        </w:rPr>
      </w:pPr>
      <w:r>
        <w:rPr>
          <w:w w:val="15"/>
        </w:rPr>
        <w:br w:type="column"/>
      </w:r>
      <w:r>
        <w:rPr>
          <w:rFonts w:ascii="宋体"/>
          <w:w w:val="15"/>
        </w:rPr>
        <w:t>4</w:t>
      </w:r>
      <w:r>
        <w:rPr>
          <w:rFonts w:ascii="宋体"/>
          <w:spacing w:val="-13"/>
          <w:w w:val="15"/>
        </w:rPr>
        <w:t>3</w:t>
      </w:r>
      <w:r>
        <w:rPr>
          <w:rFonts w:ascii="宋体"/>
          <w:spacing w:val="-13"/>
          <w:w w:val="15"/>
          <w:position w:val="-20"/>
        </w:rPr>
        <w:t>3</w:t>
      </w:r>
      <w:r>
        <w:rPr>
          <w:rFonts w:ascii="宋体"/>
          <w:spacing w:val="-13"/>
          <w:w w:val="15"/>
          <w:position w:val="-62"/>
        </w:rPr>
        <w:t>3</w:t>
      </w:r>
      <w:r>
        <w:rPr>
          <w:rFonts w:ascii="宋体"/>
          <w:spacing w:val="4"/>
          <w:w w:val="15"/>
          <w:position w:val="-41"/>
        </w:rPr>
        <w:t>3</w:t>
      </w:r>
      <w:r>
        <w:rPr>
          <w:rFonts w:ascii="宋体"/>
          <w:spacing w:val="-13"/>
          <w:w w:val="15"/>
        </w:rPr>
        <w:t>0</w:t>
      </w:r>
      <w:r>
        <w:rPr>
          <w:rFonts w:ascii="宋体"/>
          <w:spacing w:val="-13"/>
          <w:w w:val="15"/>
          <w:position w:val="-62"/>
        </w:rPr>
        <w:t>3</w:t>
      </w:r>
      <w:r>
        <w:rPr>
          <w:rFonts w:ascii="宋体"/>
          <w:spacing w:val="-13"/>
          <w:w w:val="15"/>
          <w:position w:val="-20"/>
        </w:rPr>
        <w:t>5</w:t>
      </w:r>
      <w:r>
        <w:rPr>
          <w:rFonts w:ascii="宋体"/>
          <w:spacing w:val="-13"/>
          <w:w w:val="15"/>
          <w:position w:val="-41"/>
        </w:rPr>
        <w:t>8</w:t>
      </w:r>
      <w:r>
        <w:rPr>
          <w:rFonts w:ascii="宋体"/>
          <w:spacing w:val="-13"/>
          <w:w w:val="15"/>
          <w:position w:val="125"/>
        </w:rPr>
        <w:t>2</w:t>
      </w:r>
      <w:r>
        <w:rPr>
          <w:rFonts w:ascii="宋体"/>
          <w:spacing w:val="-13"/>
          <w:w w:val="15"/>
          <w:position w:val="42"/>
        </w:rPr>
        <w:t>1</w:t>
      </w:r>
      <w:r>
        <w:rPr>
          <w:rFonts w:ascii="宋体"/>
          <w:w w:val="15"/>
          <w:position w:val="21"/>
        </w:rPr>
        <w:t>1</w:t>
      </w:r>
      <w:r>
        <w:rPr>
          <w:rFonts w:ascii="宋体"/>
          <w:spacing w:val="-13"/>
          <w:w w:val="15"/>
        </w:rPr>
        <w:t>.</w:t>
      </w:r>
      <w:r>
        <w:rPr>
          <w:rFonts w:ascii="宋体"/>
          <w:spacing w:val="-13"/>
          <w:w w:val="15"/>
          <w:position w:val="-41"/>
        </w:rPr>
        <w:t>.</w:t>
      </w:r>
      <w:r>
        <w:rPr>
          <w:rFonts w:ascii="宋体"/>
          <w:spacing w:val="-13"/>
          <w:w w:val="15"/>
          <w:position w:val="-20"/>
        </w:rPr>
        <w:t>.</w:t>
      </w:r>
      <w:r>
        <w:rPr>
          <w:rFonts w:ascii="宋体"/>
          <w:spacing w:val="-13"/>
          <w:w w:val="15"/>
          <w:position w:val="104"/>
        </w:rPr>
        <w:t>1</w:t>
      </w:r>
      <w:r>
        <w:rPr>
          <w:rFonts w:ascii="宋体"/>
          <w:spacing w:val="-13"/>
          <w:w w:val="15"/>
          <w:position w:val="84"/>
        </w:rPr>
        <w:t>3</w:t>
      </w:r>
      <w:r>
        <w:rPr>
          <w:rFonts w:ascii="宋体"/>
          <w:spacing w:val="-13"/>
          <w:w w:val="15"/>
          <w:position w:val="125"/>
        </w:rPr>
        <w:t>5</w:t>
      </w:r>
      <w:r>
        <w:rPr>
          <w:rFonts w:ascii="宋体"/>
          <w:spacing w:val="-13"/>
          <w:w w:val="15"/>
          <w:position w:val="42"/>
        </w:rPr>
        <w:t>4</w:t>
      </w:r>
      <w:r>
        <w:rPr>
          <w:rFonts w:ascii="宋体"/>
          <w:w w:val="15"/>
          <w:position w:val="21"/>
        </w:rPr>
        <w:t>3</w:t>
      </w:r>
      <w:r>
        <w:rPr>
          <w:rFonts w:ascii="宋体"/>
          <w:spacing w:val="-13"/>
          <w:w w:val="15"/>
        </w:rPr>
        <w:t>7</w:t>
      </w:r>
      <w:r>
        <w:rPr>
          <w:rFonts w:ascii="宋体"/>
          <w:spacing w:val="-13"/>
          <w:w w:val="15"/>
          <w:position w:val="-20"/>
        </w:rPr>
        <w:t>6</w:t>
      </w:r>
      <w:r>
        <w:rPr>
          <w:rFonts w:ascii="宋体"/>
          <w:spacing w:val="-13"/>
          <w:w w:val="15"/>
          <w:position w:val="84"/>
        </w:rPr>
        <w:t>4</w:t>
      </w:r>
      <w:r>
        <w:rPr>
          <w:rFonts w:ascii="宋体"/>
          <w:spacing w:val="-13"/>
          <w:w w:val="15"/>
          <w:position w:val="104"/>
        </w:rPr>
        <w:t>9</w:t>
      </w:r>
      <w:r>
        <w:rPr>
          <w:rFonts w:ascii="宋体"/>
          <w:spacing w:val="-13"/>
          <w:w w:val="15"/>
          <w:position w:val="63"/>
        </w:rPr>
        <w:t>0</w:t>
      </w:r>
      <w:r>
        <w:rPr>
          <w:rFonts w:ascii="宋体"/>
          <w:spacing w:val="-13"/>
          <w:w w:val="15"/>
          <w:position w:val="146"/>
        </w:rPr>
        <w:t>4</w:t>
      </w:r>
      <w:r>
        <w:rPr>
          <w:rFonts w:ascii="宋体"/>
          <w:spacing w:val="-13"/>
          <w:w w:val="15"/>
          <w:position w:val="167"/>
        </w:rPr>
        <w:t>3</w:t>
      </w:r>
      <w:r>
        <w:rPr>
          <w:rFonts w:ascii="宋体"/>
          <w:spacing w:val="-13"/>
          <w:w w:val="15"/>
          <w:position w:val="125"/>
        </w:rPr>
        <w:t>.</w:t>
      </w:r>
      <w:r>
        <w:rPr>
          <w:rFonts w:ascii="宋体"/>
          <w:spacing w:val="-13"/>
          <w:w w:val="15"/>
          <w:position w:val="21"/>
        </w:rPr>
        <w:t>4</w:t>
      </w:r>
      <w:r>
        <w:rPr>
          <w:rFonts w:ascii="宋体"/>
          <w:w w:val="15"/>
          <w:position w:val="42"/>
        </w:rPr>
        <w:t>3</w:t>
      </w:r>
      <w:r>
        <w:rPr>
          <w:rFonts w:ascii="宋体"/>
          <w:spacing w:val="-13"/>
          <w:w w:val="15"/>
        </w:rPr>
        <w:t>3</w:t>
      </w:r>
      <w:r>
        <w:rPr>
          <w:rFonts w:ascii="宋体"/>
          <w:spacing w:val="-13"/>
          <w:w w:val="15"/>
          <w:position w:val="-20"/>
        </w:rPr>
        <w:t>5</w:t>
      </w:r>
      <w:r>
        <w:rPr>
          <w:rFonts w:ascii="宋体"/>
          <w:spacing w:val="-13"/>
          <w:w w:val="15"/>
          <w:position w:val="104"/>
        </w:rPr>
        <w:t>.</w:t>
      </w:r>
      <w:r>
        <w:rPr>
          <w:rFonts w:ascii="宋体"/>
          <w:spacing w:val="-13"/>
          <w:w w:val="15"/>
          <w:position w:val="84"/>
        </w:rPr>
        <w:t>.</w:t>
      </w:r>
      <w:r>
        <w:rPr>
          <w:rFonts w:ascii="宋体"/>
          <w:spacing w:val="-13"/>
          <w:w w:val="15"/>
          <w:position w:val="63"/>
        </w:rPr>
        <w:t>.</w:t>
      </w:r>
      <w:r>
        <w:rPr>
          <w:rFonts w:ascii="宋体"/>
          <w:spacing w:val="-13"/>
          <w:w w:val="15"/>
          <w:position w:val="167"/>
        </w:rPr>
        <w:t>.</w:t>
      </w:r>
      <w:r>
        <w:rPr>
          <w:rFonts w:ascii="宋体"/>
          <w:spacing w:val="-13"/>
          <w:w w:val="15"/>
          <w:position w:val="146"/>
        </w:rPr>
        <w:t>.</w:t>
      </w:r>
      <w:r>
        <w:rPr>
          <w:rFonts w:ascii="宋体"/>
          <w:spacing w:val="-13"/>
          <w:w w:val="15"/>
          <w:position w:val="125"/>
        </w:rPr>
        <w:t>2</w:t>
      </w:r>
      <w:r>
        <w:rPr>
          <w:rFonts w:ascii="宋体"/>
          <w:spacing w:val="-13"/>
          <w:w w:val="15"/>
          <w:position w:val="42"/>
        </w:rPr>
        <w:t>.</w:t>
      </w:r>
      <w:r>
        <w:rPr>
          <w:rFonts w:ascii="宋体"/>
          <w:w w:val="15"/>
          <w:position w:val="21"/>
        </w:rPr>
        <w:t>.</w:t>
      </w:r>
      <w:r>
        <w:rPr>
          <w:rFonts w:ascii="宋体"/>
          <w:spacing w:val="-13"/>
          <w:w w:val="15"/>
        </w:rPr>
        <w:t>4</w:t>
      </w:r>
      <w:r>
        <w:rPr>
          <w:rFonts w:ascii="宋体"/>
          <w:spacing w:val="-13"/>
          <w:w w:val="15"/>
          <w:position w:val="-20"/>
        </w:rPr>
        <w:t>1</w:t>
      </w:r>
      <w:r>
        <w:rPr>
          <w:rFonts w:ascii="宋体"/>
          <w:spacing w:val="-13"/>
          <w:w w:val="15"/>
          <w:position w:val="84"/>
        </w:rPr>
        <w:t>8</w:t>
      </w:r>
      <w:r>
        <w:rPr>
          <w:rFonts w:ascii="宋体"/>
          <w:spacing w:val="-13"/>
          <w:w w:val="15"/>
          <w:position w:val="104"/>
        </w:rPr>
        <w:t>1</w:t>
      </w:r>
      <w:r>
        <w:rPr>
          <w:rFonts w:ascii="宋体"/>
          <w:spacing w:val="-13"/>
          <w:w w:val="15"/>
          <w:position w:val="63"/>
        </w:rPr>
        <w:t>2</w:t>
      </w:r>
      <w:r>
        <w:rPr>
          <w:rFonts w:ascii="宋体"/>
          <w:spacing w:val="-13"/>
          <w:w w:val="15"/>
          <w:position w:val="146"/>
        </w:rPr>
        <w:t>2</w:t>
      </w:r>
      <w:r>
        <w:rPr>
          <w:rFonts w:ascii="宋体"/>
          <w:spacing w:val="-13"/>
          <w:w w:val="15"/>
          <w:position w:val="167"/>
        </w:rPr>
        <w:t>3</w:t>
      </w:r>
      <w:r>
        <w:rPr>
          <w:rFonts w:ascii="宋体"/>
          <w:spacing w:val="-13"/>
          <w:w w:val="15"/>
          <w:position w:val="125"/>
        </w:rPr>
        <w:t>6</w:t>
      </w:r>
      <w:r>
        <w:rPr>
          <w:rFonts w:ascii="宋体"/>
          <w:spacing w:val="-13"/>
          <w:w w:val="15"/>
          <w:position w:val="21"/>
        </w:rPr>
        <w:t>5</w:t>
      </w:r>
      <w:r>
        <w:rPr>
          <w:rFonts w:ascii="宋体"/>
          <w:w w:val="15"/>
          <w:position w:val="42"/>
        </w:rPr>
        <w:t>5</w:t>
      </w:r>
      <w:r>
        <w:rPr>
          <w:rFonts w:ascii="宋体"/>
        </w:rPr>
      </w:r>
    </w:p>
    <w:p>
      <w:pPr>
        <w:spacing w:after="0" w:line="2511" w:lineRule="exac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  <w:cols w:num="4" w:equalWidth="0">
            <w:col w:w="2066" w:space="353"/>
            <w:col w:w="3247" w:space="852"/>
            <w:col w:w="422" w:space="308"/>
            <w:col w:w="2892"/>
          </w:cols>
        </w:sectPr>
      </w:pPr>
    </w:p>
    <w:p>
      <w:pPr>
        <w:pStyle w:val="BodyText"/>
        <w:spacing w:line="427" w:lineRule="atLeast"/>
        <w:ind w:left="503" w:right="0"/>
        <w:jc w:val="left"/>
        <w:rPr>
          <w:rFonts w:ascii="宋体" w:hAnsi="宋体" w:cs="宋体" w:eastAsia="宋体"/>
        </w:rPr>
      </w:pPr>
      <w:r>
        <w:rPr>
          <w:rFonts w:ascii="宋体"/>
          <w:spacing w:val="-118"/>
          <w:w w:val="10"/>
        </w:rPr>
        <w:t>A</w:t>
      </w:r>
      <w:r>
        <w:rPr>
          <w:rFonts w:ascii="宋体"/>
          <w:spacing w:val="-14"/>
          <w:w w:val="10"/>
          <w:position w:val="-59"/>
        </w:rPr>
        <w:t>F</w:t>
      </w:r>
      <w:r>
        <w:rPr>
          <w:rFonts w:ascii="宋体"/>
          <w:spacing w:val="-108"/>
          <w:w w:val="10"/>
        </w:rPr>
        <w:t>F</w:t>
      </w:r>
      <w:r>
        <w:rPr>
          <w:rFonts w:ascii="宋体"/>
          <w:spacing w:val="-23"/>
          <w:w w:val="10"/>
          <w:position w:val="-59"/>
        </w:rPr>
        <w:t>i</w:t>
      </w:r>
      <w:r>
        <w:rPr>
          <w:rFonts w:ascii="宋体"/>
          <w:spacing w:val="-99"/>
          <w:w w:val="10"/>
        </w:rPr>
        <w:t>T</w:t>
      </w:r>
      <w:r>
        <w:rPr>
          <w:rFonts w:ascii="宋体"/>
          <w:spacing w:val="-30"/>
          <w:w w:val="10"/>
          <w:position w:val="-59"/>
        </w:rPr>
        <w:t>n</w:t>
      </w:r>
      <w:r>
        <w:rPr>
          <w:rFonts w:ascii="宋体"/>
          <w:spacing w:val="-108"/>
          <w:w w:val="10"/>
          <w:position w:val="-59"/>
        </w:rPr>
        <w:t> </w:t>
      </w:r>
      <w:r>
        <w:rPr>
          <w:rFonts w:ascii="宋体"/>
          <w:spacing w:val="-108"/>
          <w:w w:val="10"/>
        </w:rPr>
      </w:r>
      <w:r>
        <w:rPr>
          <w:rFonts w:ascii="宋体"/>
          <w:spacing w:val="-38"/>
          <w:w w:val="10"/>
          <w:position w:val="-59"/>
        </w:rPr>
        <w:t>a</w:t>
      </w:r>
      <w:r>
        <w:rPr>
          <w:rFonts w:ascii="宋体"/>
          <w:spacing w:val="-84"/>
          <w:w w:val="10"/>
        </w:rPr>
        <w:t>T</w:t>
      </w:r>
      <w:r>
        <w:rPr>
          <w:rFonts w:ascii="宋体"/>
          <w:spacing w:val="-46"/>
          <w:w w:val="10"/>
          <w:position w:val="-59"/>
        </w:rPr>
        <w:t>l</w:t>
      </w:r>
      <w:r>
        <w:rPr>
          <w:rFonts w:ascii="宋体"/>
          <w:spacing w:val="-76"/>
          <w:w w:val="10"/>
        </w:rPr>
        <w:t>e</w:t>
      </w:r>
      <w:r>
        <w:rPr>
          <w:rFonts w:ascii="宋体"/>
          <w:spacing w:val="-90"/>
          <w:w w:val="10"/>
        </w:rPr>
        <w:t> </w:t>
      </w:r>
      <w:r>
        <w:rPr>
          <w:rFonts w:ascii="宋体"/>
          <w:spacing w:val="-90"/>
          <w:w w:val="10"/>
          <w:position w:val="-59"/>
        </w:rPr>
      </w:r>
      <w:r>
        <w:rPr>
          <w:rFonts w:ascii="宋体"/>
          <w:spacing w:val="-68"/>
          <w:w w:val="10"/>
        </w:rPr>
        <w:t>s</w:t>
      </w:r>
      <w:r>
        <w:rPr>
          <w:rFonts w:ascii="宋体"/>
          <w:spacing w:val="-63"/>
          <w:w w:val="10"/>
          <w:position w:val="-59"/>
        </w:rPr>
        <w:t>T</w:t>
      </w:r>
      <w:r>
        <w:rPr>
          <w:rFonts w:ascii="宋体"/>
          <w:spacing w:val="-59"/>
          <w:w w:val="10"/>
        </w:rPr>
        <w:t>t</w:t>
      </w:r>
      <w:r>
        <w:rPr>
          <w:rFonts w:ascii="宋体"/>
          <w:spacing w:val="-70"/>
          <w:w w:val="10"/>
          <w:position w:val="-59"/>
        </w:rPr>
        <w:t>e</w:t>
      </w:r>
      <w:r>
        <w:rPr>
          <w:rFonts w:ascii="宋体"/>
          <w:spacing w:val="-89"/>
          <w:w w:val="10"/>
          <w:position w:val="-59"/>
        </w:rPr>
        <w:t> </w:t>
      </w:r>
      <w:r>
        <w:rPr>
          <w:rFonts w:ascii="宋体"/>
          <w:spacing w:val="-89"/>
          <w:w w:val="10"/>
        </w:rPr>
      </w:r>
      <w:r>
        <w:rPr>
          <w:rFonts w:ascii="宋体"/>
          <w:spacing w:val="-78"/>
          <w:w w:val="10"/>
          <w:position w:val="-59"/>
        </w:rPr>
        <w:t>s</w:t>
      </w:r>
      <w:r>
        <w:rPr>
          <w:rFonts w:ascii="宋体"/>
          <w:spacing w:val="-46"/>
          <w:w w:val="10"/>
        </w:rPr>
        <w:t>C</w:t>
      </w:r>
      <w:r>
        <w:rPr>
          <w:rFonts w:ascii="宋体"/>
          <w:spacing w:val="-84"/>
          <w:w w:val="10"/>
          <w:position w:val="-59"/>
        </w:rPr>
        <w:t>t</w:t>
      </w:r>
      <w:r>
        <w:rPr>
          <w:rFonts w:ascii="宋体"/>
          <w:spacing w:val="-38"/>
          <w:w w:val="10"/>
        </w:rPr>
        <w:t>y</w:t>
      </w:r>
      <w:r>
        <w:rPr>
          <w:rFonts w:ascii="宋体"/>
          <w:spacing w:val="-107"/>
          <w:w w:val="10"/>
        </w:rPr>
        <w:t> </w:t>
      </w:r>
      <w:r>
        <w:rPr>
          <w:rFonts w:ascii="宋体"/>
          <w:spacing w:val="-107"/>
          <w:w w:val="10"/>
          <w:position w:val="-59"/>
        </w:rPr>
      </w:r>
      <w:r>
        <w:rPr>
          <w:rFonts w:ascii="宋体"/>
          <w:spacing w:val="-30"/>
          <w:w w:val="10"/>
        </w:rPr>
        <w:t>c</w:t>
      </w:r>
      <w:r>
        <w:rPr>
          <w:rFonts w:ascii="宋体"/>
          <w:spacing w:val="-99"/>
          <w:w w:val="10"/>
          <w:position w:val="-59"/>
        </w:rPr>
        <w:t>S</w:t>
      </w:r>
      <w:r>
        <w:rPr>
          <w:rFonts w:ascii="宋体"/>
          <w:spacing w:val="-23"/>
          <w:w w:val="10"/>
        </w:rPr>
        <w:t>l</w:t>
      </w:r>
      <w:r>
        <w:rPr>
          <w:rFonts w:ascii="宋体"/>
          <w:spacing w:val="-107"/>
          <w:w w:val="10"/>
          <w:position w:val="-59"/>
        </w:rPr>
        <w:t>t</w:t>
      </w:r>
      <w:r>
        <w:rPr>
          <w:rFonts w:ascii="宋体"/>
          <w:spacing w:val="-15"/>
          <w:w w:val="10"/>
        </w:rPr>
        <w:t>e</w:t>
      </w:r>
      <w:r>
        <w:rPr>
          <w:rFonts w:ascii="宋体"/>
          <w:spacing w:val="-116"/>
          <w:w w:val="10"/>
          <w:position w:val="-59"/>
        </w:rPr>
        <w:t>a</w:t>
      </w:r>
      <w:r>
        <w:rPr>
          <w:rFonts w:ascii="宋体"/>
          <w:spacing w:val="-69"/>
          <w:w w:val="10"/>
          <w:position w:val="-59"/>
        </w:rPr>
        <w:t> </w:t>
      </w:r>
      <w:r>
        <w:rPr>
          <w:rFonts w:ascii="宋体"/>
          <w:spacing w:val="-69"/>
          <w:w w:val="10"/>
        </w:rPr>
      </w:r>
      <w:r>
        <w:rPr>
          <w:rFonts w:ascii="宋体"/>
          <w:spacing w:val="-11"/>
          <w:w w:val="10"/>
          <w:position w:val="-59"/>
        </w:rPr>
        <w:t>t</w:t>
      </w:r>
      <w:r>
        <w:rPr>
          <w:rFonts w:ascii="宋体"/>
          <w:spacing w:val="2"/>
          <w:w w:val="10"/>
        </w:rPr>
        <w:t>R</w:t>
      </w:r>
      <w:r>
        <w:rPr>
          <w:rFonts w:ascii="宋体"/>
          <w:spacing w:val="-11"/>
          <w:w w:val="10"/>
          <w:position w:val="-59"/>
        </w:rPr>
        <w:t>u</w:t>
      </w:r>
      <w:r>
        <w:rPr>
          <w:rFonts w:ascii="宋体"/>
          <w:spacing w:val="2"/>
          <w:w w:val="10"/>
        </w:rPr>
        <w:t>e</w:t>
      </w:r>
      <w:r>
        <w:rPr>
          <w:rFonts w:ascii="宋体"/>
          <w:spacing w:val="-116"/>
          <w:w w:val="10"/>
        </w:rPr>
        <w:t>p</w:t>
      </w:r>
      <w:r>
        <w:rPr>
          <w:rFonts w:ascii="宋体"/>
          <w:spacing w:val="-14"/>
          <w:w w:val="10"/>
          <w:position w:val="-59"/>
        </w:rPr>
        <w:t>s</w:t>
      </w:r>
      <w:r>
        <w:rPr>
          <w:rFonts w:ascii="宋体"/>
          <w:spacing w:val="-108"/>
          <w:w w:val="10"/>
        </w:rPr>
        <w:t>o</w:t>
      </w:r>
      <w:r>
        <w:rPr>
          <w:rFonts w:ascii="宋体"/>
          <w:spacing w:val="-76"/>
          <w:w w:val="10"/>
        </w:rPr>
        <w:t> </w:t>
      </w:r>
      <w:r>
        <w:rPr>
          <w:rFonts w:ascii="宋体"/>
          <w:spacing w:val="-76"/>
          <w:w w:val="10"/>
          <w:position w:val="-59"/>
        </w:rPr>
      </w:r>
      <w:r>
        <w:rPr>
          <w:rFonts w:ascii="宋体"/>
          <w:spacing w:val="-103"/>
          <w:w w:val="10"/>
        </w:rPr>
        <w:t>r</w:t>
      </w:r>
      <w:r>
        <w:rPr>
          <w:rFonts w:ascii="宋体"/>
          <w:spacing w:val="-27"/>
          <w:w w:val="10"/>
          <w:position w:val="-59"/>
        </w:rPr>
        <w:t>:</w:t>
      </w:r>
      <w:r>
        <w:rPr>
          <w:rFonts w:ascii="宋体"/>
          <w:w w:val="10"/>
        </w:rPr>
        <w:t>t</w:t>
      </w:r>
      <w:r>
        <w:rPr>
          <w:rFonts w:ascii="宋体"/>
        </w:rPr>
      </w:r>
    </w:p>
    <w:p>
      <w:pPr>
        <w:spacing w:line="427" w:lineRule="atLeast" w:before="0"/>
        <w:ind w:left="503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5"/>
        </w:rPr>
        <w:br w:type="column"/>
      </w:r>
      <w:r>
        <w:rPr>
          <w:rFonts w:ascii="宋体"/>
          <w:spacing w:val="-5"/>
          <w:w w:val="5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  <w:t>C</w:t>
      </w:r>
      <w:r>
        <w:rPr>
          <w:rFonts w:ascii="宋体"/>
          <w:spacing w:val="-5"/>
          <w:w w:val="5"/>
          <w:sz w:val="239"/>
        </w:rPr>
        <w:t>C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C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  <w:t>C</w:t>
      </w:r>
      <w:r>
        <w:rPr>
          <w:rFonts w:ascii="宋体"/>
          <w:spacing w:val="-2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45"/>
          <w:sz w:val="239"/>
        </w:rPr>
        <w:t>: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22"/>
          <w:sz w:val="239"/>
        </w:rPr>
        <w:t>: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45"/>
          <w:sz w:val="239"/>
        </w:rPr>
        <w:t>: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22"/>
          <w:sz w:val="239"/>
        </w:rPr>
        <w:t>:</w:t>
      </w:r>
      <w:r>
        <w:rPr>
          <w:rFonts w:ascii="宋体"/>
          <w:spacing w:val="-2"/>
          <w:w w:val="5"/>
          <w:position w:val="-45"/>
          <w:sz w:val="239"/>
        </w:rPr>
        <w:t>:</w:t>
      </w:r>
      <w:r>
        <w:rPr>
          <w:rFonts w:ascii="宋体"/>
          <w:w w:val="5"/>
          <w:position w:val="-45"/>
          <w:sz w:val="239"/>
        </w:rPr>
        <w:t>     </w:t>
      </w:r>
      <w:r>
        <w:rPr>
          <w:rFonts w:ascii="宋体"/>
          <w:spacing w:val="55"/>
          <w:w w:val="5"/>
          <w:position w:val="-45"/>
          <w:sz w:val="239"/>
        </w:rPr>
        <w:t> </w:t>
      </w:r>
      <w:r>
        <w:rPr>
          <w:rFonts w:ascii="宋体"/>
          <w:spacing w:val="55"/>
          <w:w w:val="5"/>
          <w:position w:val="-22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position w:val="-22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55"/>
          <w:w w:val="5"/>
          <w:position w:val="-22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2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2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g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s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sz w:val="239"/>
        </w:rPr>
        <w:t>g</w:t>
      </w:r>
      <w:r>
        <w:rPr>
          <w:rFonts w:ascii="宋体"/>
          <w:spacing w:val="-5"/>
          <w:w w:val="5"/>
          <w:position w:val="-45"/>
          <w:sz w:val="239"/>
        </w:rPr>
        <w:t>s</w:t>
      </w:r>
      <w:r>
        <w:rPr>
          <w:rFonts w:ascii="宋体"/>
          <w:spacing w:val="-5"/>
          <w:w w:val="5"/>
          <w:sz w:val="239"/>
        </w:rPr>
        <w:t>g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2"/>
          <w:w w:val="5"/>
          <w:sz w:val="239"/>
        </w:rPr>
        <w:t>g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2"/>
          <w:w w:val="5"/>
          <w:sz w:val="239"/>
        </w:rPr>
        <w:t>i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w w:val="5"/>
          <w:sz w:val="239"/>
        </w:rPr>
        <w:t>     </w:t>
      </w:r>
      <w:r>
        <w:rPr>
          <w:rFonts w:ascii="宋体"/>
          <w:spacing w:val="56"/>
          <w:w w:val="5"/>
          <w:sz w:val="239"/>
        </w:rPr>
        <w:t> </w:t>
      </w:r>
      <w:r>
        <w:rPr>
          <w:rFonts w:ascii="宋体"/>
          <w:spacing w:val="56"/>
          <w:w w:val="5"/>
          <w:position w:val="-45"/>
          <w:sz w:val="239"/>
        </w:rPr>
      </w:r>
      <w:r>
        <w:rPr>
          <w:rFonts w:ascii="宋体"/>
          <w:spacing w:val="56"/>
          <w:w w:val="5"/>
          <w:position w:val="-22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2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a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p</w:t>
      </w:r>
      <w:r>
        <w:rPr>
          <w:rFonts w:ascii="宋体"/>
          <w:spacing w:val="-5"/>
          <w:w w:val="5"/>
          <w:position w:val="-45"/>
          <w:sz w:val="239"/>
        </w:rPr>
        <w:t>a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a</w:t>
      </w:r>
      <w:r>
        <w:rPr>
          <w:rFonts w:ascii="宋体"/>
          <w:spacing w:val="-2"/>
          <w:w w:val="5"/>
          <w:position w:val="-22"/>
          <w:sz w:val="239"/>
        </w:rPr>
        <w:t>p</w:t>
      </w:r>
      <w:r>
        <w:rPr>
          <w:rFonts w:ascii="宋体"/>
          <w:spacing w:val="-5"/>
          <w:w w:val="5"/>
          <w:position w:val="-4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s</w:t>
      </w:r>
      <w:r>
        <w:rPr>
          <w:rFonts w:ascii="宋体"/>
          <w:spacing w:val="-2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2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2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f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f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2"/>
          <w:w w:val="5"/>
          <w:position w:val="-22"/>
          <w:sz w:val="239"/>
        </w:rPr>
        <w:t>f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a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a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a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2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l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w w:val="5"/>
          <w:position w:val="-22"/>
          <w:sz w:val="239"/>
        </w:rPr>
        <w:t>     </w:t>
      </w:r>
      <w:r>
        <w:rPr>
          <w:rFonts w:ascii="宋体"/>
          <w:spacing w:val="56"/>
          <w:w w:val="5"/>
          <w:position w:val="-22"/>
          <w:sz w:val="239"/>
        </w:rPr>
        <w:t> </w:t>
      </w:r>
      <w:r>
        <w:rPr>
          <w:rFonts w:ascii="宋体"/>
          <w:spacing w:val="56"/>
          <w:w w:val="5"/>
          <w:position w:val="-45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a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2"/>
          <w:w w:val="5"/>
          <w:position w:val="-22"/>
          <w:sz w:val="239"/>
        </w:rPr>
        <w:t>a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u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u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u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2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u</w:t>
      </w:r>
      <w:r>
        <w:rPr>
          <w:rFonts w:ascii="宋体"/>
          <w:spacing w:val="-5"/>
          <w:w w:val="5"/>
          <w:position w:val="-45"/>
          <w:sz w:val="239"/>
        </w:rPr>
        <w:t>m</w:t>
      </w:r>
      <w:r>
        <w:rPr>
          <w:rFonts w:ascii="宋体"/>
          <w:spacing w:val="-5"/>
          <w:w w:val="5"/>
          <w:sz w:val="239"/>
        </w:rPr>
        <w:t>u</w:t>
      </w:r>
      <w:r>
        <w:rPr>
          <w:rFonts w:ascii="宋体"/>
          <w:spacing w:val="-5"/>
          <w:w w:val="5"/>
          <w:position w:val="-45"/>
          <w:sz w:val="239"/>
        </w:rPr>
        <w:t>m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u</w:t>
      </w:r>
      <w:r>
        <w:rPr>
          <w:rFonts w:ascii="宋体"/>
          <w:spacing w:val="-5"/>
          <w:w w:val="5"/>
          <w:position w:val="-45"/>
          <w:sz w:val="239"/>
        </w:rPr>
        <w:t>m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2"/>
          <w:w w:val="5"/>
          <w:sz w:val="239"/>
        </w:rPr>
        <w:t>u</w:t>
      </w:r>
      <w:r>
        <w:rPr>
          <w:rFonts w:ascii="宋体"/>
          <w:spacing w:val="-5"/>
          <w:w w:val="5"/>
          <w:position w:val="-22"/>
          <w:sz w:val="239"/>
        </w:rPr>
        <w:t>o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5"/>
          <w:w w:val="5"/>
          <w:position w:val="-22"/>
          <w:sz w:val="239"/>
        </w:rPr>
        <w:t>o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5"/>
          <w:w w:val="5"/>
          <w:position w:val="-45"/>
          <w:sz w:val="239"/>
        </w:rPr>
        <w:t>b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5"/>
          <w:w w:val="5"/>
          <w:position w:val="-45"/>
          <w:sz w:val="239"/>
        </w:rPr>
        <w:t>b</w:t>
      </w:r>
      <w:r>
        <w:rPr>
          <w:rFonts w:ascii="宋体"/>
          <w:spacing w:val="-5"/>
          <w:w w:val="5"/>
          <w:position w:val="-22"/>
          <w:sz w:val="239"/>
        </w:rPr>
        <w:t>o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2"/>
          <w:w w:val="5"/>
          <w:position w:val="-45"/>
          <w:sz w:val="239"/>
        </w:rPr>
        <w:t>b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b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b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sz w:val="239"/>
        </w:rPr>
        <w:t>b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4"/>
          <w:w w:val="5"/>
          <w:sz w:val="239"/>
        </w:rPr>
        <w:t>b</w:t>
      </w:r>
      <w:r>
        <w:rPr>
          <w:rFonts w:ascii="宋体"/>
          <w:spacing w:val="-5"/>
          <w:w w:val="5"/>
          <w:position w:val="-4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4"/>
          <w:w w:val="5"/>
          <w:sz w:val="239"/>
        </w:rPr>
        <w:t>e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2"/>
          <w:w w:val="5"/>
          <w:position w:val="-22"/>
          <w:sz w:val="239"/>
        </w:rPr>
        <w:t>N</w:t>
      </w:r>
      <w:r>
        <w:rPr>
          <w:rFonts w:ascii="宋体"/>
          <w:spacing w:val="1"/>
          <w:w w:val="5"/>
          <w:position w:val="-22"/>
          <w:sz w:val="239"/>
        </w:rPr>
        <w:t>umb</w:t>
      </w:r>
      <w:r>
        <w:rPr>
          <w:rFonts w:ascii="宋体"/>
          <w:w w:val="5"/>
          <w:position w:val="-22"/>
          <w:sz w:val="239"/>
        </w:rPr>
        <w:t>e</w:t>
      </w:r>
      <w:r>
        <w:rPr>
          <w:rFonts w:ascii="宋体"/>
          <w:spacing w:val="20"/>
          <w:w w:val="5"/>
          <w:position w:val="-22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  <w:t>-</w:t>
      </w:r>
      <w:r>
        <w:rPr>
          <w:rFonts w:ascii="宋体"/>
          <w:spacing w:val="-5"/>
          <w:w w:val="5"/>
          <w:sz w:val="239"/>
        </w:rPr>
        <w:t>-</w:t>
      </w:r>
      <w:r>
        <w:rPr>
          <w:rFonts w:ascii="宋体"/>
          <w:w w:val="5"/>
          <w:position w:val="-45"/>
          <w:sz w:val="239"/>
        </w:rPr>
        <w:t>-</w:t>
      </w:r>
      <w:r>
        <w:rPr>
          <w:rFonts w:ascii="宋体"/>
          <w:sz w:val="239"/>
        </w:rPr>
      </w:r>
    </w:p>
    <w:p>
      <w:pPr>
        <w:spacing w:line="427" w:lineRule="atLeast" w:before="0"/>
        <w:ind w:left="63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10"/>
        </w:rPr>
        <w:br w:type="column"/>
      </w:r>
      <w:r>
        <w:rPr>
          <w:rFonts w:ascii="宋体"/>
          <w:spacing w:val="2"/>
          <w:w w:val="10"/>
          <w:sz w:val="239"/>
        </w:rPr>
        <w:t>95</w:t>
      </w:r>
      <w:r>
        <w:rPr>
          <w:rFonts w:ascii="宋体"/>
          <w:spacing w:val="-10"/>
          <w:w w:val="10"/>
          <w:sz w:val="239"/>
        </w:rPr>
        <w:t>0</w:t>
      </w:r>
      <w:r>
        <w:rPr>
          <w:rFonts w:ascii="宋体"/>
          <w:spacing w:val="2"/>
          <w:w w:val="10"/>
          <w:position w:val="23"/>
          <w:sz w:val="239"/>
        </w:rPr>
        <w:t>7</w:t>
      </w:r>
      <w:r>
        <w:rPr>
          <w:rFonts w:ascii="宋体"/>
          <w:spacing w:val="-10"/>
          <w:w w:val="10"/>
          <w:sz w:val="239"/>
        </w:rPr>
        <w:t>6</w:t>
      </w:r>
      <w:r>
        <w:rPr>
          <w:rFonts w:ascii="宋体"/>
          <w:spacing w:val="2"/>
          <w:w w:val="10"/>
          <w:position w:val="23"/>
          <w:sz w:val="239"/>
        </w:rPr>
        <w:t>6</w:t>
      </w:r>
      <w:r>
        <w:rPr>
          <w:rFonts w:ascii="宋体"/>
          <w:spacing w:val="-10"/>
          <w:w w:val="10"/>
          <w:sz w:val="239"/>
        </w:rPr>
        <w:t>3</w:t>
      </w:r>
      <w:r>
        <w:rPr>
          <w:rFonts w:ascii="宋体"/>
          <w:w w:val="10"/>
          <w:position w:val="23"/>
          <w:sz w:val="239"/>
        </w:rPr>
        <w:t>4</w:t>
      </w:r>
      <w:r>
        <w:rPr>
          <w:rFonts w:ascii="宋体"/>
          <w:spacing w:val="-10"/>
          <w:w w:val="10"/>
          <w:sz w:val="239"/>
        </w:rPr>
        <w:t>9</w:t>
      </w:r>
      <w:r>
        <w:rPr>
          <w:rFonts w:ascii="宋体"/>
          <w:w w:val="10"/>
          <w:position w:val="23"/>
          <w:sz w:val="239"/>
        </w:rPr>
        <w:t>5</w:t>
      </w:r>
      <w:r>
        <w:rPr>
          <w:rFonts w:ascii="宋体"/>
          <w:spacing w:val="-10"/>
          <w:w w:val="10"/>
          <w:sz w:val="239"/>
        </w:rPr>
        <w:t>2</w:t>
      </w:r>
      <w:r>
        <w:rPr>
          <w:rFonts w:ascii="宋体"/>
          <w:spacing w:val="2"/>
          <w:w w:val="10"/>
          <w:position w:val="23"/>
          <w:sz w:val="239"/>
        </w:rPr>
        <w:t>4</w:t>
      </w:r>
      <w:r>
        <w:rPr>
          <w:rFonts w:ascii="宋体"/>
          <w:spacing w:val="-10"/>
          <w:w w:val="10"/>
          <w:sz w:val="239"/>
        </w:rPr>
        <w:t>3</w:t>
      </w:r>
      <w:r>
        <w:rPr>
          <w:rFonts w:ascii="宋体"/>
          <w:w w:val="10"/>
          <w:position w:val="23"/>
          <w:sz w:val="239"/>
        </w:rPr>
        <w:t>4</w:t>
      </w:r>
      <w:r>
        <w:rPr>
          <w:rFonts w:ascii="宋体"/>
          <w:spacing w:val="-10"/>
          <w:w w:val="10"/>
          <w:position w:val="-22"/>
          <w:sz w:val="239"/>
        </w:rPr>
        <w:t>1</w:t>
      </w:r>
      <w:r>
        <w:rPr>
          <w:rFonts w:ascii="宋体"/>
          <w:spacing w:val="-10"/>
          <w:w w:val="10"/>
          <w:sz w:val="239"/>
        </w:rPr>
        <w:t>3</w:t>
      </w:r>
      <w:r>
        <w:rPr>
          <w:rFonts w:ascii="宋体"/>
          <w:w w:val="10"/>
          <w:position w:val="23"/>
          <w:sz w:val="239"/>
        </w:rPr>
        <w:t>1</w:t>
      </w:r>
      <w:r>
        <w:rPr>
          <w:rFonts w:ascii="宋体"/>
          <w:spacing w:val="-10"/>
          <w:w w:val="10"/>
          <w:sz w:val="239"/>
        </w:rPr>
        <w:t>6</w:t>
      </w:r>
      <w:r>
        <w:rPr>
          <w:rFonts w:ascii="宋体"/>
          <w:spacing w:val="-10"/>
          <w:w w:val="10"/>
          <w:position w:val="23"/>
          <w:sz w:val="239"/>
        </w:rPr>
        <w:t>3</w:t>
      </w:r>
      <w:r>
        <w:rPr>
          <w:rFonts w:ascii="宋体"/>
          <w:w w:val="10"/>
          <w:position w:val="-22"/>
          <w:sz w:val="239"/>
        </w:rPr>
        <w:t>5</w:t>
      </w:r>
      <w:r>
        <w:rPr>
          <w:rFonts w:ascii="宋体"/>
          <w:sz w:val="239"/>
        </w:rPr>
      </w:r>
    </w:p>
    <w:p>
      <w:pPr>
        <w:spacing w:after="0" w:line="427" w:lineRule="atLeast"/>
        <w:jc w:val="left"/>
        <w:rPr>
          <w:rFonts w:ascii="宋体" w:hAnsi="宋体" w:cs="宋体" w:eastAsia="宋体"/>
          <w:sz w:val="239"/>
          <w:szCs w:val="239"/>
        </w:rPr>
        <w:sectPr>
          <w:pgSz w:w="12240" w:h="15840"/>
          <w:pgMar w:top="0" w:bottom="280" w:left="740" w:right="1360"/>
          <w:cols w:num="3" w:equalWidth="0">
            <w:col w:w="2868" w:space="1779"/>
            <w:col w:w="3520" w:space="40"/>
            <w:col w:w="1933"/>
          </w:cols>
        </w:sectPr>
      </w:pPr>
    </w:p>
    <w:p>
      <w:pPr>
        <w:spacing w:line="545" w:lineRule="atLeast" w:before="0"/>
        <w:ind w:left="0" w:right="0" w:firstLine="0"/>
        <w:jc w:val="right"/>
        <w:rPr>
          <w:rFonts w:ascii="宋体" w:hAnsi="宋体" w:cs="宋体" w:eastAsia="宋体"/>
          <w:sz w:val="26"/>
          <w:szCs w:val="26"/>
        </w:rPr>
      </w:pPr>
      <w:r>
        <w:rPr>
          <w:rFonts w:ascii="宋体"/>
          <w:spacing w:val="-1"/>
          <w:w w:val="95"/>
          <w:sz w:val="26"/>
        </w:rPr>
        <w:t>FAILED</w:t>
      </w:r>
      <w:r>
        <w:rPr>
          <w:rFonts w:ascii="宋体"/>
          <w:sz w:val="26"/>
        </w:rPr>
      </w:r>
    </w:p>
    <w:p>
      <w:pPr>
        <w:tabs>
          <w:tab w:pos="4702" w:val="left" w:leader="none"/>
        </w:tabs>
        <w:spacing w:line="545" w:lineRule="atLeast" w:before="0"/>
        <w:ind w:left="1784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5"/>
        </w:rPr>
        <w:br w:type="column"/>
      </w:r>
      <w:r>
        <w:rPr>
          <w:rFonts w:ascii="宋体"/>
          <w:w w:val="5"/>
          <w:sz w:val="239"/>
        </w:rPr>
        <w:t>Operator</w:t>
        <w:tab/>
      </w:r>
      <w:r>
        <w:rPr>
          <w:rFonts w:ascii="宋体"/>
          <w:spacing w:val="64"/>
          <w:w w:val="5"/>
          <w:sz w:val="239"/>
        </w:rPr>
        <w:t>-</w:t>
      </w:r>
      <w:r>
        <w:rPr>
          <w:rFonts w:ascii="宋体"/>
          <w:spacing w:val="1"/>
          <w:w w:val="5"/>
          <w:sz w:val="239"/>
        </w:rPr>
        <w:t>Paul</w:t>
      </w:r>
      <w:r>
        <w:rPr>
          <w:rFonts w:ascii="宋体"/>
          <w:w w:val="5"/>
          <w:sz w:val="239"/>
        </w:rPr>
        <w:t>       </w:t>
      </w:r>
      <w:r>
        <w:rPr>
          <w:rFonts w:ascii="宋体"/>
          <w:spacing w:val="24"/>
          <w:w w:val="5"/>
          <w:sz w:val="239"/>
        </w:rPr>
        <w:t> </w:t>
      </w:r>
      <w:r>
        <w:rPr>
          <w:rFonts w:ascii="宋体"/>
          <w:w w:val="5"/>
          <w:sz w:val="239"/>
        </w:rPr>
        <w:t>Puma.</w:t>
      </w:r>
      <w:r>
        <w:rPr>
          <w:rFonts w:ascii="宋体"/>
          <w:sz w:val="239"/>
        </w:rPr>
      </w:r>
    </w:p>
    <w:p>
      <w:pPr>
        <w:spacing w:after="0" w:line="545" w:lineRule="atLeast"/>
        <w:jc w:val="left"/>
        <w:rPr>
          <w:rFonts w:ascii="宋体" w:hAnsi="宋体" w:cs="宋体" w:eastAsia="宋体"/>
          <w:sz w:val="239"/>
          <w:szCs w:val="239"/>
        </w:rPr>
        <w:sectPr>
          <w:type w:val="continuous"/>
          <w:pgSz w:w="12240" w:h="15840"/>
          <w:pgMar w:top="0" w:bottom="280" w:left="740" w:right="1360"/>
          <w:cols w:num="2" w:equalWidth="0">
            <w:col w:w="3326" w:space="40"/>
            <w:col w:w="6774"/>
          </w:cols>
        </w:sectPr>
      </w:pPr>
    </w:p>
    <w:p>
      <w:pPr>
        <w:pStyle w:val="BodyText"/>
        <w:spacing w:line="654" w:lineRule="exact"/>
        <w:ind w:left="716" w:right="0"/>
        <w:jc w:val="left"/>
        <w:rPr>
          <w:rFonts w:ascii="宋体" w:hAnsi="宋体" w:cs="宋体" w:eastAsia="宋体"/>
        </w:rPr>
      </w:pPr>
      <w:r>
        <w:rPr>
          <w:spacing w:val="-5"/>
          <w:w w:val="5"/>
          <w:position w:val="21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  <w:position w:val="-41"/>
        </w:rPr>
        <w:t>E</w:t>
      </w:r>
      <w:r>
        <w:rPr>
          <w:spacing w:val="-5"/>
          <w:w w:val="5"/>
          <w:position w:val="-19"/>
        </w:rPr>
        <w:t>E</w:t>
      </w:r>
      <w:r>
        <w:rPr>
          <w:spacing w:val="-5"/>
          <w:w w:val="5"/>
          <w:position w:val="-40"/>
        </w:rPr>
        <w:t>E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42"/>
        </w:rPr>
        <w:t>E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  <w:position w:val="42"/>
        </w:rPr>
        <w:t>E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-41"/>
        </w:rPr>
        <w:t>E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  <w:position w:val="-19"/>
        </w:rPr>
        <w:t>E</w:t>
      </w:r>
      <w:r>
        <w:rPr>
          <w:spacing w:val="-5"/>
          <w:w w:val="5"/>
          <w:position w:val="63"/>
        </w:rPr>
        <w:t>E</w:t>
      </w:r>
      <w:r>
        <w:rPr>
          <w:spacing w:val="-4"/>
          <w:w w:val="5"/>
          <w:position w:val="-40"/>
        </w:rPr>
        <w:t>E</w:t>
      </w:r>
      <w:r>
        <w:rPr>
          <w:spacing w:val="-5"/>
          <w:w w:val="5"/>
          <w:position w:val="-41"/>
        </w:rPr>
        <w:t>_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  <w:position w:val="-40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-41"/>
        </w:rPr>
        <w:t>_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4"/>
          <w:w w:val="5"/>
          <w:position w:val="42"/>
        </w:rPr>
        <w:t>_</w:t>
      </w:r>
      <w:r>
        <w:rPr>
          <w:spacing w:val="-5"/>
          <w:w w:val="5"/>
          <w:position w:val="63"/>
        </w:rPr>
        <w:t>S</w:t>
      </w:r>
      <w:r>
        <w:rPr>
          <w:spacing w:val="-5"/>
          <w:w w:val="5"/>
          <w:position w:val="-40"/>
        </w:rPr>
        <w:t>M</w:t>
      </w:r>
      <w:r>
        <w:rPr>
          <w:spacing w:val="-5"/>
          <w:w w:val="5"/>
          <w:position w:val="21"/>
        </w:rPr>
        <w:t>H</w:t>
      </w:r>
      <w:r>
        <w:rPr>
          <w:spacing w:val="-5"/>
          <w:w w:val="5"/>
          <w:position w:val="42"/>
        </w:rPr>
        <w:t>R</w:t>
      </w:r>
      <w:r>
        <w:rPr>
          <w:spacing w:val="-5"/>
          <w:w w:val="5"/>
        </w:rPr>
        <w:t>R</w:t>
      </w:r>
      <w:r>
        <w:rPr>
          <w:spacing w:val="-5"/>
          <w:w w:val="5"/>
          <w:position w:val="-19"/>
        </w:rPr>
        <w:t>I</w:t>
      </w:r>
      <w:r>
        <w:rPr>
          <w:spacing w:val="-5"/>
          <w:w w:val="5"/>
        </w:rPr>
        <w:t>R</w:t>
      </w:r>
      <w:r>
        <w:rPr>
          <w:spacing w:val="-5"/>
          <w:w w:val="5"/>
          <w:position w:val="21"/>
        </w:rPr>
        <w:t>H</w:t>
      </w:r>
      <w:r>
        <w:rPr>
          <w:spacing w:val="-5"/>
          <w:w w:val="5"/>
          <w:position w:val="63"/>
        </w:rPr>
        <w:t>S</w:t>
      </w:r>
      <w:r>
        <w:rPr>
          <w:spacing w:val="-5"/>
          <w:w w:val="5"/>
          <w:position w:val="-41"/>
        </w:rPr>
        <w:t>M</w:t>
      </w:r>
      <w:r>
        <w:rPr>
          <w:spacing w:val="-5"/>
          <w:w w:val="5"/>
          <w:position w:val="42"/>
        </w:rPr>
        <w:t>R</w:t>
      </w:r>
      <w:r>
        <w:rPr>
          <w:spacing w:val="-5"/>
          <w:w w:val="5"/>
          <w:position w:val="21"/>
        </w:rPr>
        <w:t>H</w:t>
      </w:r>
      <w:r>
        <w:rPr>
          <w:spacing w:val="-5"/>
          <w:w w:val="5"/>
        </w:rPr>
        <w:t>R</w:t>
      </w:r>
      <w:r>
        <w:rPr>
          <w:spacing w:val="-5"/>
          <w:w w:val="5"/>
          <w:position w:val="21"/>
        </w:rPr>
        <w:t>H</w:t>
      </w:r>
      <w:r>
        <w:rPr>
          <w:spacing w:val="-5"/>
          <w:w w:val="5"/>
          <w:position w:val="-20"/>
        </w:rPr>
        <w:t>I</w:t>
      </w:r>
      <w:r>
        <w:rPr>
          <w:spacing w:val="-5"/>
          <w:w w:val="5"/>
        </w:rPr>
        <w:t>R</w:t>
      </w:r>
      <w:r>
        <w:rPr>
          <w:spacing w:val="-4"/>
          <w:w w:val="5"/>
          <w:position w:val="42"/>
        </w:rPr>
        <w:t>R</w:t>
      </w:r>
      <w:r>
        <w:rPr>
          <w:spacing w:val="-5"/>
          <w:w w:val="5"/>
          <w:position w:val="-41"/>
        </w:rPr>
        <w:t>P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  <w:position w:val="-40"/>
        </w:rPr>
        <w:t>P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-20"/>
        </w:rPr>
        <w:t>M</w:t>
      </w:r>
      <w:r>
        <w:rPr>
          <w:spacing w:val="-5"/>
          <w:w w:val="5"/>
          <w:position w:val="42"/>
        </w:rPr>
        <w:t>A</w:t>
      </w:r>
      <w:r>
        <w:rPr>
          <w:spacing w:val="-5"/>
          <w:w w:val="5"/>
        </w:rPr>
        <w:t>A</w:t>
      </w:r>
      <w:r>
        <w:rPr>
          <w:spacing w:val="-5"/>
          <w:w w:val="5"/>
          <w:position w:val="-19"/>
        </w:rPr>
        <w:t>M</w:t>
      </w:r>
      <w:r>
        <w:rPr>
          <w:spacing w:val="-5"/>
          <w:w w:val="5"/>
          <w:position w:val="63"/>
        </w:rPr>
        <w:t>P</w:t>
      </w:r>
      <w:r>
        <w:rPr>
          <w:spacing w:val="-5"/>
          <w:w w:val="5"/>
          <w:position w:val="-41"/>
        </w:rPr>
        <w:t>P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42"/>
        </w:rPr>
        <w:t>A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-20"/>
        </w:rPr>
        <w:t>M</w:t>
      </w:r>
      <w:r>
        <w:rPr>
          <w:spacing w:val="-5"/>
          <w:w w:val="5"/>
        </w:rPr>
        <w:t>A</w:t>
      </w:r>
      <w:r>
        <w:rPr>
          <w:spacing w:val="-5"/>
          <w:w w:val="5"/>
          <w:position w:val="-19"/>
        </w:rPr>
        <w:t>M</w:t>
      </w:r>
      <w:r>
        <w:rPr>
          <w:spacing w:val="-6"/>
          <w:w w:val="5"/>
        </w:rPr>
        <w:t>A</w:t>
      </w:r>
      <w:r>
        <w:rPr>
          <w:rFonts w:ascii="Arial"/>
          <w:i/>
          <w:spacing w:val="-10"/>
          <w:w w:val="5"/>
          <w:position w:val="130"/>
          <w:sz w:val="27"/>
        </w:rPr>
        <w:t>C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  <w:position w:val="-40"/>
        </w:rPr>
        <w:t>R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  <w:position w:val="-41"/>
        </w:rPr>
        <w:t>R</w:t>
      </w:r>
      <w:r>
        <w:rPr>
          <w:rFonts w:ascii="Arial"/>
          <w:i/>
          <w:spacing w:val="-7"/>
          <w:w w:val="5"/>
          <w:position w:val="130"/>
          <w:sz w:val="27"/>
        </w:rPr>
        <w:t>C</w:t>
      </w:r>
      <w:r>
        <w:rPr>
          <w:spacing w:val="-5"/>
          <w:w w:val="5"/>
        </w:rPr>
        <w:t>I</w:t>
      </w:r>
      <w:r>
        <w:rPr>
          <w:spacing w:val="-5"/>
          <w:w w:val="5"/>
          <w:position w:val="42"/>
        </w:rPr>
        <w:t>I</w:t>
      </w:r>
      <w:r>
        <w:rPr>
          <w:spacing w:val="-5"/>
          <w:w w:val="5"/>
          <w:position w:val="-19"/>
        </w:rPr>
        <w:t>V</w:t>
      </w:r>
      <w:r>
        <w:rPr>
          <w:spacing w:val="-5"/>
          <w:w w:val="5"/>
          <w:position w:val="42"/>
        </w:rPr>
        <w:t>I</w:t>
      </w:r>
      <w:r>
        <w:rPr>
          <w:spacing w:val="-5"/>
          <w:w w:val="5"/>
          <w:position w:val="-20"/>
        </w:rPr>
        <w:t>V</w:t>
      </w:r>
      <w:r>
        <w:rPr>
          <w:spacing w:val="-5"/>
          <w:w w:val="5"/>
          <w:position w:val="21"/>
        </w:rPr>
        <w:t>C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  <w:position w:val="-41"/>
        </w:rPr>
        <w:t>R</w:t>
      </w:r>
      <w:r>
        <w:rPr>
          <w:spacing w:val="-5"/>
          <w:w w:val="5"/>
          <w:position w:val="21"/>
        </w:rPr>
        <w:t>C</w:t>
      </w:r>
      <w:r>
        <w:rPr>
          <w:spacing w:val="-5"/>
          <w:w w:val="5"/>
        </w:rPr>
        <w:t>I</w:t>
      </w:r>
      <w:r>
        <w:rPr>
          <w:spacing w:val="-5"/>
          <w:w w:val="5"/>
          <w:position w:val="-20"/>
        </w:rPr>
        <w:t>V</w:t>
      </w:r>
      <w:r>
        <w:rPr>
          <w:spacing w:val="-5"/>
          <w:w w:val="5"/>
        </w:rPr>
        <w:t>I</w:t>
      </w:r>
      <w:r>
        <w:rPr>
          <w:spacing w:val="-5"/>
          <w:w w:val="5"/>
          <w:position w:val="42"/>
        </w:rPr>
        <w:t>I</w:t>
      </w:r>
      <w:r>
        <w:rPr>
          <w:spacing w:val="-5"/>
          <w:w w:val="5"/>
          <w:position w:val="-19"/>
        </w:rPr>
        <w:t>V</w:t>
      </w:r>
      <w:r>
        <w:rPr>
          <w:spacing w:val="-4"/>
          <w:w w:val="5"/>
          <w:position w:val="21"/>
        </w:rPr>
        <w:t>C</w:t>
      </w:r>
      <w:r>
        <w:rPr>
          <w:spacing w:val="-5"/>
          <w:w w:val="5"/>
          <w:position w:val="-41"/>
        </w:rPr>
        <w:t>O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  <w:position w:val="-40"/>
        </w:rPr>
        <w:t>O</w:t>
      </w:r>
      <w:r>
        <w:rPr>
          <w:spacing w:val="-5"/>
          <w:w w:val="5"/>
          <w:position w:val="21"/>
        </w:rPr>
        <w:t>R</w:t>
      </w:r>
      <w:r>
        <w:rPr>
          <w:spacing w:val="-5"/>
          <w:w w:val="5"/>
          <w:position w:val="42"/>
        </w:rPr>
        <w:t>L</w:t>
      </w:r>
      <w:r>
        <w:rPr>
          <w:spacing w:val="-5"/>
          <w:w w:val="5"/>
        </w:rPr>
        <w:t>L</w:t>
      </w:r>
      <w:r>
        <w:rPr>
          <w:spacing w:val="-5"/>
          <w:w w:val="5"/>
          <w:position w:val="21"/>
        </w:rPr>
        <w:t>R</w:t>
      </w:r>
      <w:r>
        <w:rPr>
          <w:spacing w:val="-5"/>
          <w:w w:val="5"/>
        </w:rPr>
        <w:t>L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  <w:position w:val="-41"/>
        </w:rPr>
        <w:t>O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  <w:position w:val="-40"/>
        </w:rPr>
        <w:t>O</w:t>
      </w:r>
      <w:r>
        <w:rPr>
          <w:spacing w:val="-5"/>
          <w:w w:val="5"/>
          <w:position w:val="42"/>
        </w:rPr>
        <w:t>L</w:t>
      </w:r>
      <w:r>
        <w:rPr>
          <w:spacing w:val="-5"/>
          <w:w w:val="5"/>
          <w:position w:val="21"/>
        </w:rPr>
        <w:t>R</w:t>
      </w:r>
      <w:r>
        <w:rPr>
          <w:spacing w:val="-5"/>
          <w:w w:val="5"/>
        </w:rPr>
        <w:t>L</w:t>
      </w:r>
      <w:r>
        <w:rPr>
          <w:spacing w:val="-5"/>
          <w:w w:val="5"/>
          <w:position w:val="21"/>
        </w:rPr>
        <w:t>R</w:t>
      </w:r>
      <w:r>
        <w:rPr>
          <w:spacing w:val="-5"/>
          <w:w w:val="5"/>
        </w:rPr>
        <w:t>L</w:t>
      </w:r>
      <w:r>
        <w:rPr>
          <w:spacing w:val="-5"/>
          <w:w w:val="5"/>
          <w:position w:val="-20"/>
        </w:rPr>
        <w:t>_</w:t>
      </w:r>
      <w:r>
        <w:rPr>
          <w:spacing w:val="-38"/>
          <w:w w:val="5"/>
          <w:position w:val="42"/>
        </w:rPr>
        <w:t>L</w:t>
      </w:r>
      <w:r>
        <w:rPr>
          <w:rFonts w:ascii="Arial"/>
          <w:i/>
          <w:spacing w:val="-5"/>
          <w:w w:val="5"/>
          <w:position w:val="130"/>
          <w:sz w:val="27"/>
        </w:rPr>
        <w:t>o</w:t>
      </w:r>
      <w:r>
        <w:rPr>
          <w:spacing w:val="-5"/>
          <w:w w:val="5"/>
          <w:position w:val="63"/>
        </w:rPr>
        <w:t>D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-20"/>
        </w:rPr>
        <w:t>C</w:t>
      </w:r>
      <w:r>
        <w:rPr>
          <w:spacing w:val="-5"/>
          <w:w w:val="5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-19"/>
        </w:rPr>
        <w:t>C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63"/>
        </w:rPr>
        <w:t>D</w:t>
      </w:r>
      <w:r>
        <w:rPr>
          <w:spacing w:val="-5"/>
          <w:w w:val="5"/>
        </w:rPr>
        <w:t>_</w:t>
      </w:r>
      <w:r>
        <w:rPr>
          <w:spacing w:val="-5"/>
          <w:w w:val="5"/>
          <w:position w:val="-20"/>
        </w:rPr>
        <w:t>C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-19"/>
        </w:rPr>
        <w:t>C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4"/>
          <w:w w:val="5"/>
          <w:position w:val="21"/>
        </w:rPr>
        <w:t>_</w:t>
      </w:r>
      <w:r>
        <w:rPr>
          <w:rFonts w:ascii="Arial"/>
          <w:i/>
          <w:spacing w:val="-12"/>
          <w:w w:val="5"/>
          <w:position w:val="130"/>
          <w:sz w:val="27"/>
        </w:rPr>
        <w:t>m</w:t>
      </w:r>
      <w:r>
        <w:rPr>
          <w:spacing w:val="-5"/>
          <w:w w:val="5"/>
          <w:position w:val="42"/>
        </w:rPr>
        <w:t>P</w:t>
      </w:r>
      <w:r>
        <w:rPr>
          <w:spacing w:val="-5"/>
          <w:w w:val="5"/>
        </w:rPr>
        <w:t>P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</w:rPr>
        <w:t>P</w:t>
      </w:r>
      <w:r>
        <w:rPr>
          <w:spacing w:val="-5"/>
          <w:w w:val="5"/>
          <w:position w:val="42"/>
        </w:rPr>
        <w:t>P</w:t>
      </w:r>
      <w:r>
        <w:rPr>
          <w:spacing w:val="-5"/>
          <w:w w:val="5"/>
          <w:position w:val="-19"/>
        </w:rPr>
        <w:t>U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-20"/>
        </w:rPr>
        <w:t>U</w:t>
      </w:r>
      <w:r>
        <w:rPr>
          <w:rFonts w:ascii="Arial"/>
          <w:i/>
          <w:spacing w:val="-12"/>
          <w:w w:val="5"/>
          <w:position w:val="130"/>
          <w:sz w:val="27"/>
        </w:rPr>
        <w:t>m</w:t>
      </w:r>
      <w:r>
        <w:rPr>
          <w:spacing w:val="-5"/>
          <w:w w:val="5"/>
        </w:rPr>
        <w:t>P</w:t>
      </w:r>
      <w:r>
        <w:rPr>
          <w:spacing w:val="-5"/>
          <w:w w:val="5"/>
          <w:position w:val="-20"/>
        </w:rPr>
        <w:t>U</w:t>
      </w:r>
      <w:r>
        <w:rPr>
          <w:spacing w:val="-5"/>
          <w:w w:val="5"/>
          <w:position w:val="42"/>
        </w:rPr>
        <w:t>P</w:t>
      </w:r>
      <w:r>
        <w:rPr>
          <w:spacing w:val="-5"/>
          <w:w w:val="5"/>
          <w:position w:val="-19"/>
        </w:rPr>
        <w:t>U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42"/>
        </w:rPr>
        <w:t>P</w:t>
      </w:r>
      <w:r>
        <w:rPr>
          <w:spacing w:val="-3"/>
          <w:w w:val="5"/>
        </w:rPr>
        <w:t>P</w:t>
      </w:r>
      <w:r>
        <w:rPr>
          <w:spacing w:val="-5"/>
          <w:w w:val="5"/>
        </w:rPr>
        <w:t>R</w:t>
      </w:r>
      <w:r>
        <w:rPr>
          <w:spacing w:val="-5"/>
          <w:w w:val="5"/>
          <w:position w:val="42"/>
        </w:rPr>
        <w:t>R</w:t>
      </w:r>
      <w:r>
        <w:rPr>
          <w:spacing w:val="-5"/>
          <w:w w:val="5"/>
          <w:position w:val="-19"/>
        </w:rPr>
        <w:t>R</w:t>
      </w:r>
      <w:r>
        <w:rPr>
          <w:spacing w:val="-5"/>
          <w:w w:val="5"/>
        </w:rPr>
        <w:t>R</w:t>
      </w:r>
      <w:r>
        <w:rPr>
          <w:spacing w:val="-5"/>
          <w:w w:val="5"/>
          <w:position w:val="42"/>
        </w:rPr>
        <w:t>R</w:t>
      </w:r>
      <w:r>
        <w:rPr>
          <w:spacing w:val="-5"/>
          <w:w w:val="5"/>
          <w:position w:val="-20"/>
        </w:rPr>
        <w:t>R</w:t>
      </w:r>
      <w:r>
        <w:rPr>
          <w:spacing w:val="-5"/>
          <w:w w:val="5"/>
        </w:rPr>
        <w:t>R</w:t>
      </w:r>
      <w:r>
        <w:rPr>
          <w:spacing w:val="-5"/>
          <w:w w:val="5"/>
          <w:position w:val="42"/>
        </w:rPr>
        <w:t>R</w:t>
      </w:r>
      <w:r>
        <w:rPr>
          <w:spacing w:val="-37"/>
          <w:w w:val="5"/>
        </w:rPr>
        <w:t>R</w:t>
      </w:r>
      <w:r>
        <w:rPr>
          <w:rFonts w:ascii="Arial"/>
          <w:i/>
          <w:spacing w:val="-8"/>
          <w:w w:val="5"/>
          <w:position w:val="130"/>
          <w:sz w:val="27"/>
        </w:rPr>
        <w:t>m</w:t>
      </w:r>
      <w:r>
        <w:rPr>
          <w:spacing w:val="-5"/>
          <w:w w:val="5"/>
          <w:position w:val="42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42"/>
        </w:rPr>
        <w:t>E</w:t>
      </w:r>
      <w:r>
        <w:rPr>
          <w:spacing w:val="-5"/>
          <w:w w:val="5"/>
          <w:position w:val="-20"/>
        </w:rPr>
        <w:t>R</w:t>
      </w:r>
      <w:r>
        <w:rPr>
          <w:spacing w:val="-5"/>
          <w:w w:val="5"/>
        </w:rPr>
        <w:t>E</w:t>
      </w:r>
      <w:r>
        <w:rPr>
          <w:spacing w:val="-5"/>
          <w:w w:val="5"/>
          <w:position w:val="-19"/>
        </w:rPr>
        <w:t>R</w:t>
      </w:r>
      <w:r>
        <w:rPr>
          <w:spacing w:val="-5"/>
          <w:w w:val="5"/>
          <w:position w:val="42"/>
        </w:rPr>
        <w:t>E</w:t>
      </w:r>
      <w:r>
        <w:rPr>
          <w:spacing w:val="-5"/>
          <w:w w:val="5"/>
        </w:rPr>
        <w:t>E</w:t>
      </w:r>
      <w:r>
        <w:rPr>
          <w:spacing w:val="-3"/>
          <w:w w:val="5"/>
          <w:position w:val="-20"/>
        </w:rPr>
        <w:t>R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  <w:position w:val="42"/>
        </w:rPr>
        <w:t>S</w:t>
      </w:r>
      <w:r>
        <w:rPr>
          <w:spacing w:val="-5"/>
          <w:w w:val="5"/>
        </w:rPr>
        <w:t>S</w:t>
      </w:r>
      <w:r>
        <w:rPr>
          <w:spacing w:val="-5"/>
          <w:w w:val="5"/>
          <w:position w:val="42"/>
        </w:rPr>
        <w:t>S</w:t>
      </w:r>
      <w:r>
        <w:rPr>
          <w:spacing w:val="-5"/>
          <w:w w:val="5"/>
          <w:position w:val="-19"/>
        </w:rPr>
        <w:t>E</w:t>
      </w:r>
      <w:r>
        <w:rPr>
          <w:spacing w:val="-5"/>
          <w:w w:val="5"/>
        </w:rPr>
        <w:t>S</w:t>
      </w:r>
      <w:r>
        <w:rPr>
          <w:rFonts w:ascii="Arial"/>
          <w:i/>
          <w:spacing w:val="-8"/>
          <w:w w:val="5"/>
          <w:position w:val="130"/>
          <w:sz w:val="27"/>
        </w:rPr>
        <w:t>o</w:t>
      </w:r>
      <w:r>
        <w:rPr>
          <w:spacing w:val="-5"/>
          <w:w w:val="5"/>
        </w:rPr>
        <w:t>S</w:t>
      </w:r>
      <w:r>
        <w:rPr>
          <w:spacing w:val="-5"/>
          <w:w w:val="5"/>
          <w:position w:val="42"/>
        </w:rPr>
        <w:t>S</w:t>
      </w:r>
      <w:r>
        <w:rPr>
          <w:spacing w:val="-5"/>
          <w:w w:val="5"/>
          <w:position w:val="-20"/>
        </w:rPr>
        <w:t>E</w:t>
      </w:r>
      <w:r>
        <w:rPr>
          <w:rFonts w:ascii="Arial"/>
          <w:i/>
          <w:spacing w:val="-3"/>
          <w:w w:val="5"/>
          <w:position w:val="130"/>
          <w:sz w:val="27"/>
        </w:rPr>
        <w:t>o</w:t>
      </w:r>
      <w:r>
        <w:rPr>
          <w:spacing w:val="-5"/>
          <w:w w:val="5"/>
          <w:position w:val="-20"/>
        </w:rPr>
        <w:t>N</w:t>
      </w:r>
      <w:r>
        <w:rPr>
          <w:spacing w:val="-5"/>
          <w:w w:val="5"/>
          <w:position w:val="42"/>
        </w:rPr>
        <w:t>S</w:t>
      </w:r>
      <w:r>
        <w:rPr>
          <w:spacing w:val="-5"/>
          <w:w w:val="5"/>
        </w:rPr>
        <w:t>S</w:t>
      </w:r>
      <w:r>
        <w:rPr>
          <w:spacing w:val="-5"/>
          <w:w w:val="5"/>
          <w:position w:val="42"/>
        </w:rPr>
        <w:t>S</w:t>
      </w:r>
      <w:r>
        <w:rPr>
          <w:spacing w:val="-5"/>
          <w:w w:val="5"/>
          <w:position w:val="-19"/>
        </w:rPr>
        <w:t>N</w:t>
      </w:r>
      <w:r>
        <w:rPr>
          <w:spacing w:val="-5"/>
          <w:w w:val="5"/>
        </w:rPr>
        <w:t>S</w:t>
      </w:r>
      <w:r>
        <w:rPr>
          <w:spacing w:val="-5"/>
          <w:w w:val="5"/>
          <w:position w:val="-20"/>
        </w:rPr>
        <w:t>N</w:t>
      </w:r>
      <w:r>
        <w:rPr>
          <w:spacing w:val="-5"/>
          <w:w w:val="5"/>
          <w:position w:val="42"/>
        </w:rPr>
        <w:t>S</w:t>
      </w:r>
      <w:r>
        <w:rPr>
          <w:spacing w:val="-5"/>
          <w:w w:val="5"/>
          <w:position w:val="-19"/>
        </w:rPr>
        <w:t>N</w:t>
      </w:r>
      <w:r>
        <w:rPr>
          <w:spacing w:val="-5"/>
          <w:w w:val="5"/>
          <w:position w:val="42"/>
        </w:rPr>
        <w:t>S</w:t>
      </w:r>
      <w:r>
        <w:rPr>
          <w:spacing w:val="-35"/>
          <w:w w:val="5"/>
        </w:rPr>
        <w:t>S</w:t>
      </w:r>
      <w:r>
        <w:rPr>
          <w:rFonts w:ascii="Arial"/>
          <w:i/>
          <w:spacing w:val="-6"/>
          <w:w w:val="5"/>
          <w:position w:val="130"/>
          <w:sz w:val="27"/>
        </w:rPr>
        <w:t>n</w:t>
      </w:r>
      <w:r>
        <w:rPr>
          <w:spacing w:val="-5"/>
          <w:w w:val="5"/>
          <w:position w:val="42"/>
        </w:rPr>
        <w:t>U</w:t>
      </w:r>
      <w:r>
        <w:rPr>
          <w:spacing w:val="-5"/>
          <w:w w:val="5"/>
        </w:rPr>
        <w:t>U</w:t>
      </w:r>
      <w:r>
        <w:rPr>
          <w:spacing w:val="-5"/>
          <w:w w:val="5"/>
          <w:position w:val="42"/>
        </w:rPr>
        <w:t>U</w:t>
      </w:r>
      <w:r>
        <w:rPr>
          <w:spacing w:val="-5"/>
          <w:w w:val="5"/>
          <w:position w:val="-19"/>
        </w:rPr>
        <w:t>T</w:t>
      </w:r>
      <w:r>
        <w:rPr>
          <w:spacing w:val="-5"/>
          <w:w w:val="5"/>
        </w:rPr>
        <w:t>U</w:t>
      </w:r>
      <w:r>
        <w:rPr>
          <w:spacing w:val="-5"/>
          <w:w w:val="5"/>
          <w:position w:val="42"/>
        </w:rPr>
        <w:t>U</w:t>
      </w:r>
      <w:r>
        <w:rPr>
          <w:spacing w:val="-5"/>
          <w:w w:val="5"/>
          <w:position w:val="-20"/>
        </w:rPr>
        <w:t>T</w:t>
      </w:r>
      <w:r>
        <w:rPr>
          <w:spacing w:val="-5"/>
          <w:w w:val="5"/>
          <w:position w:val="42"/>
        </w:rPr>
        <w:t>U</w:t>
      </w:r>
      <w:r>
        <w:rPr>
          <w:spacing w:val="-5"/>
          <w:w w:val="5"/>
        </w:rPr>
        <w:t>U</w:t>
      </w:r>
      <w:r>
        <w:rPr>
          <w:spacing w:val="-3"/>
          <w:w w:val="5"/>
          <w:position w:val="-19"/>
        </w:rPr>
        <w:t>T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</w:rPr>
        <w:t>R</w:t>
      </w:r>
      <w:r>
        <w:rPr>
          <w:spacing w:val="-5"/>
          <w:w w:val="5"/>
          <w:position w:val="42"/>
        </w:rPr>
        <w:t>R</w:t>
      </w:r>
      <w:r>
        <w:rPr>
          <w:rFonts w:ascii="Arial"/>
          <w:i/>
          <w:spacing w:val="-10"/>
          <w:w w:val="5"/>
          <w:position w:val="130"/>
          <w:sz w:val="27"/>
        </w:rPr>
        <w:t>R</w:t>
      </w:r>
      <w:r>
        <w:rPr>
          <w:spacing w:val="-5"/>
          <w:w w:val="5"/>
          <w:position w:val="42"/>
        </w:rPr>
        <w:t>R</w:t>
      </w:r>
      <w:r>
        <w:rPr>
          <w:spacing w:val="-5"/>
          <w:w w:val="5"/>
        </w:rPr>
        <w:t>R</w:t>
      </w:r>
      <w:r>
        <w:rPr>
          <w:spacing w:val="-5"/>
          <w:w w:val="5"/>
          <w:position w:val="42"/>
        </w:rPr>
        <w:t>R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</w:rPr>
        <w:t>R</w:t>
      </w:r>
      <w:r>
        <w:rPr>
          <w:rFonts w:ascii="Arial"/>
          <w:i/>
          <w:spacing w:val="-4"/>
          <w:w w:val="5"/>
          <w:position w:val="130"/>
          <w:sz w:val="27"/>
        </w:rPr>
        <w:t>R</w:t>
      </w:r>
      <w:r>
        <w:rPr>
          <w:spacing w:val="-5"/>
          <w:w w:val="5"/>
          <w:position w:val="42"/>
        </w:rPr>
        <w:t>E</w:t>
      </w:r>
      <w:r>
        <w:rPr>
          <w:spacing w:val="-5"/>
          <w:w w:val="5"/>
          <w:position w:val="-20"/>
        </w:rPr>
        <w:t>M</w:t>
      </w:r>
      <w:r>
        <w:rPr>
          <w:spacing w:val="-5"/>
          <w:w w:val="5"/>
        </w:rPr>
        <w:t>E</w:t>
      </w:r>
      <w:r>
        <w:rPr>
          <w:spacing w:val="-5"/>
          <w:w w:val="5"/>
          <w:position w:val="-19"/>
        </w:rPr>
        <w:t>M</w:t>
      </w:r>
      <w:r>
        <w:rPr>
          <w:spacing w:val="-5"/>
          <w:w w:val="5"/>
        </w:rPr>
        <w:t>E</w:t>
      </w:r>
      <w:r>
        <w:rPr>
          <w:spacing w:val="-5"/>
          <w:w w:val="5"/>
          <w:position w:val="42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42"/>
        </w:rPr>
        <w:t>E</w:t>
      </w:r>
      <w:r>
        <w:rPr>
          <w:spacing w:val="-5"/>
          <w:w w:val="5"/>
          <w:position w:val="-20"/>
        </w:rPr>
        <w:t>M</w:t>
      </w:r>
      <w:r>
        <w:rPr>
          <w:spacing w:val="-5"/>
          <w:w w:val="5"/>
        </w:rPr>
        <w:t>E</w:t>
      </w:r>
      <w:r>
        <w:rPr>
          <w:spacing w:val="-35"/>
          <w:w w:val="5"/>
          <w:position w:val="-19"/>
        </w:rPr>
        <w:t>M</w:t>
      </w:r>
      <w:r>
        <w:rPr>
          <w:rFonts w:ascii="Arial"/>
          <w:i/>
          <w:spacing w:val="-6"/>
          <w:w w:val="5"/>
          <w:position w:val="130"/>
          <w:sz w:val="27"/>
        </w:rPr>
        <w:t>a</w:t>
      </w:r>
      <w:r>
        <w:rPr>
          <w:spacing w:val="-5"/>
          <w:w w:val="5"/>
        </w:rPr>
        <w:t>_</w:t>
      </w:r>
      <w:r>
        <w:rPr>
          <w:spacing w:val="-5"/>
          <w:w w:val="5"/>
          <w:position w:val="-19"/>
        </w:rPr>
        <w:t>N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-19"/>
        </w:rPr>
        <w:t>N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-20"/>
        </w:rPr>
        <w:t>N</w:t>
      </w:r>
      <w:r>
        <w:rPr>
          <w:spacing w:val="-3"/>
          <w:w w:val="5"/>
        </w:rPr>
        <w:t>_</w:t>
      </w:r>
      <w:r>
        <w:rPr>
          <w:spacing w:val="-5"/>
          <w:w w:val="5"/>
        </w:rPr>
        <w:t>M</w:t>
      </w:r>
      <w:r>
        <w:rPr>
          <w:spacing w:val="-5"/>
          <w:w w:val="5"/>
          <w:position w:val="42"/>
        </w:rPr>
        <w:t>M</w:t>
      </w:r>
      <w:r>
        <w:rPr>
          <w:rFonts w:ascii="Arial"/>
          <w:i/>
          <w:spacing w:val="-3"/>
          <w:w w:val="5"/>
          <w:position w:val="130"/>
          <w:sz w:val="27"/>
        </w:rPr>
        <w:t>i</w:t>
      </w:r>
      <w:r>
        <w:rPr>
          <w:spacing w:val="-5"/>
          <w:w w:val="5"/>
        </w:rPr>
        <w:t>M</w:t>
      </w:r>
      <w:r>
        <w:rPr>
          <w:spacing w:val="-5"/>
          <w:w w:val="5"/>
          <w:position w:val="42"/>
        </w:rPr>
        <w:t>M</w:t>
      </w:r>
      <w:r>
        <w:rPr>
          <w:rFonts w:ascii="Arial"/>
          <w:i/>
          <w:spacing w:val="-2"/>
          <w:w w:val="5"/>
          <w:position w:val="130"/>
          <w:sz w:val="27"/>
        </w:rPr>
        <w:t>i</w:t>
      </w:r>
      <w:r>
        <w:rPr>
          <w:spacing w:val="-5"/>
          <w:w w:val="5"/>
          <w:position w:val="42"/>
        </w:rPr>
        <w:t>N</w:t>
      </w:r>
      <w:r>
        <w:rPr>
          <w:spacing w:val="-5"/>
          <w:w w:val="5"/>
        </w:rPr>
        <w:t>X</w:t>
      </w:r>
      <w:r>
        <w:rPr>
          <w:spacing w:val="-5"/>
          <w:w w:val="5"/>
          <w:position w:val="42"/>
        </w:rPr>
        <w:t>N</w:t>
      </w:r>
      <w:r>
        <w:rPr>
          <w:spacing w:val="-5"/>
          <w:w w:val="5"/>
        </w:rPr>
        <w:t>X</w:t>
      </w:r>
      <w:r>
        <w:rPr>
          <w:spacing w:val="-5"/>
          <w:w w:val="5"/>
          <w:position w:val="42"/>
        </w:rPr>
        <w:t>N</w:t>
      </w:r>
      <w:r>
        <w:rPr>
          <w:spacing w:val="-5"/>
          <w:w w:val="5"/>
        </w:rPr>
        <w:t>X</w:t>
      </w:r>
      <w:r>
        <w:rPr>
          <w:spacing w:val="-33"/>
          <w:w w:val="5"/>
          <w:position w:val="42"/>
        </w:rPr>
        <w:t>N</w:t>
      </w:r>
      <w:r>
        <w:rPr>
          <w:rFonts w:ascii="Arial"/>
          <w:i/>
          <w:spacing w:val="-2"/>
          <w:w w:val="5"/>
          <w:position w:val="130"/>
          <w:sz w:val="27"/>
        </w:rPr>
        <w:t>l</w:t>
      </w:r>
      <w:r>
        <w:rPr>
          <w:rFonts w:ascii="宋体"/>
          <w:spacing w:val="-5"/>
          <w:w w:val="5"/>
          <w:position w:val="42"/>
        </w:rPr>
        <w:t>C</w:t>
      </w:r>
      <w:r>
        <w:rPr>
          <w:rFonts w:ascii="宋体"/>
          <w:spacing w:val="-5"/>
          <w:w w:val="5"/>
          <w:position w:val="21"/>
        </w:rPr>
        <w:t>C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-19"/>
        </w:rPr>
        <w:t>C</w:t>
      </w:r>
      <w:r>
        <w:rPr>
          <w:rFonts w:ascii="宋体"/>
          <w:spacing w:val="-5"/>
          <w:w w:val="5"/>
          <w:position w:val="63"/>
        </w:rPr>
        <w:t>C</w:t>
      </w:r>
      <w:r>
        <w:rPr>
          <w:rFonts w:ascii="宋体"/>
          <w:w w:val="5"/>
          <w:position w:val="-40"/>
        </w:rPr>
        <w:t>C</w:t>
      </w:r>
      <w:r>
        <w:rPr>
          <w:rFonts w:ascii="宋体"/>
          <w:spacing w:val="-5"/>
          <w:w w:val="5"/>
          <w:position w:val="42"/>
        </w:rPr>
        <w:t>:</w:t>
      </w:r>
      <w:r>
        <w:rPr>
          <w:rFonts w:ascii="宋体"/>
          <w:spacing w:val="-5"/>
          <w:w w:val="5"/>
          <w:position w:val="21"/>
        </w:rPr>
        <w:t>:</w:t>
      </w:r>
      <w:r>
        <w:rPr>
          <w:rFonts w:ascii="宋体"/>
          <w:spacing w:val="-5"/>
          <w:w w:val="5"/>
          <w:position w:val="63"/>
        </w:rPr>
        <w:t>:</w:t>
      </w:r>
      <w:r>
        <w:rPr>
          <w:rFonts w:ascii="宋体"/>
          <w:spacing w:val="-5"/>
          <w:w w:val="5"/>
        </w:rPr>
        <w:t>:</w:t>
      </w:r>
      <w:r>
        <w:rPr>
          <w:rFonts w:ascii="宋体"/>
          <w:spacing w:val="-5"/>
          <w:w w:val="5"/>
          <w:position w:val="-40"/>
        </w:rPr>
        <w:t>:</w:t>
      </w:r>
      <w:r>
        <w:rPr>
          <w:rFonts w:ascii="宋体"/>
          <w:w w:val="5"/>
          <w:position w:val="-19"/>
        </w:rPr>
        <w:t>:</w:t>
      </w:r>
      <w:r>
        <w:rPr>
          <w:rFonts w:ascii="宋体"/>
          <w:spacing w:val="-14"/>
          <w:w w:val="5"/>
          <w:position w:val="-19"/>
        </w:rPr>
        <w:t> </w:t>
      </w:r>
      <w:r>
        <w:rPr>
          <w:rFonts w:ascii="宋体"/>
          <w:spacing w:val="-14"/>
          <w:w w:val="5"/>
          <w:position w:val="63"/>
        </w:rPr>
      </w:r>
      <w:r>
        <w:rPr>
          <w:rFonts w:ascii="宋体"/>
          <w:spacing w:val="-14"/>
          <w:w w:val="5"/>
          <w:position w:val="42"/>
        </w:rPr>
      </w:r>
      <w:r>
        <w:rPr>
          <w:rFonts w:ascii="宋体"/>
          <w:spacing w:val="-14"/>
          <w:w w:val="5"/>
          <w:position w:val="21"/>
        </w:rPr>
      </w:r>
      <w:r>
        <w:rPr>
          <w:rFonts w:ascii="宋体"/>
          <w:spacing w:val="-14"/>
          <w:w w:val="5"/>
          <w:position w:val="-40"/>
        </w:rPr>
      </w:r>
      <w:r>
        <w:rPr>
          <w:rFonts w:ascii="宋体"/>
          <w:spacing w:val="-14"/>
          <w:w w:val="5"/>
          <w:position w:val="-19"/>
        </w:rPr>
      </w:r>
      <w:r>
        <w:rPr>
          <w:rFonts w:ascii="宋体"/>
          <w:spacing w:val="-14"/>
          <w:w w:val="5"/>
        </w:rPr>
      </w:r>
      <w:r>
        <w:rPr>
          <w:rFonts w:ascii="Arial"/>
          <w:i/>
          <w:spacing w:val="-4"/>
          <w:w w:val="5"/>
          <w:position w:val="130"/>
          <w:sz w:val="27"/>
        </w:rPr>
        <w:t>T</w:t>
      </w:r>
      <w:r>
        <w:rPr>
          <w:rFonts w:ascii="宋体"/>
          <w:spacing w:val="-5"/>
          <w:w w:val="5"/>
          <w:position w:val="42"/>
        </w:rPr>
        <w:t>L</w:t>
      </w:r>
      <w:r>
        <w:rPr>
          <w:rFonts w:ascii="宋体"/>
          <w:spacing w:val="-5"/>
          <w:w w:val="5"/>
          <w:position w:val="63"/>
        </w:rPr>
        <w:t>E</w:t>
      </w:r>
      <w:r>
        <w:rPr>
          <w:rFonts w:ascii="宋体"/>
          <w:spacing w:val="-5"/>
          <w:w w:val="5"/>
          <w:position w:val="21"/>
        </w:rPr>
        <w:t>H</w:t>
      </w:r>
      <w:r>
        <w:rPr>
          <w:rFonts w:ascii="宋体"/>
          <w:spacing w:val="-5"/>
          <w:w w:val="5"/>
        </w:rPr>
        <w:t>L</w:t>
      </w:r>
      <w:r>
        <w:rPr>
          <w:rFonts w:ascii="宋体"/>
          <w:spacing w:val="-5"/>
          <w:w w:val="5"/>
          <w:position w:val="-40"/>
        </w:rPr>
        <w:t>F</w:t>
      </w:r>
      <w:r>
        <w:rPr>
          <w:rFonts w:ascii="宋体"/>
          <w:spacing w:val="-20"/>
          <w:w w:val="5"/>
          <w:position w:val="-19"/>
        </w:rPr>
        <w:t>L</w:t>
      </w:r>
      <w:r>
        <w:rPr>
          <w:rFonts w:ascii="Arial"/>
          <w:i/>
          <w:spacing w:val="-7"/>
          <w:w w:val="5"/>
          <w:position w:val="130"/>
          <w:sz w:val="27"/>
        </w:rPr>
        <w:t>e</w:t>
      </w:r>
      <w:r>
        <w:rPr>
          <w:rFonts w:ascii="宋体"/>
          <w:spacing w:val="-5"/>
          <w:w w:val="5"/>
          <w:position w:val="63"/>
        </w:rPr>
        <w:t>N</w:t>
      </w:r>
      <w:r>
        <w:rPr>
          <w:rFonts w:ascii="宋体"/>
          <w:spacing w:val="-5"/>
          <w:w w:val="5"/>
          <w:position w:val="42"/>
        </w:rPr>
        <w:t>i</w:t>
      </w:r>
      <w:r>
        <w:rPr>
          <w:rFonts w:ascii="宋体"/>
          <w:spacing w:val="-5"/>
          <w:w w:val="5"/>
          <w:position w:val="21"/>
        </w:rPr>
        <w:t>i</w:t>
      </w:r>
      <w:r>
        <w:rPr>
          <w:rFonts w:ascii="宋体"/>
          <w:spacing w:val="-5"/>
          <w:w w:val="5"/>
          <w:position w:val="-40"/>
        </w:rPr>
        <w:t>u</w:t>
      </w:r>
      <w:r>
        <w:rPr>
          <w:rFonts w:ascii="宋体"/>
          <w:spacing w:val="-5"/>
          <w:w w:val="5"/>
        </w:rPr>
        <w:t>i</w:t>
      </w:r>
      <w:r>
        <w:rPr>
          <w:rFonts w:ascii="宋体"/>
          <w:w w:val="5"/>
          <w:position w:val="-19"/>
        </w:rPr>
        <w:t>i</w:t>
      </w:r>
      <w:r>
        <w:rPr>
          <w:rFonts w:ascii="宋体"/>
          <w:spacing w:val="-5"/>
          <w:w w:val="5"/>
          <w:position w:val="42"/>
        </w:rPr>
        <w:t>m</w:t>
      </w:r>
      <w:r>
        <w:rPr>
          <w:rFonts w:ascii="宋体"/>
          <w:spacing w:val="-5"/>
          <w:w w:val="5"/>
          <w:position w:val="63"/>
        </w:rPr>
        <w:t>G</w:t>
      </w:r>
      <w:r>
        <w:rPr>
          <w:rFonts w:ascii="宋体"/>
          <w:spacing w:val="-5"/>
          <w:w w:val="5"/>
          <w:position w:val="21"/>
        </w:rPr>
        <w:t>g</w:t>
      </w:r>
      <w:r>
        <w:rPr>
          <w:rFonts w:ascii="宋体"/>
          <w:spacing w:val="-5"/>
          <w:w w:val="5"/>
          <w:position w:val="-40"/>
        </w:rPr>
        <w:t>e</w:t>
      </w:r>
      <w:r>
        <w:rPr>
          <w:rFonts w:ascii="宋体"/>
          <w:spacing w:val="-5"/>
          <w:w w:val="5"/>
          <w:position w:val="-19"/>
        </w:rPr>
        <w:t>m</w:t>
      </w:r>
      <w:r>
        <w:rPr>
          <w:rFonts w:ascii="宋体"/>
          <w:spacing w:val="-48"/>
          <w:w w:val="5"/>
        </w:rPr>
        <w:t>m</w:t>
      </w:r>
      <w:r>
        <w:rPr>
          <w:rFonts w:ascii="Arial"/>
          <w:i/>
          <w:spacing w:val="-4"/>
          <w:w w:val="5"/>
          <w:position w:val="130"/>
          <w:sz w:val="27"/>
        </w:rPr>
        <w:t>s</w:t>
      </w:r>
      <w:r>
        <w:rPr>
          <w:rFonts w:ascii="宋体"/>
          <w:spacing w:val="-5"/>
          <w:w w:val="5"/>
          <w:position w:val="63"/>
        </w:rPr>
        <w:t>I</w:t>
      </w:r>
      <w:r>
        <w:rPr>
          <w:rFonts w:ascii="宋体"/>
          <w:spacing w:val="-5"/>
          <w:w w:val="5"/>
          <w:position w:val="42"/>
        </w:rPr>
        <w:t>.</w:t>
      </w:r>
      <w:r>
        <w:rPr>
          <w:rFonts w:ascii="宋体"/>
          <w:spacing w:val="-5"/>
          <w:w w:val="5"/>
          <w:position w:val="21"/>
        </w:rPr>
        <w:t>h</w:t>
      </w:r>
      <w:r>
        <w:rPr>
          <w:rFonts w:ascii="宋体"/>
          <w:spacing w:val="-5"/>
          <w:w w:val="5"/>
          <w:position w:val="-40"/>
        </w:rPr>
        <w:t>l</w:t>
      </w:r>
      <w:r>
        <w:rPr>
          <w:rFonts w:ascii="宋体"/>
          <w:spacing w:val="-5"/>
          <w:w w:val="5"/>
          <w:position w:val="-19"/>
        </w:rPr>
        <w:t>.</w:t>
      </w:r>
      <w:r>
        <w:rPr>
          <w:rFonts w:ascii="宋体"/>
          <w:spacing w:val="-14"/>
          <w:w w:val="5"/>
        </w:rPr>
        <w:t>.</w:t>
      </w:r>
      <w:r>
        <w:rPr>
          <w:rFonts w:ascii="Arial"/>
          <w:i/>
          <w:spacing w:val="-4"/>
          <w:w w:val="5"/>
          <w:position w:val="130"/>
          <w:sz w:val="27"/>
        </w:rPr>
        <w:t>t</w:t>
      </w:r>
      <w:r>
        <w:rPr>
          <w:rFonts w:ascii="宋体"/>
          <w:spacing w:val="-4"/>
          <w:w w:val="5"/>
          <w:position w:val="21"/>
        </w:rPr>
      </w:r>
      <w:r>
        <w:rPr>
          <w:rFonts w:ascii="宋体"/>
          <w:spacing w:val="-5"/>
          <w:w w:val="5"/>
          <w:position w:val="63"/>
        </w:rPr>
        <w:t>N</w:t>
      </w:r>
      <w:r>
        <w:rPr>
          <w:rFonts w:ascii="宋体"/>
          <w:w w:val="5"/>
          <w:position w:val="63"/>
        </w:rPr>
        <w:t>        </w:t>
      </w:r>
      <w:r>
        <w:rPr>
          <w:rFonts w:ascii="宋体"/>
          <w:spacing w:val="23"/>
          <w:w w:val="5"/>
          <w:position w:val="63"/>
        </w:rPr>
        <w:t> </w:t>
      </w:r>
      <w:r>
        <w:rPr>
          <w:rFonts w:ascii="宋体"/>
          <w:spacing w:val="23"/>
          <w:w w:val="5"/>
          <w:position w:val="42"/>
        </w:rPr>
      </w:r>
      <w:r>
        <w:rPr>
          <w:rFonts w:ascii="宋体"/>
          <w:spacing w:val="23"/>
          <w:w w:val="5"/>
          <w:position w:val="-40"/>
        </w:rPr>
      </w:r>
      <w:r>
        <w:rPr>
          <w:rFonts w:ascii="宋体"/>
          <w:spacing w:val="23"/>
          <w:w w:val="5"/>
          <w:position w:val="-19"/>
        </w:rPr>
      </w:r>
      <w:r>
        <w:rPr>
          <w:rFonts w:ascii="宋体"/>
          <w:spacing w:val="23"/>
          <w:w w:val="5"/>
        </w:rPr>
      </w:r>
      <w:r>
        <w:rPr>
          <w:rFonts w:ascii="宋体"/>
          <w:spacing w:val="-5"/>
          <w:w w:val="5"/>
          <w:position w:val="42"/>
        </w:rPr>
        <w:t>R</w:t>
      </w:r>
      <w:r>
        <w:rPr>
          <w:rFonts w:ascii="宋体"/>
          <w:spacing w:val="-5"/>
          <w:w w:val="5"/>
          <w:position w:val="63"/>
        </w:rPr>
        <w:t>E</w:t>
      </w:r>
      <w:r>
        <w:rPr>
          <w:rFonts w:ascii="宋体"/>
          <w:spacing w:val="-5"/>
          <w:w w:val="5"/>
          <w:position w:val="21"/>
        </w:rPr>
        <w:t>P</w:t>
      </w:r>
      <w:r>
        <w:rPr>
          <w:rFonts w:ascii="宋体"/>
          <w:spacing w:val="-5"/>
          <w:w w:val="5"/>
          <w:position w:val="-40"/>
        </w:rPr>
        <w:t>P</w:t>
      </w:r>
      <w:r>
        <w:rPr>
          <w:rFonts w:ascii="宋体"/>
          <w:spacing w:val="-5"/>
          <w:w w:val="5"/>
        </w:rPr>
        <w:t>R</w:t>
      </w:r>
      <w:r>
        <w:rPr>
          <w:rFonts w:ascii="宋体"/>
          <w:w w:val="5"/>
          <w:position w:val="-19"/>
        </w:rPr>
        <w:t>I</w:t>
      </w:r>
      <w:r>
        <w:rPr>
          <w:rFonts w:ascii="宋体"/>
          <w:spacing w:val="-5"/>
          <w:w w:val="5"/>
          <w:position w:val="21"/>
        </w:rPr>
        <w:t>r</w:t>
      </w:r>
      <w:r>
        <w:rPr>
          <w:rFonts w:ascii="宋体"/>
          <w:spacing w:val="-5"/>
          <w:w w:val="5"/>
          <w:position w:val="63"/>
        </w:rPr>
      </w:r>
      <w:r>
        <w:rPr>
          <w:rFonts w:ascii="宋体"/>
          <w:spacing w:val="-5"/>
          <w:w w:val="5"/>
          <w:position w:val="42"/>
        </w:rPr>
        <w:t>a</w:t>
      </w:r>
      <w:r>
        <w:rPr>
          <w:rFonts w:ascii="宋体"/>
          <w:spacing w:val="-5"/>
          <w:w w:val="5"/>
        </w:rPr>
        <w:t>a</w:t>
      </w:r>
      <w:r>
        <w:rPr>
          <w:rFonts w:ascii="宋体"/>
          <w:spacing w:val="-5"/>
          <w:w w:val="5"/>
          <w:position w:val="-19"/>
        </w:rPr>
        <w:t>M</w:t>
      </w:r>
      <w:r>
        <w:rPr>
          <w:rFonts w:ascii="宋体"/>
          <w:w w:val="5"/>
          <w:position w:val="-40"/>
        </w:rPr>
        <w:t>u</w:t>
      </w:r>
      <w:r>
        <w:rPr>
          <w:rFonts w:ascii="宋体"/>
          <w:spacing w:val="-5"/>
          <w:w w:val="5"/>
          <w:position w:val="21"/>
        </w:rPr>
        <w:t>e</w:t>
      </w:r>
      <w:r>
        <w:rPr>
          <w:rFonts w:ascii="宋体"/>
          <w:spacing w:val="-5"/>
          <w:w w:val="5"/>
          <w:position w:val="63"/>
        </w:rPr>
        <w:t>S</w:t>
      </w:r>
      <w:r>
        <w:rPr>
          <w:rFonts w:ascii="宋体"/>
          <w:spacing w:val="-5"/>
          <w:w w:val="5"/>
          <w:position w:val="42"/>
        </w:rPr>
        <w:t>i</w:t>
      </w:r>
      <w:r>
        <w:rPr>
          <w:rFonts w:ascii="宋体"/>
          <w:spacing w:val="-5"/>
          <w:w w:val="5"/>
          <w:position w:val="-19"/>
        </w:rPr>
        <w:t>V</w:t>
      </w:r>
      <w:r>
        <w:rPr>
          <w:rFonts w:ascii="宋体"/>
          <w:spacing w:val="-5"/>
          <w:w w:val="5"/>
          <w:position w:val="-40"/>
        </w:rPr>
        <w:t>m</w:t>
      </w:r>
      <w:r>
        <w:rPr>
          <w:rFonts w:ascii="宋体"/>
          <w:w w:val="5"/>
        </w:rPr>
        <w:t>i</w:t>
      </w:r>
      <w:r>
        <w:rPr>
          <w:rFonts w:ascii="宋体"/>
          <w:spacing w:val="-5"/>
          <w:w w:val="5"/>
          <w:position w:val="21"/>
        </w:rPr>
        <w:t>s</w:t>
      </w:r>
      <w:r>
        <w:rPr>
          <w:rFonts w:ascii="宋体"/>
          <w:spacing w:val="-5"/>
          <w:w w:val="5"/>
          <w:position w:val="42"/>
        </w:rPr>
        <w:t>l</w:t>
      </w:r>
      <w:r>
        <w:rPr>
          <w:rFonts w:ascii="宋体"/>
          <w:spacing w:val="-5"/>
          <w:w w:val="5"/>
          <w:position w:val="63"/>
        </w:rPr>
        <w:t>P</w:t>
      </w:r>
      <w:r>
        <w:rPr>
          <w:rFonts w:ascii="宋体"/>
          <w:spacing w:val="-5"/>
          <w:w w:val="5"/>
        </w:rPr>
        <w:t>l</w:t>
      </w:r>
      <w:r>
        <w:rPr>
          <w:rFonts w:ascii="宋体"/>
          <w:spacing w:val="-5"/>
          <w:w w:val="5"/>
          <w:position w:val="-19"/>
        </w:rPr>
      </w:r>
      <w:r>
        <w:rPr>
          <w:rFonts w:ascii="宋体"/>
          <w:w w:val="5"/>
          <w:position w:val="-40"/>
        </w:rPr>
        <w:t>p</w:t>
      </w:r>
      <w:r>
        <w:rPr>
          <w:rFonts w:ascii="宋体"/>
          <w:spacing w:val="-5"/>
          <w:w w:val="5"/>
          <w:position w:val="21"/>
        </w:rPr>
        <w:t>s</w:t>
      </w:r>
      <w:r>
        <w:rPr>
          <w:rFonts w:ascii="宋体"/>
          <w:spacing w:val="-5"/>
          <w:w w:val="5"/>
          <w:position w:val="63"/>
        </w:rPr>
        <w:t>E</w:t>
      </w:r>
      <w:r>
        <w:rPr>
          <w:rFonts w:ascii="宋体"/>
          <w:spacing w:val="-5"/>
          <w:w w:val="5"/>
          <w:position w:val="42"/>
        </w:rPr>
      </w:r>
      <w:r>
        <w:rPr>
          <w:rFonts w:ascii="宋体"/>
          <w:spacing w:val="-5"/>
          <w:w w:val="5"/>
          <w:position w:val="-19"/>
        </w:rPr>
        <w:t>c</w:t>
      </w:r>
      <w:r>
        <w:rPr>
          <w:rFonts w:ascii="宋体"/>
          <w:w w:val="5"/>
          <w:position w:val="-19"/>
        </w:rPr>
        <w:t>        </w:t>
      </w:r>
      <w:r>
        <w:rPr>
          <w:rFonts w:ascii="宋体"/>
          <w:spacing w:val="23"/>
          <w:w w:val="5"/>
          <w:position w:val="-19"/>
        </w:rPr>
        <w:t> </w:t>
      </w:r>
      <w:r>
        <w:rPr>
          <w:rFonts w:ascii="宋体"/>
          <w:spacing w:val="23"/>
          <w:w w:val="5"/>
        </w:rPr>
      </w:r>
      <w:r>
        <w:rPr>
          <w:rFonts w:ascii="宋体"/>
          <w:spacing w:val="23"/>
          <w:w w:val="5"/>
          <w:position w:val="-40"/>
        </w:rPr>
      </w:r>
      <w:r>
        <w:rPr>
          <w:rFonts w:ascii="宋体"/>
          <w:spacing w:val="-5"/>
          <w:w w:val="5"/>
          <w:position w:val="21"/>
        </w:rPr>
        <w:t>.</w:t>
      </w:r>
      <w:r>
        <w:rPr>
          <w:rFonts w:ascii="宋体"/>
          <w:spacing w:val="-5"/>
          <w:w w:val="5"/>
          <w:position w:val="63"/>
        </w:rPr>
        <w:t>E</w:t>
      </w:r>
      <w:r>
        <w:rPr>
          <w:rFonts w:ascii="宋体"/>
          <w:spacing w:val="-5"/>
          <w:w w:val="5"/>
          <w:position w:val="42"/>
        </w:rPr>
        <w:t>p</w:t>
      </w:r>
      <w:r>
        <w:rPr>
          <w:rFonts w:ascii="宋体"/>
          <w:spacing w:val="-5"/>
          <w:w w:val="5"/>
          <w:position w:val="-19"/>
        </w:rPr>
        <w:t>u</w:t>
      </w:r>
      <w:r>
        <w:rPr>
          <w:rFonts w:ascii="宋体"/>
          <w:spacing w:val="-5"/>
          <w:w w:val="5"/>
        </w:rPr>
        <w:t>p</w:t>
      </w:r>
      <w:r>
        <w:rPr>
          <w:rFonts w:ascii="宋体"/>
          <w:w w:val="5"/>
          <w:position w:val="-40"/>
        </w:rPr>
        <w:t>P</w:t>
      </w:r>
      <w:r>
        <w:rPr>
          <w:rFonts w:ascii="宋体"/>
          <w:spacing w:val="-5"/>
          <w:w w:val="5"/>
          <w:position w:val="63"/>
        </w:rPr>
        <w:t>D</w:t>
      </w:r>
      <w:r>
        <w:rPr>
          <w:rFonts w:ascii="宋体"/>
          <w:spacing w:val="-5"/>
          <w:w w:val="5"/>
          <w:position w:val="42"/>
        </w:rPr>
        <w:t>r</w:t>
      </w:r>
      <w:r>
        <w:rPr>
          <w:rFonts w:ascii="宋体"/>
          <w:spacing w:val="-5"/>
          <w:w w:val="5"/>
          <w:position w:val="21"/>
        </w:rPr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-5"/>
          <w:w w:val="5"/>
          <w:position w:val="-19"/>
        </w:rPr>
        <w:t>r</w:t>
      </w:r>
      <w:r>
        <w:rPr>
          <w:rFonts w:ascii="宋体"/>
          <w:w w:val="5"/>
          <w:position w:val="-40"/>
        </w:rPr>
        <w:t>r</w:t>
      </w:r>
      <w:r>
        <w:rPr>
          <w:rFonts w:ascii="宋体"/>
          <w:spacing w:val="-5"/>
          <w:w w:val="5"/>
          <w:position w:val="21"/>
        </w:rPr>
        <w:t>C</w:t>
      </w:r>
      <w:r>
        <w:rPr>
          <w:rFonts w:ascii="宋体"/>
          <w:spacing w:val="-5"/>
          <w:w w:val="5"/>
          <w:position w:val="42"/>
        </w:rPr>
        <w:t>e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19"/>
        </w:rPr>
        <w:t>r</w:t>
      </w:r>
      <w:r>
        <w:rPr>
          <w:rFonts w:ascii="宋体"/>
          <w:w w:val="5"/>
          <w:position w:val="-40"/>
        </w:rPr>
        <w:t>e</w:t>
      </w:r>
      <w:r>
        <w:rPr>
          <w:rFonts w:ascii="宋体"/>
          <w:spacing w:val="-5"/>
          <w:w w:val="5"/>
          <w:position w:val="21"/>
        </w:rPr>
        <w:t>o</w:t>
      </w:r>
      <w:r>
        <w:rPr>
          <w:rFonts w:ascii="宋体"/>
          <w:spacing w:val="-5"/>
          <w:w w:val="5"/>
          <w:position w:val="42"/>
        </w:rPr>
        <w:t>s</w:t>
      </w:r>
      <w:r>
        <w:rPr>
          <w:rFonts w:ascii="宋体"/>
          <w:spacing w:val="-5"/>
          <w:w w:val="5"/>
        </w:rPr>
        <w:t>s</w:t>
      </w:r>
      <w:r>
        <w:rPr>
          <w:rFonts w:ascii="宋体"/>
          <w:spacing w:val="-5"/>
          <w:w w:val="5"/>
          <w:position w:val="-19"/>
        </w:rPr>
        <w:t>e</w:t>
      </w:r>
      <w:r>
        <w:rPr>
          <w:rFonts w:ascii="宋体"/>
          <w:w w:val="5"/>
          <w:position w:val="-40"/>
        </w:rPr>
        <w:t>s</w:t>
      </w:r>
      <w:r>
        <w:rPr>
          <w:rFonts w:ascii="宋体"/>
          <w:spacing w:val="-5"/>
          <w:w w:val="5"/>
          <w:position w:val="21"/>
        </w:rPr>
        <w:t>m</w:t>
      </w:r>
      <w:r>
        <w:rPr>
          <w:rFonts w:ascii="宋体"/>
          <w:spacing w:val="-5"/>
          <w:w w:val="5"/>
          <w:position w:val="42"/>
        </w:rPr>
        <w:t>s</w:t>
      </w:r>
      <w:r>
        <w:rPr>
          <w:rFonts w:ascii="宋体"/>
          <w:spacing w:val="-5"/>
          <w:w w:val="5"/>
          <w:position w:val="-19"/>
        </w:rPr>
        <w:t>n</w:t>
      </w:r>
      <w:r>
        <w:rPr>
          <w:rFonts w:ascii="宋体"/>
          <w:spacing w:val="-5"/>
          <w:w w:val="5"/>
        </w:rPr>
        <w:t>s</w:t>
      </w:r>
      <w:r>
        <w:rPr>
          <w:rFonts w:ascii="宋体"/>
          <w:w w:val="5"/>
          <w:position w:val="-40"/>
        </w:rPr>
        <w:t>.</w:t>
      </w:r>
      <w:r>
        <w:rPr>
          <w:rFonts w:ascii="宋体"/>
          <w:spacing w:val="-5"/>
          <w:w w:val="5"/>
          <w:position w:val="42"/>
        </w:rPr>
        <w:t>u</w:t>
      </w:r>
      <w:r>
        <w:rPr>
          <w:rFonts w:ascii="宋体"/>
          <w:spacing w:val="-5"/>
          <w:w w:val="5"/>
          <w:position w:val="21"/>
        </w:rPr>
        <w:t>m</w:t>
      </w:r>
      <w:r>
        <w:rPr>
          <w:rFonts w:ascii="宋体"/>
          <w:spacing w:val="-5"/>
          <w:w w:val="5"/>
        </w:rPr>
        <w:t>u</w:t>
      </w:r>
      <w:r>
        <w:rPr>
          <w:rFonts w:ascii="宋体"/>
          <w:spacing w:val="-5"/>
          <w:w w:val="5"/>
          <w:position w:val="-19"/>
        </w:rPr>
        <w:t>t</w:t>
      </w:r>
      <w:r>
        <w:rPr>
          <w:rFonts w:ascii="宋体"/>
          <w:w w:val="5"/>
          <w:position w:val="-19"/>
        </w:rPr>
        <w:t>        </w:t>
      </w:r>
      <w:r>
        <w:rPr>
          <w:rFonts w:ascii="宋体"/>
          <w:spacing w:val="23"/>
          <w:w w:val="5"/>
          <w:position w:val="-19"/>
        </w:rPr>
        <w:t> </w:t>
      </w:r>
      <w:r>
        <w:rPr>
          <w:rFonts w:ascii="宋体"/>
          <w:spacing w:val="23"/>
          <w:w w:val="5"/>
          <w:position w:val="-40"/>
        </w:rPr>
      </w:r>
      <w:r>
        <w:rPr>
          <w:rFonts w:ascii="宋体"/>
          <w:spacing w:val="-5"/>
          <w:w w:val="5"/>
          <w:position w:val="21"/>
        </w:rPr>
        <w:t>o</w:t>
      </w:r>
      <w:r>
        <w:rPr>
          <w:rFonts w:ascii="宋体"/>
          <w:spacing w:val="-5"/>
          <w:w w:val="5"/>
          <w:position w:val="42"/>
        </w:rPr>
        <w:t>r</w:t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-5"/>
          <w:w w:val="5"/>
          <w:position w:val="-19"/>
        </w:rPr>
      </w:r>
      <w:r>
        <w:rPr>
          <w:rFonts w:ascii="宋体"/>
          <w:w w:val="5"/>
          <w:position w:val="-40"/>
        </w:rPr>
        <w:t>C</w:t>
      </w:r>
      <w:r>
        <w:rPr>
          <w:rFonts w:ascii="宋体"/>
          <w:spacing w:val="-5"/>
          <w:w w:val="5"/>
          <w:position w:val="21"/>
        </w:rPr>
        <w:t>n</w:t>
      </w:r>
      <w:r>
        <w:rPr>
          <w:rFonts w:ascii="宋体"/>
          <w:spacing w:val="-5"/>
          <w:w w:val="5"/>
          <w:position w:val="42"/>
        </w:rPr>
        <w:t>e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19"/>
        </w:rPr>
        <w:t>l</w:t>
      </w:r>
      <w:r>
        <w:rPr>
          <w:rFonts w:ascii="宋体"/>
          <w:w w:val="5"/>
          <w:position w:val="-40"/>
        </w:rPr>
        <w:t>o</w:t>
      </w:r>
      <w:r>
        <w:rPr>
          <w:rFonts w:ascii="宋体"/>
          <w:w w:val="5"/>
          <w:position w:val="21"/>
        </w:rPr>
      </w:r>
      <w:r>
        <w:rPr>
          <w:rFonts w:ascii="宋体"/>
          <w:w w:val="5"/>
          <w:position w:val="42"/>
        </w:rPr>
      </w:r>
      <w:r>
        <w:rPr>
          <w:rFonts w:ascii="宋体"/>
          <w:spacing w:val="-5"/>
          <w:w w:val="5"/>
          <w:position w:val="-19"/>
        </w:rPr>
        <w:t>o</w:t>
      </w:r>
      <w:r>
        <w:rPr>
          <w:rFonts w:ascii="宋体"/>
          <w:spacing w:val="-5"/>
          <w:w w:val="5"/>
        </w:rPr>
      </w:r>
      <w:r>
        <w:rPr>
          <w:rFonts w:ascii="宋体"/>
          <w:w w:val="5"/>
          <w:position w:val="-40"/>
        </w:rPr>
        <w:t>n</w:t>
      </w:r>
      <w:r>
        <w:rPr>
          <w:rFonts w:ascii="宋体"/>
          <w:spacing w:val="-5"/>
          <w:w w:val="5"/>
          <w:position w:val="21"/>
        </w:rPr>
        <w:t>R</w:t>
      </w:r>
      <w:r>
        <w:rPr>
          <w:rFonts w:ascii="宋体"/>
          <w:spacing w:val="-5"/>
          <w:w w:val="5"/>
          <w:position w:val="42"/>
        </w:rPr>
        <w:t>l</w:t>
      </w:r>
      <w:r>
        <w:rPr>
          <w:rFonts w:ascii="宋体"/>
          <w:spacing w:val="-5"/>
          <w:w w:val="5"/>
        </w:rPr>
        <w:t>h</w:t>
      </w:r>
      <w:r>
        <w:rPr>
          <w:rFonts w:ascii="宋体"/>
          <w:spacing w:val="-5"/>
          <w:w w:val="5"/>
          <w:position w:val="-19"/>
        </w:rPr>
        <w:t>w</w:t>
      </w:r>
      <w:r>
        <w:rPr>
          <w:rFonts w:ascii="宋体"/>
          <w:w w:val="5"/>
          <w:position w:val="-40"/>
        </w:rPr>
        <w:t>t</w:t>
      </w:r>
      <w:r>
        <w:rPr>
          <w:rFonts w:ascii="宋体"/>
          <w:spacing w:val="-5"/>
          <w:w w:val="5"/>
          <w:position w:val="42"/>
        </w:rPr>
        <w:t>o</w:t>
      </w:r>
      <w:r>
        <w:rPr>
          <w:rFonts w:ascii="宋体"/>
          <w:spacing w:val="-5"/>
          <w:w w:val="5"/>
          <w:position w:val="21"/>
        </w:rPr>
        <w:t>a</w:t>
      </w:r>
      <w:r>
        <w:rPr>
          <w:rFonts w:ascii="宋体"/>
          <w:spacing w:val="-5"/>
          <w:w w:val="5"/>
        </w:rPr>
        <w:t>i</w:t>
      </w:r>
      <w:r>
        <w:rPr>
          <w:rFonts w:ascii="宋体"/>
          <w:w w:val="5"/>
          <w:position w:val="-40"/>
        </w:rPr>
        <w:t>r</w:t>
      </w:r>
      <w:r>
        <w:rPr>
          <w:rFonts w:ascii="宋体"/>
          <w:spacing w:val="-5"/>
          <w:w w:val="5"/>
          <w:position w:val="42"/>
        </w:rPr>
        <w:t>w</w:t>
      </w:r>
      <w:r>
        <w:rPr>
          <w:rFonts w:ascii="宋体"/>
          <w:spacing w:val="-5"/>
          <w:w w:val="5"/>
          <w:position w:val="21"/>
        </w:rPr>
        <w:t>i</w:t>
      </w:r>
      <w:r>
        <w:rPr>
          <w:rFonts w:ascii="宋体"/>
          <w:spacing w:val="-5"/>
          <w:w w:val="5"/>
        </w:rPr>
        <w:t>g</w:t>
      </w:r>
      <w:r>
        <w:rPr>
          <w:rFonts w:ascii="宋体"/>
          <w:w w:val="5"/>
          <w:position w:val="-40"/>
        </w:rPr>
        <w:t>o</w:t>
      </w:r>
      <w:r>
        <w:rPr>
          <w:rFonts w:ascii="宋体"/>
          <w:spacing w:val="-5"/>
          <w:w w:val="5"/>
          <w:position w:val="21"/>
        </w:rPr>
        <w:t>l</w:t>
      </w:r>
      <w:r>
        <w:rPr>
          <w:rFonts w:ascii="宋体"/>
          <w:spacing w:val="-5"/>
          <w:w w:val="5"/>
        </w:rPr>
        <w:t>h</w:t>
      </w:r>
      <w:r>
        <w:rPr>
          <w:rFonts w:ascii="宋体"/>
          <w:w w:val="5"/>
          <w:position w:val="-40"/>
        </w:rPr>
        <w:t>l        </w:t>
      </w:r>
      <w:r>
        <w:rPr>
          <w:rFonts w:ascii="宋体"/>
          <w:spacing w:val="23"/>
          <w:w w:val="5"/>
          <w:position w:val="-40"/>
        </w:rPr>
        <w:t> </w:t>
      </w:r>
      <w:r>
        <w:rPr>
          <w:rFonts w:ascii="宋体"/>
          <w:spacing w:val="23"/>
          <w:w w:val="5"/>
          <w:position w:val="21"/>
        </w:rPr>
      </w:r>
      <w:r>
        <w:rPr>
          <w:rFonts w:ascii="宋体"/>
          <w:spacing w:val="23"/>
          <w:w w:val="5"/>
          <w:position w:val="-40"/>
        </w:rPr>
      </w:r>
      <w:r>
        <w:rPr>
          <w:rFonts w:ascii="宋体"/>
          <w:spacing w:val="-5"/>
          <w:w w:val="5"/>
          <w:position w:val="21"/>
        </w:rPr>
        <w:t>P</w:t>
      </w:r>
      <w:r>
        <w:rPr>
          <w:rFonts w:ascii="宋体"/>
          <w:w w:val="5"/>
          <w:position w:val="-40"/>
        </w:rPr>
        <w:t>C</w:t>
      </w:r>
      <w:r>
        <w:rPr>
          <w:rFonts w:ascii="宋体"/>
          <w:spacing w:val="-5"/>
          <w:w w:val="5"/>
          <w:position w:val="21"/>
        </w:rPr>
        <w:t>r</w:t>
      </w:r>
      <w:r>
        <w:rPr>
          <w:rFonts w:ascii="宋体"/>
          <w:w w:val="5"/>
          <w:position w:val="-40"/>
        </w:rPr>
        <w:t>u</w:t>
      </w:r>
      <w:r>
        <w:rPr>
          <w:rFonts w:ascii="宋体"/>
          <w:spacing w:val="-5"/>
          <w:w w:val="5"/>
          <w:position w:val="21"/>
        </w:rPr>
        <w:t>e</w:t>
      </w:r>
      <w:r>
        <w:rPr>
          <w:rFonts w:ascii="宋体"/>
          <w:w w:val="5"/>
          <w:position w:val="-40"/>
        </w:rPr>
        <w:t>r</w:t>
      </w:r>
      <w:r>
        <w:rPr>
          <w:rFonts w:ascii="宋体"/>
          <w:spacing w:val="-5"/>
          <w:w w:val="5"/>
          <w:position w:val="21"/>
        </w:rPr>
        <w:t>s</w:t>
      </w:r>
      <w:r>
        <w:rPr>
          <w:rFonts w:ascii="宋体"/>
          <w:w w:val="5"/>
          <w:position w:val="-40"/>
        </w:rPr>
        <w:t>.</w:t>
      </w:r>
      <w:r>
        <w:rPr>
          <w:rFonts w:ascii="宋体"/>
          <w:spacing w:val="65"/>
          <w:w w:val="5"/>
          <w:position w:val="21"/>
        </w:rPr>
        <w:t>.</w:t>
      </w:r>
      <w:r>
        <w:rPr>
          <w:rFonts w:ascii="宋体"/>
          <w:spacing w:val="-5"/>
          <w:w w:val="5"/>
          <w:position w:val="-19"/>
        </w:rPr>
        <w:t>A</w:t>
      </w:r>
      <w:r>
        <w:rPr>
          <w:rFonts w:ascii="宋体"/>
          <w:spacing w:val="-5"/>
          <w:w w:val="5"/>
          <w:position w:val="21"/>
        </w:rPr>
        <w:t>b</w:t>
      </w:r>
      <w:r>
        <w:rPr>
          <w:rFonts w:ascii="宋体"/>
          <w:spacing w:val="-5"/>
          <w:w w:val="5"/>
          <w:position w:val="63"/>
        </w:rPr>
        <w:t>r</w:t>
      </w:r>
      <w:r>
        <w:rPr>
          <w:rFonts w:ascii="宋体"/>
          <w:spacing w:val="-5"/>
          <w:w w:val="5"/>
          <w:position w:val="-40"/>
        </w:rPr>
        <w:t>A</w:t>
      </w:r>
      <w:r>
        <w:rPr>
          <w:rFonts w:ascii="宋体"/>
          <w:spacing w:val="-5"/>
          <w:w w:val="5"/>
          <w:position w:val="42"/>
        </w:rPr>
        <w:t>b</w:t>
      </w:r>
      <w:r>
        <w:rPr>
          <w:rFonts w:ascii="宋体"/>
          <w:spacing w:val="1"/>
          <w:w w:val="5"/>
        </w:rPr>
        <w:t>b</w:t>
      </w:r>
      <w:r>
        <w:rPr>
          <w:rFonts w:ascii="宋体"/>
          <w:spacing w:val="-5"/>
          <w:w w:val="5"/>
          <w:position w:val="42"/>
        </w:rPr>
        <w:t>a</w:t>
      </w:r>
      <w:r>
        <w:rPr>
          <w:rFonts w:ascii="宋体"/>
          <w:spacing w:val="-5"/>
          <w:w w:val="5"/>
          <w:position w:val="21"/>
        </w:rPr>
        <w:t>a</w:t>
      </w:r>
      <w:r>
        <w:rPr>
          <w:rFonts w:ascii="宋体"/>
          <w:spacing w:val="-5"/>
          <w:w w:val="5"/>
          <w:position w:val="63"/>
        </w:rPr>
        <w:t>p</w:t>
      </w:r>
      <w:r>
        <w:rPr>
          <w:rFonts w:ascii="宋体"/>
          <w:spacing w:val="1"/>
          <w:w w:val="5"/>
        </w:rPr>
        <w:t>a</w:t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-5"/>
          <w:w w:val="5"/>
          <w:position w:val="63"/>
        </w:rPr>
        <w:t>m</w:t>
      </w:r>
      <w:r>
        <w:rPr>
          <w:rFonts w:ascii="宋体"/>
          <w:spacing w:val="-5"/>
          <w:w w:val="5"/>
          <w:position w:val="42"/>
        </w:rPr>
        <w:t>r</w:t>
      </w:r>
      <w:r>
        <w:rPr>
          <w:rFonts w:ascii="宋体"/>
          <w:w w:val="5"/>
          <w:position w:val="21"/>
        </w:rPr>
        <w:t>r</w:t>
      </w:r>
      <w:r>
        <w:rPr>
          <w:rFonts w:ascii="宋体"/>
        </w:rPr>
      </w:r>
    </w:p>
    <w:p>
      <w:pPr>
        <w:pStyle w:val="BodyText"/>
        <w:spacing w:line="654" w:lineRule="exact"/>
        <w:ind w:left="233" w:right="0"/>
        <w:jc w:val="left"/>
        <w:rPr>
          <w:rFonts w:ascii="宋体" w:hAnsi="宋体" w:cs="宋体" w:eastAsia="宋体"/>
        </w:rPr>
      </w:pPr>
      <w:r>
        <w:rPr>
          <w:w w:val="15"/>
        </w:rPr>
        <w:br w:type="column"/>
      </w:r>
      <w:r>
        <w:rPr>
          <w:rFonts w:ascii="宋体"/>
          <w:spacing w:val="-13"/>
          <w:w w:val="15"/>
          <w:position w:val="-62"/>
        </w:rPr>
        <w:t>1</w:t>
      </w:r>
      <w:r>
        <w:rPr>
          <w:rFonts w:ascii="宋体"/>
          <w:spacing w:val="-13"/>
          <w:w w:val="15"/>
          <w:position w:val="-41"/>
        </w:rPr>
        <w:t>1</w:t>
      </w:r>
      <w:r>
        <w:rPr>
          <w:rFonts w:ascii="宋体"/>
          <w:spacing w:val="-13"/>
          <w:w w:val="15"/>
        </w:rPr>
        <w:t>1</w:t>
      </w:r>
      <w:r>
        <w:rPr>
          <w:rFonts w:ascii="宋体"/>
          <w:spacing w:val="4"/>
          <w:w w:val="15"/>
          <w:position w:val="-20"/>
        </w:rPr>
        <w:t>1</w:t>
      </w:r>
      <w:r>
        <w:rPr>
          <w:rFonts w:ascii="宋体"/>
          <w:spacing w:val="-13"/>
          <w:w w:val="15"/>
          <w:position w:val="-20"/>
        </w:rPr>
        <w:t>1</w:t>
      </w:r>
      <w:r>
        <w:rPr>
          <w:rFonts w:ascii="宋体"/>
          <w:spacing w:val="-13"/>
          <w:w w:val="15"/>
        </w:rPr>
        <w:t>0</w:t>
      </w:r>
      <w:r>
        <w:rPr>
          <w:rFonts w:ascii="宋体"/>
          <w:spacing w:val="-13"/>
          <w:w w:val="15"/>
          <w:position w:val="-41"/>
        </w:rPr>
        <w:t>1</w:t>
      </w:r>
      <w:r>
        <w:rPr>
          <w:rFonts w:ascii="宋体"/>
          <w:spacing w:val="-13"/>
          <w:w w:val="15"/>
          <w:position w:val="-62"/>
        </w:rPr>
        <w:t>4</w:t>
      </w:r>
      <w:r>
        <w:rPr>
          <w:rFonts w:ascii="宋体"/>
          <w:spacing w:val="-13"/>
          <w:w w:val="15"/>
          <w:position w:val="-83"/>
        </w:rPr>
        <w:t>1</w:t>
      </w:r>
      <w:r>
        <w:rPr>
          <w:rFonts w:ascii="宋体"/>
          <w:w w:val="15"/>
          <w:position w:val="-104"/>
        </w:rPr>
        <w:t>1</w:t>
      </w:r>
      <w:r>
        <w:rPr>
          <w:rFonts w:ascii="宋体"/>
          <w:spacing w:val="-13"/>
          <w:w w:val="15"/>
        </w:rPr>
        <w:t>0</w:t>
      </w:r>
      <w:r>
        <w:rPr>
          <w:rFonts w:ascii="宋体"/>
          <w:spacing w:val="-13"/>
          <w:w w:val="15"/>
          <w:position w:val="-20"/>
        </w:rPr>
        <w:t>0</w:t>
      </w:r>
      <w:r>
        <w:rPr>
          <w:rFonts w:ascii="宋体"/>
          <w:spacing w:val="-13"/>
          <w:w w:val="15"/>
          <w:position w:val="-41"/>
        </w:rPr>
        <w:t>7</w:t>
      </w:r>
      <w:r>
        <w:rPr>
          <w:rFonts w:ascii="宋体"/>
          <w:spacing w:val="-13"/>
          <w:w w:val="15"/>
          <w:position w:val="-62"/>
        </w:rPr>
        <w:t>0</w:t>
      </w:r>
      <w:r>
        <w:rPr>
          <w:rFonts w:ascii="宋体"/>
          <w:spacing w:val="-13"/>
          <w:w w:val="15"/>
          <w:position w:val="-83"/>
        </w:rPr>
        <w:t>.</w:t>
      </w:r>
      <w:r>
        <w:rPr>
          <w:rFonts w:ascii="宋体"/>
          <w:w w:val="15"/>
          <w:position w:val="-104"/>
        </w:rPr>
        <w:t>.</w:t>
      </w:r>
      <w:r>
        <w:rPr>
          <w:rFonts w:ascii="宋体"/>
          <w:spacing w:val="-13"/>
          <w:w w:val="15"/>
          <w:position w:val="-20"/>
        </w:rPr>
        <w:t>0</w:t>
      </w:r>
      <w:r>
        <w:rPr>
          <w:rFonts w:ascii="宋体"/>
          <w:spacing w:val="-13"/>
          <w:w w:val="15"/>
          <w:position w:val="-41"/>
        </w:rPr>
        <w:t>3</w:t>
      </w:r>
      <w:r>
        <w:rPr>
          <w:rFonts w:ascii="宋体"/>
          <w:spacing w:val="-13"/>
          <w:w w:val="15"/>
          <w:position w:val="-62"/>
        </w:rPr>
        <w:t>0</w:t>
      </w:r>
      <w:r>
        <w:rPr>
          <w:rFonts w:ascii="宋体"/>
          <w:spacing w:val="-13"/>
          <w:w w:val="15"/>
        </w:rPr>
        <w:t>0</w:t>
      </w:r>
      <w:r>
        <w:rPr>
          <w:rFonts w:ascii="宋体"/>
          <w:spacing w:val="-13"/>
          <w:w w:val="15"/>
          <w:position w:val="-83"/>
        </w:rPr>
        <w:t>3</w:t>
      </w:r>
      <w:r>
        <w:rPr>
          <w:rFonts w:ascii="宋体"/>
          <w:w w:val="15"/>
          <w:position w:val="-104"/>
        </w:rPr>
        <w:t>6</w:t>
      </w:r>
      <w:r>
        <w:rPr>
          <w:rFonts w:ascii="宋体"/>
          <w:spacing w:val="-13"/>
          <w:w w:val="15"/>
          <w:position w:val="-62"/>
        </w:rPr>
        <w:t>.</w:t>
      </w:r>
      <w:r>
        <w:rPr>
          <w:rFonts w:ascii="宋体"/>
          <w:spacing w:val="-13"/>
          <w:w w:val="15"/>
          <w:position w:val="-41"/>
        </w:rPr>
        <w:t>.</w:t>
      </w:r>
      <w:r>
        <w:rPr>
          <w:rFonts w:ascii="宋体"/>
          <w:spacing w:val="-13"/>
          <w:w w:val="15"/>
        </w:rPr>
        <w:t>.</w:t>
      </w:r>
      <w:r>
        <w:rPr>
          <w:rFonts w:ascii="宋体"/>
          <w:spacing w:val="-13"/>
          <w:w w:val="15"/>
          <w:position w:val="-20"/>
        </w:rPr>
        <w:t>.</w:t>
      </w:r>
      <w:r>
        <w:rPr>
          <w:rFonts w:ascii="宋体"/>
          <w:spacing w:val="-13"/>
          <w:w w:val="15"/>
          <w:position w:val="-83"/>
        </w:rPr>
        <w:t>0</w:t>
      </w:r>
      <w:r>
        <w:rPr>
          <w:rFonts w:ascii="宋体"/>
          <w:w w:val="15"/>
          <w:position w:val="-104"/>
        </w:rPr>
        <w:t>8</w:t>
      </w:r>
      <w:r>
        <w:rPr>
          <w:rFonts w:ascii="宋体"/>
          <w:spacing w:val="-13"/>
          <w:w w:val="15"/>
          <w:position w:val="-20"/>
        </w:rPr>
        <w:t>0</w:t>
      </w:r>
      <w:r>
        <w:rPr>
          <w:rFonts w:ascii="宋体"/>
          <w:spacing w:val="-13"/>
          <w:w w:val="15"/>
          <w:position w:val="-41"/>
        </w:rPr>
        <w:t>4</w:t>
      </w:r>
      <w:r>
        <w:rPr>
          <w:rFonts w:ascii="宋体"/>
          <w:spacing w:val="-13"/>
          <w:w w:val="15"/>
          <w:position w:val="-62"/>
        </w:rPr>
        <w:t>0</w:t>
      </w:r>
      <w:r>
        <w:rPr>
          <w:rFonts w:ascii="宋体"/>
          <w:spacing w:val="-13"/>
          <w:w w:val="15"/>
        </w:rPr>
        <w:t>3</w:t>
      </w:r>
      <w:r>
        <w:rPr>
          <w:rFonts w:ascii="宋体"/>
          <w:spacing w:val="-13"/>
          <w:w w:val="15"/>
          <w:position w:val="-83"/>
        </w:rPr>
        <w:t>0</w:t>
      </w:r>
      <w:r>
        <w:rPr>
          <w:rFonts w:ascii="宋体"/>
          <w:w w:val="15"/>
          <w:position w:val="-104"/>
        </w:rPr>
        <w:t>8</w:t>
      </w:r>
      <w:r>
        <w:rPr>
          <w:rFonts w:ascii="宋体"/>
        </w:rPr>
      </w:r>
    </w:p>
    <w:p>
      <w:pPr>
        <w:spacing w:after="0" w:line="654" w:lineRule="exac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  <w:cols w:num="2" w:equalWidth="0">
            <w:col w:w="5724" w:space="40"/>
            <w:col w:w="4376"/>
          </w:cols>
        </w:sectPr>
      </w:pPr>
    </w:p>
    <w:p>
      <w:pPr>
        <w:pStyle w:val="BodyText"/>
        <w:tabs>
          <w:tab w:pos="6543" w:val="right" w:leader="none"/>
        </w:tabs>
        <w:spacing w:line="2185" w:lineRule="exact"/>
        <w:ind w:left="716" w:right="0"/>
        <w:jc w:val="left"/>
        <w:rPr>
          <w:rFonts w:ascii="宋体" w:hAnsi="宋体" w:cs="宋体" w:eastAsia="宋体"/>
        </w:rPr>
      </w:pPr>
      <w:r>
        <w:rPr/>
        <w:pict>
          <v:shape style="position:absolute;margin-left:70.559517pt;margin-top:47.449902pt;width:296.05pt;height:76.350pt;mso-position-horizontal-relative:page;mso-position-vertical-relative:paragraph;z-index:25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95"/>
                    <w:gridCol w:w="818"/>
                  </w:tblGrid>
                  <w:tr>
                    <w:trPr>
                      <w:trHeight w:val="235" w:hRule="exact"/>
                    </w:trPr>
                    <w:tc>
                      <w:tcPr>
                        <w:tcW w:w="5095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818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tcW w:w="5095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58" w:hRule="exact"/>
                    </w:trPr>
                    <w:tc>
                      <w:tcPr>
                        <w:tcW w:w="5095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818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5"/>
        </w:rPr>
        <w:t>E_IMV_CURRENT_MX    </w:t>
      </w:r>
      <w:r>
        <w:rPr>
          <w:spacing w:val="44"/>
          <w:w w:val="5"/>
        </w:rPr>
        <w:t> </w:t>
      </w:r>
      <w:r>
        <w:rPr>
          <w:rFonts w:ascii="宋体"/>
          <w:spacing w:val="1"/>
          <w:w w:val="5"/>
        </w:rPr>
        <w:t>C:</w:t>
      </w:r>
      <w:r>
        <w:rPr>
          <w:rFonts w:ascii="宋体"/>
          <w:spacing w:val="67"/>
          <w:w w:val="5"/>
        </w:rPr>
        <w:t> </w:t>
      </w:r>
      <w:r>
        <w:rPr>
          <w:rFonts w:ascii="宋体"/>
          <w:spacing w:val="1"/>
          <w:w w:val="5"/>
        </w:rPr>
        <w:t>Lim.</w:t>
      </w:r>
      <w:r>
        <w:rPr>
          <w:rFonts w:ascii="宋体"/>
          <w:spacing w:val="66"/>
          <w:w w:val="5"/>
        </w:rPr>
        <w:t> </w:t>
      </w:r>
      <w:r>
        <w:rPr>
          <w:rFonts w:ascii="宋体"/>
          <w:spacing w:val="1"/>
          <w:w w:val="5"/>
        </w:rPr>
        <w:t>IMV</w:t>
      </w:r>
      <w:r>
        <w:rPr>
          <w:rFonts w:ascii="宋体"/>
          <w:spacing w:val="66"/>
          <w:w w:val="5"/>
        </w:rPr>
        <w:t> </w:t>
      </w:r>
      <w:r>
        <w:rPr>
          <w:rFonts w:ascii="宋体"/>
          <w:spacing w:val="1"/>
          <w:w w:val="5"/>
        </w:rPr>
        <w:t>current</w:t>
      </w:r>
      <w:r>
        <w:rPr>
          <w:rFonts w:ascii="宋体"/>
          <w:spacing w:val="66"/>
          <w:w w:val="5"/>
        </w:rPr>
        <w:t> </w:t>
      </w:r>
      <w:r>
        <w:rPr>
          <w:rFonts w:ascii="宋体"/>
          <w:w w:val="5"/>
        </w:rPr>
        <w:t>high                   </w:t>
      </w:r>
      <w:r>
        <w:rPr>
          <w:rFonts w:ascii="宋体"/>
          <w:spacing w:val="1"/>
          <w:w w:val="5"/>
        </w:rPr>
        <w:t> </w:t>
      </w:r>
      <w:r>
        <w:rPr>
          <w:rFonts w:ascii="宋体"/>
          <w:w w:val="5"/>
        </w:rPr>
        <w:t>A</w:t>
      </w:r>
      <w:r>
        <w:rPr>
          <w:rFonts w:ascii="Times New Roman"/>
          <w:w w:val="5"/>
          <w:sz w:val="17"/>
        </w:rPr>
        <w:tab/>
      </w:r>
      <w:r>
        <w:rPr>
          <w:rFonts w:ascii="宋体"/>
          <w:w w:val="5"/>
        </w:rPr>
        <w:t>1.900</w:t>
      </w:r>
      <w:r>
        <w:rPr>
          <w:rFonts w:ascii="宋体"/>
        </w:rPr>
      </w:r>
    </w:p>
    <w:p>
      <w:pPr>
        <w:pStyle w:val="BodyText"/>
        <w:spacing w:line="1108" w:lineRule="exact"/>
        <w:ind w:left="491" w:right="0"/>
        <w:jc w:val="left"/>
        <w:rPr>
          <w:rFonts w:ascii="宋体" w:hAnsi="宋体" w:cs="宋体" w:eastAsia="宋体"/>
        </w:rPr>
      </w:pPr>
      <w:r>
        <w:rPr>
          <w:spacing w:val="-5"/>
          <w:w w:val="5"/>
          <w:position w:val="42"/>
        </w:rPr>
        <w:t>F</w:t>
      </w:r>
      <w:r>
        <w:rPr>
          <w:spacing w:val="-5"/>
          <w:w w:val="5"/>
          <w:position w:val="63"/>
        </w:rPr>
        <w:t>D</w:t>
      </w:r>
      <w:r>
        <w:rPr>
          <w:spacing w:val="-5"/>
          <w:w w:val="5"/>
          <w:position w:val="42"/>
        </w:rPr>
        <w:t>F</w:t>
      </w:r>
      <w:r>
        <w:rPr>
          <w:spacing w:val="-5"/>
          <w:w w:val="5"/>
        </w:rPr>
        <w:t>R</w:t>
      </w:r>
      <w:r>
        <w:rPr>
          <w:spacing w:val="-5"/>
          <w:w w:val="5"/>
          <w:position w:val="21"/>
        </w:rPr>
        <w:t>R</w:t>
      </w:r>
      <w:r>
        <w:rPr>
          <w:spacing w:val="-5"/>
          <w:w w:val="5"/>
          <w:position w:val="-20"/>
        </w:rPr>
        <w:t>F</w:t>
      </w:r>
      <w:r>
        <w:rPr>
          <w:spacing w:val="-5"/>
          <w:w w:val="5"/>
          <w:position w:val="63"/>
        </w:rPr>
        <w:t>D</w:t>
      </w:r>
      <w:r>
        <w:rPr>
          <w:spacing w:val="-5"/>
          <w:w w:val="5"/>
          <w:position w:val="84"/>
        </w:rPr>
        <w:t>F</w:t>
      </w:r>
      <w:r>
        <w:rPr>
          <w:spacing w:val="-5"/>
          <w:w w:val="5"/>
          <w:position w:val="-19"/>
        </w:rPr>
        <w:t>F</w:t>
      </w:r>
      <w:r>
        <w:rPr>
          <w:spacing w:val="-5"/>
          <w:w w:val="5"/>
        </w:rPr>
        <w:t>R</w:t>
      </w:r>
      <w:r>
        <w:rPr>
          <w:spacing w:val="-5"/>
          <w:w w:val="5"/>
          <w:position w:val="21"/>
        </w:rPr>
        <w:t>R</w:t>
      </w:r>
      <w:r>
        <w:rPr>
          <w:spacing w:val="-5"/>
          <w:w w:val="5"/>
          <w:position w:val="84"/>
        </w:rPr>
        <w:t>F</w:t>
      </w:r>
      <w:r>
        <w:rPr>
          <w:spacing w:val="-5"/>
          <w:w w:val="5"/>
          <w:position w:val="63"/>
        </w:rPr>
        <w:t>D</w:t>
      </w:r>
      <w:r>
        <w:rPr>
          <w:spacing w:val="-5"/>
          <w:w w:val="5"/>
          <w:position w:val="-19"/>
        </w:rPr>
        <w:t>F</w:t>
      </w:r>
      <w:r>
        <w:rPr>
          <w:spacing w:val="-5"/>
          <w:w w:val="5"/>
          <w:position w:val="21"/>
        </w:rPr>
        <w:t>R</w:t>
      </w:r>
      <w:r>
        <w:rPr>
          <w:spacing w:val="-5"/>
          <w:w w:val="5"/>
          <w:position w:val="84"/>
        </w:rPr>
        <w:t>F</w:t>
      </w:r>
      <w:r>
        <w:rPr>
          <w:spacing w:val="-5"/>
          <w:w w:val="5"/>
          <w:position w:val="63"/>
        </w:rPr>
        <w:t>D</w:t>
      </w:r>
      <w:r>
        <w:rPr>
          <w:spacing w:val="-5"/>
          <w:w w:val="5"/>
          <w:position w:val="42"/>
        </w:rPr>
        <w:t>F</w:t>
      </w:r>
      <w:r>
        <w:rPr>
          <w:spacing w:val="-5"/>
          <w:w w:val="5"/>
        </w:rPr>
        <w:t>R</w:t>
      </w:r>
      <w:r>
        <w:rPr>
          <w:spacing w:val="-5"/>
          <w:w w:val="5"/>
          <w:position w:val="-20"/>
        </w:rPr>
        <w:t>F</w:t>
      </w:r>
      <w:r>
        <w:rPr>
          <w:spacing w:val="-5"/>
          <w:w w:val="5"/>
        </w:rPr>
        <w:t>R</w:t>
      </w:r>
      <w:r>
        <w:rPr>
          <w:spacing w:val="-4"/>
          <w:w w:val="5"/>
          <w:position w:val="42"/>
        </w:rPr>
        <w:t>F</w:t>
      </w:r>
      <w:r>
        <w:rPr>
          <w:spacing w:val="-5"/>
          <w:w w:val="5"/>
          <w:position w:val="-19"/>
        </w:rPr>
        <w:t>I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</w:rPr>
        <w:t>A</w:t>
      </w:r>
      <w:r>
        <w:rPr>
          <w:spacing w:val="-5"/>
          <w:w w:val="5"/>
          <w:position w:val="42"/>
        </w:rPr>
        <w:t>U</w:t>
      </w:r>
      <w:r>
        <w:rPr>
          <w:spacing w:val="-5"/>
          <w:w w:val="5"/>
          <w:position w:val="84"/>
        </w:rPr>
        <w:t>U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  <w:position w:val="84"/>
        </w:rPr>
        <w:t>U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</w:rPr>
        <w:t>A</w:t>
      </w:r>
      <w:r>
        <w:rPr>
          <w:spacing w:val="-5"/>
          <w:w w:val="5"/>
          <w:position w:val="42"/>
        </w:rPr>
        <w:t>U</w:t>
      </w:r>
      <w:r>
        <w:rPr>
          <w:spacing w:val="-5"/>
          <w:w w:val="5"/>
          <w:position w:val="-20"/>
        </w:rPr>
        <w:t>I</w:t>
      </w:r>
      <w:r>
        <w:rPr>
          <w:spacing w:val="-5"/>
          <w:w w:val="5"/>
          <w:position w:val="42"/>
        </w:rPr>
        <w:t>U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  <w:position w:val="84"/>
        </w:rPr>
        <w:t>U</w:t>
      </w:r>
      <w:r>
        <w:rPr>
          <w:spacing w:val="-5"/>
          <w:w w:val="5"/>
          <w:position w:val="42"/>
        </w:rPr>
        <w:t>U</w:t>
      </w:r>
      <w:r>
        <w:rPr>
          <w:spacing w:val="-5"/>
          <w:w w:val="5"/>
        </w:rPr>
        <w:t>A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  <w:position w:val="84"/>
        </w:rPr>
        <w:t>U</w:t>
      </w:r>
      <w:r>
        <w:rPr>
          <w:spacing w:val="-5"/>
          <w:w w:val="5"/>
        </w:rPr>
        <w:t>A</w:t>
      </w:r>
      <w:r>
        <w:rPr>
          <w:spacing w:val="-4"/>
          <w:w w:val="5"/>
          <w:position w:val="63"/>
        </w:rPr>
        <w:t>E</w:t>
      </w:r>
      <w:r>
        <w:rPr>
          <w:spacing w:val="-5"/>
          <w:w w:val="5"/>
          <w:position w:val="-19"/>
        </w:rPr>
        <w:t>N</w:t>
      </w:r>
      <w:r>
        <w:rPr>
          <w:spacing w:val="-5"/>
          <w:w w:val="5"/>
          <w:position w:val="42"/>
        </w:rPr>
        <w:t>E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</w:rPr>
        <w:t>I</w:t>
      </w:r>
      <w:r>
        <w:rPr>
          <w:spacing w:val="-5"/>
          <w:w w:val="5"/>
          <w:position w:val="84"/>
        </w:rPr>
        <w:t>E</w:t>
      </w:r>
      <w:r>
        <w:rPr>
          <w:spacing w:val="-5"/>
          <w:w w:val="5"/>
        </w:rPr>
        <w:t>I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  <w:position w:val="63"/>
        </w:rPr>
        <w:t>C</w:t>
      </w:r>
      <w:r>
        <w:rPr>
          <w:spacing w:val="-5"/>
          <w:w w:val="5"/>
          <w:position w:val="-20"/>
        </w:rPr>
        <w:t>N</w:t>
      </w:r>
      <w:r>
        <w:rPr>
          <w:spacing w:val="-5"/>
          <w:w w:val="5"/>
          <w:position w:val="42"/>
        </w:rPr>
        <w:t>E</w:t>
      </w:r>
      <w:r>
        <w:rPr>
          <w:spacing w:val="-5"/>
          <w:w w:val="5"/>
          <w:position w:val="84"/>
        </w:rPr>
        <w:t>E</w:t>
      </w:r>
      <w:r>
        <w:rPr>
          <w:spacing w:val="-5"/>
          <w:w w:val="5"/>
          <w:position w:val="63"/>
        </w:rPr>
        <w:t>C</w:t>
      </w:r>
      <w:r>
        <w:rPr>
          <w:spacing w:val="-5"/>
          <w:w w:val="5"/>
        </w:rPr>
        <w:t>I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</w:rPr>
        <w:t>I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  <w:position w:val="42"/>
        </w:rPr>
        <w:t>E</w:t>
      </w:r>
      <w:r>
        <w:rPr>
          <w:spacing w:val="-5"/>
          <w:w w:val="5"/>
          <w:position w:val="84"/>
        </w:rPr>
        <w:t>E</w:t>
      </w:r>
      <w:r>
        <w:rPr>
          <w:spacing w:val="-4"/>
          <w:w w:val="5"/>
          <w:position w:val="63"/>
        </w:rPr>
        <w:t>C</w:t>
      </w:r>
      <w:r>
        <w:rPr>
          <w:spacing w:val="-5"/>
          <w:w w:val="5"/>
          <w:position w:val="-19"/>
        </w:rPr>
        <w:t>A</w:t>
      </w:r>
      <w:r>
        <w:rPr>
          <w:spacing w:val="-5"/>
          <w:w w:val="5"/>
          <w:position w:val="42"/>
        </w:rPr>
        <w:t>L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  <w:position w:val="63"/>
        </w:rPr>
        <w:t>A</w:t>
      </w:r>
      <w:r>
        <w:rPr>
          <w:spacing w:val="-5"/>
          <w:w w:val="5"/>
          <w:position w:val="42"/>
        </w:rPr>
        <w:t>L</w:t>
      </w:r>
      <w:r>
        <w:rPr>
          <w:spacing w:val="-5"/>
          <w:w w:val="5"/>
          <w:position w:val="84"/>
        </w:rPr>
        <w:t>L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</w:rPr>
        <w:t>L</w:t>
      </w:r>
      <w:r>
        <w:rPr>
          <w:spacing w:val="-5"/>
          <w:w w:val="5"/>
          <w:position w:val="84"/>
        </w:rPr>
        <w:t>L</w:t>
      </w:r>
      <w:r>
        <w:rPr>
          <w:spacing w:val="-5"/>
          <w:w w:val="5"/>
          <w:position w:val="63"/>
        </w:rPr>
        <w:t>A</w:t>
      </w:r>
      <w:r>
        <w:rPr>
          <w:spacing w:val="-5"/>
          <w:w w:val="5"/>
          <w:position w:val="-20"/>
        </w:rPr>
        <w:t>A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  <w:position w:val="84"/>
        </w:rPr>
        <w:t>L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  <w:position w:val="63"/>
        </w:rPr>
        <w:t>A</w:t>
      </w:r>
      <w:r>
        <w:rPr>
          <w:spacing w:val="-5"/>
          <w:w w:val="5"/>
        </w:rPr>
        <w:t>L</w:t>
      </w:r>
      <w:r>
        <w:rPr>
          <w:spacing w:val="-5"/>
          <w:w w:val="5"/>
          <w:position w:val="42"/>
        </w:rPr>
        <w:t>L</w:t>
      </w:r>
      <w:r>
        <w:rPr>
          <w:spacing w:val="-5"/>
          <w:w w:val="5"/>
        </w:rPr>
        <w:t>L</w:t>
      </w:r>
      <w:r>
        <w:rPr>
          <w:spacing w:val="-4"/>
          <w:w w:val="5"/>
          <w:position w:val="63"/>
        </w:rPr>
        <w:t>A</w:t>
      </w:r>
      <w:r>
        <w:rPr>
          <w:spacing w:val="-5"/>
          <w:w w:val="5"/>
          <w:position w:val="-19"/>
        </w:rPr>
        <w:t>L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63"/>
        </w:rPr>
        <w:t>Y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63"/>
        </w:rPr>
        <w:t>Y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-20"/>
        </w:rPr>
        <w:t>L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63"/>
        </w:rPr>
        <w:t>Y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63"/>
        </w:rPr>
        <w:t>Y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</w:rPr>
        <w:t>_</w:t>
      </w:r>
      <w:r>
        <w:rPr>
          <w:spacing w:val="-4"/>
          <w:w w:val="5"/>
          <w:position w:val="84"/>
        </w:rPr>
        <w:t>_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84"/>
        </w:rPr>
        <w:t>D</w:t>
      </w:r>
      <w:r>
        <w:rPr>
          <w:spacing w:val="-5"/>
          <w:w w:val="5"/>
          <w:position w:val="42"/>
        </w:rPr>
        <w:t>D</w:t>
      </w:r>
      <w:r>
        <w:rPr>
          <w:spacing w:val="-5"/>
          <w:w w:val="5"/>
          <w:position w:val="84"/>
        </w:rPr>
        <w:t>D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</w:rPr>
        <w:t>P</w:t>
      </w:r>
      <w:r>
        <w:rPr>
          <w:spacing w:val="-5"/>
          <w:w w:val="5"/>
          <w:position w:val="42"/>
        </w:rPr>
        <w:t>D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</w:rPr>
        <w:t>P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84"/>
        </w:rPr>
        <w:t>D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</w:rPr>
        <w:t>P</w:t>
      </w:r>
      <w:r>
        <w:rPr>
          <w:spacing w:val="-5"/>
          <w:w w:val="5"/>
          <w:position w:val="84"/>
        </w:rPr>
        <w:t>D</w:t>
      </w:r>
      <w:r>
        <w:rPr>
          <w:spacing w:val="-5"/>
          <w:w w:val="5"/>
        </w:rPr>
        <w:t>P</w:t>
      </w:r>
      <w:r>
        <w:rPr>
          <w:spacing w:val="-5"/>
          <w:w w:val="5"/>
          <w:position w:val="63"/>
        </w:rPr>
        <w:t>_</w:t>
      </w:r>
      <w:r>
        <w:rPr>
          <w:spacing w:val="-5"/>
          <w:w w:val="5"/>
          <w:position w:val="42"/>
        </w:rPr>
        <w:t>D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  <w:position w:val="63"/>
        </w:rPr>
        <w:t>_</w:t>
      </w:r>
      <w:r>
        <w:rPr>
          <w:spacing w:val="-4"/>
          <w:w w:val="5"/>
          <w:position w:val="42"/>
        </w:rPr>
        <w:t>D</w:t>
      </w:r>
      <w:r>
        <w:rPr>
          <w:spacing w:val="-5"/>
          <w:w w:val="5"/>
          <w:position w:val="-19"/>
        </w:rPr>
        <w:t>R</w:t>
      </w:r>
      <w:r>
        <w:rPr>
          <w:spacing w:val="-5"/>
          <w:w w:val="5"/>
          <w:position w:val="63"/>
        </w:rPr>
        <w:t>T</w:t>
      </w:r>
      <w:r>
        <w:rPr>
          <w:spacing w:val="-5"/>
          <w:w w:val="5"/>
          <w:position w:val="42"/>
        </w:rPr>
        <w:t>E</w:t>
      </w:r>
      <w:r>
        <w:rPr>
          <w:spacing w:val="-5"/>
          <w:w w:val="5"/>
        </w:rPr>
        <w:t>R</w:t>
      </w:r>
      <w:r>
        <w:rPr>
          <w:spacing w:val="-5"/>
          <w:w w:val="5"/>
          <w:position w:val="21"/>
        </w:rPr>
        <w:t>R</w:t>
      </w:r>
      <w:r>
        <w:rPr>
          <w:spacing w:val="-5"/>
          <w:w w:val="5"/>
          <w:position w:val="42"/>
        </w:rPr>
        <w:t>E</w:t>
      </w:r>
      <w:r>
        <w:rPr>
          <w:spacing w:val="-5"/>
          <w:w w:val="5"/>
          <w:position w:val="84"/>
        </w:rPr>
        <w:t>E</w:t>
      </w:r>
      <w:r>
        <w:rPr>
          <w:spacing w:val="-5"/>
          <w:w w:val="5"/>
        </w:rPr>
        <w:t>R</w:t>
      </w:r>
      <w:r>
        <w:rPr>
          <w:spacing w:val="-5"/>
          <w:w w:val="5"/>
          <w:position w:val="63"/>
        </w:rPr>
        <w:t>T</w:t>
      </w:r>
      <w:r>
        <w:rPr>
          <w:spacing w:val="-5"/>
          <w:w w:val="5"/>
          <w:position w:val="-20"/>
        </w:rPr>
        <w:t>R</w:t>
      </w:r>
      <w:r>
        <w:rPr>
          <w:spacing w:val="-5"/>
          <w:w w:val="5"/>
          <w:position w:val="21"/>
        </w:rPr>
        <w:t>R</w:t>
      </w:r>
      <w:r>
        <w:rPr>
          <w:spacing w:val="-5"/>
          <w:w w:val="5"/>
          <w:position w:val="84"/>
        </w:rPr>
        <w:t>E</w:t>
      </w:r>
      <w:r>
        <w:rPr>
          <w:spacing w:val="-5"/>
          <w:w w:val="5"/>
          <w:position w:val="21"/>
        </w:rPr>
        <w:t>R</w:t>
      </w:r>
      <w:r>
        <w:rPr>
          <w:spacing w:val="-5"/>
          <w:w w:val="5"/>
          <w:position w:val="84"/>
        </w:rPr>
        <w:t>E</w:t>
      </w:r>
      <w:r>
        <w:rPr>
          <w:spacing w:val="-5"/>
          <w:w w:val="5"/>
          <w:position w:val="42"/>
        </w:rPr>
        <w:t>E</w:t>
      </w:r>
      <w:r>
        <w:rPr>
          <w:spacing w:val="-5"/>
          <w:w w:val="5"/>
        </w:rPr>
        <w:t>R</w:t>
      </w:r>
      <w:r>
        <w:rPr>
          <w:spacing w:val="-45"/>
          <w:w w:val="5"/>
          <w:position w:val="63"/>
        </w:rPr>
        <w:t>T</w:t>
      </w:r>
      <w:r>
        <w:rPr>
          <w:rFonts w:ascii="Arial"/>
          <w:i/>
          <w:spacing w:val="-5"/>
          <w:w w:val="5"/>
          <w:position w:val="152"/>
          <w:sz w:val="27"/>
        </w:rPr>
        <w:t>F</w:t>
      </w:r>
      <w:r>
        <w:rPr>
          <w:spacing w:val="-5"/>
          <w:w w:val="5"/>
          <w:position w:val="-19"/>
        </w:rPr>
        <w:t>A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  <w:position w:val="63"/>
        </w:rPr>
        <w:t>I</w:t>
      </w:r>
      <w:r>
        <w:rPr>
          <w:spacing w:val="-5"/>
          <w:w w:val="5"/>
          <w:position w:val="42"/>
        </w:rPr>
        <w:t>C</w:t>
      </w:r>
      <w:r>
        <w:rPr>
          <w:spacing w:val="-5"/>
          <w:w w:val="5"/>
        </w:rPr>
        <w:t>E</w:t>
      </w:r>
      <w:r>
        <w:rPr>
          <w:spacing w:val="-5"/>
          <w:w w:val="5"/>
          <w:position w:val="84"/>
        </w:rPr>
        <w:t>C</w:t>
      </w:r>
      <w:r>
        <w:rPr>
          <w:spacing w:val="-5"/>
          <w:w w:val="5"/>
          <w:position w:val="42"/>
        </w:rPr>
        <w:t>C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  <w:position w:val="63"/>
        </w:rPr>
        <w:t>I</w:t>
      </w:r>
      <w:r>
        <w:rPr>
          <w:spacing w:val="-5"/>
          <w:w w:val="5"/>
        </w:rPr>
        <w:t>E</w:t>
      </w:r>
      <w:r>
        <w:rPr>
          <w:spacing w:val="-5"/>
          <w:w w:val="5"/>
          <w:position w:val="84"/>
        </w:rPr>
        <w:t>C</w:t>
      </w:r>
      <w:r>
        <w:rPr>
          <w:spacing w:val="-5"/>
          <w:w w:val="5"/>
          <w:position w:val="-20"/>
        </w:rPr>
        <w:t>A</w:t>
      </w:r>
      <w:r>
        <w:rPr>
          <w:spacing w:val="-5"/>
          <w:w w:val="5"/>
          <w:position w:val="63"/>
        </w:rPr>
        <w:t>I</w:t>
      </w:r>
      <w:r>
        <w:rPr>
          <w:spacing w:val="-5"/>
          <w:w w:val="5"/>
        </w:rPr>
        <w:t>E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42"/>
        </w:rPr>
        <w:t>C</w:t>
      </w:r>
      <w:r>
        <w:rPr>
          <w:spacing w:val="-5"/>
          <w:w w:val="5"/>
          <w:position w:val="63"/>
        </w:rPr>
        <w:t>I</w:t>
      </w:r>
      <w:r>
        <w:rPr>
          <w:spacing w:val="-5"/>
          <w:w w:val="5"/>
          <w:position w:val="84"/>
        </w:rPr>
        <w:t>C</w:t>
      </w:r>
      <w:r>
        <w:rPr>
          <w:spacing w:val="-11"/>
          <w:w w:val="5"/>
          <w:position w:val="42"/>
        </w:rPr>
        <w:t>C</w:t>
      </w:r>
      <w:r>
        <w:rPr>
          <w:rFonts w:ascii="Arial"/>
          <w:i/>
          <w:spacing w:val="-8"/>
          <w:w w:val="5"/>
          <w:position w:val="152"/>
          <w:sz w:val="27"/>
        </w:rPr>
        <w:t>u</w:t>
      </w:r>
      <w:r>
        <w:rPr>
          <w:spacing w:val="-5"/>
          <w:w w:val="5"/>
          <w:position w:val="-19"/>
        </w:rPr>
        <w:t>I</w:t>
      </w:r>
      <w:r>
        <w:rPr>
          <w:spacing w:val="-5"/>
          <w:w w:val="5"/>
          <w:position w:val="84"/>
        </w:rPr>
        <w:t>A</w:t>
      </w:r>
      <w:r>
        <w:rPr>
          <w:spacing w:val="-5"/>
          <w:w w:val="5"/>
        </w:rPr>
        <w:t>S</w:t>
      </w:r>
      <w:r>
        <w:rPr>
          <w:spacing w:val="-5"/>
          <w:w w:val="5"/>
          <w:position w:val="21"/>
        </w:rPr>
        <w:t>S</w:t>
      </w:r>
      <w:r>
        <w:rPr>
          <w:spacing w:val="-5"/>
          <w:w w:val="5"/>
          <w:position w:val="42"/>
        </w:rPr>
        <w:t>A</w:t>
      </w:r>
      <w:r>
        <w:rPr>
          <w:spacing w:val="-5"/>
          <w:w w:val="5"/>
          <w:position w:val="63"/>
        </w:rPr>
        <w:t>M</w:t>
      </w:r>
      <w:r>
        <w:rPr>
          <w:spacing w:val="-5"/>
          <w:w w:val="5"/>
          <w:position w:val="42"/>
        </w:rPr>
        <w:t>A</w:t>
      </w:r>
      <w:r>
        <w:rPr>
          <w:spacing w:val="-5"/>
          <w:w w:val="5"/>
          <w:position w:val="63"/>
        </w:rPr>
        <w:t>M</w:t>
      </w:r>
      <w:r>
        <w:rPr>
          <w:spacing w:val="-5"/>
          <w:w w:val="5"/>
          <w:position w:val="84"/>
        </w:rPr>
        <w:t>A</w:t>
      </w:r>
      <w:r>
        <w:rPr>
          <w:spacing w:val="-5"/>
          <w:w w:val="5"/>
          <w:position w:val="21"/>
        </w:rPr>
        <w:t>S</w:t>
      </w:r>
      <w:r>
        <w:rPr>
          <w:spacing w:val="-5"/>
          <w:w w:val="5"/>
        </w:rPr>
        <w:t>S</w:t>
      </w:r>
      <w:r>
        <w:rPr>
          <w:spacing w:val="-5"/>
          <w:w w:val="5"/>
          <w:position w:val="-20"/>
        </w:rPr>
        <w:t>I</w:t>
      </w:r>
      <w:r>
        <w:rPr>
          <w:spacing w:val="-5"/>
          <w:w w:val="5"/>
          <w:position w:val="42"/>
        </w:rPr>
        <w:t>A</w:t>
      </w:r>
      <w:r>
        <w:rPr>
          <w:spacing w:val="-5"/>
          <w:w w:val="5"/>
          <w:position w:val="63"/>
        </w:rPr>
        <w:t>M</w:t>
      </w:r>
      <w:r>
        <w:rPr>
          <w:spacing w:val="-5"/>
          <w:w w:val="5"/>
          <w:position w:val="21"/>
        </w:rPr>
        <w:t>S</w:t>
      </w:r>
      <w:r>
        <w:rPr>
          <w:spacing w:val="-5"/>
          <w:w w:val="5"/>
          <w:position w:val="42"/>
        </w:rPr>
        <w:t>A</w:t>
      </w:r>
      <w:r>
        <w:rPr>
          <w:spacing w:val="-5"/>
          <w:w w:val="5"/>
          <w:position w:val="63"/>
        </w:rPr>
        <w:t>M</w:t>
      </w:r>
      <w:r>
        <w:rPr>
          <w:spacing w:val="-5"/>
          <w:w w:val="5"/>
          <w:position w:val="84"/>
        </w:rPr>
        <w:t>A</w:t>
      </w:r>
      <w:r>
        <w:rPr>
          <w:spacing w:val="-5"/>
          <w:w w:val="5"/>
        </w:rPr>
        <w:t>S</w:t>
      </w:r>
      <w:r>
        <w:rPr>
          <w:spacing w:val="-4"/>
          <w:w w:val="5"/>
          <w:position w:val="84"/>
        </w:rPr>
        <w:t>A</w:t>
      </w:r>
      <w:r>
        <w:rPr>
          <w:spacing w:val="-5"/>
          <w:w w:val="5"/>
          <w:position w:val="-19"/>
        </w:rPr>
        <w:t>L</w:t>
      </w:r>
      <w:r>
        <w:rPr>
          <w:spacing w:val="-5"/>
          <w:w w:val="5"/>
        </w:rPr>
        <w:t>S</w:t>
      </w:r>
      <w:r>
        <w:rPr>
          <w:spacing w:val="-5"/>
          <w:w w:val="5"/>
          <w:position w:val="42"/>
        </w:rPr>
        <w:t>Y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  <w:position w:val="21"/>
        </w:rPr>
        <w:t>S</w:t>
      </w:r>
      <w:r>
        <w:rPr>
          <w:spacing w:val="-5"/>
          <w:w w:val="5"/>
          <w:position w:val="42"/>
        </w:rPr>
        <w:t>Y</w:t>
      </w:r>
      <w:r>
        <w:rPr>
          <w:spacing w:val="-5"/>
          <w:w w:val="5"/>
        </w:rPr>
        <w:t>S</w:t>
      </w:r>
      <w:r>
        <w:rPr>
          <w:spacing w:val="-5"/>
          <w:w w:val="5"/>
          <w:position w:val="84"/>
        </w:rPr>
        <w:t>Y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  <w:position w:val="84"/>
        </w:rPr>
        <w:t>Y</w:t>
      </w:r>
      <w:r>
        <w:rPr>
          <w:spacing w:val="-5"/>
          <w:w w:val="5"/>
          <w:position w:val="-20"/>
        </w:rPr>
        <w:t>L</w:t>
      </w:r>
      <w:r>
        <w:rPr>
          <w:spacing w:val="-5"/>
          <w:w w:val="5"/>
        </w:rPr>
        <w:t>S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  <w:position w:val="42"/>
        </w:rPr>
        <w:t>Y</w:t>
      </w:r>
      <w:r>
        <w:rPr>
          <w:spacing w:val="-5"/>
          <w:w w:val="5"/>
          <w:position w:val="21"/>
        </w:rPr>
        <w:t>S</w:t>
      </w:r>
      <w:r>
        <w:rPr>
          <w:spacing w:val="-5"/>
          <w:w w:val="5"/>
        </w:rPr>
        <w:t>S</w:t>
      </w:r>
      <w:r>
        <w:rPr>
          <w:spacing w:val="-5"/>
          <w:w w:val="5"/>
          <w:position w:val="84"/>
        </w:rPr>
        <w:t>Y</w:t>
      </w:r>
      <w:r>
        <w:rPr>
          <w:spacing w:val="-5"/>
          <w:w w:val="5"/>
          <w:position w:val="42"/>
        </w:rPr>
        <w:t>Y</w:t>
      </w:r>
      <w:r>
        <w:rPr>
          <w:spacing w:val="-5"/>
          <w:w w:val="5"/>
          <w:position w:val="63"/>
        </w:rPr>
        <w:t>E</w:t>
      </w:r>
      <w:r>
        <w:rPr>
          <w:spacing w:val="-5"/>
          <w:w w:val="5"/>
          <w:position w:val="21"/>
        </w:rPr>
        <w:t>S</w:t>
      </w:r>
      <w:r>
        <w:rPr>
          <w:spacing w:val="-43"/>
          <w:w w:val="5"/>
          <w:position w:val="84"/>
        </w:rPr>
        <w:t>Y</w:t>
      </w:r>
      <w:r>
        <w:rPr>
          <w:rFonts w:ascii="Arial"/>
          <w:i/>
          <w:spacing w:val="-5"/>
          <w:w w:val="5"/>
          <w:position w:val="152"/>
          <w:sz w:val="27"/>
        </w:rPr>
        <w:t>e</w:t>
      </w:r>
      <w:r>
        <w:rPr>
          <w:spacing w:val="-5"/>
          <w:w w:val="5"/>
          <w:position w:val="-19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</w:rPr>
        <w:t>U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21"/>
        </w:rPr>
        <w:t>U</w:t>
      </w:r>
      <w:r>
        <w:rPr>
          <w:spacing w:val="-5"/>
          <w:w w:val="5"/>
          <w:position w:val="-20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21"/>
        </w:rPr>
        <w:t>U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</w:rPr>
        <w:t>U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21"/>
        </w:rPr>
        <w:t>U</w:t>
      </w:r>
      <w:r>
        <w:rPr>
          <w:spacing w:val="-5"/>
          <w:w w:val="5"/>
          <w:position w:val="42"/>
        </w:rPr>
        <w:t>_</w:t>
      </w:r>
      <w:r>
        <w:rPr>
          <w:spacing w:val="-9"/>
          <w:w w:val="5"/>
        </w:rPr>
        <w:t>U</w:t>
      </w:r>
      <w:r>
        <w:rPr>
          <w:rFonts w:ascii="Arial"/>
          <w:i/>
          <w:spacing w:val="-3"/>
          <w:w w:val="5"/>
          <w:position w:val="152"/>
          <w:sz w:val="27"/>
        </w:rPr>
        <w:t>l</w:t>
      </w:r>
      <w:r>
        <w:rPr>
          <w:spacing w:val="-5"/>
          <w:w w:val="5"/>
          <w:position w:val="-19"/>
        </w:rPr>
        <w:t>P</w:t>
      </w:r>
      <w:r>
        <w:rPr>
          <w:spacing w:val="-5"/>
          <w:w w:val="5"/>
          <w:position w:val="21"/>
        </w:rPr>
        <w:t>R</w:t>
      </w:r>
      <w:r>
        <w:rPr>
          <w:spacing w:val="-5"/>
          <w:w w:val="5"/>
          <w:position w:val="84"/>
        </w:rPr>
        <w:t>T</w:t>
      </w:r>
      <w:r>
        <w:rPr>
          <w:spacing w:val="-5"/>
          <w:w w:val="5"/>
        </w:rPr>
        <w:t>R</w:t>
      </w:r>
      <w:r>
        <w:rPr>
          <w:spacing w:val="-5"/>
          <w:w w:val="5"/>
          <w:position w:val="42"/>
        </w:rPr>
        <w:t>T</w:t>
      </w:r>
      <w:r>
        <w:rPr>
          <w:spacing w:val="-5"/>
          <w:w w:val="5"/>
          <w:position w:val="84"/>
        </w:rPr>
        <w:t>T</w:t>
      </w:r>
      <w:r>
        <w:rPr>
          <w:spacing w:val="-5"/>
          <w:w w:val="5"/>
          <w:position w:val="21"/>
        </w:rPr>
        <w:t>R</w:t>
      </w:r>
      <w:r>
        <w:rPr>
          <w:spacing w:val="-5"/>
          <w:w w:val="5"/>
          <w:position w:val="42"/>
        </w:rPr>
        <w:t>T</w:t>
      </w:r>
      <w:r>
        <w:rPr>
          <w:spacing w:val="-5"/>
          <w:w w:val="5"/>
        </w:rPr>
        <w:t>R</w:t>
      </w:r>
      <w:r>
        <w:rPr>
          <w:spacing w:val="-5"/>
          <w:w w:val="5"/>
          <w:position w:val="-20"/>
        </w:rPr>
        <w:t>P</w:t>
      </w:r>
      <w:r>
        <w:rPr>
          <w:spacing w:val="-5"/>
          <w:w w:val="5"/>
          <w:position w:val="21"/>
        </w:rPr>
        <w:t>R</w:t>
      </w:r>
      <w:r>
        <w:rPr>
          <w:spacing w:val="-5"/>
          <w:w w:val="5"/>
          <w:position w:val="84"/>
        </w:rPr>
        <w:t>T</w:t>
      </w:r>
      <w:r>
        <w:rPr>
          <w:spacing w:val="-5"/>
          <w:w w:val="5"/>
          <w:position w:val="42"/>
        </w:rPr>
        <w:t>T</w:t>
      </w:r>
      <w:r>
        <w:rPr>
          <w:spacing w:val="-5"/>
          <w:w w:val="5"/>
          <w:position w:val="84"/>
        </w:rPr>
        <w:t>T</w:t>
      </w:r>
      <w:r>
        <w:rPr>
          <w:spacing w:val="-5"/>
          <w:w w:val="5"/>
          <w:position w:val="21"/>
        </w:rPr>
        <w:t>R</w:t>
      </w:r>
      <w:r>
        <w:rPr>
          <w:spacing w:val="-5"/>
          <w:w w:val="5"/>
        </w:rPr>
        <w:t>R</w:t>
      </w:r>
      <w:r>
        <w:rPr>
          <w:spacing w:val="-5"/>
          <w:w w:val="5"/>
          <w:position w:val="42"/>
        </w:rPr>
        <w:t>T</w:t>
      </w:r>
      <w:r>
        <w:rPr>
          <w:spacing w:val="-4"/>
          <w:w w:val="5"/>
        </w:rPr>
        <w:t>R</w:t>
      </w:r>
      <w:r>
        <w:rPr>
          <w:spacing w:val="-5"/>
          <w:w w:val="5"/>
          <w:position w:val="-19"/>
        </w:rPr>
        <w:t>R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  <w:position w:val="42"/>
        </w:rPr>
        <w:t>I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  <w:position w:val="84"/>
        </w:rPr>
        <w:t>I</w:t>
      </w:r>
      <w:r>
        <w:rPr>
          <w:spacing w:val="-5"/>
          <w:w w:val="5"/>
        </w:rPr>
        <w:t>E</w:t>
      </w:r>
      <w:r>
        <w:rPr>
          <w:spacing w:val="-5"/>
          <w:w w:val="5"/>
          <w:position w:val="84"/>
        </w:rPr>
        <w:t>I</w:t>
      </w:r>
      <w:r>
        <w:rPr>
          <w:spacing w:val="-5"/>
          <w:w w:val="5"/>
        </w:rPr>
        <w:t>E</w:t>
      </w:r>
      <w:r>
        <w:rPr>
          <w:spacing w:val="-5"/>
          <w:w w:val="5"/>
          <w:position w:val="42"/>
        </w:rPr>
        <w:t>I</w:t>
      </w:r>
      <w:r>
        <w:rPr>
          <w:spacing w:val="-5"/>
          <w:w w:val="5"/>
          <w:position w:val="-20"/>
        </w:rPr>
        <w:t>R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42"/>
        </w:rPr>
        <w:t>I</w:t>
      </w:r>
      <w:r>
        <w:rPr>
          <w:spacing w:val="-5"/>
          <w:w w:val="5"/>
          <w:position w:val="84"/>
        </w:rPr>
        <w:t>I</w:t>
      </w:r>
      <w:r>
        <w:rPr>
          <w:spacing w:val="-5"/>
          <w:w w:val="5"/>
        </w:rPr>
        <w:t>E</w:t>
      </w:r>
      <w:r>
        <w:rPr>
          <w:spacing w:val="-5"/>
          <w:w w:val="5"/>
          <w:position w:val="21"/>
        </w:rPr>
        <w:t>E</w:t>
      </w:r>
      <w:r>
        <w:rPr>
          <w:spacing w:val="-4"/>
          <w:w w:val="5"/>
          <w:position w:val="42"/>
        </w:rPr>
        <w:t>I</w:t>
      </w:r>
      <w:r>
        <w:rPr>
          <w:spacing w:val="-5"/>
          <w:w w:val="5"/>
          <w:position w:val="-19"/>
        </w:rPr>
        <w:t>E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42"/>
        </w:rPr>
        <w:t>M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84"/>
        </w:rPr>
        <w:t>M</w:t>
      </w:r>
      <w:r>
        <w:rPr>
          <w:spacing w:val="-5"/>
          <w:w w:val="5"/>
        </w:rPr>
        <w:t>_</w:t>
      </w:r>
      <w:r>
        <w:rPr>
          <w:spacing w:val="-5"/>
          <w:w w:val="5"/>
          <w:position w:val="42"/>
        </w:rPr>
        <w:t>M</w:t>
      </w:r>
      <w:r>
        <w:rPr>
          <w:spacing w:val="-5"/>
          <w:w w:val="5"/>
          <w:position w:val="-20"/>
        </w:rPr>
        <w:t>E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  <w:position w:val="84"/>
        </w:rPr>
        <w:t>M</w:t>
      </w:r>
      <w:r>
        <w:rPr>
          <w:spacing w:val="-5"/>
          <w:w w:val="5"/>
        </w:rPr>
        <w:t>_</w:t>
      </w:r>
      <w:r>
        <w:rPr>
          <w:spacing w:val="-5"/>
          <w:w w:val="5"/>
          <w:position w:val="42"/>
        </w:rPr>
        <w:t>M</w:t>
      </w:r>
      <w:r>
        <w:rPr>
          <w:spacing w:val="-5"/>
          <w:w w:val="5"/>
        </w:rPr>
        <w:t>_</w:t>
      </w:r>
      <w:r>
        <w:rPr>
          <w:spacing w:val="-8"/>
          <w:w w:val="5"/>
          <w:position w:val="84"/>
        </w:rPr>
        <w:t>M</w:t>
      </w:r>
      <w:r>
        <w:rPr>
          <w:rFonts w:ascii="Arial"/>
          <w:i/>
          <w:spacing w:val="-10"/>
          <w:w w:val="5"/>
          <w:position w:val="152"/>
          <w:sz w:val="27"/>
        </w:rPr>
        <w:t>D</w:t>
      </w:r>
      <w:r>
        <w:rPr>
          <w:spacing w:val="-5"/>
          <w:w w:val="5"/>
          <w:position w:val="-19"/>
        </w:rPr>
        <w:t>S</w:t>
      </w:r>
      <w:r>
        <w:rPr>
          <w:rFonts w:ascii="Arial"/>
          <w:i/>
          <w:spacing w:val="-10"/>
          <w:w w:val="5"/>
          <w:position w:val="151"/>
          <w:sz w:val="27"/>
        </w:rPr>
        <w:t>D</w:t>
      </w:r>
      <w:r>
        <w:rPr>
          <w:spacing w:val="-5"/>
          <w:w w:val="5"/>
          <w:position w:val="84"/>
        </w:rPr>
        <w:t>E</w:t>
      </w:r>
      <w:r>
        <w:rPr>
          <w:spacing w:val="-5"/>
          <w:w w:val="5"/>
          <w:position w:val="42"/>
        </w:rPr>
        <w:t>E</w:t>
      </w:r>
      <w:r>
        <w:rPr>
          <w:spacing w:val="-5"/>
          <w:w w:val="5"/>
        </w:rPr>
        <w:t>2</w:t>
      </w:r>
      <w:r>
        <w:rPr>
          <w:spacing w:val="-5"/>
          <w:w w:val="5"/>
          <w:position w:val="21"/>
        </w:rPr>
        <w:t>1</w:t>
      </w:r>
      <w:r>
        <w:rPr>
          <w:spacing w:val="-5"/>
          <w:w w:val="5"/>
        </w:rPr>
        <w:t>2</w:t>
      </w:r>
      <w:r>
        <w:rPr>
          <w:spacing w:val="-5"/>
          <w:w w:val="5"/>
          <w:position w:val="84"/>
        </w:rPr>
        <w:t>E</w:t>
      </w:r>
      <w:r>
        <w:rPr>
          <w:spacing w:val="-5"/>
          <w:w w:val="5"/>
          <w:position w:val="21"/>
        </w:rPr>
        <w:t>1</w:t>
      </w:r>
      <w:r>
        <w:rPr>
          <w:spacing w:val="-5"/>
          <w:w w:val="5"/>
          <w:position w:val="-20"/>
        </w:rPr>
        <w:t>S</w:t>
      </w:r>
      <w:r>
        <w:rPr>
          <w:spacing w:val="-5"/>
          <w:w w:val="5"/>
          <w:position w:val="42"/>
        </w:rPr>
        <w:t>E</w:t>
      </w:r>
      <w:r>
        <w:rPr>
          <w:spacing w:val="-5"/>
          <w:w w:val="5"/>
          <w:position w:val="21"/>
        </w:rPr>
        <w:t>1</w:t>
      </w:r>
      <w:r>
        <w:rPr>
          <w:spacing w:val="-5"/>
          <w:w w:val="5"/>
        </w:rPr>
        <w:t>2</w:t>
      </w:r>
      <w:r>
        <w:rPr>
          <w:spacing w:val="-5"/>
          <w:w w:val="5"/>
          <w:position w:val="21"/>
        </w:rPr>
        <w:t>1</w:t>
      </w:r>
      <w:r>
        <w:rPr>
          <w:spacing w:val="-5"/>
          <w:w w:val="5"/>
          <w:position w:val="84"/>
        </w:rPr>
        <w:t>E</w:t>
      </w:r>
      <w:r>
        <w:rPr>
          <w:spacing w:val="-5"/>
          <w:w w:val="5"/>
        </w:rPr>
        <w:t>2</w:t>
      </w:r>
      <w:r>
        <w:rPr>
          <w:spacing w:val="-4"/>
          <w:w w:val="5"/>
          <w:position w:val="84"/>
        </w:rPr>
        <w:t>E</w:t>
      </w:r>
      <w:r>
        <w:rPr>
          <w:spacing w:val="-5"/>
          <w:w w:val="5"/>
          <w:position w:val="-19"/>
        </w:rPr>
        <w:t>S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-20"/>
        </w:rPr>
        <w:t>S</w:t>
      </w:r>
      <w:r>
        <w:rPr>
          <w:spacing w:val="-5"/>
          <w:w w:val="5"/>
          <w:position w:val="42"/>
        </w:rPr>
        <w:t>_</w:t>
      </w:r>
      <w:r>
        <w:rPr>
          <w:spacing w:val="-5"/>
          <w:w w:val="5"/>
          <w:position w:val="84"/>
        </w:rPr>
        <w:t>_</w:t>
      </w:r>
      <w:r>
        <w:rPr>
          <w:spacing w:val="-5"/>
          <w:w w:val="5"/>
          <w:position w:val="42"/>
        </w:rPr>
        <w:t>_</w:t>
      </w:r>
      <w:r>
        <w:rPr>
          <w:spacing w:val="-40"/>
          <w:w w:val="5"/>
          <w:position w:val="84"/>
        </w:rPr>
        <w:t>_</w:t>
      </w:r>
      <w:r>
        <w:rPr>
          <w:rFonts w:ascii="Arial"/>
          <w:i/>
          <w:spacing w:val="-5"/>
          <w:w w:val="5"/>
          <w:position w:val="152"/>
          <w:sz w:val="27"/>
        </w:rPr>
        <w:t>e</w:t>
      </w:r>
      <w:r>
        <w:rPr>
          <w:spacing w:val="-5"/>
          <w:w w:val="5"/>
          <w:position w:val="-19"/>
        </w:rPr>
        <w:t>U</w:t>
      </w:r>
      <w:r>
        <w:rPr>
          <w:spacing w:val="-5"/>
          <w:w w:val="5"/>
          <w:position w:val="84"/>
        </w:rPr>
        <w:t>M</w:t>
      </w:r>
      <w:r>
        <w:rPr>
          <w:spacing w:val="-5"/>
          <w:w w:val="5"/>
          <w:position w:val="42"/>
        </w:rPr>
        <w:t>M</w:t>
      </w:r>
      <w:r>
        <w:rPr>
          <w:spacing w:val="-5"/>
          <w:w w:val="5"/>
          <w:position w:val="84"/>
        </w:rPr>
        <w:t>M</w:t>
      </w:r>
      <w:r>
        <w:rPr>
          <w:spacing w:val="-5"/>
          <w:w w:val="5"/>
          <w:position w:val="42"/>
        </w:rPr>
        <w:t>M</w:t>
      </w:r>
      <w:r>
        <w:rPr>
          <w:spacing w:val="-5"/>
          <w:w w:val="5"/>
          <w:position w:val="-20"/>
        </w:rPr>
        <w:t>U</w:t>
      </w:r>
      <w:r>
        <w:rPr>
          <w:spacing w:val="-5"/>
          <w:w w:val="5"/>
          <w:position w:val="84"/>
        </w:rPr>
        <w:t>M</w:t>
      </w:r>
      <w:r>
        <w:rPr>
          <w:spacing w:val="-5"/>
          <w:w w:val="5"/>
          <w:position w:val="42"/>
        </w:rPr>
        <w:t>M</w:t>
      </w:r>
      <w:r>
        <w:rPr>
          <w:spacing w:val="-8"/>
          <w:w w:val="5"/>
          <w:position w:val="84"/>
        </w:rPr>
        <w:t>M</w:t>
      </w:r>
      <w:r>
        <w:rPr>
          <w:rFonts w:ascii="Arial"/>
          <w:i/>
          <w:spacing w:val="-7"/>
          <w:w w:val="5"/>
          <w:position w:val="152"/>
          <w:sz w:val="27"/>
        </w:rPr>
        <w:t>c</w:t>
      </w:r>
      <w:r>
        <w:rPr>
          <w:spacing w:val="-5"/>
          <w:w w:val="5"/>
          <w:position w:val="-19"/>
        </w:rPr>
        <w:t>R</w:t>
      </w:r>
      <w:r>
        <w:rPr>
          <w:rFonts w:ascii="Arial"/>
          <w:i/>
          <w:spacing w:val="-7"/>
          <w:w w:val="5"/>
          <w:position w:val="151"/>
          <w:sz w:val="27"/>
        </w:rPr>
        <w:t>c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  <w:position w:val="42"/>
        </w:rPr>
        <w:t>X</w:t>
      </w:r>
      <w:r>
        <w:rPr>
          <w:spacing w:val="-5"/>
          <w:w w:val="5"/>
          <w:position w:val="84"/>
        </w:rPr>
        <w:t>N</w:t>
      </w:r>
      <w:r>
        <w:rPr>
          <w:spacing w:val="-5"/>
          <w:w w:val="5"/>
          <w:position w:val="42"/>
        </w:rPr>
        <w:t>X</w:t>
      </w:r>
      <w:r>
        <w:rPr>
          <w:spacing w:val="-5"/>
          <w:w w:val="5"/>
          <w:position w:val="-20"/>
        </w:rPr>
        <w:t>R</w:t>
      </w:r>
      <w:r>
        <w:rPr>
          <w:spacing w:val="-5"/>
          <w:w w:val="5"/>
          <w:position w:val="42"/>
        </w:rPr>
        <w:t>X</w:t>
      </w:r>
      <w:r>
        <w:rPr>
          <w:spacing w:val="-4"/>
          <w:w w:val="5"/>
          <w:position w:val="84"/>
        </w:rPr>
        <w:t>N</w:t>
      </w:r>
      <w:r>
        <w:rPr>
          <w:spacing w:val="-5"/>
          <w:w w:val="5"/>
          <w:position w:val="-19"/>
        </w:rPr>
        <w:t>E</w:t>
      </w:r>
      <w:r>
        <w:rPr>
          <w:spacing w:val="-5"/>
          <w:w w:val="5"/>
          <w:position w:val="-41"/>
        </w:rPr>
        <w:t>E</w:t>
      </w:r>
      <w:r>
        <w:rPr>
          <w:spacing w:val="-38"/>
          <w:w w:val="5"/>
          <w:position w:val="-20"/>
        </w:rPr>
        <w:t>E</w:t>
      </w:r>
      <w:r>
        <w:rPr>
          <w:rFonts w:ascii="Arial"/>
          <w:i/>
          <w:spacing w:val="-5"/>
          <w:w w:val="5"/>
          <w:position w:val="152"/>
          <w:sz w:val="27"/>
        </w:rPr>
        <w:t>a</w:t>
      </w:r>
      <w:r>
        <w:rPr>
          <w:w w:val="5"/>
          <w:position w:val="-19"/>
        </w:rPr>
        <w:t>_</w:t>
      </w:r>
      <w:r>
        <w:rPr>
          <w:rFonts w:ascii="Arial"/>
          <w:i/>
          <w:spacing w:val="-7"/>
          <w:w w:val="5"/>
          <w:position w:val="152"/>
          <w:sz w:val="27"/>
        </w:rPr>
        <w:t>y</w:t>
      </w:r>
      <w:r>
        <w:rPr>
          <w:spacing w:val="-5"/>
          <w:w w:val="5"/>
          <w:position w:val="-19"/>
        </w:rPr>
        <w:t>M</w:t>
      </w:r>
      <w:r>
        <w:rPr>
          <w:rFonts w:ascii="Arial"/>
          <w:i/>
          <w:spacing w:val="-7"/>
          <w:w w:val="5"/>
          <w:position w:val="151"/>
          <w:sz w:val="27"/>
        </w:rPr>
        <w:t>y</w:t>
      </w:r>
      <w:r>
        <w:rPr>
          <w:spacing w:val="-3"/>
          <w:w w:val="5"/>
          <w:position w:val="-20"/>
        </w:rPr>
        <w:t>M</w:t>
      </w:r>
      <w:r>
        <w:rPr>
          <w:spacing w:val="28"/>
          <w:w w:val="5"/>
          <w:position w:val="-19"/>
        </w:rPr>
        <w:t>N</w:t>
      </w:r>
      <w:r>
        <w:rPr>
          <w:rFonts w:ascii="宋体"/>
          <w:spacing w:val="-5"/>
          <w:w w:val="5"/>
          <w:position w:val="63"/>
        </w:rPr>
        <w:t>C</w:t>
      </w:r>
      <w:r>
        <w:rPr>
          <w:rFonts w:ascii="宋体"/>
          <w:spacing w:val="-5"/>
          <w:w w:val="5"/>
          <w:position w:val="42"/>
        </w:rPr>
        <w:t>C</w:t>
      </w:r>
      <w:r>
        <w:rPr>
          <w:rFonts w:ascii="宋体"/>
          <w:spacing w:val="-5"/>
          <w:w w:val="5"/>
          <w:position w:val="84"/>
        </w:rPr>
        <w:t>C</w:t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21"/>
        </w:rPr>
        <w:t>C</w:t>
      </w:r>
      <w:r>
        <w:rPr>
          <w:rFonts w:ascii="宋体"/>
          <w:spacing w:val="-25"/>
          <w:w w:val="5"/>
          <w:position w:val="-19"/>
        </w:rPr>
        <w:t>C</w:t>
      </w:r>
      <w:r>
        <w:rPr>
          <w:rFonts w:ascii="Arial"/>
          <w:i/>
          <w:spacing w:val="-7"/>
          <w:w w:val="5"/>
          <w:position w:val="152"/>
          <w:sz w:val="27"/>
        </w:rPr>
        <w:t>T</w:t>
      </w:r>
      <w:r>
        <w:rPr>
          <w:rFonts w:ascii="宋体"/>
          <w:spacing w:val="-5"/>
          <w:w w:val="5"/>
          <w:position w:val="84"/>
        </w:rPr>
        <w:t>:</w:t>
      </w:r>
      <w:r>
        <w:rPr>
          <w:rFonts w:ascii="宋体"/>
          <w:spacing w:val="-5"/>
          <w:w w:val="5"/>
        </w:rPr>
        <w:t>:</w:t>
      </w:r>
      <w:r>
        <w:rPr>
          <w:rFonts w:ascii="宋体"/>
          <w:spacing w:val="-5"/>
          <w:w w:val="5"/>
          <w:position w:val="42"/>
        </w:rPr>
        <w:t>:</w:t>
      </w:r>
      <w:r>
        <w:rPr>
          <w:rFonts w:ascii="宋体"/>
          <w:spacing w:val="-5"/>
          <w:w w:val="5"/>
          <w:position w:val="63"/>
        </w:rPr>
        <w:t>:</w:t>
      </w:r>
      <w:r>
        <w:rPr>
          <w:rFonts w:ascii="宋体"/>
          <w:spacing w:val="-5"/>
          <w:w w:val="5"/>
          <w:position w:val="-19"/>
        </w:rPr>
        <w:t>:</w:t>
      </w:r>
      <w:r>
        <w:rPr>
          <w:rFonts w:ascii="宋体"/>
          <w:w w:val="5"/>
          <w:position w:val="21"/>
        </w:rPr>
        <w:t>:</w:t>
      </w:r>
      <w:r>
        <w:rPr>
          <w:rFonts w:ascii="宋体"/>
          <w:spacing w:val="-22"/>
          <w:w w:val="5"/>
          <w:position w:val="21"/>
        </w:rPr>
        <w:t> </w:t>
      </w:r>
      <w:r>
        <w:rPr>
          <w:rFonts w:ascii="宋体"/>
          <w:spacing w:val="-22"/>
          <w:w w:val="5"/>
          <w:position w:val="42"/>
        </w:rPr>
      </w:r>
      <w:r>
        <w:rPr>
          <w:rFonts w:ascii="宋体"/>
          <w:spacing w:val="-22"/>
          <w:w w:val="5"/>
          <w:position w:val="84"/>
        </w:rPr>
      </w:r>
      <w:r>
        <w:rPr>
          <w:rFonts w:ascii="宋体"/>
          <w:spacing w:val="-22"/>
          <w:w w:val="5"/>
        </w:rPr>
      </w:r>
      <w:r>
        <w:rPr>
          <w:rFonts w:ascii="宋体"/>
          <w:spacing w:val="-22"/>
          <w:w w:val="5"/>
          <w:position w:val="63"/>
        </w:rPr>
      </w:r>
      <w:r>
        <w:rPr>
          <w:rFonts w:ascii="宋体"/>
          <w:spacing w:val="-22"/>
          <w:w w:val="5"/>
          <w:position w:val="-19"/>
        </w:rPr>
      </w:r>
      <w:r>
        <w:rPr>
          <w:rFonts w:ascii="宋体"/>
          <w:spacing w:val="-22"/>
          <w:w w:val="5"/>
          <w:position w:val="21"/>
        </w:rPr>
      </w:r>
      <w:r>
        <w:rPr>
          <w:rFonts w:ascii="Arial"/>
          <w:i/>
          <w:spacing w:val="-4"/>
          <w:w w:val="5"/>
          <w:position w:val="152"/>
          <w:sz w:val="27"/>
        </w:rPr>
        <w:t>e</w:t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-5"/>
          <w:w w:val="5"/>
          <w:position w:val="42"/>
        </w:rPr>
        <w:t>L</w:t>
      </w:r>
      <w:r>
        <w:rPr>
          <w:rFonts w:ascii="宋体"/>
          <w:spacing w:val="-5"/>
          <w:w w:val="5"/>
          <w:position w:val="84"/>
        </w:rPr>
        <w:t>L</w:t>
      </w:r>
      <w:r>
        <w:rPr>
          <w:rFonts w:ascii="宋体"/>
          <w:spacing w:val="-5"/>
          <w:w w:val="5"/>
          <w:position w:val="63"/>
        </w:rPr>
        <w:t>R</w:t>
      </w:r>
      <w:r>
        <w:rPr>
          <w:rFonts w:ascii="宋体"/>
          <w:spacing w:val="-5"/>
          <w:w w:val="5"/>
          <w:position w:val="-19"/>
        </w:rPr>
        <w:t>L</w:t>
      </w:r>
      <w:r>
        <w:rPr>
          <w:rFonts w:ascii="宋体"/>
          <w:spacing w:val="-18"/>
          <w:w w:val="5"/>
          <w:position w:val="21"/>
        </w:rPr>
        <w:t>R</w:t>
      </w:r>
      <w:r>
        <w:rPr>
          <w:rFonts w:ascii="Arial"/>
          <w:i/>
          <w:spacing w:val="-6"/>
          <w:w w:val="5"/>
          <w:position w:val="152"/>
          <w:sz w:val="27"/>
        </w:rPr>
        <w:t>s</w:t>
      </w:r>
      <w:r>
        <w:rPr>
          <w:rFonts w:ascii="宋体"/>
          <w:spacing w:val="-5"/>
          <w:w w:val="5"/>
          <w:position w:val="42"/>
        </w:rPr>
        <w:t>i</w:t>
      </w:r>
      <w:r>
        <w:rPr>
          <w:rFonts w:ascii="宋体"/>
          <w:spacing w:val="-5"/>
          <w:w w:val="5"/>
          <w:position w:val="63"/>
        </w:rPr>
        <w:t>a</w:t>
      </w:r>
      <w:r>
        <w:rPr>
          <w:rFonts w:ascii="宋体"/>
          <w:spacing w:val="-5"/>
          <w:w w:val="5"/>
        </w:rPr>
        <w:t>a</w:t>
      </w:r>
      <w:r>
        <w:rPr>
          <w:rFonts w:ascii="宋体"/>
          <w:spacing w:val="-5"/>
          <w:w w:val="5"/>
          <w:position w:val="84"/>
        </w:rPr>
        <w:t>i</w:t>
      </w:r>
      <w:r>
        <w:rPr>
          <w:rFonts w:ascii="宋体"/>
          <w:spacing w:val="-5"/>
          <w:w w:val="5"/>
          <w:position w:val="-19"/>
        </w:rPr>
        <w:t>i</w:t>
      </w:r>
      <w:r>
        <w:rPr>
          <w:rFonts w:ascii="宋体"/>
          <w:w w:val="5"/>
          <w:position w:val="21"/>
        </w:rPr>
        <w:t>a</w:t>
      </w:r>
      <w:r>
        <w:rPr>
          <w:rFonts w:ascii="宋体"/>
          <w:spacing w:val="-5"/>
          <w:w w:val="5"/>
          <w:position w:val="-19"/>
        </w:rPr>
        <w:t>m</w:t>
      </w:r>
      <w:r>
        <w:rPr>
          <w:rFonts w:ascii="宋体"/>
          <w:spacing w:val="-5"/>
          <w:w w:val="5"/>
          <w:position w:val="63"/>
        </w:rPr>
        <w:t>i</w:t>
      </w:r>
      <w:r>
        <w:rPr>
          <w:rFonts w:ascii="宋体"/>
          <w:spacing w:val="-5"/>
          <w:w w:val="5"/>
        </w:rPr>
        <w:t>i</w:t>
      </w:r>
      <w:r>
        <w:rPr>
          <w:rFonts w:ascii="宋体"/>
          <w:spacing w:val="-5"/>
          <w:w w:val="5"/>
          <w:position w:val="84"/>
        </w:rPr>
        <w:t>m</w:t>
      </w:r>
      <w:r>
        <w:rPr>
          <w:rFonts w:ascii="宋体"/>
          <w:spacing w:val="-5"/>
          <w:w w:val="5"/>
          <w:position w:val="42"/>
        </w:rPr>
        <w:t>m</w:t>
      </w:r>
      <w:r>
        <w:rPr>
          <w:rFonts w:ascii="宋体"/>
          <w:spacing w:val="-48"/>
          <w:w w:val="5"/>
          <w:position w:val="21"/>
        </w:rPr>
        <w:t>i</w:t>
      </w:r>
      <w:r>
        <w:rPr>
          <w:rFonts w:ascii="Arial"/>
          <w:i/>
          <w:spacing w:val="-2"/>
          <w:w w:val="5"/>
          <w:position w:val="152"/>
          <w:sz w:val="27"/>
        </w:rPr>
        <w:t>t</w:t>
      </w:r>
      <w:r>
        <w:rPr>
          <w:rFonts w:ascii="宋体"/>
          <w:spacing w:val="-5"/>
          <w:w w:val="5"/>
          <w:position w:val="-19"/>
        </w:rPr>
        <w:t>.</w:t>
      </w:r>
      <w:r>
        <w:rPr>
          <w:rFonts w:ascii="宋体"/>
          <w:spacing w:val="-5"/>
          <w:w w:val="5"/>
          <w:position w:val="63"/>
        </w:rPr>
        <w:t>l</w:t>
      </w:r>
      <w:r>
        <w:rPr>
          <w:rFonts w:ascii="宋体"/>
          <w:spacing w:val="-5"/>
          <w:w w:val="5"/>
        </w:rPr>
        <w:t>l</w:t>
      </w:r>
      <w:r>
        <w:rPr>
          <w:rFonts w:ascii="宋体"/>
          <w:spacing w:val="-5"/>
          <w:w w:val="5"/>
          <w:position w:val="84"/>
        </w:rPr>
        <w:t>.</w:t>
      </w:r>
      <w:r>
        <w:rPr>
          <w:rFonts w:ascii="宋体"/>
          <w:spacing w:val="-5"/>
          <w:w w:val="5"/>
          <w:position w:val="42"/>
        </w:rPr>
        <w:t>.</w:t>
      </w:r>
      <w:r>
        <w:rPr>
          <w:rFonts w:ascii="宋体"/>
          <w:w w:val="5"/>
          <w:position w:val="21"/>
        </w:rPr>
        <w:t>l      </w:t>
      </w:r>
      <w:r>
        <w:rPr>
          <w:rFonts w:ascii="宋体"/>
          <w:w w:val="5"/>
        </w:rPr>
      </w:r>
      <w:r>
        <w:rPr>
          <w:rFonts w:ascii="宋体"/>
          <w:w w:val="5"/>
          <w:position w:val="-19"/>
        </w:rPr>
      </w:r>
      <w:r>
        <w:rPr>
          <w:rFonts w:ascii="宋体"/>
          <w:w w:val="5"/>
          <w:position w:val="63"/>
        </w:rPr>
      </w:r>
      <w:r>
        <w:rPr>
          <w:rFonts w:ascii="宋体"/>
          <w:w w:val="5"/>
          <w:position w:val="42"/>
        </w:rPr>
      </w:r>
      <w:r>
        <w:rPr>
          <w:rFonts w:ascii="宋体"/>
          <w:w w:val="5"/>
          <w:position w:val="84"/>
        </w:rPr>
      </w:r>
      <w:r>
        <w:rPr>
          <w:rFonts w:ascii="宋体"/>
          <w:w w:val="5"/>
          <w:position w:val="21"/>
        </w:rPr>
      </w:r>
      <w:r>
        <w:rPr>
          <w:rFonts w:ascii="宋体"/>
          <w:spacing w:val="-5"/>
          <w:w w:val="5"/>
          <w:position w:val="63"/>
        </w:rPr>
        <w:t>p</w:t>
      </w:r>
      <w:r>
        <w:rPr>
          <w:rFonts w:ascii="宋体"/>
          <w:spacing w:val="-5"/>
          <w:w w:val="5"/>
          <w:position w:val="-19"/>
        </w:rPr>
        <w:t>R</w:t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-5"/>
          <w:w w:val="5"/>
          <w:position w:val="42"/>
        </w:rPr>
        <w:t>F</w:t>
      </w:r>
      <w:r>
        <w:rPr>
          <w:rFonts w:ascii="宋体"/>
          <w:spacing w:val="-5"/>
          <w:w w:val="5"/>
          <w:position w:val="84"/>
        </w:rPr>
        <w:t>F</w:t>
      </w:r>
      <w:r>
        <w:rPr>
          <w:rFonts w:ascii="宋体"/>
          <w:w w:val="5"/>
          <w:position w:val="21"/>
        </w:rPr>
        <w:t>p</w:t>
      </w:r>
      <w:r>
        <w:rPr>
          <w:rFonts w:ascii="宋体"/>
          <w:spacing w:val="-5"/>
          <w:w w:val="5"/>
          <w:position w:val="63"/>
        </w:rPr>
        <w:t>r</w:t>
      </w:r>
      <w:r>
        <w:rPr>
          <w:rFonts w:ascii="宋体"/>
          <w:spacing w:val="-5"/>
          <w:w w:val="5"/>
          <w:position w:val="-19"/>
        </w:rPr>
        <w:t>a</w:t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-5"/>
          <w:w w:val="5"/>
          <w:position w:val="42"/>
        </w:rPr>
        <w:t>u</w:t>
      </w:r>
      <w:r>
        <w:rPr>
          <w:rFonts w:ascii="宋体"/>
          <w:spacing w:val="-5"/>
          <w:w w:val="5"/>
          <w:position w:val="84"/>
        </w:rPr>
        <w:t>u</w:t>
      </w:r>
      <w:r>
        <w:rPr>
          <w:rFonts w:ascii="宋体"/>
          <w:w w:val="5"/>
          <w:position w:val="21"/>
        </w:rPr>
        <w:t>r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19"/>
        </w:rPr>
        <w:t>i</w:t>
      </w:r>
      <w:r>
        <w:rPr>
          <w:rFonts w:ascii="宋体"/>
          <w:spacing w:val="-5"/>
          <w:w w:val="5"/>
          <w:position w:val="63"/>
        </w:rPr>
        <w:t>e</w:t>
      </w:r>
      <w:r>
        <w:rPr>
          <w:rFonts w:ascii="宋体"/>
          <w:spacing w:val="-5"/>
          <w:w w:val="5"/>
          <w:position w:val="84"/>
        </w:rPr>
        <w:t>e</w:t>
      </w:r>
      <w:r>
        <w:rPr>
          <w:rFonts w:ascii="宋体"/>
          <w:spacing w:val="-5"/>
          <w:w w:val="5"/>
          <w:position w:val="42"/>
        </w:rPr>
        <w:t>e</w:t>
      </w:r>
      <w:r>
        <w:rPr>
          <w:rFonts w:ascii="宋体"/>
          <w:w w:val="5"/>
          <w:position w:val="21"/>
        </w:rPr>
        <w:t>e</w:t>
      </w:r>
      <w:r>
        <w:rPr>
          <w:rFonts w:ascii="宋体"/>
          <w:spacing w:val="-5"/>
          <w:w w:val="5"/>
          <w:position w:val="-19"/>
        </w:rPr>
        <w:t>l</w:t>
      </w:r>
      <w:r>
        <w:rPr>
          <w:rFonts w:ascii="宋体"/>
          <w:spacing w:val="-5"/>
          <w:w w:val="5"/>
        </w:rPr>
        <w:t>s</w:t>
      </w:r>
      <w:r>
        <w:rPr>
          <w:rFonts w:ascii="宋体"/>
          <w:spacing w:val="-5"/>
          <w:w w:val="5"/>
          <w:position w:val="84"/>
        </w:rPr>
        <w:t>l</w:t>
      </w:r>
      <w:r>
        <w:rPr>
          <w:rFonts w:ascii="宋体"/>
          <w:spacing w:val="-5"/>
          <w:w w:val="5"/>
          <w:position w:val="63"/>
        </w:rPr>
        <w:t>s</w:t>
      </w:r>
      <w:r>
        <w:rPr>
          <w:rFonts w:ascii="宋体"/>
          <w:spacing w:val="-5"/>
          <w:w w:val="5"/>
          <w:position w:val="42"/>
        </w:rPr>
        <w:t>l</w:t>
      </w:r>
      <w:r>
        <w:rPr>
          <w:rFonts w:ascii="宋体"/>
          <w:w w:val="5"/>
          <w:position w:val="21"/>
        </w:rPr>
        <w:t>s</w:t>
      </w:r>
      <w:r>
        <w:rPr>
          <w:rFonts w:ascii="宋体"/>
          <w:w w:val="5"/>
          <w:position w:val="-19"/>
        </w:rPr>
      </w:r>
      <w:r>
        <w:rPr>
          <w:rFonts w:ascii="宋体"/>
          <w:spacing w:val="-5"/>
          <w:w w:val="5"/>
        </w:rPr>
        <w:t>s</w:t>
      </w:r>
      <w:r>
        <w:rPr>
          <w:rFonts w:ascii="宋体"/>
          <w:spacing w:val="-5"/>
          <w:w w:val="5"/>
          <w:position w:val="63"/>
        </w:rPr>
        <w:t>s</w:t>
      </w:r>
      <w:r>
        <w:rPr>
          <w:rFonts w:ascii="宋体"/>
          <w:spacing w:val="-5"/>
          <w:w w:val="5"/>
          <w:position w:val="84"/>
        </w:rPr>
      </w:r>
      <w:r>
        <w:rPr>
          <w:rFonts w:ascii="宋体"/>
          <w:spacing w:val="-5"/>
          <w:w w:val="5"/>
          <w:position w:val="42"/>
        </w:rPr>
      </w:r>
      <w:r>
        <w:rPr>
          <w:rFonts w:ascii="宋体"/>
          <w:w w:val="5"/>
          <w:position w:val="21"/>
        </w:rPr>
        <w:t>s</w:t>
      </w:r>
      <w:r>
        <w:rPr>
          <w:rFonts w:ascii="宋体"/>
          <w:spacing w:val="-5"/>
          <w:w w:val="5"/>
          <w:position w:val="84"/>
        </w:rPr>
        <w:t>d</w:t>
      </w:r>
      <w:r>
        <w:rPr>
          <w:rFonts w:ascii="宋体"/>
          <w:spacing w:val="-5"/>
          <w:w w:val="5"/>
        </w:rPr>
        <w:t>u</w:t>
      </w:r>
      <w:r>
        <w:rPr>
          <w:rFonts w:ascii="宋体"/>
          <w:spacing w:val="-5"/>
          <w:w w:val="5"/>
          <w:position w:val="42"/>
        </w:rPr>
        <w:t>d</w:t>
      </w:r>
      <w:r>
        <w:rPr>
          <w:rFonts w:ascii="宋体"/>
          <w:spacing w:val="-5"/>
          <w:w w:val="5"/>
          <w:position w:val="63"/>
        </w:rPr>
        <w:t>u</w:t>
      </w:r>
      <w:r>
        <w:rPr>
          <w:rFonts w:ascii="宋体"/>
          <w:spacing w:val="-5"/>
          <w:w w:val="5"/>
          <w:position w:val="-19"/>
        </w:rPr>
        <w:t>p</w:t>
      </w:r>
      <w:r>
        <w:rPr>
          <w:rFonts w:ascii="宋体"/>
          <w:w w:val="5"/>
          <w:position w:val="21"/>
        </w:rPr>
        <w:t>u</w:t>
      </w:r>
      <w:r>
        <w:rPr>
          <w:rFonts w:ascii="宋体"/>
          <w:spacing w:val="-5"/>
          <w:w w:val="5"/>
          <w:position w:val="42"/>
        </w:rPr>
        <w:t>e</w:t>
      </w:r>
      <w:r>
        <w:rPr>
          <w:rFonts w:ascii="宋体"/>
          <w:spacing w:val="-5"/>
          <w:w w:val="5"/>
          <w:position w:val="84"/>
        </w:rPr>
        <w:t>e</w:t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-5"/>
          <w:w w:val="5"/>
          <w:position w:val="63"/>
        </w:rPr>
        <w:t>r</w:t>
      </w:r>
      <w:r>
        <w:rPr>
          <w:rFonts w:ascii="宋体"/>
          <w:spacing w:val="-5"/>
          <w:w w:val="5"/>
          <w:position w:val="-19"/>
        </w:rPr>
        <w:t>r</w:t>
      </w:r>
      <w:r>
        <w:rPr>
          <w:rFonts w:ascii="宋体"/>
          <w:w w:val="5"/>
          <w:position w:val="21"/>
        </w:rPr>
        <w:t>r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84"/>
        </w:rPr>
        <w:t>c</w:t>
      </w:r>
      <w:r>
        <w:rPr>
          <w:rFonts w:ascii="宋体"/>
          <w:spacing w:val="-5"/>
          <w:w w:val="5"/>
          <w:position w:val="-19"/>
        </w:rPr>
        <w:t>e</w:t>
      </w:r>
      <w:r>
        <w:rPr>
          <w:rFonts w:ascii="宋体"/>
          <w:spacing w:val="-5"/>
          <w:w w:val="5"/>
          <w:position w:val="63"/>
        </w:rPr>
        <w:t>e</w:t>
      </w:r>
      <w:r>
        <w:rPr>
          <w:rFonts w:ascii="宋体"/>
          <w:spacing w:val="-5"/>
          <w:w w:val="5"/>
          <w:position w:val="42"/>
        </w:rPr>
        <w:t>c</w:t>
      </w:r>
      <w:r>
        <w:rPr>
          <w:rFonts w:ascii="宋体"/>
          <w:w w:val="5"/>
          <w:position w:val="21"/>
        </w:rPr>
        <w:t>e</w:t>
      </w:r>
      <w:r>
        <w:rPr>
          <w:rFonts w:ascii="宋体"/>
          <w:spacing w:val="-5"/>
          <w:w w:val="5"/>
          <w:position w:val="42"/>
        </w:rPr>
        <w:t>a</w:t>
      </w:r>
      <w:r>
        <w:rPr>
          <w:rFonts w:ascii="宋体"/>
          <w:spacing w:val="-5"/>
          <w:w w:val="5"/>
          <w:position w:val="-19"/>
        </w:rPr>
        <w:t>s</w:t>
      </w:r>
      <w:r>
        <w:rPr>
          <w:rFonts w:ascii="宋体"/>
          <w:spacing w:val="-5"/>
          <w:w w:val="5"/>
          <w:position w:val="84"/>
        </w:rPr>
        <w:t>a</w:t>
      </w:r>
      <w:r>
        <w:rPr>
          <w:rFonts w:ascii="宋体"/>
          <w:w w:val="5"/>
          <w:position w:val="84"/>
        </w:rPr>
        <w:t>      </w:t>
      </w:r>
      <w:r>
        <w:rPr>
          <w:rFonts w:ascii="宋体"/>
          <w:w w:val="5"/>
        </w:rPr>
      </w:r>
      <w:r>
        <w:rPr>
          <w:rFonts w:ascii="宋体"/>
          <w:w w:val="5"/>
          <w:position w:val="63"/>
        </w:rPr>
      </w:r>
      <w:r>
        <w:rPr>
          <w:rFonts w:ascii="宋体"/>
          <w:w w:val="5"/>
          <w:position w:val="21"/>
        </w:rPr>
      </w:r>
      <w:r>
        <w:rPr>
          <w:rFonts w:ascii="宋体"/>
          <w:spacing w:val="-5"/>
          <w:w w:val="5"/>
          <w:position w:val="42"/>
        </w:rPr>
        <w:t>y</w:t>
      </w:r>
      <w:r>
        <w:rPr>
          <w:rFonts w:ascii="宋体"/>
          <w:spacing w:val="-5"/>
          <w:w w:val="5"/>
        </w:rPr>
        <w:t>t</w:t>
      </w:r>
      <w:r>
        <w:rPr>
          <w:rFonts w:ascii="宋体"/>
          <w:spacing w:val="-5"/>
          <w:w w:val="5"/>
          <w:position w:val="84"/>
        </w:rPr>
        <w:t>y</w:t>
      </w:r>
      <w:r>
        <w:rPr>
          <w:rFonts w:ascii="宋体"/>
          <w:spacing w:val="-5"/>
          <w:w w:val="5"/>
          <w:position w:val="63"/>
        </w:rPr>
        <w:t>d</w:t>
      </w:r>
      <w:r>
        <w:rPr>
          <w:rFonts w:ascii="宋体"/>
          <w:spacing w:val="-5"/>
          <w:w w:val="5"/>
          <w:position w:val="-19"/>
        </w:rPr>
        <w:t>s</w:t>
      </w:r>
      <w:r>
        <w:rPr>
          <w:rFonts w:ascii="宋体"/>
          <w:w w:val="5"/>
          <w:position w:val="21"/>
        </w:rPr>
        <w:t>t</w:t>
      </w:r>
      <w:r>
        <w:rPr>
          <w:rFonts w:ascii="宋体"/>
          <w:spacing w:val="-5"/>
          <w:w w:val="5"/>
          <w:position w:val="63"/>
        </w:rPr>
        <w:t>e</w:t>
      </w:r>
      <w:r>
        <w:rPr>
          <w:rFonts w:ascii="宋体"/>
          <w:spacing w:val="-5"/>
          <w:w w:val="5"/>
          <w:position w:val="-19"/>
        </w:rPr>
        <w:t>u</w:t>
      </w:r>
      <w:r>
        <w:rPr>
          <w:rFonts w:ascii="宋体"/>
          <w:spacing w:val="-5"/>
          <w:w w:val="5"/>
        </w:rPr>
        <w:t>h</w:t>
      </w:r>
      <w:r>
        <w:rPr>
          <w:rFonts w:ascii="宋体"/>
          <w:spacing w:val="-5"/>
          <w:w w:val="5"/>
          <w:position w:val="84"/>
        </w:rPr>
      </w:r>
      <w:r>
        <w:rPr>
          <w:rFonts w:ascii="宋体"/>
          <w:spacing w:val="-5"/>
          <w:w w:val="5"/>
          <w:position w:val="42"/>
        </w:rPr>
      </w:r>
      <w:r>
        <w:rPr>
          <w:rFonts w:ascii="宋体"/>
          <w:w w:val="5"/>
          <w:position w:val="21"/>
        </w:rPr>
        <w:t>h</w:t>
      </w:r>
      <w:r>
        <w:rPr>
          <w:rFonts w:ascii="宋体"/>
          <w:spacing w:val="-5"/>
          <w:w w:val="5"/>
          <w:position w:val="63"/>
        </w:rPr>
        <w:t>c</w:t>
      </w:r>
      <w:r>
        <w:rPr>
          <w:rFonts w:ascii="宋体"/>
          <w:spacing w:val="-5"/>
          <w:w w:val="5"/>
          <w:position w:val="84"/>
        </w:rPr>
        <w:t>t</w:t>
      </w:r>
      <w:r>
        <w:rPr>
          <w:rFonts w:ascii="宋体"/>
          <w:spacing w:val="-5"/>
          <w:w w:val="5"/>
        </w:rPr>
        <w:t>a</w:t>
      </w:r>
      <w:r>
        <w:rPr>
          <w:rFonts w:ascii="宋体"/>
          <w:spacing w:val="-5"/>
          <w:w w:val="5"/>
          <w:position w:val="-19"/>
        </w:rPr>
        <w:t>r</w:t>
      </w:r>
      <w:r>
        <w:rPr>
          <w:rFonts w:ascii="宋体"/>
          <w:spacing w:val="-5"/>
          <w:w w:val="5"/>
          <w:position w:val="42"/>
        </w:rPr>
        <w:t>t</w:t>
      </w:r>
      <w:r>
        <w:rPr>
          <w:rFonts w:ascii="宋体"/>
          <w:w w:val="5"/>
          <w:position w:val="21"/>
        </w:rPr>
        <w:t>a</w:t>
      </w:r>
      <w:r>
        <w:rPr>
          <w:rFonts w:ascii="宋体"/>
          <w:spacing w:val="-5"/>
          <w:w w:val="5"/>
          <w:position w:val="84"/>
        </w:rPr>
        <w:t>i</w:t>
      </w:r>
      <w:r>
        <w:rPr>
          <w:rFonts w:ascii="宋体"/>
          <w:spacing w:val="-5"/>
          <w:w w:val="5"/>
        </w:rPr>
        <w:t>t</w:t>
      </w:r>
      <w:r>
        <w:rPr>
          <w:rFonts w:ascii="宋体"/>
          <w:spacing w:val="-5"/>
          <w:w w:val="5"/>
          <w:position w:val="42"/>
        </w:rPr>
        <w:t>i</w:t>
      </w:r>
      <w:r>
        <w:rPr>
          <w:rFonts w:ascii="宋体"/>
          <w:spacing w:val="-5"/>
          <w:w w:val="5"/>
          <w:position w:val="-19"/>
        </w:rPr>
        <w:t>e</w:t>
      </w:r>
      <w:r>
        <w:rPr>
          <w:rFonts w:ascii="宋体"/>
          <w:spacing w:val="-5"/>
          <w:w w:val="5"/>
          <w:position w:val="63"/>
        </w:rPr>
        <w:t>a</w:t>
      </w:r>
      <w:r>
        <w:rPr>
          <w:rFonts w:ascii="宋体"/>
          <w:w w:val="5"/>
          <w:position w:val="21"/>
        </w:rPr>
        <w:t>t</w:t>
      </w:r>
      <w:r>
        <w:rPr>
          <w:rFonts w:ascii="宋体"/>
          <w:w w:val="5"/>
        </w:rPr>
      </w:r>
      <w:r>
        <w:rPr>
          <w:rFonts w:ascii="宋体"/>
          <w:spacing w:val="-5"/>
          <w:w w:val="5"/>
          <w:position w:val="42"/>
        </w:rPr>
        <w:t>m</w:t>
      </w:r>
      <w:r>
        <w:rPr>
          <w:rFonts w:ascii="宋体"/>
          <w:spacing w:val="-5"/>
          <w:w w:val="5"/>
          <w:position w:val="63"/>
        </w:rPr>
        <w:t>y</w:t>
      </w:r>
      <w:r>
        <w:rPr>
          <w:rFonts w:ascii="宋体"/>
          <w:spacing w:val="-5"/>
          <w:w w:val="5"/>
          <w:position w:val="84"/>
        </w:rPr>
        <w:t>m</w:t>
      </w:r>
      <w:r>
        <w:rPr>
          <w:rFonts w:ascii="宋体"/>
          <w:w w:val="5"/>
          <w:position w:val="84"/>
        </w:rPr>
        <w:t>      </w:t>
      </w:r>
      <w:r>
        <w:rPr>
          <w:rFonts w:ascii="宋体"/>
          <w:w w:val="5"/>
          <w:position w:val="-19"/>
        </w:rPr>
      </w:r>
      <w:r>
        <w:rPr>
          <w:rFonts w:ascii="宋体"/>
          <w:w w:val="5"/>
          <w:position w:val="21"/>
        </w:rPr>
      </w:r>
      <w:r>
        <w:rPr>
          <w:rFonts w:ascii="宋体"/>
          <w:spacing w:val="-5"/>
          <w:w w:val="5"/>
          <w:position w:val="84"/>
        </w:rPr>
        <w:t>e</w:t>
      </w:r>
      <w:r>
        <w:rPr>
          <w:rFonts w:ascii="宋体"/>
          <w:spacing w:val="-5"/>
          <w:w w:val="5"/>
          <w:position w:val="42"/>
        </w:rPr>
        <w:t>e</w:t>
      </w:r>
      <w:r>
        <w:rPr>
          <w:rFonts w:ascii="宋体"/>
          <w:spacing w:val="-5"/>
          <w:w w:val="5"/>
          <w:position w:val="63"/>
        </w:rPr>
      </w:r>
      <w:r>
        <w:rPr>
          <w:rFonts w:ascii="宋体"/>
          <w:spacing w:val="-5"/>
          <w:w w:val="5"/>
          <w:position w:val="-19"/>
        </w:rPr>
        <w:t>a</w:t>
      </w:r>
      <w:r>
        <w:rPr>
          <w:rFonts w:ascii="宋体"/>
          <w:spacing w:val="-5"/>
          <w:w w:val="5"/>
        </w:rPr>
        <w:t>t</w:t>
      </w:r>
      <w:r>
        <w:rPr>
          <w:rFonts w:ascii="宋体"/>
          <w:w w:val="5"/>
          <w:position w:val="21"/>
        </w:rPr>
        <w:t>t</w:t>
      </w:r>
      <w:r>
        <w:rPr>
          <w:rFonts w:ascii="宋体"/>
          <w:w w:val="5"/>
          <w:position w:val="84"/>
        </w:rPr>
      </w:r>
      <w:r>
        <w:rPr>
          <w:rFonts w:ascii="宋体"/>
          <w:spacing w:val="-5"/>
          <w:w w:val="5"/>
          <w:position w:val="63"/>
        </w:rPr>
        <w:t>t</w:t>
      </w:r>
      <w:r>
        <w:rPr>
          <w:rFonts w:ascii="宋体"/>
          <w:spacing w:val="-5"/>
          <w:w w:val="5"/>
          <w:position w:val="-19"/>
        </w:rPr>
        <w:t>t</w:t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-5"/>
          <w:w w:val="5"/>
          <w:position w:val="42"/>
        </w:rPr>
      </w:r>
      <w:r>
        <w:rPr>
          <w:rFonts w:ascii="宋体"/>
          <w:w w:val="5"/>
          <w:position w:val="21"/>
        </w:rPr>
        <w:t>r</w:t>
      </w:r>
      <w:r>
        <w:rPr>
          <w:rFonts w:ascii="宋体"/>
          <w:spacing w:val="-5"/>
          <w:w w:val="5"/>
          <w:position w:val="42"/>
        </w:rPr>
        <w:t>h</w:t>
      </w:r>
      <w:r>
        <w:rPr>
          <w:rFonts w:ascii="宋体"/>
          <w:spacing w:val="-5"/>
          <w:w w:val="5"/>
          <w:position w:val="-19"/>
        </w:rPr>
      </w:r>
      <w:r>
        <w:rPr>
          <w:rFonts w:ascii="宋体"/>
          <w:spacing w:val="-5"/>
          <w:w w:val="5"/>
          <w:position w:val="63"/>
        </w:rPr>
        <w:t>i</w:t>
      </w:r>
      <w:r>
        <w:rPr>
          <w:rFonts w:ascii="宋体"/>
          <w:spacing w:val="-5"/>
          <w:w w:val="5"/>
        </w:rPr>
        <w:t>i</w:t>
      </w:r>
      <w:r>
        <w:rPr>
          <w:rFonts w:ascii="宋体"/>
          <w:spacing w:val="-5"/>
          <w:w w:val="5"/>
          <w:position w:val="84"/>
        </w:rPr>
        <w:t>l</w:t>
      </w:r>
      <w:r>
        <w:rPr>
          <w:rFonts w:ascii="宋体"/>
          <w:w w:val="5"/>
          <w:position w:val="21"/>
        </w:rPr>
        <w:t>i</w:t>
      </w:r>
      <w:r>
        <w:rPr>
          <w:rFonts w:ascii="宋体"/>
          <w:spacing w:val="-5"/>
          <w:w w:val="5"/>
          <w:position w:val="63"/>
        </w:rPr>
        <w:t>m</w:t>
      </w:r>
      <w:r>
        <w:rPr>
          <w:rFonts w:ascii="宋体"/>
          <w:spacing w:val="-5"/>
          <w:w w:val="5"/>
          <w:position w:val="42"/>
        </w:rPr>
        <w:t>i</w:t>
      </w:r>
      <w:r>
        <w:rPr>
          <w:rFonts w:ascii="宋体"/>
          <w:spacing w:val="-5"/>
          <w:w w:val="5"/>
        </w:rPr>
        <w:t>g</w:t>
      </w:r>
      <w:r>
        <w:rPr>
          <w:rFonts w:ascii="宋体"/>
          <w:spacing w:val="-5"/>
          <w:w w:val="5"/>
          <w:position w:val="-19"/>
        </w:rPr>
        <w:t>e</w:t>
      </w:r>
      <w:r>
        <w:rPr>
          <w:rFonts w:ascii="宋体"/>
          <w:spacing w:val="-5"/>
          <w:w w:val="5"/>
          <w:position w:val="84"/>
        </w:rPr>
        <w:t>o</w:t>
      </w:r>
      <w:r>
        <w:rPr>
          <w:rFonts w:ascii="宋体"/>
          <w:w w:val="5"/>
          <w:position w:val="21"/>
        </w:rPr>
        <w:t>g</w:t>
      </w:r>
      <w:r>
        <w:rPr>
          <w:rFonts w:ascii="宋体"/>
          <w:spacing w:val="-5"/>
          <w:w w:val="5"/>
          <w:position w:val="63"/>
        </w:rPr>
        <w:t>e</w:t>
      </w:r>
      <w:r>
        <w:rPr>
          <w:rFonts w:ascii="宋体"/>
          <w:spacing w:val="-5"/>
          <w:w w:val="5"/>
          <w:position w:val="42"/>
        </w:rPr>
        <w:t>g</w:t>
      </w:r>
      <w:r>
        <w:rPr>
          <w:rFonts w:ascii="宋体"/>
          <w:spacing w:val="-5"/>
          <w:w w:val="5"/>
          <w:position w:val="84"/>
        </w:rPr>
        <w:t>w</w:t>
      </w:r>
      <w:r>
        <w:rPr>
          <w:rFonts w:ascii="宋体"/>
          <w:spacing w:val="-5"/>
          <w:w w:val="5"/>
        </w:rPr>
        <w:t>g</w:t>
      </w:r>
      <w:r>
        <w:rPr>
          <w:rFonts w:ascii="宋体"/>
          <w:spacing w:val="-5"/>
          <w:w w:val="5"/>
          <w:position w:val="-19"/>
        </w:rPr>
        <w:t>n</w:t>
      </w:r>
      <w:r>
        <w:rPr>
          <w:rFonts w:ascii="宋体"/>
          <w:w w:val="5"/>
          <w:position w:val="21"/>
        </w:rPr>
        <w:t>g</w:t>
      </w:r>
      <w:r>
        <w:rPr>
          <w:rFonts w:ascii="宋体"/>
          <w:spacing w:val="-5"/>
          <w:w w:val="5"/>
          <w:position w:val="42"/>
        </w:rPr>
        <w:t>h</w:t>
      </w:r>
      <w:r>
        <w:rPr>
          <w:rFonts w:ascii="宋体"/>
          <w:spacing w:val="-5"/>
          <w:w w:val="5"/>
          <w:position w:val="-41"/>
        </w:rPr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19"/>
        </w:rPr>
        <w:t>d</w:t>
      </w:r>
      <w:r>
        <w:rPr>
          <w:rFonts w:ascii="宋体"/>
          <w:w w:val="5"/>
          <w:position w:val="21"/>
        </w:rPr>
        <w:t>e</w:t>
      </w:r>
      <w:r>
        <w:rPr>
          <w:rFonts w:ascii="宋体"/>
          <w:spacing w:val="-5"/>
          <w:w w:val="5"/>
          <w:position w:val="-41"/>
        </w:rPr>
        <w:t>o</w:t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-5"/>
          <w:w w:val="5"/>
          <w:position w:val="-19"/>
        </w:rPr>
      </w:r>
      <w:r>
        <w:rPr>
          <w:rFonts w:ascii="宋体"/>
          <w:w w:val="5"/>
          <w:position w:val="21"/>
        </w:rPr>
        <w:t>r</w:t>
      </w:r>
      <w:r>
        <w:rPr>
          <w:rFonts w:ascii="宋体"/>
          <w:spacing w:val="-5"/>
          <w:w w:val="5"/>
          <w:position w:val="-41"/>
        </w:rPr>
        <w:t>f</w:t>
      </w:r>
      <w:r>
        <w:rPr>
          <w:rFonts w:ascii="宋体"/>
          <w:spacing w:val="-5"/>
          <w:w w:val="5"/>
        </w:rPr>
        <w:t>s</w:t>
      </w:r>
      <w:r>
        <w:rPr>
          <w:rFonts w:ascii="宋体"/>
          <w:spacing w:val="-5"/>
          <w:w w:val="5"/>
          <w:position w:val="-19"/>
        </w:rPr>
        <w:t>o</w:t>
      </w:r>
      <w:r>
        <w:rPr>
          <w:rFonts w:ascii="宋体"/>
          <w:w w:val="5"/>
          <w:position w:val="21"/>
        </w:rPr>
        <w:t>s</w:t>
      </w:r>
      <w:r>
        <w:rPr>
          <w:rFonts w:ascii="宋体"/>
          <w:w w:val="5"/>
        </w:rPr>
      </w:r>
      <w:r>
        <w:rPr>
          <w:rFonts w:ascii="宋体"/>
          <w:w w:val="5"/>
          <w:position w:val="-41"/>
        </w:rPr>
      </w:r>
      <w:r>
        <w:rPr>
          <w:rFonts w:ascii="宋体"/>
          <w:spacing w:val="-5"/>
          <w:w w:val="5"/>
          <w:position w:val="-19"/>
        </w:rPr>
        <w:t>f</w:t>
      </w:r>
      <w:r>
        <w:rPr>
          <w:rFonts w:ascii="宋体"/>
          <w:w w:val="5"/>
          <w:position w:val="-19"/>
        </w:rPr>
        <w:t>      </w:t>
      </w:r>
      <w:r>
        <w:rPr>
          <w:rFonts w:ascii="宋体"/>
          <w:w w:val="5"/>
          <w:position w:val="21"/>
        </w:rPr>
      </w:r>
      <w:r>
        <w:rPr>
          <w:rFonts w:ascii="宋体"/>
          <w:spacing w:val="-5"/>
          <w:w w:val="5"/>
        </w:rPr>
        <w:t>t</w:t>
      </w:r>
      <w:r>
        <w:rPr>
          <w:rFonts w:ascii="宋体"/>
          <w:spacing w:val="-5"/>
          <w:w w:val="5"/>
          <w:position w:val="-19"/>
        </w:rPr>
      </w:r>
      <w:r>
        <w:rPr>
          <w:rFonts w:ascii="宋体"/>
          <w:spacing w:val="-5"/>
          <w:w w:val="5"/>
          <w:position w:val="-41"/>
        </w:rPr>
        <w:t>t</w:t>
      </w:r>
      <w:r>
        <w:rPr>
          <w:rFonts w:ascii="宋体"/>
          <w:w w:val="5"/>
          <w:position w:val="21"/>
        </w:rPr>
        <w:t>t</w:t>
      </w:r>
      <w:r>
        <w:rPr>
          <w:rFonts w:ascii="宋体"/>
          <w:spacing w:val="-5"/>
          <w:w w:val="5"/>
          <w:position w:val="-19"/>
        </w:rPr>
        <w:t>f</w:t>
      </w:r>
      <w:r>
        <w:rPr>
          <w:rFonts w:ascii="宋体"/>
          <w:spacing w:val="-5"/>
          <w:w w:val="5"/>
          <w:position w:val="-41"/>
        </w:rPr>
        <w:t>h</w:t>
      </w:r>
      <w:r>
        <w:rPr>
          <w:rFonts w:ascii="宋体"/>
          <w:spacing w:val="-5"/>
          <w:w w:val="5"/>
        </w:rPr>
        <w:t>h</w:t>
      </w:r>
      <w:r>
        <w:rPr>
          <w:rFonts w:ascii="宋体"/>
          <w:w w:val="5"/>
          <w:position w:val="21"/>
        </w:rPr>
        <w:t>e</w:t>
      </w:r>
      <w:r>
        <w:rPr>
          <w:rFonts w:ascii="宋体"/>
          <w:spacing w:val="-5"/>
          <w:w w:val="5"/>
          <w:position w:val="-41"/>
        </w:rPr>
        <w:t>e</w:t>
      </w:r>
      <w:r>
        <w:rPr>
          <w:rFonts w:ascii="宋体"/>
          <w:spacing w:val="-5"/>
          <w:w w:val="5"/>
          <w:position w:val="-19"/>
        </w:rPr>
        <w:t>u</w:t>
      </w:r>
      <w:r>
        <w:rPr>
          <w:rFonts w:ascii="宋体"/>
          <w:spacing w:val="-5"/>
          <w:w w:val="5"/>
        </w:rPr>
        <w:t>e</w:t>
      </w:r>
      <w:r>
        <w:rPr>
          <w:rFonts w:ascii="宋体"/>
          <w:w w:val="5"/>
          <w:position w:val="21"/>
        </w:rPr>
        <w:t>h</w:t>
      </w:r>
      <w:r>
        <w:rPr>
          <w:rFonts w:ascii="宋体"/>
          <w:spacing w:val="-5"/>
          <w:w w:val="5"/>
          <w:position w:val="-19"/>
        </w:rPr>
        <w:t>e</w:t>
      </w:r>
      <w:r>
        <w:rPr>
          <w:rFonts w:ascii="宋体"/>
          <w:w w:val="5"/>
          <w:position w:val="-19"/>
        </w:rPr>
        <w:t>      </w:t>
      </w:r>
      <w:r>
        <w:rPr>
          <w:rFonts w:ascii="宋体"/>
          <w:w w:val="5"/>
        </w:rPr>
      </w:r>
      <w:r>
        <w:rPr>
          <w:rFonts w:ascii="宋体"/>
          <w:w w:val="5"/>
          <w:position w:val="-41"/>
        </w:rPr>
      </w:r>
      <w:r>
        <w:rPr>
          <w:rFonts w:ascii="宋体"/>
          <w:w w:val="5"/>
          <w:position w:val="21"/>
        </w:rPr>
      </w:r>
      <w:r>
        <w:rPr>
          <w:rFonts w:ascii="宋体"/>
          <w:spacing w:val="-5"/>
          <w:w w:val="5"/>
          <w:position w:val="-19"/>
        </w:rPr>
        <w:t>l</w:t>
      </w:r>
      <w:r>
        <w:rPr>
          <w:rFonts w:ascii="宋体"/>
          <w:spacing w:val="-5"/>
          <w:w w:val="5"/>
          <w:position w:val="-41"/>
        </w:rPr>
        <w:t>f</w:t>
      </w:r>
      <w:r>
        <w:rPr>
          <w:rFonts w:ascii="宋体"/>
          <w:spacing w:val="-5"/>
          <w:w w:val="5"/>
        </w:rPr>
        <w:t>f</w:t>
      </w:r>
      <w:r>
        <w:rPr>
          <w:rFonts w:ascii="宋体"/>
          <w:w w:val="5"/>
          <w:position w:val="21"/>
        </w:rPr>
        <w:t>f</w:t>
      </w:r>
      <w:r>
        <w:rPr>
          <w:rFonts w:ascii="宋体"/>
          <w:spacing w:val="-5"/>
          <w:w w:val="5"/>
          <w:position w:val="-41"/>
        </w:rPr>
        <w:t>u</w:t>
      </w:r>
      <w:r>
        <w:rPr>
          <w:rFonts w:ascii="宋体"/>
          <w:spacing w:val="-5"/>
          <w:w w:val="5"/>
        </w:rPr>
        <w:t>u</w:t>
      </w:r>
      <w:r>
        <w:rPr>
          <w:rFonts w:ascii="宋体"/>
          <w:spacing w:val="-5"/>
          <w:w w:val="5"/>
          <w:position w:val="-19"/>
        </w:rPr>
      </w:r>
      <w:r>
        <w:rPr>
          <w:rFonts w:ascii="宋体"/>
          <w:w w:val="5"/>
          <w:position w:val="21"/>
        </w:rPr>
        <w:t>u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41"/>
        </w:rPr>
        <w:t>e</w:t>
      </w:r>
      <w:r>
        <w:rPr>
          <w:rFonts w:ascii="宋体"/>
          <w:spacing w:val="-5"/>
          <w:w w:val="5"/>
          <w:position w:val="-19"/>
        </w:rPr>
        <w:t>d</w:t>
      </w:r>
      <w:r>
        <w:rPr>
          <w:rFonts w:ascii="宋体"/>
          <w:w w:val="5"/>
          <w:position w:val="21"/>
        </w:rPr>
        <w:t>e</w:t>
      </w:r>
      <w:r>
        <w:rPr>
          <w:rFonts w:ascii="宋体"/>
          <w:spacing w:val="-5"/>
          <w:w w:val="5"/>
          <w:position w:val="-19"/>
        </w:rPr>
        <w:t>e</w:t>
      </w:r>
      <w:r>
        <w:rPr>
          <w:rFonts w:ascii="宋体"/>
          <w:spacing w:val="-5"/>
          <w:w w:val="5"/>
        </w:rPr>
        <w:t>l</w:t>
      </w:r>
      <w:r>
        <w:rPr>
          <w:rFonts w:ascii="宋体"/>
          <w:spacing w:val="-5"/>
          <w:w w:val="5"/>
          <w:position w:val="-41"/>
        </w:rPr>
        <w:t>l</w:t>
      </w:r>
      <w:r>
        <w:rPr>
          <w:rFonts w:ascii="宋体"/>
          <w:w w:val="5"/>
          <w:position w:val="21"/>
        </w:rPr>
        <w:t>l</w:t>
      </w:r>
      <w:r>
        <w:rPr>
          <w:rFonts w:ascii="宋体"/>
          <w:w w:val="5"/>
        </w:rPr>
      </w:r>
      <w:r>
        <w:rPr>
          <w:rFonts w:ascii="宋体"/>
          <w:spacing w:val="-5"/>
          <w:w w:val="5"/>
          <w:position w:val="-19"/>
        </w:rPr>
        <w:t>c</w:t>
      </w:r>
      <w:r>
        <w:rPr>
          <w:rFonts w:ascii="宋体"/>
          <w:w w:val="5"/>
          <w:position w:val="-19"/>
        </w:rPr>
        <w:t>      </w:t>
      </w:r>
      <w:r>
        <w:rPr>
          <w:rFonts w:ascii="宋体"/>
          <w:w w:val="5"/>
          <w:position w:val="-41"/>
        </w:rPr>
      </w:r>
      <w:r>
        <w:rPr>
          <w:rFonts w:ascii="宋体"/>
          <w:w w:val="5"/>
          <w:position w:val="21"/>
        </w:rPr>
      </w:r>
      <w:r>
        <w:rPr>
          <w:rFonts w:ascii="宋体"/>
          <w:spacing w:val="-5"/>
          <w:w w:val="5"/>
          <w:position w:val="-19"/>
        </w:rPr>
        <w:t>a</w:t>
      </w:r>
      <w:r>
        <w:rPr>
          <w:rFonts w:ascii="宋体"/>
          <w:spacing w:val="-5"/>
          <w:w w:val="5"/>
          <w:position w:val="-41"/>
        </w:rPr>
        <w:t>d</w:t>
      </w:r>
      <w:r>
        <w:rPr>
          <w:rFonts w:ascii="宋体"/>
          <w:spacing w:val="-5"/>
          <w:w w:val="5"/>
        </w:rPr>
        <w:t>d</w:t>
      </w:r>
      <w:r>
        <w:rPr>
          <w:rFonts w:ascii="宋体"/>
          <w:w w:val="5"/>
          <w:position w:val="21"/>
        </w:rPr>
        <w:t>d</w:t>
      </w:r>
      <w:r>
        <w:rPr>
          <w:rFonts w:ascii="宋体"/>
          <w:spacing w:val="-5"/>
          <w:w w:val="5"/>
          <w:position w:val="-19"/>
        </w:rPr>
        <w:t>y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41"/>
        </w:rPr>
        <w:t>e</w:t>
      </w:r>
      <w:r>
        <w:rPr>
          <w:rFonts w:ascii="宋体"/>
          <w:w w:val="5"/>
          <w:position w:val="21"/>
        </w:rPr>
        <w:t>e</w:t>
      </w:r>
      <w:r>
        <w:rPr>
          <w:rFonts w:ascii="宋体"/>
          <w:w w:val="5"/>
          <w:position w:val="-19"/>
        </w:rPr>
      </w:r>
      <w:r>
        <w:rPr>
          <w:rFonts w:ascii="宋体"/>
          <w:spacing w:val="-5"/>
          <w:w w:val="5"/>
        </w:rPr>
        <w:t>c</w:t>
      </w:r>
      <w:r>
        <w:rPr>
          <w:rFonts w:ascii="宋体"/>
          <w:spacing w:val="-5"/>
          <w:w w:val="5"/>
          <w:position w:val="-41"/>
        </w:rPr>
        <w:t>c</w:t>
      </w:r>
      <w:r>
        <w:rPr>
          <w:rFonts w:ascii="宋体"/>
          <w:w w:val="5"/>
          <w:position w:val="21"/>
        </w:rPr>
        <w:t>c</w:t>
      </w:r>
      <w:r>
        <w:rPr>
          <w:rFonts w:ascii="宋体"/>
          <w:spacing w:val="-5"/>
          <w:w w:val="5"/>
          <w:position w:val="-19"/>
        </w:rPr>
        <w:t>t</w:t>
      </w:r>
      <w:r>
        <w:rPr>
          <w:rFonts w:ascii="宋体"/>
          <w:spacing w:val="-5"/>
          <w:w w:val="5"/>
        </w:rPr>
        <w:t>a</w:t>
      </w:r>
      <w:r>
        <w:rPr>
          <w:rFonts w:ascii="宋体"/>
          <w:spacing w:val="-5"/>
          <w:w w:val="5"/>
          <w:position w:val="-41"/>
        </w:rPr>
        <w:t>a</w:t>
      </w:r>
      <w:r>
        <w:rPr>
          <w:rFonts w:ascii="宋体"/>
          <w:w w:val="5"/>
          <w:position w:val="21"/>
        </w:rPr>
        <w:t>a</w:t>
      </w:r>
      <w:r>
        <w:rPr>
          <w:rFonts w:ascii="宋体"/>
          <w:spacing w:val="-5"/>
          <w:w w:val="5"/>
        </w:rPr>
        <w:t>y</w:t>
      </w:r>
      <w:r>
        <w:rPr>
          <w:rFonts w:ascii="宋体"/>
          <w:spacing w:val="-5"/>
          <w:w w:val="5"/>
          <w:position w:val="-19"/>
        </w:rPr>
        <w:t>e</w:t>
      </w:r>
      <w:r>
        <w:rPr>
          <w:rFonts w:ascii="宋体"/>
          <w:spacing w:val="-5"/>
          <w:w w:val="5"/>
          <w:position w:val="-41"/>
        </w:rPr>
        <w:t>y</w:t>
      </w:r>
      <w:r>
        <w:rPr>
          <w:rFonts w:ascii="宋体"/>
          <w:w w:val="5"/>
          <w:position w:val="21"/>
        </w:rPr>
        <w:t>y</w:t>
      </w:r>
      <w:r>
        <w:rPr>
          <w:rFonts w:ascii="宋体"/>
          <w:spacing w:val="-5"/>
          <w:w w:val="5"/>
          <w:position w:val="-19"/>
        </w:rPr>
        <w:t>s</w:t>
      </w:r>
      <w:r>
        <w:rPr>
          <w:rFonts w:ascii="宋体"/>
          <w:w w:val="5"/>
          <w:position w:val="-19"/>
        </w:rPr>
        <w:t>      </w:t>
      </w:r>
      <w:r>
        <w:rPr>
          <w:rFonts w:ascii="宋体"/>
          <w:w w:val="5"/>
        </w:rPr>
      </w:r>
      <w:r>
        <w:rPr>
          <w:rFonts w:ascii="宋体"/>
          <w:w w:val="5"/>
          <w:position w:val="-41"/>
        </w:rPr>
      </w:r>
      <w:r>
        <w:rPr>
          <w:rFonts w:ascii="宋体"/>
          <w:w w:val="5"/>
          <w:position w:val="21"/>
        </w:rPr>
      </w:r>
      <w:r>
        <w:rPr>
          <w:rFonts w:ascii="宋体"/>
          <w:spacing w:val="-5"/>
          <w:w w:val="5"/>
          <w:position w:val="-19"/>
        </w:rPr>
        <w:t>t</w:t>
      </w:r>
      <w:r>
        <w:rPr>
          <w:rFonts w:ascii="宋体"/>
          <w:spacing w:val="-5"/>
          <w:w w:val="5"/>
        </w:rPr>
        <w:t>t</w:t>
      </w:r>
      <w:r>
        <w:rPr>
          <w:rFonts w:ascii="宋体"/>
          <w:spacing w:val="-5"/>
          <w:w w:val="5"/>
          <w:position w:val="-41"/>
        </w:rPr>
        <w:t>t</w:t>
      </w:r>
      <w:r>
        <w:rPr>
          <w:rFonts w:ascii="宋体"/>
          <w:w w:val="5"/>
          <w:position w:val="21"/>
        </w:rPr>
        <w:t>t</w:t>
      </w:r>
      <w:r>
        <w:rPr>
          <w:rFonts w:ascii="宋体"/>
          <w:w w:val="5"/>
          <w:position w:val="-19"/>
        </w:rPr>
      </w:r>
      <w:r>
        <w:rPr>
          <w:rFonts w:ascii="宋体"/>
          <w:spacing w:val="-5"/>
          <w:w w:val="5"/>
        </w:rPr>
        <w:t>i</w:t>
      </w:r>
      <w:r>
        <w:rPr>
          <w:rFonts w:ascii="宋体"/>
          <w:spacing w:val="-5"/>
          <w:w w:val="5"/>
          <w:position w:val="-41"/>
        </w:rPr>
        <w:t>e</w:t>
      </w:r>
      <w:r>
        <w:rPr>
          <w:rFonts w:ascii="宋体"/>
          <w:w w:val="5"/>
          <w:position w:val="21"/>
        </w:rPr>
        <w:t>i</w:t>
      </w:r>
      <w:r>
        <w:rPr>
          <w:rFonts w:ascii="宋体"/>
          <w:spacing w:val="-5"/>
          <w:w w:val="5"/>
        </w:rPr>
        <w:t>m</w:t>
      </w:r>
      <w:r>
        <w:rPr>
          <w:rFonts w:ascii="宋体"/>
          <w:spacing w:val="-5"/>
          <w:w w:val="5"/>
          <w:position w:val="-19"/>
        </w:rPr>
        <w:t>l</w:t>
      </w:r>
      <w:r>
        <w:rPr>
          <w:rFonts w:ascii="宋体"/>
          <w:spacing w:val="-5"/>
          <w:w w:val="5"/>
          <w:position w:val="-41"/>
        </w:rPr>
        <w:t>s</w:t>
      </w:r>
      <w:r>
        <w:rPr>
          <w:rFonts w:ascii="宋体"/>
          <w:w w:val="5"/>
          <w:position w:val="21"/>
        </w:rPr>
        <w:t>m</w:t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-5"/>
          <w:w w:val="5"/>
          <w:position w:val="-19"/>
        </w:rPr>
        <w:t>o</w:t>
      </w:r>
      <w:r>
        <w:rPr>
          <w:rFonts w:ascii="宋体"/>
          <w:spacing w:val="-5"/>
          <w:w w:val="5"/>
          <w:position w:val="-41"/>
        </w:rPr>
        <w:t>t</w:t>
      </w:r>
      <w:r>
        <w:rPr>
          <w:rFonts w:ascii="宋体"/>
          <w:w w:val="5"/>
          <w:position w:val="21"/>
        </w:rPr>
        <w:t>e</w:t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-5"/>
          <w:w w:val="5"/>
          <w:position w:val="-19"/>
        </w:rPr>
        <w:t>w</w:t>
      </w:r>
      <w:r>
        <w:rPr>
          <w:rFonts w:ascii="宋体"/>
          <w:w w:val="5"/>
          <w:position w:val="21"/>
        </w:rPr>
        <w:t>r      </w:t>
      </w:r>
      <w:r>
        <w:rPr>
          <w:rFonts w:ascii="宋体"/>
          <w:w w:val="5"/>
        </w:rPr>
      </w:r>
      <w:r>
        <w:rPr>
          <w:rFonts w:ascii="宋体"/>
          <w:w w:val="5"/>
          <w:position w:val="21"/>
        </w:rPr>
      </w:r>
      <w:r>
        <w:rPr>
          <w:rFonts w:ascii="宋体"/>
          <w:spacing w:val="-5"/>
          <w:w w:val="5"/>
        </w:rPr>
        <w:t>t</w:t>
      </w:r>
      <w:r>
        <w:rPr>
          <w:rFonts w:ascii="宋体"/>
          <w:w w:val="5"/>
          <w:position w:val="21"/>
        </w:rPr>
        <w:t>t</w:t>
      </w:r>
      <w:r>
        <w:rPr>
          <w:rFonts w:ascii="宋体"/>
          <w:spacing w:val="-5"/>
          <w:w w:val="5"/>
        </w:rPr>
        <w:t>o</w:t>
      </w:r>
      <w:r>
        <w:rPr>
          <w:rFonts w:ascii="宋体"/>
          <w:w w:val="5"/>
          <w:position w:val="21"/>
        </w:rPr>
        <w:t>o      </w:t>
      </w:r>
      <w:r>
        <w:rPr>
          <w:rFonts w:ascii="宋体"/>
          <w:w w:val="5"/>
        </w:rPr>
      </w:r>
      <w:r>
        <w:rPr>
          <w:rFonts w:ascii="宋体"/>
          <w:w w:val="5"/>
          <w:position w:val="21"/>
        </w:rPr>
      </w:r>
      <w:r>
        <w:rPr>
          <w:rFonts w:ascii="宋体"/>
          <w:spacing w:val="-5"/>
          <w:w w:val="5"/>
        </w:rPr>
        <w:t>s</w:t>
      </w:r>
      <w:r>
        <w:rPr>
          <w:rFonts w:ascii="宋体"/>
          <w:w w:val="5"/>
          <w:position w:val="21"/>
        </w:rPr>
        <w:t>s</w:t>
      </w:r>
      <w:r>
        <w:rPr>
          <w:rFonts w:ascii="宋体"/>
          <w:spacing w:val="-5"/>
          <w:w w:val="5"/>
        </w:rPr>
        <w:t>t</w:t>
      </w:r>
      <w:r>
        <w:rPr>
          <w:rFonts w:ascii="宋体"/>
          <w:w w:val="5"/>
          <w:position w:val="21"/>
        </w:rPr>
        <w:t>t</w:t>
      </w:r>
      <w:r>
        <w:rPr>
          <w:rFonts w:ascii="宋体"/>
          <w:spacing w:val="-5"/>
          <w:w w:val="5"/>
        </w:rPr>
        <w:t>o</w:t>
      </w:r>
      <w:r>
        <w:rPr>
          <w:rFonts w:ascii="宋体"/>
          <w:w w:val="5"/>
          <w:position w:val="21"/>
        </w:rPr>
        <w:t>a</w:t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1"/>
          <w:w w:val="5"/>
          <w:position w:val="21"/>
        </w:rPr>
        <w:t>r</w:t>
      </w:r>
      <w:r>
        <w:rPr>
          <w:rFonts w:ascii="宋体"/>
          <w:spacing w:val="62"/>
          <w:w w:val="5"/>
          <w:position w:val="21"/>
        </w:rPr>
        <w:t>t</w:t>
      </w:r>
      <w:r>
        <w:rPr>
          <w:rFonts w:ascii="宋体"/>
          <w:spacing w:val="-5"/>
          <w:w w:val="5"/>
          <w:position w:val="42"/>
        </w:rPr>
        <w:t>s</w:t>
      </w:r>
      <w:r>
        <w:rPr>
          <w:rFonts w:ascii="宋体"/>
          <w:spacing w:val="-5"/>
          <w:w w:val="5"/>
          <w:position w:val="84"/>
        </w:rPr>
        <w:t>s</w:t>
      </w:r>
      <w:r>
        <w:rPr>
          <w:rFonts w:ascii="宋体"/>
          <w:spacing w:val="-5"/>
          <w:w w:val="5"/>
          <w:position w:val="-19"/>
        </w:rPr>
        <w:t>b</w:t>
      </w:r>
      <w:r>
        <w:rPr>
          <w:rFonts w:ascii="宋体"/>
          <w:spacing w:val="-5"/>
          <w:w w:val="5"/>
          <w:position w:val="21"/>
        </w:rPr>
        <w:t>b</w:t>
      </w:r>
      <w:r>
        <w:rPr>
          <w:rFonts w:ascii="宋体"/>
          <w:spacing w:val="-5"/>
          <w:w w:val="5"/>
          <w:position w:val="63"/>
        </w:rPr>
        <w:t>s</w:t>
      </w:r>
      <w:r>
        <w:rPr>
          <w:rFonts w:ascii="宋体"/>
          <w:spacing w:val="1"/>
          <w:w w:val="5"/>
        </w:rPr>
        <w:t>b</w:t>
      </w:r>
      <w:r>
        <w:rPr>
          <w:rFonts w:ascii="宋体"/>
          <w:spacing w:val="-5"/>
          <w:w w:val="5"/>
          <w:position w:val="-19"/>
        </w:rPr>
        <w:t>a</w:t>
      </w:r>
      <w:r>
        <w:rPr>
          <w:rFonts w:ascii="宋体"/>
          <w:spacing w:val="-5"/>
          <w:w w:val="5"/>
        </w:rPr>
        <w:t>a</w:t>
      </w:r>
      <w:r>
        <w:rPr>
          <w:rFonts w:ascii="宋体"/>
          <w:spacing w:val="-5"/>
          <w:w w:val="5"/>
          <w:position w:val="-41"/>
        </w:rPr>
        <w:t>a</w:t>
      </w:r>
      <w:r>
        <w:rPr>
          <w:rFonts w:ascii="宋体"/>
          <w:spacing w:val="1"/>
          <w:w w:val="5"/>
          <w:position w:val="21"/>
        </w:rPr>
        <w:t>a</w:t>
      </w:r>
      <w:r>
        <w:rPr>
          <w:rFonts w:ascii="宋体"/>
          <w:spacing w:val="-5"/>
          <w:w w:val="5"/>
          <w:position w:val="21"/>
        </w:rPr>
        <w:t>r</w:t>
      </w:r>
      <w:r>
        <w:rPr>
          <w:rFonts w:ascii="宋体"/>
          <w:spacing w:val="-5"/>
          <w:w w:val="5"/>
          <w:position w:val="-41"/>
        </w:rPr>
        <w:t>r</w:t>
      </w:r>
      <w:r>
        <w:rPr>
          <w:rFonts w:ascii="宋体"/>
          <w:spacing w:val="-5"/>
          <w:w w:val="5"/>
        </w:rPr>
        <w:t>r</w:t>
      </w:r>
      <w:r>
        <w:rPr>
          <w:rFonts w:ascii="宋体"/>
          <w:w w:val="5"/>
          <w:position w:val="-19"/>
        </w:rPr>
        <w:t>r</w:t>
      </w:r>
      <w:r>
        <w:rPr>
          <w:rFonts w:ascii="宋体"/>
        </w:rPr>
      </w:r>
    </w:p>
    <w:p>
      <w:pPr>
        <w:pStyle w:val="BodyText"/>
        <w:spacing w:line="1663" w:lineRule="exact" w:before="1629"/>
        <w:ind w:left="491" w:right="0"/>
        <w:jc w:val="left"/>
        <w:rPr>
          <w:rFonts w:ascii="宋体" w:hAnsi="宋体" w:cs="宋体" w:eastAsia="宋体"/>
        </w:rPr>
      </w:pPr>
      <w:r>
        <w:rPr>
          <w:w w:val="10"/>
        </w:rPr>
        <w:br w:type="column"/>
      </w:r>
      <w:r>
        <w:rPr>
          <w:rFonts w:ascii="宋体"/>
          <w:spacing w:val="2"/>
          <w:w w:val="10"/>
        </w:rPr>
        <w:t>1</w:t>
      </w:r>
      <w:r>
        <w:rPr>
          <w:rFonts w:ascii="宋体"/>
          <w:spacing w:val="-9"/>
          <w:w w:val="10"/>
        </w:rPr>
        <w:t>1</w:t>
      </w:r>
      <w:r>
        <w:rPr>
          <w:rFonts w:ascii="宋体"/>
          <w:spacing w:val="-9"/>
          <w:w w:val="10"/>
          <w:position w:val="-41"/>
        </w:rPr>
        <w:t>2</w:t>
      </w:r>
      <w:r>
        <w:rPr>
          <w:rFonts w:ascii="宋体"/>
          <w:spacing w:val="-9"/>
          <w:w w:val="10"/>
          <w:position w:val="-62"/>
        </w:rPr>
        <w:t>2</w:t>
      </w:r>
      <w:r>
        <w:rPr>
          <w:rFonts w:ascii="宋体"/>
          <w:w w:val="10"/>
          <w:position w:val="-20"/>
        </w:rPr>
        <w:t>3</w:t>
      </w:r>
      <w:r>
        <w:rPr>
          <w:rFonts w:ascii="宋体"/>
          <w:spacing w:val="-9"/>
          <w:w w:val="10"/>
        </w:rPr>
        <w:t>0</w:t>
      </w:r>
      <w:r>
        <w:rPr>
          <w:rFonts w:ascii="宋体"/>
          <w:spacing w:val="-9"/>
          <w:w w:val="10"/>
          <w:position w:val="63"/>
        </w:rPr>
        <w:t>2</w:t>
      </w:r>
      <w:r>
        <w:rPr>
          <w:rFonts w:ascii="宋体"/>
          <w:spacing w:val="-9"/>
          <w:w w:val="10"/>
          <w:position w:val="42"/>
        </w:rPr>
        <w:t>4</w:t>
      </w:r>
      <w:r>
        <w:rPr>
          <w:rFonts w:ascii="宋体"/>
          <w:spacing w:val="-9"/>
          <w:w w:val="10"/>
          <w:position w:val="-41"/>
        </w:rPr>
        <w:t>5</w:t>
      </w:r>
      <w:r>
        <w:rPr>
          <w:rFonts w:ascii="宋体"/>
          <w:w w:val="10"/>
          <w:position w:val="-20"/>
        </w:rPr>
        <w:t>0</w:t>
      </w:r>
      <w:r>
        <w:rPr>
          <w:rFonts w:ascii="宋体"/>
          <w:spacing w:val="-9"/>
          <w:w w:val="10"/>
        </w:rPr>
        <w:t>0</w:t>
      </w:r>
      <w:r>
        <w:rPr>
          <w:rFonts w:ascii="宋体"/>
          <w:spacing w:val="-9"/>
          <w:w w:val="10"/>
          <w:position w:val="63"/>
        </w:rPr>
        <w:t>.</w:t>
      </w:r>
      <w:r>
        <w:rPr>
          <w:rFonts w:ascii="宋体"/>
          <w:spacing w:val="-9"/>
          <w:w w:val="10"/>
          <w:position w:val="42"/>
        </w:rPr>
        <w:t>.</w:t>
      </w:r>
      <w:r>
        <w:rPr>
          <w:rFonts w:ascii="宋体"/>
          <w:spacing w:val="-9"/>
          <w:w w:val="10"/>
          <w:position w:val="-41"/>
        </w:rPr>
        <w:t>0</w:t>
      </w:r>
      <w:r>
        <w:rPr>
          <w:rFonts w:ascii="宋体"/>
          <w:w w:val="10"/>
          <w:position w:val="-20"/>
        </w:rPr>
        <w:t>0</w:t>
      </w:r>
      <w:r>
        <w:rPr>
          <w:rFonts w:ascii="宋体"/>
          <w:spacing w:val="-9"/>
          <w:w w:val="10"/>
        </w:rPr>
        <w:t>.</w:t>
      </w:r>
      <w:r>
        <w:rPr>
          <w:rFonts w:ascii="宋体"/>
          <w:spacing w:val="-9"/>
          <w:w w:val="10"/>
          <w:position w:val="63"/>
        </w:rPr>
        <w:t>2</w:t>
      </w:r>
      <w:r>
        <w:rPr>
          <w:rFonts w:ascii="宋体"/>
          <w:spacing w:val="-9"/>
          <w:w w:val="10"/>
          <w:position w:val="42"/>
        </w:rPr>
        <w:t>9</w:t>
      </w:r>
      <w:r>
        <w:rPr>
          <w:rFonts w:ascii="宋体"/>
          <w:spacing w:val="-9"/>
          <w:w w:val="10"/>
          <w:position w:val="-20"/>
        </w:rPr>
        <w:t>.</w:t>
      </w:r>
      <w:r>
        <w:rPr>
          <w:rFonts w:ascii="宋体"/>
          <w:spacing w:val="-9"/>
          <w:w w:val="10"/>
          <w:position w:val="-41"/>
        </w:rPr>
        <w:t>.</w:t>
      </w:r>
      <w:r>
        <w:rPr>
          <w:rFonts w:ascii="宋体"/>
          <w:w w:val="10"/>
          <w:position w:val="21"/>
        </w:rPr>
        <w:t>*</w:t>
      </w:r>
      <w:r>
        <w:rPr>
          <w:rFonts w:ascii="宋体"/>
          <w:spacing w:val="-9"/>
          <w:w w:val="10"/>
        </w:rPr>
        <w:t>0</w:t>
      </w:r>
      <w:r>
        <w:rPr>
          <w:rFonts w:ascii="宋体"/>
          <w:spacing w:val="-9"/>
          <w:w w:val="10"/>
          <w:position w:val="42"/>
        </w:rPr>
        <w:t>9</w:t>
      </w:r>
      <w:r>
        <w:rPr>
          <w:rFonts w:ascii="宋体"/>
          <w:spacing w:val="-9"/>
          <w:w w:val="10"/>
          <w:position w:val="63"/>
        </w:rPr>
        <w:t>0</w:t>
      </w:r>
      <w:r>
        <w:rPr>
          <w:rFonts w:ascii="宋体"/>
          <w:spacing w:val="-9"/>
          <w:w w:val="10"/>
          <w:position w:val="21"/>
        </w:rPr>
        <w:t>*</w:t>
      </w:r>
      <w:r>
        <w:rPr>
          <w:rFonts w:ascii="宋体"/>
          <w:spacing w:val="-9"/>
          <w:w w:val="10"/>
          <w:position w:val="-41"/>
        </w:rPr>
        <w:t>0</w:t>
      </w:r>
      <w:r>
        <w:rPr>
          <w:rFonts w:ascii="宋体"/>
          <w:w w:val="10"/>
          <w:position w:val="-20"/>
        </w:rPr>
        <w:t>0</w:t>
      </w:r>
      <w:r>
        <w:rPr>
          <w:rFonts w:ascii="宋体"/>
        </w:rPr>
      </w:r>
    </w:p>
    <w:p>
      <w:pPr>
        <w:spacing w:after="0" w:line="1663" w:lineRule="exac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  <w:cols w:num="2" w:equalWidth="0">
            <w:col w:w="8416" w:space="332"/>
            <w:col w:w="1392"/>
          </w:cols>
        </w:sectPr>
      </w:pPr>
    </w:p>
    <w:p>
      <w:pPr>
        <w:pStyle w:val="BodyText"/>
        <w:spacing w:line="2950" w:lineRule="exact"/>
        <w:ind w:left="491" w:right="0"/>
        <w:jc w:val="left"/>
        <w:rPr>
          <w:rFonts w:ascii="宋体" w:hAnsi="宋体" w:cs="宋体" w:eastAsia="宋体"/>
        </w:rPr>
      </w:pPr>
      <w:r>
        <w:rPr/>
        <w:pict>
          <v:shape style="position:absolute;margin-left:59.399517pt;margin-top:47.329964pt;width:469.2pt;height:86.9pt;mso-position-horizontal-relative:page;mso-position-vertical-relative:paragraph;z-index:2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14"/>
                    <w:gridCol w:w="1363"/>
                  </w:tblGrid>
                  <w:tr>
                    <w:trPr>
                      <w:trHeight w:val="655" w:hRule="exact"/>
                    </w:trPr>
                    <w:tc>
                      <w:tcPr>
                        <w:tcW w:w="8014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363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tcW w:w="8014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58" w:hRule="exact"/>
                    </w:trPr>
                    <w:tc>
                      <w:tcPr>
                        <w:tcW w:w="8014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C0C0C0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spacing w:val="-5"/>
          <w:w w:val="5"/>
        </w:rPr>
        <w:t>F</w:t>
      </w:r>
      <w:r>
        <w:rPr>
          <w:spacing w:val="-5"/>
          <w:w w:val="5"/>
          <w:position w:val="21"/>
        </w:rPr>
        <w:t>F</w:t>
      </w:r>
      <w:r>
        <w:rPr>
          <w:spacing w:val="-5"/>
          <w:w w:val="5"/>
        </w:rPr>
        <w:t>F</w:t>
      </w:r>
      <w:r>
        <w:rPr>
          <w:spacing w:val="-5"/>
          <w:w w:val="5"/>
          <w:position w:val="21"/>
        </w:rPr>
        <w:t>F</w:t>
      </w:r>
      <w:r>
        <w:rPr>
          <w:spacing w:val="-5"/>
          <w:w w:val="5"/>
        </w:rPr>
        <w:t>F</w:t>
      </w:r>
      <w:r>
        <w:rPr>
          <w:spacing w:val="-4"/>
          <w:w w:val="5"/>
          <w:position w:val="21"/>
        </w:rPr>
        <w:t>F</w:t>
      </w:r>
      <w:r>
        <w:rPr>
          <w:spacing w:val="-5"/>
          <w:w w:val="5"/>
        </w:rPr>
        <w:t>I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</w:rPr>
        <w:t>I</w:t>
      </w:r>
      <w:r>
        <w:rPr>
          <w:spacing w:val="-5"/>
          <w:w w:val="5"/>
          <w:position w:val="21"/>
        </w:rPr>
        <w:t>I</w:t>
      </w:r>
      <w:r>
        <w:rPr>
          <w:spacing w:val="-3"/>
          <w:w w:val="5"/>
        </w:rPr>
        <w:t>I</w:t>
      </w:r>
      <w:r>
        <w:rPr>
          <w:spacing w:val="-5"/>
          <w:w w:val="5"/>
          <w:position w:val="21"/>
        </w:rPr>
        <w:t>N</w:t>
      </w:r>
      <w:r>
        <w:rPr>
          <w:spacing w:val="-5"/>
          <w:w w:val="5"/>
        </w:rPr>
        <w:t>N</w:t>
      </w:r>
      <w:r>
        <w:rPr>
          <w:spacing w:val="-5"/>
          <w:w w:val="5"/>
          <w:position w:val="21"/>
        </w:rPr>
        <w:t>N</w:t>
      </w:r>
      <w:r>
        <w:rPr>
          <w:spacing w:val="-5"/>
          <w:w w:val="5"/>
        </w:rPr>
        <w:t>N</w:t>
      </w:r>
      <w:r>
        <w:rPr>
          <w:spacing w:val="-5"/>
          <w:w w:val="5"/>
          <w:position w:val="21"/>
        </w:rPr>
        <w:t>N</w:t>
      </w:r>
      <w:r>
        <w:rPr>
          <w:spacing w:val="-5"/>
          <w:w w:val="5"/>
        </w:rPr>
        <w:t>N</w:t>
      </w:r>
      <w:r>
        <w:rPr>
          <w:spacing w:val="-3"/>
          <w:w w:val="5"/>
          <w:position w:val="21"/>
        </w:rPr>
        <w:t>N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</w:rPr>
        <w:t>A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</w:rPr>
        <w:t>A</w:t>
      </w:r>
      <w:r>
        <w:rPr>
          <w:spacing w:val="-3"/>
          <w:w w:val="5"/>
          <w:position w:val="21"/>
        </w:rPr>
        <w:t>A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</w:rPr>
        <w:t>L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</w:rPr>
        <w:t>L</w:t>
      </w:r>
      <w:r>
        <w:rPr>
          <w:spacing w:val="-5"/>
          <w:w w:val="5"/>
          <w:position w:val="21"/>
        </w:rPr>
        <w:t>L</w:t>
      </w:r>
      <w:r>
        <w:rPr>
          <w:spacing w:val="-3"/>
          <w:w w:val="5"/>
        </w:rPr>
        <w:t>L</w:t>
      </w:r>
      <w:r>
        <w:rPr>
          <w:spacing w:val="-5"/>
          <w:w w:val="5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3"/>
          <w:w w:val="5"/>
        </w:rPr>
        <w:t>_</w:t>
      </w:r>
      <w:r>
        <w:rPr>
          <w:spacing w:val="-5"/>
          <w:w w:val="5"/>
        </w:rPr>
        <w:t>R</w:t>
      </w:r>
      <w:r>
        <w:rPr>
          <w:spacing w:val="-5"/>
          <w:w w:val="5"/>
          <w:position w:val="21"/>
        </w:rPr>
        <w:t>R</w:t>
      </w:r>
      <w:r>
        <w:rPr>
          <w:spacing w:val="-5"/>
          <w:w w:val="5"/>
        </w:rPr>
        <w:t>R</w:t>
      </w:r>
      <w:r>
        <w:rPr>
          <w:spacing w:val="-5"/>
          <w:w w:val="5"/>
          <w:position w:val="21"/>
        </w:rPr>
        <w:t>R</w:t>
      </w:r>
      <w:r>
        <w:rPr>
          <w:spacing w:val="-5"/>
          <w:w w:val="5"/>
        </w:rPr>
        <w:t>R</w:t>
      </w:r>
      <w:r>
        <w:rPr>
          <w:spacing w:val="-3"/>
          <w:w w:val="5"/>
          <w:position w:val="21"/>
        </w:rPr>
        <w:t>R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</w:rPr>
        <w:t>A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</w:rPr>
        <w:t>A</w:t>
      </w:r>
      <w:r>
        <w:rPr>
          <w:spacing w:val="-5"/>
          <w:w w:val="5"/>
          <w:position w:val="21"/>
        </w:rPr>
        <w:t>A</w:t>
      </w:r>
      <w:r>
        <w:rPr>
          <w:spacing w:val="-5"/>
          <w:w w:val="5"/>
        </w:rPr>
        <w:t>A</w:t>
      </w:r>
      <w:r>
        <w:rPr>
          <w:spacing w:val="-3"/>
          <w:w w:val="5"/>
          <w:position w:val="21"/>
        </w:rPr>
        <w:t>A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</w:rPr>
        <w:t>I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</w:rPr>
        <w:t>I</w:t>
      </w:r>
      <w:r>
        <w:rPr>
          <w:spacing w:val="-5"/>
          <w:w w:val="5"/>
          <w:position w:val="21"/>
        </w:rPr>
        <w:t>I</w:t>
      </w:r>
      <w:r>
        <w:rPr>
          <w:spacing w:val="-5"/>
          <w:w w:val="5"/>
        </w:rPr>
        <w:t>I</w:t>
      </w:r>
      <w:r>
        <w:rPr>
          <w:spacing w:val="-3"/>
          <w:w w:val="5"/>
          <w:position w:val="21"/>
        </w:rPr>
        <w:t>I</w:t>
      </w:r>
      <w:r>
        <w:rPr>
          <w:spacing w:val="-5"/>
          <w:w w:val="5"/>
        </w:rPr>
        <w:t>L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</w:rPr>
        <w:t>L</w:t>
      </w:r>
      <w:r>
        <w:rPr>
          <w:spacing w:val="-5"/>
          <w:w w:val="5"/>
          <w:position w:val="21"/>
        </w:rPr>
        <w:t>L</w:t>
      </w:r>
      <w:r>
        <w:rPr>
          <w:spacing w:val="-5"/>
          <w:w w:val="5"/>
        </w:rPr>
        <w:t>L</w:t>
      </w:r>
      <w:r>
        <w:rPr>
          <w:spacing w:val="-3"/>
          <w:w w:val="5"/>
          <w:position w:val="21"/>
        </w:rPr>
        <w:t>L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</w:rPr>
        <w:t>_</w:t>
      </w:r>
      <w:r>
        <w:rPr>
          <w:spacing w:val="-5"/>
          <w:w w:val="5"/>
          <w:position w:val="21"/>
        </w:rPr>
        <w:t>_</w:t>
      </w:r>
      <w:r>
        <w:rPr>
          <w:spacing w:val="-5"/>
          <w:w w:val="5"/>
        </w:rPr>
        <w:t>_</w:t>
      </w:r>
      <w:r>
        <w:rPr>
          <w:spacing w:val="-3"/>
          <w:w w:val="5"/>
          <w:position w:val="21"/>
        </w:rPr>
        <w:t>_</w:t>
      </w:r>
      <w:r>
        <w:rPr>
          <w:spacing w:val="-5"/>
          <w:w w:val="5"/>
        </w:rPr>
        <w:t>P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</w:rPr>
        <w:t>P</w:t>
      </w:r>
      <w:r>
        <w:rPr>
          <w:spacing w:val="-5"/>
          <w:w w:val="5"/>
          <w:position w:val="21"/>
        </w:rPr>
        <w:t>P</w:t>
      </w:r>
      <w:r>
        <w:rPr>
          <w:spacing w:val="-5"/>
          <w:w w:val="5"/>
        </w:rPr>
        <w:t>P</w:t>
      </w:r>
      <w:r>
        <w:rPr>
          <w:spacing w:val="-3"/>
          <w:w w:val="5"/>
          <w:position w:val="21"/>
        </w:rPr>
        <w:t>P</w:t>
      </w:r>
      <w:r>
        <w:rPr>
          <w:spacing w:val="-5"/>
          <w:w w:val="5"/>
          <w:position w:val="21"/>
        </w:rPr>
        <w:t>R</w:t>
      </w:r>
      <w:r>
        <w:rPr>
          <w:spacing w:val="-5"/>
          <w:w w:val="5"/>
        </w:rPr>
        <w:t>R</w:t>
      </w:r>
      <w:r>
        <w:rPr>
          <w:spacing w:val="-5"/>
          <w:w w:val="5"/>
          <w:position w:val="21"/>
        </w:rPr>
        <w:t>R</w:t>
      </w:r>
      <w:r>
        <w:rPr>
          <w:spacing w:val="-5"/>
          <w:w w:val="5"/>
        </w:rPr>
        <w:t>R</w:t>
      </w:r>
      <w:r>
        <w:rPr>
          <w:spacing w:val="-3"/>
          <w:w w:val="5"/>
          <w:position w:val="21"/>
        </w:rPr>
        <w:t>R</w:t>
      </w:r>
      <w:r>
        <w:rPr>
          <w:spacing w:val="-5"/>
          <w:w w:val="5"/>
        </w:rPr>
        <w:t>E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</w:rPr>
        <w:t>E</w:t>
      </w:r>
      <w:r>
        <w:rPr>
          <w:spacing w:val="-3"/>
          <w:w w:val="5"/>
          <w:position w:val="21"/>
        </w:rPr>
        <w:t>E</w:t>
      </w:r>
      <w:r>
        <w:rPr>
          <w:spacing w:val="-5"/>
          <w:w w:val="5"/>
        </w:rPr>
        <w:t>S</w:t>
      </w:r>
      <w:r>
        <w:rPr>
          <w:spacing w:val="-5"/>
          <w:w w:val="5"/>
          <w:position w:val="21"/>
        </w:rPr>
        <w:t>S</w:t>
      </w:r>
      <w:r>
        <w:rPr>
          <w:spacing w:val="-5"/>
          <w:w w:val="5"/>
        </w:rPr>
        <w:t>S</w:t>
      </w:r>
      <w:r>
        <w:rPr>
          <w:spacing w:val="-5"/>
          <w:w w:val="5"/>
          <w:position w:val="21"/>
        </w:rPr>
        <w:t>S</w:t>
      </w:r>
      <w:r>
        <w:rPr>
          <w:spacing w:val="-3"/>
          <w:w w:val="5"/>
        </w:rPr>
        <w:t>S</w:t>
      </w:r>
      <w:r>
        <w:rPr>
          <w:spacing w:val="-5"/>
          <w:w w:val="5"/>
        </w:rPr>
        <w:t>S</w:t>
      </w:r>
      <w:r>
        <w:rPr>
          <w:spacing w:val="-5"/>
          <w:w w:val="5"/>
          <w:position w:val="21"/>
        </w:rPr>
        <w:t>S</w:t>
      </w:r>
      <w:r>
        <w:rPr>
          <w:spacing w:val="-5"/>
          <w:w w:val="5"/>
        </w:rPr>
        <w:t>S</w:t>
      </w:r>
      <w:r>
        <w:rPr>
          <w:spacing w:val="-5"/>
          <w:w w:val="5"/>
          <w:position w:val="21"/>
        </w:rPr>
        <w:t>S</w:t>
      </w:r>
      <w:r>
        <w:rPr>
          <w:spacing w:val="-3"/>
          <w:w w:val="5"/>
        </w:rPr>
        <w:t>S</w:t>
      </w:r>
      <w:r>
        <w:rPr>
          <w:spacing w:val="-5"/>
          <w:w w:val="5"/>
        </w:rPr>
        <w:t>U</w:t>
      </w:r>
      <w:r>
        <w:rPr>
          <w:spacing w:val="-5"/>
          <w:w w:val="5"/>
          <w:position w:val="21"/>
        </w:rPr>
        <w:t>U</w:t>
      </w:r>
      <w:r>
        <w:rPr>
          <w:spacing w:val="-5"/>
          <w:w w:val="5"/>
        </w:rPr>
        <w:t>U</w:t>
      </w:r>
      <w:r>
        <w:rPr>
          <w:spacing w:val="-5"/>
          <w:w w:val="5"/>
          <w:position w:val="21"/>
        </w:rPr>
        <w:t>U</w:t>
      </w:r>
      <w:r>
        <w:rPr>
          <w:spacing w:val="-5"/>
          <w:w w:val="5"/>
        </w:rPr>
        <w:t>U</w:t>
      </w:r>
      <w:r>
        <w:rPr>
          <w:spacing w:val="-3"/>
          <w:w w:val="5"/>
          <w:position w:val="21"/>
        </w:rPr>
        <w:t>U</w:t>
      </w:r>
      <w:r>
        <w:rPr>
          <w:spacing w:val="-5"/>
          <w:w w:val="5"/>
        </w:rPr>
        <w:t>R</w:t>
      </w:r>
      <w:r>
        <w:rPr>
          <w:spacing w:val="-5"/>
          <w:w w:val="5"/>
          <w:position w:val="21"/>
        </w:rPr>
        <w:t>R</w:t>
      </w:r>
      <w:r>
        <w:rPr>
          <w:spacing w:val="-5"/>
          <w:w w:val="5"/>
        </w:rPr>
        <w:t>R</w:t>
      </w:r>
      <w:r>
        <w:rPr>
          <w:spacing w:val="-5"/>
          <w:w w:val="5"/>
          <w:position w:val="21"/>
        </w:rPr>
        <w:t>R</w:t>
      </w:r>
      <w:r>
        <w:rPr>
          <w:spacing w:val="-3"/>
          <w:w w:val="5"/>
        </w:rPr>
        <w:t>R</w:t>
      </w:r>
      <w:r>
        <w:rPr>
          <w:spacing w:val="-5"/>
          <w:w w:val="5"/>
          <w:position w:val="21"/>
        </w:rPr>
        <w:t>E</w:t>
      </w:r>
      <w:r>
        <w:rPr>
          <w:spacing w:val="-5"/>
          <w:w w:val="5"/>
        </w:rPr>
        <w:t>E</w:t>
      </w:r>
      <w:r>
        <w:rPr>
          <w:spacing w:val="-5"/>
          <w:w w:val="5"/>
          <w:position w:val="21"/>
        </w:rPr>
        <w:t>E</w:t>
      </w:r>
      <w:r>
        <w:rPr>
          <w:spacing w:val="1"/>
          <w:w w:val="5"/>
        </w:rPr>
        <w:t>E_M</w:t>
      </w:r>
      <w:r>
        <w:rPr>
          <w:spacing w:val="28"/>
          <w:w w:val="5"/>
        </w:rPr>
        <w:t>X</w:t>
      </w:r>
      <w:r>
        <w:rPr>
          <w:rFonts w:ascii="宋体"/>
          <w:spacing w:val="-5"/>
          <w:w w:val="5"/>
          <w:position w:val="21"/>
        </w:rPr>
        <w:t>C</w:t>
      </w:r>
      <w:r>
        <w:rPr>
          <w:rFonts w:ascii="宋体"/>
          <w:w w:val="5"/>
        </w:rPr>
        <w:t>C</w:t>
      </w:r>
      <w:r>
        <w:rPr>
          <w:rFonts w:ascii="宋体"/>
          <w:spacing w:val="-5"/>
          <w:w w:val="5"/>
          <w:position w:val="21"/>
        </w:rPr>
        <w:t>:</w:t>
      </w:r>
      <w:r>
        <w:rPr>
          <w:rFonts w:ascii="宋体"/>
          <w:spacing w:val="1"/>
          <w:w w:val="5"/>
        </w:rPr>
        <w:t>:</w:t>
      </w:r>
      <w:r>
        <w:rPr>
          <w:rFonts w:ascii="宋体"/>
          <w:w w:val="5"/>
        </w:rPr>
        <w:t>   </w:t>
      </w:r>
      <w:r>
        <w:rPr>
          <w:rFonts w:ascii="宋体"/>
          <w:spacing w:val="11"/>
          <w:w w:val="5"/>
        </w:rPr>
        <w:t> </w:t>
      </w:r>
      <w:r>
        <w:rPr>
          <w:rFonts w:ascii="宋体"/>
          <w:spacing w:val="11"/>
          <w:w w:val="5"/>
          <w:position w:val="21"/>
        </w:rPr>
      </w:r>
      <w:r>
        <w:rPr>
          <w:rFonts w:ascii="宋体"/>
          <w:spacing w:val="11"/>
          <w:w w:val="5"/>
        </w:rPr>
      </w:r>
      <w:r>
        <w:rPr>
          <w:rFonts w:ascii="宋体"/>
          <w:spacing w:val="-5"/>
          <w:w w:val="5"/>
          <w:position w:val="21"/>
        </w:rPr>
        <w:t>R</w:t>
      </w:r>
      <w:r>
        <w:rPr>
          <w:rFonts w:ascii="宋体"/>
          <w:spacing w:val="1"/>
          <w:w w:val="5"/>
        </w:rPr>
        <w:t>L</w:t>
      </w:r>
      <w:r>
        <w:rPr>
          <w:rFonts w:ascii="宋体"/>
          <w:spacing w:val="-5"/>
          <w:w w:val="5"/>
          <w:position w:val="21"/>
        </w:rPr>
        <w:t>a</w:t>
      </w:r>
      <w:r>
        <w:rPr>
          <w:rFonts w:ascii="宋体"/>
          <w:spacing w:val="1"/>
          <w:w w:val="5"/>
        </w:rPr>
        <w:t>i</w:t>
      </w:r>
      <w:r>
        <w:rPr>
          <w:rFonts w:ascii="宋体"/>
          <w:spacing w:val="-5"/>
          <w:w w:val="5"/>
          <w:position w:val="21"/>
        </w:rPr>
        <w:t>i</w:t>
      </w:r>
      <w:r>
        <w:rPr>
          <w:rFonts w:ascii="宋体"/>
          <w:spacing w:val="1"/>
          <w:w w:val="5"/>
        </w:rPr>
        <w:t>m</w:t>
      </w:r>
      <w:r>
        <w:rPr>
          <w:rFonts w:ascii="宋体"/>
          <w:spacing w:val="-5"/>
          <w:w w:val="5"/>
          <w:position w:val="21"/>
        </w:rPr>
        <w:t>l</w:t>
      </w:r>
      <w:r>
        <w:rPr>
          <w:rFonts w:ascii="宋体"/>
          <w:w w:val="5"/>
          <w:position w:val="21"/>
        </w:rPr>
        <w:t>   </w:t>
      </w:r>
      <w:r>
        <w:rPr>
          <w:rFonts w:ascii="宋体"/>
          <w:spacing w:val="11"/>
          <w:w w:val="5"/>
          <w:position w:val="21"/>
        </w:rPr>
        <w:t> </w:t>
      </w:r>
      <w:r>
        <w:rPr>
          <w:rFonts w:ascii="宋体"/>
          <w:spacing w:val="11"/>
          <w:w w:val="5"/>
        </w:rPr>
      </w:r>
      <w:r>
        <w:rPr>
          <w:rFonts w:ascii="宋体"/>
          <w:spacing w:val="-5"/>
          <w:w w:val="5"/>
        </w:rPr>
        <w:t>R</w:t>
      </w:r>
      <w:r>
        <w:rPr>
          <w:rFonts w:ascii="宋体"/>
          <w:w w:val="5"/>
        </w:rPr>
        <w:t>   </w:t>
      </w:r>
      <w:r>
        <w:rPr>
          <w:rFonts w:ascii="宋体"/>
          <w:spacing w:val="11"/>
          <w:w w:val="5"/>
        </w:rPr>
        <w:t> </w:t>
      </w:r>
      <w:r>
        <w:rPr>
          <w:rFonts w:ascii="宋体"/>
          <w:spacing w:val="11"/>
          <w:w w:val="5"/>
          <w:position w:val="21"/>
        </w:rPr>
      </w:r>
      <w:r>
        <w:rPr>
          <w:rFonts w:ascii="宋体"/>
          <w:spacing w:val="-5"/>
          <w:w w:val="5"/>
        </w:rPr>
        <w:t>a</w:t>
      </w:r>
      <w:r>
        <w:rPr>
          <w:rFonts w:ascii="宋体"/>
          <w:spacing w:val="1"/>
          <w:w w:val="5"/>
          <w:position w:val="21"/>
        </w:rPr>
        <w:t>p</w:t>
      </w:r>
      <w:r>
        <w:rPr>
          <w:rFonts w:ascii="宋体"/>
          <w:spacing w:val="-5"/>
          <w:w w:val="5"/>
        </w:rPr>
        <w:t>i</w:t>
      </w:r>
      <w:r>
        <w:rPr>
          <w:rFonts w:ascii="宋体"/>
          <w:spacing w:val="1"/>
          <w:w w:val="5"/>
          <w:position w:val="21"/>
        </w:rPr>
        <w:t>r</w:t>
      </w:r>
      <w:r>
        <w:rPr>
          <w:rFonts w:ascii="宋体"/>
          <w:spacing w:val="-5"/>
          <w:w w:val="5"/>
        </w:rPr>
        <w:t>l</w:t>
      </w:r>
      <w:r>
        <w:rPr>
          <w:rFonts w:ascii="宋体"/>
          <w:spacing w:val="1"/>
          <w:w w:val="5"/>
          <w:position w:val="21"/>
        </w:rPr>
        <w:t>e</w:t>
      </w:r>
      <w:r>
        <w:rPr>
          <w:rFonts w:ascii="宋体"/>
          <w:spacing w:val="1"/>
          <w:w w:val="5"/>
        </w:rPr>
      </w:r>
      <w:r>
        <w:rPr>
          <w:rFonts w:ascii="宋体"/>
          <w:spacing w:val="1"/>
          <w:w w:val="5"/>
          <w:position w:val="21"/>
        </w:rPr>
        <w:t>s</w:t>
      </w:r>
      <w:r>
        <w:rPr>
          <w:rFonts w:ascii="宋体"/>
          <w:spacing w:val="-5"/>
          <w:w w:val="5"/>
        </w:rPr>
        <w:t>p</w:t>
      </w:r>
      <w:r>
        <w:rPr>
          <w:rFonts w:ascii="宋体"/>
          <w:spacing w:val="1"/>
          <w:w w:val="5"/>
          <w:position w:val="21"/>
        </w:rPr>
        <w:t>s</w:t>
      </w:r>
      <w:r>
        <w:rPr>
          <w:rFonts w:ascii="宋体"/>
          <w:spacing w:val="-5"/>
          <w:w w:val="5"/>
        </w:rPr>
        <w:t>r</w:t>
      </w:r>
      <w:r>
        <w:rPr>
          <w:rFonts w:ascii="宋体"/>
          <w:spacing w:val="1"/>
          <w:w w:val="5"/>
          <w:position w:val="21"/>
        </w:rPr>
        <w:t>u</w:t>
      </w:r>
      <w:r>
        <w:rPr>
          <w:rFonts w:ascii="宋体"/>
          <w:spacing w:val="-5"/>
          <w:w w:val="5"/>
          <w:position w:val="21"/>
        </w:rPr>
        <w:t>r</w:t>
      </w:r>
      <w:r>
        <w:rPr>
          <w:rFonts w:ascii="宋体"/>
          <w:spacing w:val="1"/>
          <w:w w:val="5"/>
        </w:rPr>
        <w:t>e</w:t>
      </w:r>
      <w:r>
        <w:rPr>
          <w:rFonts w:ascii="宋体"/>
          <w:spacing w:val="-5"/>
          <w:w w:val="5"/>
          <w:position w:val="21"/>
        </w:rPr>
        <w:t>e</w:t>
      </w:r>
      <w:r>
        <w:rPr>
          <w:rFonts w:ascii="宋体"/>
          <w:spacing w:val="1"/>
          <w:w w:val="5"/>
        </w:rPr>
        <w:t>s</w:t>
      </w:r>
      <w:r>
        <w:rPr>
          <w:rFonts w:ascii="宋体"/>
          <w:spacing w:val="1"/>
          <w:w w:val="5"/>
          <w:position w:val="21"/>
        </w:rPr>
      </w:r>
      <w:r>
        <w:rPr>
          <w:rFonts w:ascii="宋体"/>
          <w:spacing w:val="1"/>
          <w:w w:val="5"/>
        </w:rPr>
        <w:t>s</w:t>
      </w:r>
      <w:r>
        <w:rPr>
          <w:rFonts w:ascii="宋体"/>
          <w:spacing w:val="-5"/>
          <w:w w:val="5"/>
          <w:position w:val="21"/>
        </w:rPr>
        <w:t>a</w:t>
      </w:r>
      <w:r>
        <w:rPr>
          <w:rFonts w:ascii="宋体"/>
          <w:spacing w:val="1"/>
          <w:w w:val="5"/>
        </w:rPr>
        <w:t>u</w:t>
      </w:r>
      <w:r>
        <w:rPr>
          <w:rFonts w:ascii="宋体"/>
          <w:spacing w:val="-5"/>
          <w:w w:val="5"/>
          <w:position w:val="21"/>
        </w:rPr>
        <w:t>t</w:t>
      </w:r>
      <w:r>
        <w:rPr>
          <w:rFonts w:ascii="宋体"/>
          <w:spacing w:val="1"/>
          <w:w w:val="5"/>
        </w:rPr>
        <w:t>r</w:t>
      </w:r>
      <w:r>
        <w:rPr>
          <w:rFonts w:ascii="宋体"/>
          <w:spacing w:val="1"/>
          <w:w w:val="5"/>
          <w:position w:val="21"/>
        </w:rPr>
      </w:r>
      <w:r>
        <w:rPr>
          <w:rFonts w:ascii="宋体"/>
          <w:spacing w:val="1"/>
          <w:w w:val="5"/>
        </w:rPr>
        <w:t>e</w:t>
      </w:r>
      <w:r>
        <w:rPr>
          <w:rFonts w:ascii="宋体"/>
          <w:spacing w:val="-5"/>
          <w:w w:val="5"/>
          <w:position w:val="21"/>
        </w:rPr>
        <w:t>t</w:t>
      </w:r>
      <w:r>
        <w:rPr>
          <w:rFonts w:ascii="宋体"/>
          <w:w w:val="5"/>
          <w:position w:val="21"/>
        </w:rPr>
        <w:t>   </w:t>
      </w:r>
      <w:r>
        <w:rPr>
          <w:rFonts w:ascii="宋体"/>
          <w:spacing w:val="12"/>
          <w:w w:val="5"/>
          <w:position w:val="21"/>
        </w:rPr>
        <w:t> </w:t>
      </w:r>
      <w:r>
        <w:rPr>
          <w:rFonts w:ascii="宋体"/>
          <w:spacing w:val="12"/>
          <w:w w:val="5"/>
        </w:rPr>
      </w:r>
      <w:r>
        <w:rPr>
          <w:rFonts w:ascii="宋体"/>
          <w:spacing w:val="-5"/>
          <w:w w:val="5"/>
          <w:position w:val="21"/>
        </w:rPr>
        <w:t>h</w:t>
      </w:r>
      <w:r>
        <w:rPr>
          <w:rFonts w:ascii="宋体"/>
          <w:spacing w:val="1"/>
          <w:w w:val="5"/>
        </w:rPr>
        <w:t>a</w:t>
      </w:r>
      <w:r>
        <w:rPr>
          <w:rFonts w:ascii="宋体"/>
          <w:spacing w:val="-5"/>
          <w:w w:val="5"/>
        </w:rPr>
        <w:t>t</w:t>
      </w:r>
      <w:r>
        <w:rPr>
          <w:rFonts w:ascii="宋体"/>
          <w:spacing w:val="1"/>
          <w:w w:val="5"/>
          <w:position w:val="21"/>
        </w:rPr>
        <w:t>e</w:t>
      </w:r>
      <w:r>
        <w:rPr>
          <w:rFonts w:ascii="宋体"/>
          <w:w w:val="5"/>
          <w:position w:val="21"/>
        </w:rPr>
        <w:t>   </w:t>
      </w:r>
      <w:r>
        <w:rPr>
          <w:rFonts w:ascii="宋体"/>
          <w:spacing w:val="11"/>
          <w:w w:val="5"/>
          <w:position w:val="21"/>
        </w:rPr>
        <w:t> </w:t>
      </w:r>
      <w:r>
        <w:rPr>
          <w:rFonts w:ascii="宋体"/>
          <w:spacing w:val="11"/>
          <w:w w:val="5"/>
        </w:rPr>
      </w:r>
      <w:r>
        <w:rPr>
          <w:rFonts w:ascii="宋体"/>
          <w:spacing w:val="11"/>
          <w:w w:val="5"/>
          <w:position w:val="21"/>
        </w:rPr>
      </w:r>
      <w:r>
        <w:rPr>
          <w:rFonts w:ascii="宋体"/>
          <w:spacing w:val="-5"/>
          <w:w w:val="5"/>
        </w:rPr>
        <w:t>e</w:t>
      </w:r>
      <w:r>
        <w:rPr>
          <w:rFonts w:ascii="宋体"/>
          <w:spacing w:val="1"/>
          <w:w w:val="5"/>
          <w:position w:val="21"/>
        </w:rPr>
        <w:t>e</w:t>
      </w:r>
      <w:r>
        <w:rPr>
          <w:rFonts w:ascii="宋体"/>
          <w:spacing w:val="-5"/>
          <w:w w:val="5"/>
        </w:rPr>
        <w:t>n</w:t>
      </w:r>
      <w:r>
        <w:rPr>
          <w:rFonts w:ascii="宋体"/>
          <w:spacing w:val="1"/>
          <w:w w:val="5"/>
          <w:position w:val="21"/>
        </w:rPr>
        <w:t>n</w:t>
      </w:r>
      <w:r>
        <w:rPr>
          <w:rFonts w:ascii="宋体"/>
          <w:spacing w:val="-5"/>
          <w:w w:val="5"/>
          <w:position w:val="21"/>
        </w:rPr>
        <w:t>d</w:t>
      </w:r>
      <w:r>
        <w:rPr>
          <w:rFonts w:ascii="宋体"/>
          <w:spacing w:val="1"/>
          <w:w w:val="5"/>
        </w:rPr>
        <w:t>d</w:t>
      </w:r>
      <w:r>
        <w:rPr>
          <w:rFonts w:ascii="宋体"/>
          <w:w w:val="5"/>
        </w:rPr>
        <w:t>   </w:t>
      </w:r>
      <w:r>
        <w:rPr>
          <w:rFonts w:ascii="宋体"/>
          <w:spacing w:val="11"/>
          <w:w w:val="5"/>
        </w:rPr>
        <w:t> </w:t>
      </w:r>
      <w:r>
        <w:rPr>
          <w:rFonts w:ascii="宋体"/>
          <w:spacing w:val="1"/>
          <w:w w:val="5"/>
        </w:rPr>
        <w:t>of</w:t>
      </w:r>
      <w:r>
        <w:rPr>
          <w:rFonts w:ascii="宋体"/>
          <w:w w:val="5"/>
        </w:rPr>
        <w:t>   </w:t>
      </w:r>
      <w:r>
        <w:rPr>
          <w:rFonts w:ascii="宋体"/>
          <w:spacing w:val="12"/>
          <w:w w:val="5"/>
        </w:rPr>
        <w:t> </w:t>
      </w:r>
      <w:r>
        <w:rPr>
          <w:rFonts w:ascii="宋体"/>
          <w:spacing w:val="1"/>
          <w:w w:val="5"/>
        </w:rPr>
        <w:t>fuel</w:t>
      </w:r>
      <w:r>
        <w:rPr>
          <w:rFonts w:ascii="宋体"/>
          <w:w w:val="5"/>
        </w:rPr>
        <w:t>   </w:t>
      </w:r>
      <w:r>
        <w:rPr>
          <w:rFonts w:ascii="宋体"/>
          <w:spacing w:val="11"/>
          <w:w w:val="5"/>
        </w:rPr>
        <w:t> </w:t>
      </w:r>
      <w:r>
        <w:rPr>
          <w:rFonts w:ascii="宋体"/>
          <w:spacing w:val="1"/>
          <w:w w:val="5"/>
        </w:rPr>
        <w:t>decay</w:t>
      </w:r>
      <w:r>
        <w:rPr>
          <w:rFonts w:ascii="宋体"/>
          <w:w w:val="5"/>
        </w:rPr>
        <w:t>   </w:t>
      </w:r>
      <w:r>
        <w:rPr>
          <w:rFonts w:ascii="宋体"/>
          <w:spacing w:val="11"/>
          <w:w w:val="5"/>
        </w:rPr>
        <w:t> </w:t>
      </w:r>
      <w:r>
        <w:rPr>
          <w:rFonts w:ascii="宋体"/>
          <w:spacing w:val="1"/>
          <w:w w:val="5"/>
        </w:rPr>
        <w:t>test</w:t>
      </w:r>
      <w:r>
        <w:rPr>
          <w:rFonts w:ascii="宋体"/>
          <w:w w:val="5"/>
        </w:rPr>
        <w:t>   </w:t>
      </w:r>
      <w:r>
        <w:rPr>
          <w:rFonts w:ascii="宋体"/>
          <w:spacing w:val="12"/>
          <w:w w:val="5"/>
        </w:rPr>
        <w:t> </w:t>
      </w:r>
      <w:r>
        <w:rPr>
          <w:rFonts w:ascii="宋体"/>
          <w:spacing w:val="1"/>
          <w:w w:val="5"/>
        </w:rPr>
        <w:t>hig</w:t>
      </w:r>
      <w:r>
        <w:rPr>
          <w:rFonts w:ascii="宋体"/>
          <w:w w:val="5"/>
        </w:rPr>
        <w:t>h</w:t>
      </w:r>
      <w:r>
        <w:rPr>
          <w:rFonts w:ascii="宋体"/>
        </w:rPr>
      </w:r>
    </w:p>
    <w:p>
      <w:pPr>
        <w:pStyle w:val="BodyText"/>
        <w:spacing w:line="2945" w:lineRule="exact"/>
        <w:ind w:left="491" w:right="0"/>
        <w:jc w:val="left"/>
        <w:rPr>
          <w:rFonts w:ascii="宋体" w:hAnsi="宋体" w:cs="宋体" w:eastAsia="宋体"/>
        </w:rPr>
      </w:pPr>
      <w:r>
        <w:rPr>
          <w:w w:val="10"/>
        </w:rPr>
        <w:br w:type="column"/>
      </w:r>
      <w:r>
        <w:rPr>
          <w:rFonts w:ascii="宋体"/>
          <w:spacing w:val="-9"/>
          <w:w w:val="10"/>
          <w:position w:val="21"/>
        </w:rPr>
        <w:t>b</w:t>
      </w:r>
      <w:r>
        <w:rPr>
          <w:rFonts w:ascii="宋体"/>
          <w:spacing w:val="2"/>
          <w:w w:val="10"/>
        </w:rPr>
        <w:t>ba</w:t>
      </w:r>
      <w:r>
        <w:rPr>
          <w:rFonts w:ascii="宋体"/>
          <w:w w:val="10"/>
        </w:rPr>
        <w:t>r    </w:t>
      </w:r>
      <w:r>
        <w:rPr>
          <w:rFonts w:ascii="宋体"/>
          <w:spacing w:val="31"/>
          <w:w w:val="10"/>
        </w:rPr>
        <w:t> </w:t>
      </w:r>
      <w:r>
        <w:rPr>
          <w:rFonts w:ascii="宋体"/>
          <w:spacing w:val="2"/>
          <w:w w:val="10"/>
        </w:rPr>
        <w:t>3</w:t>
      </w:r>
      <w:r>
        <w:rPr>
          <w:rFonts w:ascii="宋体"/>
          <w:spacing w:val="-9"/>
          <w:w w:val="10"/>
          <w:position w:val="21"/>
        </w:rPr>
        <w:t>9</w:t>
      </w:r>
      <w:r>
        <w:rPr>
          <w:rFonts w:ascii="宋体"/>
          <w:spacing w:val="2"/>
          <w:w w:val="10"/>
        </w:rPr>
        <w:t>1</w:t>
      </w:r>
      <w:r>
        <w:rPr>
          <w:rFonts w:ascii="宋体"/>
          <w:spacing w:val="-9"/>
          <w:w w:val="10"/>
          <w:position w:val="21"/>
        </w:rPr>
        <w:t>5</w:t>
      </w:r>
      <w:r>
        <w:rPr>
          <w:rFonts w:ascii="宋体"/>
          <w:spacing w:val="2"/>
          <w:w w:val="10"/>
        </w:rPr>
        <w:t>0</w:t>
      </w:r>
      <w:r>
        <w:rPr>
          <w:rFonts w:ascii="宋体"/>
          <w:spacing w:val="-9"/>
          <w:w w:val="10"/>
          <w:position w:val="21"/>
        </w:rPr>
        <w:t>.</w:t>
      </w:r>
      <w:r>
        <w:rPr>
          <w:rFonts w:ascii="宋体"/>
          <w:spacing w:val="2"/>
          <w:w w:val="10"/>
        </w:rPr>
        <w:t>.</w:t>
      </w:r>
      <w:r>
        <w:rPr>
          <w:rFonts w:ascii="宋体"/>
          <w:spacing w:val="-9"/>
          <w:w w:val="10"/>
          <w:position w:val="21"/>
        </w:rPr>
        <w:t>9</w:t>
      </w:r>
      <w:r>
        <w:rPr>
          <w:rFonts w:ascii="宋体"/>
          <w:w w:val="10"/>
        </w:rPr>
        <w:t>0</w:t>
      </w:r>
      <w:r>
        <w:rPr>
          <w:rFonts w:ascii="宋体"/>
        </w:rPr>
      </w:r>
    </w:p>
    <w:p>
      <w:pPr>
        <w:spacing w:after="0" w:line="2945" w:lineRule="exac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  <w:cols w:num="2" w:equalWidth="0">
            <w:col w:w="7233" w:space="420"/>
            <w:col w:w="2487"/>
          </w:cols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group style="position:absolute;margin-left:42.35952pt;margin-top:42.360016pt;width:496.35pt;height:709.2pt;mso-position-horizontal-relative:page;mso-position-vertical-relative:page;z-index:-57616" coordorigin="847,847" coordsize="9927,14184">
            <v:group style="position:absolute;left:1826;top:3462;width:2120;height:2" coordorigin="1826,3462" coordsize="2120,2">
              <v:shape style="position:absolute;left:1826;top:3462;width:2120;height:2" coordorigin="1826,3462" coordsize="2120,0" path="m1826,3462l3946,3462e" filled="false" stroked="true" strokeweight=".699531pt" strokecolor="#000000">
                <v:path arrowok="t"/>
              </v:shape>
            </v:group>
            <v:group style="position:absolute;left:4130;top:1639;width:3;height:389" coordorigin="4130,1639" coordsize="3,389">
              <v:shape style="position:absolute;left:4130;top:1639;width:3;height:389" coordorigin="4130,1639" coordsize="3,389" path="m4130,2028l4133,2028,4133,1639,4130,1639,4130,2028xe" filled="true" fillcolor="#ffffff" stroked="false">
                <v:path arrowok="t"/>
                <v:fill type="solid"/>
              </v:shape>
            </v:group>
            <v:group style="position:absolute;left:3228;top:1639;width:903;height:387" coordorigin="3228,1639" coordsize="903,387">
              <v:shape style="position:absolute;left:3228;top:1639;width:903;height:387" coordorigin="3228,1639" coordsize="903,387" path="m3228,2026l4130,2026,4130,1639,3228,1639,3228,2026xe" filled="true" fillcolor="#ffffff" stroked="false">
                <v:path arrowok="t"/>
                <v:fill type="solid"/>
              </v:shape>
            </v:group>
            <v:group style="position:absolute;left:8758;top:1327;width:200;height:228" coordorigin="8758,1327" coordsize="200,228">
              <v:shape style="position:absolute;left:8758;top:1327;width:200;height:228" coordorigin="8758,1327" coordsize="200,228" path="m8758,1555l8957,1555,8957,1327,8758,1327,8758,1555xe" filled="true" fillcolor="#ffffff" stroked="false">
                <v:path arrowok="t"/>
                <v:fill type="solid"/>
              </v:shape>
            </v:group>
            <v:group style="position:absolute;left:960;top:960;width:9639;height:1248" coordorigin="960,960" coordsize="9639,1248">
              <v:shape style="position:absolute;left:960;top:960;width:9639;height:1248" coordorigin="960,960" coordsize="9639,1248" path="m10598,2208l960,2208,960,960,10598,960,10598,2208,5726,2208,5726,960,10598,960,10598,2208e" filled="false" stroked="true" strokeweight=".24pt" strokecolor="#000000">
                <v:path arrowok="t"/>
              </v:shape>
            </v:group>
            <v:group style="position:absolute;left:1190;top:1073;width:2484;height:336" coordorigin="1190,1073" coordsize="2484,336">
              <v:shape style="position:absolute;left:1190;top:1073;width:2484;height:336" coordorigin="1190,1073" coordsize="2484,336" path="m1190,1409l3674,1409,3674,1073,1190,1073,1190,1409xe" filled="true" fillcolor="#ffffff" stroked="false">
                <v:path arrowok="t"/>
                <v:fill type="solid"/>
              </v:shape>
            </v:group>
            <v:group style="position:absolute;left:850;top:14798;width:5748;height:233" coordorigin="850,14798" coordsize="5748,233">
              <v:shape style="position:absolute;left:850;top:14798;width:5748;height:233" coordorigin="850,14798" coordsize="5748,233" path="m850,14798l850,15031,6598,15031,6598,14798,850,14798xe" filled="true" fillcolor="#ffffff" stroked="false">
                <v:path arrowok="t"/>
                <v:fill type="solid"/>
              </v:shape>
            </v:group>
            <v:group style="position:absolute;left:1414;top:3910;width:1728;height:236" coordorigin="1414,3910" coordsize="1728,236">
              <v:shape style="position:absolute;left:1414;top:3910;width:1728;height:236" coordorigin="1414,3910" coordsize="1728,236" path="m1414,4145l3142,4145,3142,3910,1414,3910,1414,4145xe" filled="false" stroked="true" strokeweight=".24pt" strokecolor="#c0c0c0">
                <v:path arrowok="t"/>
              </v:shape>
            </v:group>
            <v:group style="position:absolute;left:3144;top:3910;width:3003;height:236" coordorigin="3144,3910" coordsize="3003,236">
              <v:shape style="position:absolute;left:3144;top:3910;width:3003;height:236" coordorigin="3144,3910" coordsize="3003,236" path="m3144,4145l6146,4145,6146,3910,3144,3910,3144,4145xe" filled="false" stroked="true" strokeweight=".24pt" strokecolor="#c0c0c0">
                <v:path arrowok="t"/>
              </v:shape>
            </v:group>
            <v:group style="position:absolute;left:6149;top:3910;width:358;height:236" coordorigin="6149,3910" coordsize="358,236">
              <v:shape style="position:absolute;left:6149;top:3910;width:358;height:236" coordorigin="6149,3910" coordsize="358,236" path="m6149,4145l6506,4145,6506,3910,6149,3910,6149,4145xe" filled="false" stroked="true" strokeweight=".24pt" strokecolor="#c0c0c0">
                <v:path arrowok="t"/>
              </v:shape>
            </v:group>
            <v:group style="position:absolute;left:6509;top:3910;width:816;height:236" coordorigin="6509,3910" coordsize="816,236">
              <v:shape style="position:absolute;left:6509;top:3910;width:816;height:236" coordorigin="6509,3910" coordsize="816,236" path="m6509,4145l7325,4145,7325,3910,6509,3910,6509,4145xe" filled="false" stroked="true" strokeweight=".24pt" strokecolor="#c0c0c0">
                <v:path arrowok="t"/>
              </v:shape>
            </v:group>
            <v:group style="position:absolute;left:1414;top:4774;width:1728;height:207" coordorigin="1414,4774" coordsize="1728,207">
              <v:shape style="position:absolute;left:1414;top:4774;width:1728;height:207" coordorigin="1414,4774" coordsize="1728,207" path="m1414,4980l3142,4980,3142,4774,1414,4774,1414,4980xe" filled="false" stroked="true" strokeweight=".24pt" strokecolor="#c0c0c0">
                <v:path arrowok="t"/>
              </v:shape>
            </v:group>
            <v:group style="position:absolute;left:3144;top:4774;width:3003;height:207" coordorigin="3144,4774" coordsize="3003,207">
              <v:shape style="position:absolute;left:3144;top:4774;width:3003;height:207" coordorigin="3144,4774" coordsize="3003,207" path="m3144,4980l6146,4980,6146,4774,3144,4774,3144,4980xe" filled="false" stroked="true" strokeweight=".24pt" strokecolor="#c0c0c0">
                <v:path arrowok="t"/>
              </v:shape>
            </v:group>
            <v:group style="position:absolute;left:6149;top:4774;width:358;height:207" coordorigin="6149,4774" coordsize="358,207">
              <v:shape style="position:absolute;left:6149;top:4774;width:358;height:207" coordorigin="6149,4774" coordsize="358,207" path="m6149,4980l6506,4980,6506,4774,6149,4774,6149,4980xe" filled="false" stroked="true" strokeweight=".24pt" strokecolor="#c0c0c0">
                <v:path arrowok="t"/>
              </v:shape>
            </v:group>
            <v:group style="position:absolute;left:6509;top:4774;width:816;height:207" coordorigin="6509,4774" coordsize="816,207">
              <v:shape style="position:absolute;left:6509;top:4774;width:816;height:207" coordorigin="6509,4774" coordsize="816,207" path="m6509,4980l7325,4980,7325,4774,6509,4774,6509,4980xe" filled="false" stroked="true" strokeweight=".24pt" strokecolor="#c0c0c0">
                <v:path arrowok="t"/>
              </v:shape>
            </v:group>
            <v:group style="position:absolute;left:1414;top:4982;width:1728;height:209" coordorigin="1414,4982" coordsize="1728,209">
              <v:shape style="position:absolute;left:1414;top:4982;width:1728;height:209" coordorigin="1414,4982" coordsize="1728,209" path="m1414,5191l3142,5191,3142,4982,1414,4982,1414,5191xe" filled="false" stroked="true" strokeweight=".24pt" strokecolor="#c0c0c0">
                <v:path arrowok="t"/>
              </v:shape>
            </v:group>
            <v:group style="position:absolute;left:3144;top:4982;width:3003;height:209" coordorigin="3144,4982" coordsize="3003,209">
              <v:shape style="position:absolute;left:3144;top:4982;width:3003;height:209" coordorigin="3144,4982" coordsize="3003,209" path="m3144,5191l6146,5191,6146,4982,3144,4982,3144,5191xe" filled="false" stroked="true" strokeweight=".24pt" strokecolor="#c0c0c0">
                <v:path arrowok="t"/>
              </v:shape>
            </v:group>
            <v:group style="position:absolute;left:6149;top:4982;width:358;height:209" coordorigin="6149,4982" coordsize="358,209">
              <v:shape style="position:absolute;left:6149;top:4982;width:358;height:209" coordorigin="6149,4982" coordsize="358,209" path="m6149,5191l6506,5191,6506,4982,6149,4982,6149,5191xe" filled="false" stroked="true" strokeweight=".24pt" strokecolor="#c0c0c0">
                <v:path arrowok="t"/>
              </v:shape>
            </v:group>
            <v:group style="position:absolute;left:6509;top:4982;width:816;height:209" coordorigin="6509,4982" coordsize="816,209">
              <v:shape style="position:absolute;left:6509;top:4982;width:816;height:209" coordorigin="6509,4982" coordsize="816,209" path="m6509,5191l7325,5191,7325,4982,6509,4982,6509,5191xe" filled="false" stroked="true" strokeweight=".24pt" strokecolor="#c0c0c0">
                <v:path arrowok="t"/>
              </v:shape>
            </v:group>
            <v:group style="position:absolute;left:1414;top:5194;width:1728;height:236" coordorigin="1414,5194" coordsize="1728,236">
              <v:shape style="position:absolute;left:1414;top:5194;width:1728;height:236" coordorigin="1414,5194" coordsize="1728,236" path="m1414,5429l3142,5429,3142,5194,1414,5194,1414,5429xe" filled="false" stroked="true" strokeweight=".24pt" strokecolor="#c0c0c0">
                <v:path arrowok="t"/>
              </v:shape>
            </v:group>
            <v:group style="position:absolute;left:3144;top:5194;width:3003;height:236" coordorigin="3144,5194" coordsize="3003,236">
              <v:shape style="position:absolute;left:3144;top:5194;width:3003;height:236" coordorigin="3144,5194" coordsize="3003,236" path="m3144,5429l6146,5429,6146,5194,3144,5194,3144,5429xe" filled="false" stroked="true" strokeweight=".24pt" strokecolor="#c0c0c0">
                <v:path arrowok="t"/>
              </v:shape>
            </v:group>
            <v:group style="position:absolute;left:6149;top:5194;width:358;height:236" coordorigin="6149,5194" coordsize="358,236">
              <v:shape style="position:absolute;left:6149;top:5194;width:358;height:236" coordorigin="6149,5194" coordsize="358,236" path="m6149,5429l6506,5429,6506,5194,6149,5194,6149,5429xe" filled="false" stroked="true" strokeweight=".24pt" strokecolor="#c0c0c0">
                <v:path arrowok="t"/>
              </v:shape>
            </v:group>
            <v:group style="position:absolute;left:6509;top:5194;width:816;height:236" coordorigin="6509,5194" coordsize="816,236">
              <v:shape style="position:absolute;left:6509;top:5194;width:816;height:236" coordorigin="6509,5194" coordsize="816,236" path="m6509,5429l7325,5429,7325,5194,6509,5194,6509,5429xe" filled="false" stroked="true" strokeweight=".24pt" strokecolor="#c0c0c0">
                <v:path arrowok="t"/>
              </v:shape>
            </v:group>
            <v:group style="position:absolute;left:1757;top:12418;width:2;height:2" coordorigin="1757,12418" coordsize="2,2">
              <v:shape style="position:absolute;left:1757;top:12418;width:2;height:2" coordorigin="1757,12418" coordsize="0,0" path="m1757,12418l1757,12418e" filled="false" stroked="true" strokeweight=".24pt" strokecolor="#000000">
                <v:path arrowok="t"/>
              </v:shape>
            </v:group>
            <v:group style="position:absolute;left:1826;top:6745;width:2120;height:2" coordorigin="1826,6745" coordsize="2120,2">
              <v:shape style="position:absolute;left:1826;top:6745;width:2120;height:2" coordorigin="1826,6745" coordsize="2120,0" path="m1826,6745l3946,6745e" filled="false" stroked="true" strokeweight=".699531pt" strokecolor="#000000">
                <v:path arrowok="t"/>
              </v:shape>
            </v:group>
            <v:group style="position:absolute;left:1190;top:7200;width:2091;height:238" coordorigin="1190,7200" coordsize="2091,238">
              <v:shape style="position:absolute;left:1190;top:7200;width:2091;height:238" coordorigin="1190,7200" coordsize="2091,238" path="m1190,7438l3281,7438,3281,7200,1190,7200,1190,7438xe" filled="false" stroked="true" strokeweight=".24pt" strokecolor="#c0c0c0">
                <v:path arrowok="t"/>
              </v:shape>
            </v:group>
            <v:group style="position:absolute;left:3283;top:7200;width:5559;height:238" coordorigin="3283,7200" coordsize="5559,238">
              <v:shape style="position:absolute;left:3283;top:7200;width:5559;height:238" coordorigin="3283,7200" coordsize="5559,238" path="m3283,7438l8842,7438,8842,7200,3283,7200,3283,7438xe" filled="false" stroked="true" strokeweight=".24pt" strokecolor="#c0c0c0">
                <v:path arrowok="t"/>
              </v:shape>
            </v:group>
            <v:group style="position:absolute;left:8844;top:7200;width:358;height:238" coordorigin="8844,7200" coordsize="358,238">
              <v:shape style="position:absolute;left:8844;top:7200;width:358;height:238" coordorigin="8844,7200" coordsize="358,238" path="m8844,7438l9202,7438,9202,7200,8844,7200,8844,7438xe" filled="false" stroked="true" strokeweight=".24pt" strokecolor="#c0c0c0">
                <v:path arrowok="t"/>
              </v:shape>
            </v:group>
            <v:group style="position:absolute;left:9204;top:7200;width:1361;height:238" coordorigin="9204,7200" coordsize="1361,238">
              <v:shape style="position:absolute;left:9204;top:7200;width:1361;height:238" coordorigin="9204,7200" coordsize="1361,238" path="m9204,7438l10565,7438,10565,7200,9204,7200,9204,7438xe" filled="false" stroked="true" strokeweight=".24pt" strokecolor="#c0c0c0">
                <v:path arrowok="t"/>
              </v:shape>
            </v:group>
            <v:group style="position:absolute;left:1190;top:7440;width:2091;height:207" coordorigin="1190,7440" coordsize="2091,207">
              <v:shape style="position:absolute;left:1190;top:7440;width:2091;height:207" coordorigin="1190,7440" coordsize="2091,207" path="m1190,7646l3281,7646,3281,7440,1190,7440,1190,7646xe" filled="false" stroked="true" strokeweight=".24pt" strokecolor="#c0c0c0">
                <v:path arrowok="t"/>
              </v:shape>
            </v:group>
            <v:group style="position:absolute;left:3283;top:7440;width:5559;height:207" coordorigin="3283,7440" coordsize="5559,207">
              <v:shape style="position:absolute;left:3283;top:7440;width:5559;height:207" coordorigin="3283,7440" coordsize="5559,207" path="m3283,7646l8842,7646,8842,7440,3283,7440,3283,7646xe" filled="false" stroked="true" strokeweight=".24pt" strokecolor="#c0c0c0">
                <v:path arrowok="t"/>
              </v:shape>
            </v:group>
            <v:group style="position:absolute;left:8844;top:7440;width:358;height:207" coordorigin="8844,7440" coordsize="358,207">
              <v:shape style="position:absolute;left:8844;top:7440;width:358;height:207" coordorigin="8844,7440" coordsize="358,207" path="m8844,7646l9202,7646,9202,7440,8844,7440,8844,7646xe" filled="false" stroked="true" strokeweight=".24pt" strokecolor="#c0c0c0">
                <v:path arrowok="t"/>
              </v:shape>
            </v:group>
            <v:group style="position:absolute;left:9204;top:7440;width:1361;height:207" coordorigin="9204,7440" coordsize="1361,207">
              <v:shape style="position:absolute;left:9204;top:7440;width:1361;height:207" coordorigin="9204,7440" coordsize="1361,207" path="m9204,7646l10565,7646,10565,7440,9204,7440,9204,7646xe" filled="false" stroked="true" strokeweight=".24pt" strokecolor="#c0c0c0">
                <v:path arrowok="t"/>
              </v:shape>
            </v:group>
            <v:group style="position:absolute;left:1190;top:7649;width:2091;height:207" coordorigin="1190,7649" coordsize="2091,207">
              <v:shape style="position:absolute;left:1190;top:7649;width:2091;height:207" coordorigin="1190,7649" coordsize="2091,207" path="m1190,7855l3281,7855,3281,7649,1190,7649,1190,7855xe" filled="false" stroked="true" strokeweight=".24pt" strokecolor="#c0c0c0">
                <v:path arrowok="t"/>
              </v:shape>
            </v:group>
            <v:group style="position:absolute;left:3283;top:7649;width:5559;height:207" coordorigin="3283,7649" coordsize="5559,207">
              <v:shape style="position:absolute;left:3283;top:7649;width:5559;height:207" coordorigin="3283,7649" coordsize="5559,207" path="m3283,7855l8842,7855,8842,7649,3283,7649,3283,7855xe" filled="false" stroked="true" strokeweight=".24pt" strokecolor="#c0c0c0">
                <v:path arrowok="t"/>
              </v:shape>
            </v:group>
            <v:group style="position:absolute;left:8844;top:7649;width:358;height:207" coordorigin="8844,7649" coordsize="358,207">
              <v:shape style="position:absolute;left:8844;top:7649;width:358;height:207" coordorigin="8844,7649" coordsize="358,207" path="m8844,7855l9202,7855,9202,7649,8844,7649,8844,7855xe" filled="false" stroked="true" strokeweight=".24pt" strokecolor="#c0c0c0">
                <v:path arrowok="t"/>
              </v:shape>
            </v:group>
            <v:group style="position:absolute;left:9204;top:7649;width:1361;height:207" coordorigin="9204,7649" coordsize="1361,207">
              <v:shape style="position:absolute;left:9204;top:7649;width:1361;height:207" coordorigin="9204,7649" coordsize="1361,207" path="m9204,7855l10565,7855,10565,7649,9204,7649,9204,7855xe" filled="false" stroked="true" strokeweight=".24pt" strokecolor="#c0c0c0">
                <v:path arrowok="t"/>
              </v:shape>
            </v:group>
            <v:group style="position:absolute;left:1190;top:8275;width:2091;height:207" coordorigin="1190,8275" coordsize="2091,207">
              <v:shape style="position:absolute;left:1190;top:8275;width:2091;height:207" coordorigin="1190,8275" coordsize="2091,207" path="m1190,8482l3281,8482,3281,8275,1190,8275,1190,8482xe" filled="false" stroked="true" strokeweight=".24pt" strokecolor="#c0c0c0">
                <v:path arrowok="t"/>
              </v:shape>
            </v:group>
            <v:group style="position:absolute;left:3283;top:8275;width:5559;height:207" coordorigin="3283,8275" coordsize="5559,207">
              <v:shape style="position:absolute;left:3283;top:8275;width:5559;height:207" coordorigin="3283,8275" coordsize="5559,207" path="m3283,8482l8842,8482,8842,8275,3283,8275,3283,8482xe" filled="false" stroked="true" strokeweight=".24pt" strokecolor="#c0c0c0">
                <v:path arrowok="t"/>
              </v:shape>
            </v:group>
            <v:group style="position:absolute;left:8844;top:8275;width:358;height:207" coordorigin="8844,8275" coordsize="358,207">
              <v:shape style="position:absolute;left:8844;top:8275;width:358;height:207" coordorigin="8844,8275" coordsize="358,207" path="m8844,8482l9202,8482,9202,8275,8844,8275,8844,8482xe" filled="false" stroked="true" strokeweight=".24pt" strokecolor="#c0c0c0">
                <v:path arrowok="t"/>
              </v:shape>
            </v:group>
            <v:group style="position:absolute;left:9204;top:8275;width:1361;height:207" coordorigin="9204,8275" coordsize="1361,207">
              <v:shape style="position:absolute;left:9204;top:8275;width:1361;height:207" coordorigin="9204,8275" coordsize="1361,207" path="m9204,8482l10565,8482,10565,8275,9204,8275,9204,8482xe" filled="false" stroked="true" strokeweight=".24pt" strokecolor="#c0c0c0">
                <v:path arrowok="t"/>
              </v:shape>
            </v:group>
            <v:group style="position:absolute;left:1190;top:8484;width:2091;height:207" coordorigin="1190,8484" coordsize="2091,207">
              <v:shape style="position:absolute;left:1190;top:8484;width:2091;height:207" coordorigin="1190,8484" coordsize="2091,207" path="m1190,8690l3281,8690,3281,8484,1190,8484,1190,8690xe" filled="false" stroked="true" strokeweight=".24pt" strokecolor="#c0c0c0">
                <v:path arrowok="t"/>
              </v:shape>
            </v:group>
            <v:group style="position:absolute;left:3283;top:8484;width:5559;height:207" coordorigin="3283,8484" coordsize="5559,207">
              <v:shape style="position:absolute;left:3283;top:8484;width:5559;height:207" coordorigin="3283,8484" coordsize="5559,207" path="m3283,8690l8842,8690,8842,8484,3283,8484,3283,8690xe" filled="false" stroked="true" strokeweight=".24pt" strokecolor="#c0c0c0">
                <v:path arrowok="t"/>
              </v:shape>
            </v:group>
            <v:group style="position:absolute;left:8844;top:8484;width:358;height:207" coordorigin="8844,8484" coordsize="358,207">
              <v:shape style="position:absolute;left:8844;top:8484;width:358;height:207" coordorigin="8844,8484" coordsize="358,207" path="m8844,8690l9202,8690,9202,8484,8844,8484,8844,8690xe" filled="false" stroked="true" strokeweight=".24pt" strokecolor="#c0c0c0">
                <v:path arrowok="t"/>
              </v:shape>
            </v:group>
            <v:group style="position:absolute;left:9204;top:8484;width:1361;height:207" coordorigin="9204,8484" coordsize="1361,207">
              <v:shape style="position:absolute;left:9204;top:8484;width:1361;height:207" coordorigin="9204,8484" coordsize="1361,207" path="m9204,8690l10565,8690,10565,8484,9204,8484,9204,8690xe" filled="false" stroked="true" strokeweight=".24pt" strokecolor="#c0c0c0">
                <v:path arrowok="t"/>
              </v:shape>
            </v:group>
            <v:group style="position:absolute;left:1190;top:8693;width:2091;height:238" coordorigin="1190,8693" coordsize="2091,238">
              <v:shape style="position:absolute;left:1190;top:8693;width:2091;height:238" coordorigin="1190,8693" coordsize="2091,238" path="m1190,8930l3281,8930,3281,8693,1190,8693,1190,8930xe" filled="false" stroked="true" strokeweight=".24pt" strokecolor="#c0c0c0">
                <v:path arrowok="t"/>
              </v:shape>
            </v:group>
            <v:group style="position:absolute;left:3283;top:8693;width:5559;height:238" coordorigin="3283,8693" coordsize="5559,238">
              <v:shape style="position:absolute;left:3283;top:8693;width:5559;height:238" coordorigin="3283,8693" coordsize="5559,238" path="m3283,8930l8842,8930,8842,8693,3283,8693,3283,8930xe" filled="false" stroked="true" strokeweight=".24pt" strokecolor="#c0c0c0">
                <v:path arrowok="t"/>
              </v:shape>
            </v:group>
            <v:group style="position:absolute;left:8844;top:8693;width:358;height:238" coordorigin="8844,8693" coordsize="358,238">
              <v:shape style="position:absolute;left:8844;top:8693;width:358;height:238" coordorigin="8844,8693" coordsize="358,238" path="m8844,8930l9202,8930,9202,8693,8844,8693,8844,8930xe" filled="false" stroked="true" strokeweight=".24pt" strokecolor="#c0c0c0">
                <v:path arrowok="t"/>
              </v:shape>
            </v:group>
            <v:group style="position:absolute;left:9204;top:8693;width:1361;height:238" coordorigin="9204,8693" coordsize="1361,238">
              <v:shape style="position:absolute;left:9204;top:8693;width:1361;height:238" coordorigin="9204,8693" coordsize="1361,238" path="m9204,8930l10565,8930,10565,8693,9204,8693,9204,8930xe" filled="false" stroked="true" strokeweight=".24pt" strokecolor="#c0c0c0">
                <v:path arrowok="t"/>
              </v:shape>
            </v:group>
            <v:group style="position:absolute;left:850;top:850;width:9922;height:14175" coordorigin="850,850" coordsize="9922,14175">
              <v:shape style="position:absolute;left:850;top:850;width:9922;height:14175" coordorigin="850,850" coordsize="9922,14175" path="m10771,15024l850,15024,850,850,10771,850,10771,15024e" filled="false" stroked="true" strokeweight=".24pt" strokecolor="#000000">
                <v:path arrowok="t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pStyle w:val="BodyText"/>
        <w:spacing w:line="2989" w:lineRule="exact"/>
        <w:ind w:left="150" w:right="0"/>
        <w:jc w:val="left"/>
        <w:rPr>
          <w:rFonts w:ascii="宋体" w:hAnsi="宋体" w:cs="宋体" w:eastAsia="宋体"/>
        </w:rPr>
      </w:pPr>
      <w:r>
        <w:rPr>
          <w:rFonts w:ascii="宋体"/>
          <w:spacing w:val="1"/>
          <w:w w:val="5"/>
        </w:rPr>
        <w:t>Database</w:t>
      </w:r>
      <w:r>
        <w:rPr>
          <w:rFonts w:ascii="宋体"/>
          <w:w w:val="5"/>
        </w:rPr>
        <w:t>   </w:t>
      </w:r>
      <w:r>
        <w:rPr>
          <w:rFonts w:ascii="宋体"/>
          <w:spacing w:val="53"/>
          <w:w w:val="5"/>
        </w:rPr>
        <w:t> </w:t>
      </w:r>
      <w:r>
        <w:rPr>
          <w:rFonts w:ascii="宋体"/>
          <w:spacing w:val="1"/>
          <w:w w:val="5"/>
        </w:rPr>
        <w:t>Filename</w:t>
      </w:r>
      <w:r>
        <w:rPr>
          <w:rFonts w:ascii="宋体"/>
          <w:w w:val="5"/>
        </w:rPr>
        <w:t>   </w:t>
      </w:r>
      <w:r>
        <w:rPr>
          <w:rFonts w:ascii="宋体"/>
          <w:spacing w:val="53"/>
          <w:w w:val="5"/>
        </w:rPr>
        <w:t> </w:t>
      </w:r>
      <w:r>
        <w:rPr>
          <w:rFonts w:ascii="宋体"/>
          <w:spacing w:val="1"/>
          <w:w w:val="5"/>
        </w:rPr>
        <w:t>:</w:t>
      </w:r>
      <w:r>
        <w:rPr>
          <w:rFonts w:ascii="宋体"/>
          <w:w w:val="5"/>
        </w:rPr>
        <w:t>   </w:t>
      </w:r>
      <w:r>
        <w:rPr>
          <w:rFonts w:ascii="宋体"/>
          <w:spacing w:val="54"/>
          <w:w w:val="5"/>
        </w:rPr>
        <w:t> </w:t>
      </w:r>
      <w:r>
        <w:rPr>
          <w:rFonts w:ascii="宋体"/>
          <w:spacing w:val="1"/>
          <w:w w:val="5"/>
        </w:rPr>
        <w:t>6_4484409.atf</w:t>
      </w:r>
      <w:r>
        <w:rPr>
          <w:rFonts w:ascii="宋体"/>
          <w:w w:val="5"/>
        </w:rPr>
        <w:t>   </w:t>
      </w:r>
      <w:r>
        <w:rPr>
          <w:rFonts w:ascii="宋体"/>
          <w:spacing w:val="53"/>
          <w:w w:val="5"/>
        </w:rPr>
        <w:t> </w:t>
      </w:r>
      <w:r>
        <w:rPr>
          <w:rFonts w:ascii="宋体"/>
          <w:spacing w:val="1"/>
          <w:w w:val="5"/>
        </w:rPr>
        <w:t>AVL.2</w:t>
      </w:r>
      <w:r>
        <w:rPr>
          <w:rFonts w:ascii="宋体"/>
          <w:w w:val="5"/>
        </w:rPr>
        <w:t>   </w:t>
      </w:r>
      <w:r>
        <w:rPr>
          <w:rFonts w:ascii="宋体"/>
          <w:spacing w:val="54"/>
          <w:w w:val="5"/>
        </w:rPr>
        <w:t> </w:t>
      </w:r>
      <w:r>
        <w:rPr>
          <w:rFonts w:ascii="宋体"/>
          <w:spacing w:val="1"/>
          <w:w w:val="5"/>
        </w:rPr>
        <w:t>76454.370</w:t>
      </w:r>
      <w:r>
        <w:rPr>
          <w:rFonts w:ascii="宋体"/>
          <w:spacing w:val="-16"/>
          <w:w w:val="5"/>
        </w:rPr>
        <w:t>0</w:t>
      </w:r>
      <w:r>
        <w:rPr>
          <w:rFonts w:ascii="宋体"/>
          <w:spacing w:val="-47"/>
          <w:w w:val="5"/>
        </w:rPr>
        <w:t>P</w:t>
      </w:r>
      <w:r>
        <w:rPr>
          <w:rFonts w:ascii="宋体"/>
          <w:w w:val="5"/>
        </w:rPr>
        <w:t>  </w:t>
      </w:r>
      <w:r>
        <w:rPr>
          <w:rFonts w:ascii="宋体"/>
          <w:spacing w:val="31"/>
          <w:w w:val="5"/>
        </w:rPr>
        <w:t> </w:t>
      </w:r>
      <w:r>
        <w:rPr>
          <w:rFonts w:ascii="宋体"/>
          <w:spacing w:val="-47"/>
          <w:w w:val="5"/>
        </w:rPr>
        <w:t>a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-47"/>
          <w:w w:val="5"/>
        </w:rPr>
        <w:t>g</w:t>
      </w:r>
      <w:r>
        <w:rPr>
          <w:rFonts w:ascii="宋体"/>
          <w:spacing w:val="-16"/>
          <w:w w:val="5"/>
        </w:rPr>
        <w:t>1</w:t>
      </w:r>
      <w:r>
        <w:rPr>
          <w:rFonts w:ascii="宋体"/>
          <w:spacing w:val="-47"/>
          <w:w w:val="5"/>
        </w:rPr>
        <w:t>e</w:t>
      </w:r>
      <w:r>
        <w:rPr>
          <w:rFonts w:ascii="宋体"/>
          <w:spacing w:val="-16"/>
          <w:w w:val="5"/>
        </w:rPr>
        <w:t>3</w:t>
      </w:r>
      <w:r>
        <w:rPr>
          <w:rFonts w:ascii="宋体"/>
          <w:spacing w:val="5"/>
          <w:w w:val="5"/>
        </w:rPr>
        <w:t> </w:t>
      </w:r>
      <w:r>
        <w:rPr>
          <w:rFonts w:ascii="宋体"/>
          <w:spacing w:val="-16"/>
          <w:w w:val="5"/>
        </w:rPr>
        <w:t>.</w:t>
      </w:r>
      <w:r>
        <w:rPr>
          <w:rFonts w:ascii="宋体"/>
          <w:spacing w:val="-47"/>
          <w:w w:val="5"/>
        </w:rPr>
        <w:t>9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5"/>
          <w:w w:val="5"/>
        </w:rPr>
        <w:t> 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5"/>
          <w:w w:val="5"/>
        </w:rPr>
        <w:t> </w:t>
      </w:r>
      <w:r>
        <w:rPr>
          <w:rFonts w:ascii="宋体"/>
          <w:spacing w:val="-16"/>
          <w:w w:val="5"/>
        </w:rPr>
        <w:t>8</w:t>
      </w:r>
      <w:r>
        <w:rPr>
          <w:rFonts w:ascii="宋体"/>
          <w:spacing w:val="-47"/>
          <w:w w:val="5"/>
        </w:rPr>
        <w:t>/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5"/>
          <w:w w:val="5"/>
        </w:rPr>
        <w:t> 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-47"/>
          <w:w w:val="5"/>
        </w:rPr>
        <w:t>1</w:t>
      </w:r>
      <w:r>
        <w:rPr>
          <w:rFonts w:ascii="宋体"/>
          <w:spacing w:val="-16"/>
          <w:w w:val="5"/>
        </w:rPr>
        <w:t>0</w:t>
      </w:r>
      <w:r>
        <w:rPr>
          <w:rFonts w:ascii="宋体"/>
          <w:spacing w:val="-47"/>
          <w:w w:val="5"/>
        </w:rPr>
        <w:t>0</w:t>
      </w:r>
      <w:r>
        <w:rPr>
          <w:rFonts w:ascii="宋体"/>
          <w:w w:val="5"/>
        </w:rPr>
        <w:t>9</w:t>
      </w:r>
      <w:r>
        <w:rPr>
          <w:rFonts w:ascii="宋体"/>
        </w:rPr>
      </w:r>
    </w:p>
    <w:p>
      <w:pPr>
        <w:spacing w:after="0" w:line="2989" w:lineRule="exact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60"/>
        </w:sectPr>
      </w:pPr>
    </w:p>
    <w:p>
      <w:pPr>
        <w:pStyle w:val="BodyText"/>
        <w:spacing w:line="412" w:lineRule="atLeast"/>
        <w:ind w:left="503" w:right="0"/>
        <w:jc w:val="left"/>
        <w:rPr>
          <w:rFonts w:ascii="宋体" w:hAnsi="宋体" w:cs="宋体" w:eastAsia="宋体"/>
        </w:rPr>
      </w:pPr>
      <w:r>
        <w:rPr>
          <w:rFonts w:ascii="宋体"/>
          <w:spacing w:val="-118"/>
          <w:w w:val="10"/>
        </w:rPr>
        <w:t>A</w:t>
      </w:r>
      <w:r>
        <w:rPr>
          <w:rFonts w:ascii="宋体"/>
          <w:spacing w:val="-14"/>
          <w:w w:val="10"/>
          <w:position w:val="-59"/>
        </w:rPr>
        <w:t>F</w:t>
      </w:r>
      <w:r>
        <w:rPr>
          <w:rFonts w:ascii="宋体"/>
          <w:spacing w:val="-108"/>
          <w:w w:val="10"/>
        </w:rPr>
        <w:t>F</w:t>
      </w:r>
      <w:r>
        <w:rPr>
          <w:rFonts w:ascii="宋体"/>
          <w:spacing w:val="-23"/>
          <w:w w:val="10"/>
          <w:position w:val="-59"/>
        </w:rPr>
        <w:t>i</w:t>
      </w:r>
      <w:r>
        <w:rPr>
          <w:rFonts w:ascii="宋体"/>
          <w:spacing w:val="-99"/>
          <w:w w:val="10"/>
        </w:rPr>
        <w:t>T</w:t>
      </w:r>
      <w:r>
        <w:rPr>
          <w:rFonts w:ascii="宋体"/>
          <w:spacing w:val="-30"/>
          <w:w w:val="10"/>
          <w:position w:val="-59"/>
        </w:rPr>
        <w:t>n</w:t>
      </w:r>
      <w:r>
        <w:rPr>
          <w:rFonts w:ascii="宋体"/>
          <w:spacing w:val="-108"/>
          <w:w w:val="10"/>
          <w:position w:val="-59"/>
        </w:rPr>
        <w:t> </w:t>
      </w:r>
      <w:r>
        <w:rPr>
          <w:rFonts w:ascii="宋体"/>
          <w:spacing w:val="-108"/>
          <w:w w:val="10"/>
        </w:rPr>
      </w:r>
      <w:r>
        <w:rPr>
          <w:rFonts w:ascii="宋体"/>
          <w:spacing w:val="-38"/>
          <w:w w:val="10"/>
          <w:position w:val="-59"/>
        </w:rPr>
        <w:t>a</w:t>
      </w:r>
      <w:r>
        <w:rPr>
          <w:rFonts w:ascii="宋体"/>
          <w:spacing w:val="-84"/>
          <w:w w:val="10"/>
        </w:rPr>
        <w:t>T</w:t>
      </w:r>
      <w:r>
        <w:rPr>
          <w:rFonts w:ascii="宋体"/>
          <w:spacing w:val="-46"/>
          <w:w w:val="10"/>
          <w:position w:val="-59"/>
        </w:rPr>
        <w:t>l</w:t>
      </w:r>
      <w:r>
        <w:rPr>
          <w:rFonts w:ascii="宋体"/>
          <w:spacing w:val="-76"/>
          <w:w w:val="10"/>
        </w:rPr>
        <w:t>e</w:t>
      </w:r>
      <w:r>
        <w:rPr>
          <w:rFonts w:ascii="宋体"/>
          <w:spacing w:val="-90"/>
          <w:w w:val="10"/>
        </w:rPr>
        <w:t> </w:t>
      </w:r>
      <w:r>
        <w:rPr>
          <w:rFonts w:ascii="宋体"/>
          <w:spacing w:val="-90"/>
          <w:w w:val="10"/>
          <w:position w:val="-59"/>
        </w:rPr>
      </w:r>
      <w:r>
        <w:rPr>
          <w:rFonts w:ascii="宋体"/>
          <w:spacing w:val="-68"/>
          <w:w w:val="10"/>
        </w:rPr>
        <w:t>s</w:t>
      </w:r>
      <w:r>
        <w:rPr>
          <w:rFonts w:ascii="宋体"/>
          <w:spacing w:val="-63"/>
          <w:w w:val="10"/>
          <w:position w:val="-59"/>
        </w:rPr>
        <w:t>T</w:t>
      </w:r>
      <w:r>
        <w:rPr>
          <w:rFonts w:ascii="宋体"/>
          <w:spacing w:val="-59"/>
          <w:w w:val="10"/>
        </w:rPr>
        <w:t>t</w:t>
      </w:r>
      <w:r>
        <w:rPr>
          <w:rFonts w:ascii="宋体"/>
          <w:spacing w:val="-70"/>
          <w:w w:val="10"/>
          <w:position w:val="-59"/>
        </w:rPr>
        <w:t>e</w:t>
      </w:r>
      <w:r>
        <w:rPr>
          <w:rFonts w:ascii="宋体"/>
          <w:spacing w:val="-89"/>
          <w:w w:val="10"/>
          <w:position w:val="-59"/>
        </w:rPr>
        <w:t> </w:t>
      </w:r>
      <w:r>
        <w:rPr>
          <w:rFonts w:ascii="宋体"/>
          <w:spacing w:val="-89"/>
          <w:w w:val="10"/>
        </w:rPr>
      </w:r>
      <w:r>
        <w:rPr>
          <w:rFonts w:ascii="宋体"/>
          <w:spacing w:val="-78"/>
          <w:w w:val="10"/>
          <w:position w:val="-59"/>
        </w:rPr>
        <w:t>s</w:t>
      </w:r>
      <w:r>
        <w:rPr>
          <w:rFonts w:ascii="宋体"/>
          <w:spacing w:val="-46"/>
          <w:w w:val="10"/>
        </w:rPr>
        <w:t>C</w:t>
      </w:r>
      <w:r>
        <w:rPr>
          <w:rFonts w:ascii="宋体"/>
          <w:spacing w:val="-84"/>
          <w:w w:val="10"/>
          <w:position w:val="-59"/>
        </w:rPr>
        <w:t>t</w:t>
      </w:r>
      <w:r>
        <w:rPr>
          <w:rFonts w:ascii="宋体"/>
          <w:spacing w:val="-38"/>
          <w:w w:val="10"/>
        </w:rPr>
        <w:t>y</w:t>
      </w:r>
      <w:r>
        <w:rPr>
          <w:rFonts w:ascii="宋体"/>
          <w:spacing w:val="-107"/>
          <w:w w:val="10"/>
        </w:rPr>
        <w:t> </w:t>
      </w:r>
      <w:r>
        <w:rPr>
          <w:rFonts w:ascii="宋体"/>
          <w:spacing w:val="-107"/>
          <w:w w:val="10"/>
          <w:position w:val="-59"/>
        </w:rPr>
      </w:r>
      <w:r>
        <w:rPr>
          <w:rFonts w:ascii="宋体"/>
          <w:spacing w:val="-30"/>
          <w:w w:val="10"/>
        </w:rPr>
        <w:t>c</w:t>
      </w:r>
      <w:r>
        <w:rPr>
          <w:rFonts w:ascii="宋体"/>
          <w:spacing w:val="-99"/>
          <w:w w:val="10"/>
          <w:position w:val="-59"/>
        </w:rPr>
        <w:t>S</w:t>
      </w:r>
      <w:r>
        <w:rPr>
          <w:rFonts w:ascii="宋体"/>
          <w:spacing w:val="-23"/>
          <w:w w:val="10"/>
        </w:rPr>
        <w:t>l</w:t>
      </w:r>
      <w:r>
        <w:rPr>
          <w:rFonts w:ascii="宋体"/>
          <w:spacing w:val="-107"/>
          <w:w w:val="10"/>
          <w:position w:val="-59"/>
        </w:rPr>
        <w:t>t</w:t>
      </w:r>
      <w:r>
        <w:rPr>
          <w:rFonts w:ascii="宋体"/>
          <w:spacing w:val="-15"/>
          <w:w w:val="10"/>
        </w:rPr>
        <w:t>e</w:t>
      </w:r>
      <w:r>
        <w:rPr>
          <w:rFonts w:ascii="宋体"/>
          <w:spacing w:val="-116"/>
          <w:w w:val="10"/>
          <w:position w:val="-59"/>
        </w:rPr>
        <w:t>a</w:t>
      </w:r>
      <w:r>
        <w:rPr>
          <w:rFonts w:ascii="宋体"/>
          <w:spacing w:val="-69"/>
          <w:w w:val="10"/>
          <w:position w:val="-59"/>
        </w:rPr>
        <w:t> </w:t>
      </w:r>
      <w:r>
        <w:rPr>
          <w:rFonts w:ascii="宋体"/>
          <w:spacing w:val="-69"/>
          <w:w w:val="10"/>
        </w:rPr>
      </w:r>
      <w:r>
        <w:rPr>
          <w:rFonts w:ascii="宋体"/>
          <w:spacing w:val="-11"/>
          <w:w w:val="10"/>
          <w:position w:val="-59"/>
        </w:rPr>
        <w:t>t</w:t>
      </w:r>
      <w:r>
        <w:rPr>
          <w:rFonts w:ascii="宋体"/>
          <w:spacing w:val="2"/>
          <w:w w:val="10"/>
        </w:rPr>
        <w:t>R</w:t>
      </w:r>
      <w:r>
        <w:rPr>
          <w:rFonts w:ascii="宋体"/>
          <w:spacing w:val="-11"/>
          <w:w w:val="10"/>
          <w:position w:val="-59"/>
        </w:rPr>
        <w:t>u</w:t>
      </w:r>
      <w:r>
        <w:rPr>
          <w:rFonts w:ascii="宋体"/>
          <w:spacing w:val="2"/>
          <w:w w:val="10"/>
        </w:rPr>
        <w:t>e</w:t>
      </w:r>
      <w:r>
        <w:rPr>
          <w:rFonts w:ascii="宋体"/>
          <w:spacing w:val="-116"/>
          <w:w w:val="10"/>
        </w:rPr>
        <w:t>p</w:t>
      </w:r>
      <w:r>
        <w:rPr>
          <w:rFonts w:ascii="宋体"/>
          <w:spacing w:val="-14"/>
          <w:w w:val="10"/>
          <w:position w:val="-59"/>
        </w:rPr>
        <w:t>s</w:t>
      </w:r>
      <w:r>
        <w:rPr>
          <w:rFonts w:ascii="宋体"/>
          <w:spacing w:val="-108"/>
          <w:w w:val="10"/>
        </w:rPr>
        <w:t>o</w:t>
      </w:r>
      <w:r>
        <w:rPr>
          <w:rFonts w:ascii="宋体"/>
          <w:spacing w:val="-76"/>
          <w:w w:val="10"/>
        </w:rPr>
        <w:t> </w:t>
      </w:r>
      <w:r>
        <w:rPr>
          <w:rFonts w:ascii="宋体"/>
          <w:spacing w:val="-76"/>
          <w:w w:val="10"/>
          <w:position w:val="-59"/>
        </w:rPr>
      </w:r>
      <w:r>
        <w:rPr>
          <w:rFonts w:ascii="宋体"/>
          <w:spacing w:val="-103"/>
          <w:w w:val="10"/>
        </w:rPr>
        <w:t>r</w:t>
      </w:r>
      <w:r>
        <w:rPr>
          <w:rFonts w:ascii="宋体"/>
          <w:spacing w:val="-27"/>
          <w:w w:val="10"/>
          <w:position w:val="-59"/>
        </w:rPr>
        <w:t>:</w:t>
      </w:r>
      <w:r>
        <w:rPr>
          <w:rFonts w:ascii="宋体"/>
          <w:w w:val="10"/>
        </w:rPr>
        <w:t>t</w:t>
      </w:r>
      <w:r>
        <w:rPr>
          <w:rFonts w:ascii="宋体"/>
        </w:rPr>
      </w:r>
    </w:p>
    <w:p>
      <w:pPr>
        <w:spacing w:line="412" w:lineRule="atLeast" w:before="0"/>
        <w:ind w:left="503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5"/>
        </w:rPr>
        <w:br w:type="column"/>
      </w:r>
      <w:r>
        <w:rPr>
          <w:rFonts w:ascii="宋体"/>
          <w:spacing w:val="-5"/>
          <w:w w:val="5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  <w:t>C</w:t>
      </w:r>
      <w:r>
        <w:rPr>
          <w:rFonts w:ascii="宋体"/>
          <w:spacing w:val="-5"/>
          <w:w w:val="5"/>
          <w:sz w:val="239"/>
        </w:rPr>
        <w:t>C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C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  <w:t>C</w:t>
      </w:r>
      <w:r>
        <w:rPr>
          <w:rFonts w:ascii="宋体"/>
          <w:spacing w:val="-2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45"/>
          <w:sz w:val="239"/>
        </w:rPr>
        <w:t>: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22"/>
          <w:sz w:val="239"/>
        </w:rPr>
        <w:t>: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45"/>
          <w:sz w:val="239"/>
        </w:rPr>
        <w:t>:</w:t>
      </w:r>
      <w:r>
        <w:rPr>
          <w:rFonts w:ascii="宋体"/>
          <w:spacing w:val="-5"/>
          <w:w w:val="5"/>
          <w:sz w:val="239"/>
        </w:rPr>
        <w:t>:</w:t>
      </w:r>
      <w:r>
        <w:rPr>
          <w:rFonts w:ascii="宋体"/>
          <w:spacing w:val="-5"/>
          <w:w w:val="5"/>
          <w:position w:val="-22"/>
          <w:sz w:val="239"/>
        </w:rPr>
        <w:t>:</w:t>
      </w:r>
      <w:r>
        <w:rPr>
          <w:rFonts w:ascii="宋体"/>
          <w:spacing w:val="-2"/>
          <w:w w:val="5"/>
          <w:position w:val="-45"/>
          <w:sz w:val="239"/>
        </w:rPr>
        <w:t>:</w:t>
      </w:r>
      <w:r>
        <w:rPr>
          <w:rFonts w:ascii="宋体"/>
          <w:w w:val="5"/>
          <w:position w:val="-45"/>
          <w:sz w:val="239"/>
        </w:rPr>
        <w:t>     </w:t>
      </w:r>
      <w:r>
        <w:rPr>
          <w:rFonts w:ascii="宋体"/>
          <w:spacing w:val="55"/>
          <w:w w:val="5"/>
          <w:position w:val="-45"/>
          <w:sz w:val="239"/>
        </w:rPr>
        <w:t> </w:t>
      </w:r>
      <w:r>
        <w:rPr>
          <w:rFonts w:ascii="宋体"/>
          <w:spacing w:val="55"/>
          <w:w w:val="5"/>
          <w:position w:val="-22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position w:val="-22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55"/>
          <w:w w:val="5"/>
          <w:position w:val="-22"/>
          <w:sz w:val="239"/>
        </w:rPr>
      </w:r>
      <w:r>
        <w:rPr>
          <w:rFonts w:ascii="宋体"/>
          <w:spacing w:val="55"/>
          <w:w w:val="5"/>
          <w:position w:val="-45"/>
          <w:sz w:val="239"/>
        </w:rPr>
      </w:r>
      <w:r>
        <w:rPr>
          <w:rFonts w:ascii="宋体"/>
          <w:spacing w:val="55"/>
          <w:w w:val="5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2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2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g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s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sz w:val="239"/>
        </w:rPr>
        <w:t>g</w:t>
      </w:r>
      <w:r>
        <w:rPr>
          <w:rFonts w:ascii="宋体"/>
          <w:spacing w:val="-5"/>
          <w:w w:val="5"/>
          <w:position w:val="-45"/>
          <w:sz w:val="239"/>
        </w:rPr>
        <w:t>s</w:t>
      </w:r>
      <w:r>
        <w:rPr>
          <w:rFonts w:ascii="宋体"/>
          <w:spacing w:val="-5"/>
          <w:w w:val="5"/>
          <w:sz w:val="239"/>
        </w:rPr>
        <w:t>g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2"/>
          <w:w w:val="5"/>
          <w:sz w:val="239"/>
        </w:rPr>
        <w:t>g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2"/>
          <w:w w:val="5"/>
          <w:sz w:val="239"/>
        </w:rPr>
        <w:t>i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w w:val="5"/>
          <w:sz w:val="239"/>
        </w:rPr>
        <w:t>     </w:t>
      </w:r>
      <w:r>
        <w:rPr>
          <w:rFonts w:ascii="宋体"/>
          <w:spacing w:val="56"/>
          <w:w w:val="5"/>
          <w:sz w:val="239"/>
        </w:rPr>
        <w:t> </w:t>
      </w:r>
      <w:r>
        <w:rPr>
          <w:rFonts w:ascii="宋体"/>
          <w:spacing w:val="56"/>
          <w:w w:val="5"/>
          <w:position w:val="-45"/>
          <w:sz w:val="239"/>
        </w:rPr>
      </w:r>
      <w:r>
        <w:rPr>
          <w:rFonts w:ascii="宋体"/>
          <w:spacing w:val="56"/>
          <w:w w:val="5"/>
          <w:position w:val="-22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5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P</w:t>
      </w:r>
      <w:r>
        <w:rPr>
          <w:rFonts w:ascii="宋体"/>
          <w:spacing w:val="-2"/>
          <w:w w:val="5"/>
          <w:position w:val="-22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a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p</w:t>
      </w:r>
      <w:r>
        <w:rPr>
          <w:rFonts w:ascii="宋体"/>
          <w:spacing w:val="-5"/>
          <w:w w:val="5"/>
          <w:position w:val="-45"/>
          <w:sz w:val="239"/>
        </w:rPr>
        <w:t>a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a</w:t>
      </w:r>
      <w:r>
        <w:rPr>
          <w:rFonts w:ascii="宋体"/>
          <w:spacing w:val="-2"/>
          <w:w w:val="5"/>
          <w:position w:val="-22"/>
          <w:sz w:val="239"/>
        </w:rPr>
        <w:t>p</w:t>
      </w:r>
      <w:r>
        <w:rPr>
          <w:rFonts w:ascii="宋体"/>
          <w:spacing w:val="-5"/>
          <w:w w:val="5"/>
          <w:position w:val="-4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s</w:t>
      </w:r>
      <w:r>
        <w:rPr>
          <w:rFonts w:ascii="宋体"/>
          <w:spacing w:val="-5"/>
          <w:w w:val="5"/>
          <w:position w:val="-4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sz w:val="239"/>
        </w:rPr>
        <w:t>s</w:t>
      </w:r>
      <w:r>
        <w:rPr>
          <w:rFonts w:ascii="宋体"/>
          <w:spacing w:val="-2"/>
          <w:w w:val="5"/>
          <w:position w:val="-22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2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2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f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f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5"/>
          <w:w w:val="5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t</w:t>
      </w:r>
      <w:r>
        <w:rPr>
          <w:rFonts w:ascii="宋体"/>
          <w:spacing w:val="-2"/>
          <w:w w:val="5"/>
          <w:position w:val="-22"/>
          <w:sz w:val="239"/>
        </w:rPr>
        <w:t>f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a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a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a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2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l</w:t>
      </w:r>
      <w:r>
        <w:rPr>
          <w:rFonts w:ascii="宋体"/>
          <w:spacing w:val="-5"/>
          <w:w w:val="5"/>
          <w:position w:val="-45"/>
          <w:sz w:val="239"/>
        </w:rPr>
      </w:r>
      <w:r>
        <w:rPr>
          <w:rFonts w:ascii="宋体"/>
          <w:spacing w:val="-5"/>
          <w:w w:val="5"/>
          <w:sz w:val="239"/>
        </w:rPr>
        <w:t>l</w:t>
      </w:r>
      <w:r>
        <w:rPr>
          <w:rFonts w:ascii="宋体"/>
          <w:spacing w:val="-5"/>
          <w:w w:val="5"/>
          <w:position w:val="-22"/>
          <w:sz w:val="239"/>
        </w:rPr>
        <w:t>c</w:t>
      </w:r>
      <w:r>
        <w:rPr>
          <w:rFonts w:ascii="宋体"/>
          <w:w w:val="5"/>
          <w:position w:val="-22"/>
          <w:sz w:val="239"/>
        </w:rPr>
        <w:t>     </w:t>
      </w:r>
      <w:r>
        <w:rPr>
          <w:rFonts w:ascii="宋体"/>
          <w:spacing w:val="56"/>
          <w:w w:val="5"/>
          <w:position w:val="-22"/>
          <w:sz w:val="239"/>
        </w:rPr>
        <w:t> </w:t>
      </w:r>
      <w:r>
        <w:rPr>
          <w:rFonts w:ascii="宋体"/>
          <w:spacing w:val="56"/>
          <w:w w:val="5"/>
          <w:position w:val="-45"/>
          <w:sz w:val="239"/>
        </w:rPr>
      </w:r>
      <w:r>
        <w:rPr>
          <w:rFonts w:ascii="宋体"/>
          <w:spacing w:val="-5"/>
          <w:w w:val="5"/>
          <w:position w:val="-22"/>
          <w:sz w:val="239"/>
        </w:rPr>
        <w:t>a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5"/>
          <w:w w:val="5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N</w:t>
      </w:r>
      <w:r>
        <w:rPr>
          <w:rFonts w:ascii="宋体"/>
          <w:spacing w:val="-2"/>
          <w:w w:val="5"/>
          <w:position w:val="-22"/>
          <w:sz w:val="239"/>
        </w:rPr>
        <w:t>a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u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u</w:t>
      </w:r>
      <w:r>
        <w:rPr>
          <w:rFonts w:ascii="宋体"/>
          <w:spacing w:val="-5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45"/>
          <w:sz w:val="239"/>
        </w:rPr>
        <w:t>u</w:t>
      </w:r>
      <w:r>
        <w:rPr>
          <w:rFonts w:ascii="宋体"/>
          <w:spacing w:val="-5"/>
          <w:w w:val="5"/>
          <w:sz w:val="239"/>
        </w:rPr>
        <w:t>N</w:t>
      </w:r>
      <w:r>
        <w:rPr>
          <w:rFonts w:ascii="宋体"/>
          <w:spacing w:val="-2"/>
          <w:w w:val="5"/>
          <w:position w:val="-22"/>
          <w:sz w:val="239"/>
        </w:rPr>
        <w:t>t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u</w:t>
      </w:r>
      <w:r>
        <w:rPr>
          <w:rFonts w:ascii="宋体"/>
          <w:spacing w:val="-5"/>
          <w:w w:val="5"/>
          <w:position w:val="-45"/>
          <w:sz w:val="239"/>
        </w:rPr>
        <w:t>m</w:t>
      </w:r>
      <w:r>
        <w:rPr>
          <w:rFonts w:ascii="宋体"/>
          <w:spacing w:val="-5"/>
          <w:w w:val="5"/>
          <w:sz w:val="239"/>
        </w:rPr>
        <w:t>u</w:t>
      </w:r>
      <w:r>
        <w:rPr>
          <w:rFonts w:ascii="宋体"/>
          <w:spacing w:val="-5"/>
          <w:w w:val="5"/>
          <w:position w:val="-45"/>
          <w:sz w:val="239"/>
        </w:rPr>
        <w:t>m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5"/>
          <w:w w:val="5"/>
          <w:sz w:val="239"/>
        </w:rPr>
        <w:t>u</w:t>
      </w:r>
      <w:r>
        <w:rPr>
          <w:rFonts w:ascii="宋体"/>
          <w:spacing w:val="-5"/>
          <w:w w:val="5"/>
          <w:position w:val="-45"/>
          <w:sz w:val="239"/>
        </w:rPr>
        <w:t>m</w:t>
      </w:r>
      <w:r>
        <w:rPr>
          <w:rFonts w:ascii="宋体"/>
          <w:spacing w:val="-5"/>
          <w:w w:val="5"/>
          <w:position w:val="-22"/>
          <w:sz w:val="239"/>
        </w:rPr>
        <w:t>i</w:t>
      </w:r>
      <w:r>
        <w:rPr>
          <w:rFonts w:ascii="宋体"/>
          <w:spacing w:val="-2"/>
          <w:w w:val="5"/>
          <w:sz w:val="239"/>
        </w:rPr>
        <w:t>u</w:t>
      </w:r>
      <w:r>
        <w:rPr>
          <w:rFonts w:ascii="宋体"/>
          <w:spacing w:val="-5"/>
          <w:w w:val="5"/>
          <w:position w:val="-22"/>
          <w:sz w:val="239"/>
        </w:rPr>
        <w:t>o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5"/>
          <w:w w:val="5"/>
          <w:position w:val="-22"/>
          <w:sz w:val="239"/>
        </w:rPr>
        <w:t>o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5"/>
          <w:w w:val="5"/>
          <w:position w:val="-45"/>
          <w:sz w:val="239"/>
        </w:rPr>
        <w:t>b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5"/>
          <w:w w:val="5"/>
          <w:position w:val="-45"/>
          <w:sz w:val="239"/>
        </w:rPr>
        <w:t>b</w:t>
      </w:r>
      <w:r>
        <w:rPr>
          <w:rFonts w:ascii="宋体"/>
          <w:spacing w:val="-5"/>
          <w:w w:val="5"/>
          <w:position w:val="-22"/>
          <w:sz w:val="239"/>
        </w:rPr>
        <w:t>o</w:t>
      </w:r>
      <w:r>
        <w:rPr>
          <w:rFonts w:ascii="宋体"/>
          <w:spacing w:val="-5"/>
          <w:w w:val="5"/>
          <w:sz w:val="239"/>
        </w:rPr>
        <w:t>m</w:t>
      </w:r>
      <w:r>
        <w:rPr>
          <w:rFonts w:ascii="宋体"/>
          <w:spacing w:val="-2"/>
          <w:w w:val="5"/>
          <w:position w:val="-45"/>
          <w:sz w:val="239"/>
        </w:rPr>
        <w:t>b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b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sz w:val="239"/>
        </w:rPr>
        <w:t>b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sz w:val="239"/>
        </w:rPr>
        <w:t>b</w:t>
      </w:r>
      <w:r>
        <w:rPr>
          <w:rFonts w:ascii="宋体"/>
          <w:spacing w:val="-5"/>
          <w:w w:val="5"/>
          <w:position w:val="-45"/>
          <w:sz w:val="239"/>
        </w:rPr>
        <w:t>e</w:t>
      </w:r>
      <w:r>
        <w:rPr>
          <w:rFonts w:ascii="宋体"/>
          <w:spacing w:val="-4"/>
          <w:w w:val="5"/>
          <w:sz w:val="239"/>
        </w:rPr>
        <w:t>b</w:t>
      </w:r>
      <w:r>
        <w:rPr>
          <w:rFonts w:ascii="宋体"/>
          <w:spacing w:val="-5"/>
          <w:w w:val="5"/>
          <w:position w:val="-4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position w:val="-4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5"/>
          <w:w w:val="5"/>
          <w:sz w:val="239"/>
        </w:rPr>
        <w:t>e</w:t>
      </w:r>
      <w:r>
        <w:rPr>
          <w:rFonts w:ascii="宋体"/>
          <w:spacing w:val="-5"/>
          <w:w w:val="5"/>
          <w:position w:val="-22"/>
          <w:sz w:val="239"/>
        </w:rPr>
      </w:r>
      <w:r>
        <w:rPr>
          <w:rFonts w:ascii="宋体"/>
          <w:spacing w:val="-4"/>
          <w:w w:val="5"/>
          <w:sz w:val="239"/>
        </w:rPr>
        <w:t>e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  <w:t>N</w:t>
      </w:r>
      <w:r>
        <w:rPr>
          <w:rFonts w:ascii="宋体"/>
          <w:spacing w:val="-5"/>
          <w:w w:val="5"/>
          <w:sz w:val="239"/>
        </w:rPr>
        <w:t>r</w:t>
      </w:r>
      <w:r>
        <w:rPr>
          <w:rFonts w:ascii="宋体"/>
          <w:spacing w:val="-2"/>
          <w:w w:val="5"/>
          <w:position w:val="-22"/>
          <w:sz w:val="239"/>
        </w:rPr>
        <w:t>N</w:t>
      </w:r>
      <w:r>
        <w:rPr>
          <w:rFonts w:ascii="宋体"/>
          <w:spacing w:val="1"/>
          <w:w w:val="5"/>
          <w:position w:val="-22"/>
          <w:sz w:val="239"/>
        </w:rPr>
        <w:t>umb</w:t>
      </w:r>
      <w:r>
        <w:rPr>
          <w:rFonts w:ascii="宋体"/>
          <w:w w:val="5"/>
          <w:position w:val="-22"/>
          <w:sz w:val="239"/>
        </w:rPr>
        <w:t>e</w:t>
      </w:r>
      <w:r>
        <w:rPr>
          <w:rFonts w:ascii="宋体"/>
          <w:spacing w:val="20"/>
          <w:w w:val="5"/>
          <w:position w:val="-22"/>
          <w:sz w:val="239"/>
        </w:rPr>
        <w:t>r</w:t>
      </w:r>
      <w:r>
        <w:rPr>
          <w:rFonts w:ascii="宋体"/>
          <w:spacing w:val="-5"/>
          <w:w w:val="5"/>
          <w:position w:val="-22"/>
          <w:sz w:val="239"/>
        </w:rPr>
        <w:t>-</w:t>
      </w:r>
      <w:r>
        <w:rPr>
          <w:rFonts w:ascii="宋体"/>
          <w:spacing w:val="-5"/>
          <w:w w:val="5"/>
          <w:sz w:val="239"/>
        </w:rPr>
        <w:t>-</w:t>
      </w:r>
      <w:r>
        <w:rPr>
          <w:rFonts w:ascii="宋体"/>
          <w:w w:val="5"/>
          <w:position w:val="-45"/>
          <w:sz w:val="239"/>
        </w:rPr>
        <w:t>-</w:t>
      </w:r>
      <w:r>
        <w:rPr>
          <w:rFonts w:ascii="宋体"/>
          <w:sz w:val="239"/>
        </w:rPr>
      </w:r>
    </w:p>
    <w:p>
      <w:pPr>
        <w:spacing w:line="412" w:lineRule="atLeast" w:before="0"/>
        <w:ind w:left="63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10"/>
        </w:rPr>
        <w:br w:type="column"/>
      </w:r>
      <w:r>
        <w:rPr>
          <w:rFonts w:ascii="宋体"/>
          <w:spacing w:val="2"/>
          <w:w w:val="10"/>
          <w:sz w:val="239"/>
        </w:rPr>
        <w:t>95</w:t>
      </w:r>
      <w:r>
        <w:rPr>
          <w:rFonts w:ascii="宋体"/>
          <w:spacing w:val="-10"/>
          <w:w w:val="10"/>
          <w:sz w:val="239"/>
        </w:rPr>
        <w:t>0</w:t>
      </w:r>
      <w:r>
        <w:rPr>
          <w:rFonts w:ascii="宋体"/>
          <w:spacing w:val="2"/>
          <w:w w:val="10"/>
          <w:position w:val="23"/>
          <w:sz w:val="239"/>
        </w:rPr>
        <w:t>7</w:t>
      </w:r>
      <w:r>
        <w:rPr>
          <w:rFonts w:ascii="宋体"/>
          <w:spacing w:val="-10"/>
          <w:w w:val="10"/>
          <w:sz w:val="239"/>
        </w:rPr>
        <w:t>6</w:t>
      </w:r>
      <w:r>
        <w:rPr>
          <w:rFonts w:ascii="宋体"/>
          <w:spacing w:val="2"/>
          <w:w w:val="10"/>
          <w:position w:val="23"/>
          <w:sz w:val="239"/>
        </w:rPr>
        <w:t>6</w:t>
      </w:r>
      <w:r>
        <w:rPr>
          <w:rFonts w:ascii="宋体"/>
          <w:spacing w:val="-10"/>
          <w:w w:val="10"/>
          <w:sz w:val="239"/>
        </w:rPr>
        <w:t>3</w:t>
      </w:r>
      <w:r>
        <w:rPr>
          <w:rFonts w:ascii="宋体"/>
          <w:w w:val="10"/>
          <w:position w:val="23"/>
          <w:sz w:val="239"/>
        </w:rPr>
        <w:t>4</w:t>
      </w:r>
      <w:r>
        <w:rPr>
          <w:rFonts w:ascii="宋体"/>
          <w:spacing w:val="-10"/>
          <w:w w:val="10"/>
          <w:sz w:val="239"/>
        </w:rPr>
        <w:t>9</w:t>
      </w:r>
      <w:r>
        <w:rPr>
          <w:rFonts w:ascii="宋体"/>
          <w:w w:val="10"/>
          <w:position w:val="23"/>
          <w:sz w:val="239"/>
        </w:rPr>
        <w:t>5</w:t>
      </w:r>
      <w:r>
        <w:rPr>
          <w:rFonts w:ascii="宋体"/>
          <w:spacing w:val="-10"/>
          <w:w w:val="10"/>
          <w:sz w:val="239"/>
        </w:rPr>
        <w:t>2</w:t>
      </w:r>
      <w:r>
        <w:rPr>
          <w:rFonts w:ascii="宋体"/>
          <w:spacing w:val="2"/>
          <w:w w:val="10"/>
          <w:position w:val="23"/>
          <w:sz w:val="239"/>
        </w:rPr>
        <w:t>4</w:t>
      </w:r>
      <w:r>
        <w:rPr>
          <w:rFonts w:ascii="宋体"/>
          <w:spacing w:val="-10"/>
          <w:w w:val="10"/>
          <w:sz w:val="239"/>
        </w:rPr>
        <w:t>3</w:t>
      </w:r>
      <w:r>
        <w:rPr>
          <w:rFonts w:ascii="宋体"/>
          <w:w w:val="10"/>
          <w:position w:val="23"/>
          <w:sz w:val="239"/>
        </w:rPr>
        <w:t>4</w:t>
      </w:r>
      <w:r>
        <w:rPr>
          <w:rFonts w:ascii="宋体"/>
          <w:spacing w:val="-10"/>
          <w:w w:val="10"/>
          <w:position w:val="-22"/>
          <w:sz w:val="239"/>
        </w:rPr>
        <w:t>1</w:t>
      </w:r>
      <w:r>
        <w:rPr>
          <w:rFonts w:ascii="宋体"/>
          <w:spacing w:val="-10"/>
          <w:w w:val="10"/>
          <w:sz w:val="239"/>
        </w:rPr>
        <w:t>3</w:t>
      </w:r>
      <w:r>
        <w:rPr>
          <w:rFonts w:ascii="宋体"/>
          <w:w w:val="10"/>
          <w:position w:val="23"/>
          <w:sz w:val="239"/>
        </w:rPr>
        <w:t>1</w:t>
      </w:r>
      <w:r>
        <w:rPr>
          <w:rFonts w:ascii="宋体"/>
          <w:spacing w:val="-10"/>
          <w:w w:val="10"/>
          <w:sz w:val="239"/>
        </w:rPr>
        <w:t>6</w:t>
      </w:r>
      <w:r>
        <w:rPr>
          <w:rFonts w:ascii="宋体"/>
          <w:spacing w:val="-10"/>
          <w:w w:val="10"/>
          <w:position w:val="23"/>
          <w:sz w:val="239"/>
        </w:rPr>
        <w:t>3</w:t>
      </w:r>
      <w:r>
        <w:rPr>
          <w:rFonts w:ascii="宋体"/>
          <w:w w:val="10"/>
          <w:position w:val="-22"/>
          <w:sz w:val="239"/>
        </w:rPr>
        <w:t>5</w:t>
      </w:r>
      <w:r>
        <w:rPr>
          <w:rFonts w:ascii="宋体"/>
          <w:sz w:val="239"/>
        </w:rPr>
      </w:r>
    </w:p>
    <w:p>
      <w:pPr>
        <w:spacing w:after="0" w:line="412" w:lineRule="atLeast"/>
        <w:jc w:val="left"/>
        <w:rPr>
          <w:rFonts w:ascii="宋体" w:hAnsi="宋体" w:cs="宋体" w:eastAsia="宋体"/>
          <w:sz w:val="239"/>
          <w:szCs w:val="239"/>
        </w:rPr>
        <w:sectPr>
          <w:pgSz w:w="12240" w:h="15840"/>
          <w:pgMar w:top="0" w:bottom="280" w:left="740" w:right="1320"/>
          <w:cols w:num="3" w:equalWidth="0">
            <w:col w:w="2868" w:space="1779"/>
            <w:col w:w="3520" w:space="40"/>
            <w:col w:w="1973"/>
          </w:cols>
        </w:sectPr>
      </w:pPr>
    </w:p>
    <w:p>
      <w:pPr>
        <w:pStyle w:val="BodyText"/>
        <w:spacing w:line="592" w:lineRule="exact"/>
        <w:ind w:left="433" w:right="0"/>
        <w:jc w:val="left"/>
        <w:rPr>
          <w:rFonts w:ascii="宋体" w:hAnsi="宋体" w:cs="宋体" w:eastAsia="宋体"/>
        </w:rPr>
      </w:pPr>
      <w:r>
        <w:rPr>
          <w:rFonts w:ascii="宋体"/>
          <w:color w:val="FF0000"/>
          <w:w w:val="5"/>
        </w:rPr>
        <w:t>540</w:t>
      </w:r>
      <w:r>
        <w:rPr>
          <w:rFonts w:ascii="宋体"/>
        </w:rPr>
      </w:r>
    </w:p>
    <w:p>
      <w:pPr>
        <w:spacing w:line="289" w:lineRule="atLeast" w:before="0"/>
        <w:ind w:left="1843" w:right="0" w:firstLine="0"/>
        <w:jc w:val="left"/>
        <w:rPr>
          <w:rFonts w:ascii="宋体" w:hAnsi="宋体" w:cs="宋体" w:eastAsia="宋体"/>
          <w:sz w:val="26"/>
          <w:szCs w:val="26"/>
        </w:rPr>
      </w:pPr>
      <w:r>
        <w:rPr/>
        <w:br w:type="column"/>
      </w:r>
      <w:r>
        <w:rPr>
          <w:rFonts w:ascii="宋体"/>
          <w:spacing w:val="-1"/>
          <w:sz w:val="26"/>
        </w:rPr>
        <w:t>FAILED</w:t>
      </w:r>
      <w:r>
        <w:rPr>
          <w:rFonts w:ascii="宋体"/>
          <w:sz w:val="26"/>
        </w:rPr>
      </w:r>
    </w:p>
    <w:p>
      <w:pPr>
        <w:spacing w:line="240" w:lineRule="auto" w:before="2"/>
        <w:rPr>
          <w:rFonts w:ascii="宋体" w:hAnsi="宋体" w:cs="宋体" w:eastAsia="宋体"/>
          <w:sz w:val="18"/>
          <w:szCs w:val="18"/>
        </w:rPr>
      </w:pPr>
    </w:p>
    <w:p>
      <w:pPr>
        <w:pStyle w:val="BodyText"/>
        <w:spacing w:line="644" w:lineRule="exact"/>
        <w:ind w:left="451" w:right="0"/>
        <w:jc w:val="left"/>
        <w:rPr>
          <w:rFonts w:ascii="宋体" w:hAnsi="宋体" w:cs="宋体" w:eastAsia="宋体"/>
        </w:rPr>
      </w:pPr>
      <w:r>
        <w:rPr/>
        <w:pict>
          <v:shape style="position:absolute;margin-left:94.919464pt;margin-top:32.208122pt;width:15.5pt;height:170.6pt;mso-position-horizontal-relative:page;mso-position-vertical-relative:paragraph;z-index:-57424" type="#_x0000_t202" filled="false" stroked="false">
            <v:textbox inset="0,0,0,0">
              <w:txbxContent>
                <w:p>
                  <w:pPr>
                    <w:pStyle w:val="BodyText"/>
                    <w:spacing w:line="3412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color w:val="00007F"/>
                      <w:spacing w:val="-4"/>
                      <w:w w:val="5"/>
                      <w:position w:val="-100"/>
                    </w:rPr>
                    <w:t>3</w:t>
                  </w:r>
                  <w:r>
                    <w:rPr>
                      <w:rFonts w:ascii="宋体"/>
                      <w:color w:val="00007F"/>
                      <w:spacing w:val="-4"/>
                      <w:w w:val="5"/>
                      <w:position w:val="-74"/>
                    </w:rPr>
                    <w:t>3</w:t>
                  </w:r>
                  <w:r>
                    <w:rPr>
                      <w:rFonts w:ascii="宋体"/>
                      <w:color w:val="00007F"/>
                      <w:spacing w:val="-4"/>
                      <w:w w:val="5"/>
                      <w:position w:val="-50"/>
                    </w:rPr>
                    <w:t>3</w:t>
                  </w:r>
                  <w:r>
                    <w:rPr>
                      <w:rFonts w:ascii="宋体"/>
                      <w:color w:val="00007F"/>
                      <w:spacing w:val="-4"/>
                      <w:w w:val="5"/>
                      <w:position w:val="-24"/>
                    </w:rPr>
                    <w:t>3</w:t>
                  </w:r>
                  <w:r>
                    <w:rPr>
                      <w:rFonts w:ascii="宋体"/>
                      <w:color w:val="00007F"/>
                      <w:spacing w:val="1"/>
                      <w:w w:val="5"/>
                    </w:rPr>
                    <w:t>4</w:t>
                  </w:r>
                  <w:r>
                    <w:rPr>
                      <w:rFonts w:ascii="宋体"/>
                      <w:color w:val="00007F"/>
                      <w:spacing w:val="-4"/>
                      <w:w w:val="5"/>
                      <w:position w:val="-50"/>
                    </w:rPr>
                    <w:t>6</w:t>
                  </w:r>
                  <w:r>
                    <w:rPr>
                      <w:rFonts w:ascii="宋体"/>
                      <w:color w:val="00007F"/>
                      <w:spacing w:val="-4"/>
                      <w:w w:val="5"/>
                      <w:position w:val="-24"/>
                    </w:rPr>
                    <w:t>9</w:t>
                  </w:r>
                  <w:r>
                    <w:rPr>
                      <w:rFonts w:ascii="宋体"/>
                      <w:color w:val="00007F"/>
                      <w:spacing w:val="-4"/>
                      <w:w w:val="5"/>
                      <w:position w:val="-100"/>
                    </w:rPr>
                    <w:t>0</w:t>
                  </w:r>
                  <w:r>
                    <w:rPr>
                      <w:rFonts w:ascii="宋体"/>
                      <w:color w:val="00007F"/>
                      <w:spacing w:val="-4"/>
                      <w:w w:val="5"/>
                    </w:rPr>
                    <w:t>2</w:t>
                  </w:r>
                  <w:r>
                    <w:rPr>
                      <w:rFonts w:ascii="宋体"/>
                      <w:color w:val="00007F"/>
                      <w:spacing w:val="-1"/>
                      <w:w w:val="5"/>
                      <w:position w:val="-74"/>
                    </w:rPr>
                    <w:t>3</w:t>
                  </w:r>
                  <w:r>
                    <w:rPr>
                      <w:rFonts w:ascii="宋体"/>
                      <w:color w:val="00007F"/>
                      <w:spacing w:val="-4"/>
                      <w:w w:val="5"/>
                      <w:position w:val="-50"/>
                    </w:rPr>
                    <w:t>0</w:t>
                  </w:r>
                  <w:r>
                    <w:rPr>
                      <w:rFonts w:ascii="宋体"/>
                      <w:color w:val="00007F"/>
                      <w:spacing w:val="-4"/>
                      <w:w w:val="5"/>
                      <w:position w:val="-100"/>
                    </w:rPr>
                    <w:t>0</w:t>
                  </w:r>
                  <w:r>
                    <w:rPr>
                      <w:rFonts w:ascii="宋体"/>
                      <w:color w:val="00007F"/>
                      <w:spacing w:val="-4"/>
                      <w:w w:val="5"/>
                    </w:rPr>
                    <w:t>0</w:t>
                  </w:r>
                  <w:r>
                    <w:rPr>
                      <w:rFonts w:ascii="宋体"/>
                      <w:color w:val="00007F"/>
                      <w:spacing w:val="-4"/>
                      <w:w w:val="5"/>
                      <w:position w:val="-24"/>
                    </w:rPr>
                    <w:t>0</w:t>
                  </w:r>
                  <w:r>
                    <w:rPr>
                      <w:rFonts w:ascii="宋体"/>
                      <w:color w:val="00007F"/>
                      <w:spacing w:val="-1"/>
                      <w:w w:val="5"/>
                      <w:position w:val="-74"/>
                    </w:rPr>
                    <w:t>0</w:t>
                  </w:r>
                  <w:r>
                    <w:rPr>
                      <w:rFonts w:ascii="宋体"/>
                      <w:color w:val="00007F"/>
                      <w:spacing w:val="-4"/>
                      <w:w w:val="5"/>
                      <w:position w:val="-24"/>
                    </w:rPr>
                    <w:t>0</w:t>
                  </w:r>
                  <w:r>
                    <w:rPr>
                      <w:rFonts w:ascii="宋体"/>
                      <w:color w:val="00007F"/>
                      <w:spacing w:val="-4"/>
                      <w:w w:val="5"/>
                      <w:position w:val="-100"/>
                    </w:rPr>
                    <w:t>0</w:t>
                  </w:r>
                  <w:r>
                    <w:rPr>
                      <w:rFonts w:ascii="宋体"/>
                      <w:color w:val="00007F"/>
                      <w:spacing w:val="-4"/>
                      <w:w w:val="5"/>
                      <w:position w:val="-50"/>
                    </w:rPr>
                    <w:t>0</w:t>
                  </w:r>
                  <w:r>
                    <w:rPr>
                      <w:rFonts w:ascii="宋体"/>
                      <w:color w:val="00007F"/>
                      <w:spacing w:val="-4"/>
                      <w:w w:val="5"/>
                    </w:rPr>
                    <w:t>0</w:t>
                  </w:r>
                  <w:r>
                    <w:rPr>
                      <w:rFonts w:ascii="宋体"/>
                      <w:color w:val="00007F"/>
                      <w:w w:val="5"/>
                      <w:position w:val="-74"/>
                    </w:rPr>
                    <w:t>0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color w:val="00007F"/>
          <w:w w:val="6"/>
        </w:rPr>
      </w:r>
      <w:r>
        <w:rPr>
          <w:rFonts w:ascii="宋体"/>
          <w:strike/>
          <w:color w:val="00007F"/>
          <w:w w:val="15"/>
        </w:rPr>
        <w:t>4500</w:t>
      </w:r>
      <w:r>
        <w:rPr>
          <w:rFonts w:ascii="宋体"/>
          <w:strike w:val="0"/>
          <w:color w:val="00007F"/>
          <w:w w:val="6"/>
        </w:rPr>
      </w:r>
      <w:r>
        <w:rPr>
          <w:rFonts w:ascii="宋体"/>
          <w:strike w:val="0"/>
        </w:rPr>
      </w:r>
    </w:p>
    <w:p>
      <w:pPr>
        <w:tabs>
          <w:tab w:pos="3351" w:val="left" w:leader="none"/>
        </w:tabs>
        <w:spacing w:line="9" w:lineRule="exact" w:before="0"/>
        <w:ind w:left="433" w:right="0" w:firstLine="0"/>
        <w:jc w:val="left"/>
        <w:rPr>
          <w:rFonts w:ascii="宋体" w:hAnsi="宋体" w:cs="宋体" w:eastAsia="宋体"/>
          <w:sz w:val="239"/>
          <w:szCs w:val="239"/>
        </w:rPr>
      </w:pPr>
      <w:r>
        <w:rPr>
          <w:w w:val="5"/>
        </w:rPr>
        <w:br w:type="column"/>
      </w:r>
      <w:r>
        <w:rPr>
          <w:rFonts w:ascii="宋体"/>
          <w:w w:val="5"/>
          <w:sz w:val="239"/>
        </w:rPr>
        <w:t>Operator</w:t>
        <w:tab/>
      </w:r>
      <w:r>
        <w:rPr>
          <w:rFonts w:ascii="宋体"/>
          <w:spacing w:val="64"/>
          <w:w w:val="5"/>
          <w:sz w:val="239"/>
        </w:rPr>
        <w:t>-</w:t>
      </w:r>
      <w:r>
        <w:rPr>
          <w:rFonts w:ascii="宋体"/>
          <w:spacing w:val="1"/>
          <w:w w:val="5"/>
          <w:sz w:val="239"/>
        </w:rPr>
        <w:t>Paul</w:t>
      </w:r>
      <w:r>
        <w:rPr>
          <w:rFonts w:ascii="宋体"/>
          <w:w w:val="5"/>
          <w:sz w:val="239"/>
        </w:rPr>
        <w:t>       </w:t>
      </w:r>
      <w:r>
        <w:rPr>
          <w:rFonts w:ascii="宋体"/>
          <w:spacing w:val="24"/>
          <w:w w:val="5"/>
          <w:sz w:val="239"/>
        </w:rPr>
        <w:t> </w:t>
      </w:r>
      <w:r>
        <w:rPr>
          <w:rFonts w:ascii="宋体"/>
          <w:w w:val="5"/>
          <w:sz w:val="239"/>
        </w:rPr>
        <w:t>Puma.</w:t>
      </w:r>
      <w:r>
        <w:rPr>
          <w:rFonts w:ascii="宋体"/>
          <w:sz w:val="239"/>
        </w:rPr>
      </w:r>
    </w:p>
    <w:p>
      <w:pPr>
        <w:pStyle w:val="BodyText"/>
        <w:spacing w:line="583" w:lineRule="exact"/>
        <w:ind w:right="216"/>
        <w:jc w:val="right"/>
        <w:rPr>
          <w:rFonts w:ascii="宋体" w:hAnsi="宋体" w:cs="宋体" w:eastAsia="宋体"/>
        </w:rPr>
      </w:pPr>
      <w:r>
        <w:rPr/>
        <w:pict>
          <v:shape style="position:absolute;margin-left:477.959808pt;margin-top:41.867603pt;width:7.8pt;height:220.65pt;mso-position-horizontal-relative:page;mso-position-vertical-relative:paragraph;z-index:-57400" type="#_x0000_t202" filled="false" stroked="false">
            <v:textbox inset="0,0,0,0">
              <w:txbxContent>
                <w:p>
                  <w:pPr>
                    <w:pStyle w:val="BodyText"/>
                    <w:spacing w:line="4413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color w:val="007F00"/>
                      <w:spacing w:val="-4"/>
                      <w:w w:val="5"/>
                      <w:position w:val="-74"/>
                    </w:rPr>
                    <w:t>2</w:t>
                  </w:r>
                  <w:r>
                    <w:rPr>
                      <w:rFonts w:ascii="宋体"/>
                      <w:color w:val="007F00"/>
                      <w:spacing w:val="-4"/>
                      <w:w w:val="5"/>
                    </w:rPr>
                    <w:t>4</w:t>
                  </w:r>
                  <w:r>
                    <w:rPr>
                      <w:rFonts w:ascii="宋体"/>
                      <w:color w:val="007F00"/>
                      <w:spacing w:val="-4"/>
                      <w:w w:val="5"/>
                      <w:position w:val="-49"/>
                    </w:rPr>
                    <w:t>3</w:t>
                  </w:r>
                  <w:r>
                    <w:rPr>
                      <w:rFonts w:ascii="宋体"/>
                      <w:color w:val="007F00"/>
                      <w:spacing w:val="-4"/>
                      <w:w w:val="5"/>
                      <w:position w:val="-24"/>
                    </w:rPr>
                    <w:t>3</w:t>
                  </w:r>
                  <w:r>
                    <w:rPr>
                      <w:rFonts w:ascii="宋体"/>
                      <w:color w:val="007F00"/>
                      <w:spacing w:val="-4"/>
                      <w:w w:val="5"/>
                      <w:position w:val="-200"/>
                    </w:rPr>
                    <w:t>0</w:t>
                  </w:r>
                  <w:r>
                    <w:rPr>
                      <w:rFonts w:ascii="宋体"/>
                      <w:color w:val="007F00"/>
                      <w:spacing w:val="-4"/>
                      <w:w w:val="5"/>
                      <w:position w:val="-175"/>
                    </w:rPr>
                    <w:t>1</w:t>
                  </w:r>
                  <w:r>
                    <w:rPr>
                      <w:rFonts w:ascii="宋体"/>
                      <w:color w:val="007F00"/>
                      <w:spacing w:val="-4"/>
                      <w:w w:val="5"/>
                      <w:position w:val="-150"/>
                    </w:rPr>
                    <w:t>1</w:t>
                  </w:r>
                  <w:r>
                    <w:rPr>
                      <w:rFonts w:ascii="宋体"/>
                      <w:color w:val="007F00"/>
                      <w:spacing w:val="-4"/>
                      <w:w w:val="5"/>
                      <w:position w:val="-125"/>
                    </w:rPr>
                    <w:t>2</w:t>
                  </w:r>
                  <w:r>
                    <w:rPr>
                      <w:rFonts w:ascii="宋体"/>
                      <w:color w:val="007F00"/>
                      <w:spacing w:val="1"/>
                      <w:w w:val="5"/>
                      <w:position w:val="-100"/>
                    </w:rPr>
                    <w:t>2</w:t>
                  </w:r>
                  <w:r>
                    <w:rPr>
                      <w:rFonts w:ascii="宋体"/>
                      <w:color w:val="007F00"/>
                      <w:spacing w:val="-4"/>
                      <w:w w:val="5"/>
                      <w:position w:val="-74"/>
                    </w:rPr>
                    <w:t>.</w:t>
                  </w:r>
                  <w:r>
                    <w:rPr>
                      <w:rFonts w:ascii="宋体"/>
                      <w:color w:val="007F00"/>
                      <w:spacing w:val="-4"/>
                      <w:w w:val="5"/>
                      <w:position w:val="-49"/>
                    </w:rPr>
                    <w:t>.</w:t>
                  </w:r>
                  <w:r>
                    <w:rPr>
                      <w:rFonts w:ascii="宋体"/>
                      <w:color w:val="007F00"/>
                      <w:spacing w:val="-4"/>
                      <w:w w:val="5"/>
                      <w:position w:val="-24"/>
                    </w:rPr>
                    <w:t>.</w:t>
                  </w:r>
                  <w:r>
                    <w:rPr>
                      <w:rFonts w:ascii="宋体"/>
                      <w:color w:val="007F00"/>
                      <w:spacing w:val="-4"/>
                      <w:w w:val="5"/>
                    </w:rPr>
                    <w:t>.</w:t>
                  </w:r>
                  <w:r>
                    <w:rPr>
                      <w:rFonts w:ascii="宋体"/>
                      <w:color w:val="007F00"/>
                      <w:spacing w:val="-4"/>
                      <w:w w:val="5"/>
                      <w:position w:val="-200"/>
                    </w:rPr>
                    <w:t>.</w:t>
                  </w:r>
                  <w:r>
                    <w:rPr>
                      <w:rFonts w:ascii="宋体"/>
                      <w:color w:val="007F00"/>
                      <w:spacing w:val="-4"/>
                      <w:w w:val="5"/>
                      <w:position w:val="-175"/>
                    </w:rPr>
                    <w:t>.</w:t>
                  </w:r>
                  <w:r>
                    <w:rPr>
                      <w:rFonts w:ascii="宋体"/>
                      <w:color w:val="007F00"/>
                      <w:spacing w:val="-4"/>
                      <w:w w:val="5"/>
                      <w:position w:val="-150"/>
                    </w:rPr>
                    <w:t>.</w:t>
                  </w:r>
                  <w:r>
                    <w:rPr>
                      <w:rFonts w:ascii="宋体"/>
                      <w:color w:val="007F00"/>
                      <w:spacing w:val="-1"/>
                      <w:w w:val="5"/>
                      <w:position w:val="-125"/>
                    </w:rPr>
                    <w:t>.</w:t>
                  </w:r>
                  <w:r>
                    <w:rPr>
                      <w:rFonts w:ascii="宋体"/>
                      <w:color w:val="007F00"/>
                      <w:spacing w:val="-4"/>
                      <w:w w:val="5"/>
                      <w:position w:val="-49"/>
                    </w:rPr>
                    <w:t>2</w:t>
                  </w:r>
                  <w:r>
                    <w:rPr>
                      <w:rFonts w:ascii="宋体"/>
                      <w:color w:val="007F00"/>
                      <w:spacing w:val="-4"/>
                      <w:w w:val="5"/>
                    </w:rPr>
                    <w:t>0</w:t>
                  </w:r>
                  <w:r>
                    <w:rPr>
                      <w:rFonts w:ascii="宋体"/>
                      <w:color w:val="007F00"/>
                      <w:spacing w:val="-4"/>
                      <w:w w:val="5"/>
                      <w:position w:val="-74"/>
                    </w:rPr>
                    <w:t>8</w:t>
                  </w:r>
                  <w:r>
                    <w:rPr>
                      <w:rFonts w:ascii="宋体"/>
                      <w:color w:val="007F00"/>
                      <w:spacing w:val="-4"/>
                      <w:w w:val="5"/>
                      <w:position w:val="-24"/>
                    </w:rPr>
                    <w:t>6</w:t>
                  </w:r>
                  <w:r>
                    <w:rPr>
                      <w:rFonts w:ascii="宋体"/>
                      <w:color w:val="007F00"/>
                      <w:spacing w:val="-4"/>
                      <w:w w:val="5"/>
                      <w:position w:val="-200"/>
                    </w:rPr>
                    <w:t>8</w:t>
                  </w:r>
                  <w:r>
                    <w:rPr>
                      <w:rFonts w:ascii="宋体"/>
                      <w:color w:val="007F00"/>
                      <w:spacing w:val="-4"/>
                      <w:w w:val="5"/>
                      <w:position w:val="-175"/>
                    </w:rPr>
                    <w:t>2</w:t>
                  </w:r>
                  <w:r>
                    <w:rPr>
                      <w:rFonts w:ascii="宋体"/>
                      <w:color w:val="007F00"/>
                      <w:spacing w:val="-4"/>
                      <w:w w:val="5"/>
                      <w:position w:val="-150"/>
                    </w:rPr>
                    <w:t>6</w:t>
                  </w:r>
                  <w:r>
                    <w:rPr>
                      <w:rFonts w:ascii="宋体"/>
                      <w:color w:val="007F00"/>
                      <w:spacing w:val="-4"/>
                      <w:w w:val="5"/>
                      <w:position w:val="-125"/>
                    </w:rPr>
                    <w:t>0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color w:val="007F00"/>
          <w:w w:val="5"/>
        </w:rPr>
        <w:t>4.8</w:t>
      </w:r>
      <w:r>
        <w:rPr>
          <w:rFonts w:ascii="宋体"/>
        </w:rPr>
      </w:r>
    </w:p>
    <w:p>
      <w:pPr>
        <w:spacing w:line="592" w:lineRule="exact" w:before="0"/>
        <w:ind w:left="135" w:right="0" w:firstLine="0"/>
        <w:jc w:val="left"/>
        <w:rPr>
          <w:rFonts w:ascii="宋体" w:hAnsi="宋体" w:cs="宋体" w:eastAsia="宋体"/>
          <w:sz w:val="240"/>
          <w:szCs w:val="240"/>
        </w:rPr>
      </w:pPr>
      <w:r>
        <w:rPr>
          <w:w w:val="15"/>
        </w:rPr>
        <w:br w:type="column"/>
      </w:r>
      <w:r>
        <w:rPr>
          <w:rFonts w:ascii="宋体"/>
          <w:color w:val="FF00FF"/>
          <w:w w:val="15"/>
          <w:sz w:val="240"/>
        </w:rPr>
        <w:t>840</w:t>
      </w:r>
      <w:r>
        <w:rPr>
          <w:rFonts w:ascii="宋体"/>
          <w:sz w:val="240"/>
        </w:rPr>
      </w:r>
    </w:p>
    <w:p>
      <w:pPr>
        <w:spacing w:after="0" w:line="592" w:lineRule="exact"/>
        <w:jc w:val="left"/>
        <w:rPr>
          <w:rFonts w:ascii="宋体" w:hAnsi="宋体" w:cs="宋体" w:eastAsia="宋体"/>
          <w:sz w:val="240"/>
          <w:szCs w:val="240"/>
        </w:rPr>
        <w:sectPr>
          <w:type w:val="continuous"/>
          <w:pgSz w:w="12240" w:h="15840"/>
          <w:pgMar w:top="0" w:bottom="280" w:left="740" w:right="1320"/>
          <w:cols w:num="4" w:equalWidth="0">
            <w:col w:w="667" w:space="40"/>
            <w:col w:w="2891" w:space="1118"/>
            <w:col w:w="4555" w:space="40"/>
            <w:col w:w="869"/>
          </w:cols>
        </w:sectPr>
      </w:pPr>
    </w:p>
    <w:p>
      <w:pPr>
        <w:pStyle w:val="BodyText"/>
        <w:spacing w:line="4066" w:lineRule="exact"/>
        <w:ind w:left="318" w:right="0"/>
        <w:jc w:val="left"/>
        <w:rPr>
          <w:rFonts w:ascii="宋体" w:hAnsi="宋体" w:cs="宋体" w:eastAsia="宋体"/>
        </w:rPr>
      </w:pPr>
      <w:r>
        <w:rPr/>
        <w:pict>
          <v:shape style="position:absolute;margin-left:54.839478pt;margin-top:150.839935pt;width:15.5pt;height:132.950pt;mso-position-horizontal-relative:page;mso-position-vertical-relative:paragraph;z-index:-57496" type="#_x0000_t202" filled="false" stroked="false">
            <v:textbox inset="0,0,0,0">
              <w:txbxContent>
                <w:p>
                  <w:pPr>
                    <w:pStyle w:val="BodyText"/>
                    <w:spacing w:line="2658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color w:val="FF0000"/>
                      <w:spacing w:val="1"/>
                      <w:w w:val="5"/>
                    </w:rPr>
                    <w:t>-</w:t>
                  </w:r>
                  <w:r>
                    <w:rPr>
                      <w:rFonts w:ascii="宋体"/>
                      <w:color w:val="FF0000"/>
                      <w:spacing w:val="-1"/>
                      <w:w w:val="5"/>
                    </w:rPr>
                    <w:t>2</w:t>
                  </w:r>
                  <w:r>
                    <w:rPr>
                      <w:rFonts w:ascii="宋体"/>
                      <w:color w:val="FF0000"/>
                      <w:spacing w:val="-4"/>
                      <w:w w:val="5"/>
                    </w:rPr>
                    <w:t>4</w:t>
                  </w:r>
                  <w:r>
                    <w:rPr>
                      <w:rFonts w:ascii="宋体"/>
                      <w:color w:val="FF0000"/>
                      <w:spacing w:val="-1"/>
                      <w:w w:val="5"/>
                      <w:position w:val="-24"/>
                    </w:rPr>
                    <w:t>0</w:t>
                  </w:r>
                  <w:r>
                    <w:rPr>
                      <w:rFonts w:ascii="宋体"/>
                      <w:color w:val="FF0000"/>
                      <w:spacing w:val="-4"/>
                      <w:w w:val="5"/>
                    </w:rPr>
                    <w:t>0</w:t>
                  </w:r>
                  <w:r>
                    <w:rPr>
                      <w:rFonts w:ascii="宋体"/>
                      <w:color w:val="FF0000"/>
                      <w:w w:val="5"/>
                      <w:position w:val="-24"/>
                    </w:rPr>
                    <w:t>0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839478pt;margin-top:75.479973pt;width:15.65pt;height:208.3pt;mso-position-horizontal-relative:page;mso-position-vertical-relative:paragraph;z-index:-57472" type="#_x0000_t202" filled="false" stroked="false">
            <v:textbox inset="0,0,0,0">
              <w:txbxContent>
                <w:p>
                  <w:pPr>
                    <w:pStyle w:val="BodyText"/>
                    <w:spacing w:line="4165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color w:val="FF0000"/>
                      <w:spacing w:val="-4"/>
                      <w:w w:val="5"/>
                    </w:rPr>
                    <w:t>-</w:t>
                  </w:r>
                  <w:r>
                    <w:rPr>
                      <w:rFonts w:ascii="宋体"/>
                      <w:color w:val="FF0000"/>
                      <w:spacing w:val="-4"/>
                      <w:w w:val="5"/>
                      <w:position w:val="-75"/>
                    </w:rPr>
                    <w:t>-</w:t>
                  </w:r>
                  <w:r>
                    <w:rPr>
                      <w:rFonts w:ascii="宋体"/>
                      <w:color w:val="FF0000"/>
                      <w:spacing w:val="-1"/>
                      <w:w w:val="5"/>
                      <w:position w:val="-24"/>
                    </w:rPr>
                    <w:t>-</w:t>
                  </w:r>
                  <w:r>
                    <w:rPr>
                      <w:rFonts w:ascii="宋体"/>
                      <w:color w:val="FF0000"/>
                      <w:spacing w:val="-4"/>
                      <w:w w:val="5"/>
                      <w:position w:val="101"/>
                    </w:rPr>
                    <w:t>1</w:t>
                  </w:r>
                  <w:r>
                    <w:rPr>
                      <w:rFonts w:ascii="宋体"/>
                      <w:color w:val="FF0000"/>
                      <w:spacing w:val="-4"/>
                      <w:w w:val="5"/>
                      <w:position w:val="-75"/>
                    </w:rPr>
                    <w:t>3</w:t>
                  </w:r>
                  <w:r>
                    <w:rPr>
                      <w:rFonts w:ascii="宋体"/>
                      <w:color w:val="FF0000"/>
                      <w:spacing w:val="-4"/>
                      <w:w w:val="5"/>
                      <w:position w:val="-24"/>
                    </w:rPr>
                    <w:t>1</w:t>
                  </w:r>
                  <w:r>
                    <w:rPr>
                      <w:rFonts w:ascii="宋体"/>
                      <w:color w:val="FF0000"/>
                      <w:spacing w:val="-1"/>
                      <w:w w:val="5"/>
                    </w:rPr>
                    <w:t>1</w:t>
                  </w:r>
                  <w:r>
                    <w:rPr>
                      <w:rFonts w:ascii="宋体"/>
                      <w:color w:val="FF0000"/>
                      <w:spacing w:val="-4"/>
                      <w:w w:val="5"/>
                      <w:position w:val="-24"/>
                    </w:rPr>
                    <w:t>8</w:t>
                  </w:r>
                  <w:r>
                    <w:rPr>
                      <w:rFonts w:ascii="宋体"/>
                      <w:color w:val="FF0000"/>
                      <w:spacing w:val="-4"/>
                      <w:w w:val="5"/>
                    </w:rPr>
                    <w:t>2</w:t>
                  </w:r>
                  <w:r>
                    <w:rPr>
                      <w:rFonts w:ascii="宋体"/>
                      <w:color w:val="FF0000"/>
                      <w:spacing w:val="-4"/>
                      <w:w w:val="5"/>
                      <w:position w:val="101"/>
                    </w:rPr>
                    <w:t>2</w:t>
                  </w:r>
                  <w:r>
                    <w:rPr>
                      <w:rFonts w:ascii="宋体"/>
                      <w:color w:val="FF0000"/>
                      <w:spacing w:val="-4"/>
                      <w:w w:val="5"/>
                      <w:position w:val="25"/>
                    </w:rPr>
                    <w:t>6</w:t>
                  </w:r>
                  <w:r>
                    <w:rPr>
                      <w:rFonts w:ascii="宋体"/>
                      <w:color w:val="FF0000"/>
                      <w:spacing w:val="-3"/>
                      <w:w w:val="5"/>
                      <w:position w:val="75"/>
                    </w:rPr>
                    <w:t>6</w:t>
                  </w:r>
                  <w:r>
                    <w:rPr>
                      <w:rFonts w:ascii="宋体"/>
                      <w:color w:val="FF0000"/>
                      <w:spacing w:val="-4"/>
                      <w:w w:val="5"/>
                      <w:position w:val="-24"/>
                    </w:rPr>
                    <w:t>0</w:t>
                  </w:r>
                  <w:r>
                    <w:rPr>
                      <w:rFonts w:ascii="宋体"/>
                      <w:color w:val="FF0000"/>
                      <w:spacing w:val="-4"/>
                      <w:w w:val="5"/>
                    </w:rPr>
                    <w:t>0</w:t>
                  </w:r>
                  <w:r>
                    <w:rPr>
                      <w:rFonts w:ascii="宋体"/>
                      <w:color w:val="FF0000"/>
                      <w:spacing w:val="-4"/>
                      <w:w w:val="5"/>
                      <w:position w:val="25"/>
                    </w:rPr>
                    <w:t>0</w:t>
                  </w:r>
                  <w:r>
                    <w:rPr>
                      <w:rFonts w:ascii="宋体"/>
                      <w:color w:val="FF0000"/>
                      <w:spacing w:val="-4"/>
                      <w:w w:val="5"/>
                      <w:position w:val="75"/>
                    </w:rPr>
                    <w:t>0</w:t>
                  </w:r>
                  <w:r>
                    <w:rPr>
                      <w:rFonts w:ascii="宋体"/>
                      <w:color w:val="FF0000"/>
                      <w:w w:val="5"/>
                      <w:position w:val="50"/>
                    </w:rPr>
                    <w:t>0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color w:val="FF0000"/>
          <w:spacing w:val="-5"/>
          <w:w w:val="5"/>
          <w:position w:val="9"/>
        </w:rPr>
        <w:t>]</w:t>
      </w:r>
      <w:r>
        <w:rPr>
          <w:rFonts w:ascii="宋体"/>
          <w:color w:val="FF0000"/>
          <w:spacing w:val="-5"/>
          <w:w w:val="5"/>
        </w:rPr>
        <w:t>m</w:t>
      </w:r>
      <w:r>
        <w:rPr>
          <w:rFonts w:ascii="宋体"/>
          <w:color w:val="FF0000"/>
          <w:spacing w:val="-5"/>
          <w:w w:val="5"/>
          <w:position w:val="-8"/>
        </w:rPr>
        <w:t>N</w:t>
      </w:r>
      <w:r>
        <w:rPr>
          <w:rFonts w:ascii="宋体"/>
          <w:color w:val="FF0000"/>
          <w:spacing w:val="-5"/>
          <w:w w:val="5"/>
          <w:position w:val="-52"/>
        </w:rPr>
        <w:t>Q</w:t>
      </w:r>
      <w:r>
        <w:rPr>
          <w:rFonts w:ascii="宋体"/>
          <w:color w:val="FF0000"/>
          <w:spacing w:val="-5"/>
          <w:w w:val="5"/>
          <w:position w:val="-17"/>
        </w:rPr>
        <w:t>[</w:t>
      </w:r>
      <w:r>
        <w:rPr>
          <w:rFonts w:ascii="宋体"/>
          <w:color w:val="FF0000"/>
          <w:spacing w:val="11"/>
          <w:w w:val="5"/>
          <w:position w:val="-17"/>
        </w:rPr>
        <w:t> </w:t>
      </w:r>
      <w:r>
        <w:rPr>
          <w:rFonts w:ascii="宋体"/>
          <w:color w:val="FF0000"/>
          <w:spacing w:val="11"/>
          <w:w w:val="5"/>
          <w:position w:val="-26"/>
        </w:rPr>
      </w:r>
      <w:r>
        <w:rPr>
          <w:rFonts w:ascii="宋体"/>
          <w:color w:val="FF0000"/>
          <w:spacing w:val="-5"/>
          <w:w w:val="5"/>
          <w:position w:val="-35"/>
        </w:rPr>
        <w:t>E</w:t>
      </w:r>
      <w:r>
        <w:rPr>
          <w:rFonts w:ascii="宋体"/>
          <w:color w:val="FF0000"/>
          <w:spacing w:val="-5"/>
          <w:w w:val="5"/>
          <w:position w:val="-43"/>
        </w:rPr>
        <w:t>U</w:t>
      </w:r>
      <w:r>
        <w:rPr>
          <w:rFonts w:ascii="宋体"/>
          <w:color w:val="FF0000"/>
          <w:spacing w:val="-5"/>
          <w:w w:val="5"/>
          <w:position w:val="-79"/>
        </w:rPr>
        <w:t>T</w:t>
      </w:r>
      <w:r>
        <w:rPr>
          <w:rFonts w:ascii="宋体"/>
          <w:color w:val="FF0000"/>
          <w:spacing w:val="-5"/>
          <w:w w:val="5"/>
          <w:position w:val="-70"/>
        </w:rPr>
        <w:t>O</w:t>
      </w:r>
      <w:r>
        <w:rPr>
          <w:rFonts w:ascii="宋体"/>
          <w:color w:val="FF0000"/>
          <w:spacing w:val="18"/>
          <w:w w:val="5"/>
          <w:position w:val="-61"/>
        </w:rPr>
        <w:t>R</w:t>
      </w:r>
      <w:r>
        <w:rPr>
          <w:rFonts w:ascii="宋体"/>
          <w:color w:val="FF0000"/>
          <w:spacing w:val="-4"/>
          <w:w w:val="5"/>
          <w:position w:val="102"/>
        </w:rPr>
        <w:t>4</w:t>
      </w:r>
      <w:r>
        <w:rPr>
          <w:rFonts w:ascii="宋体"/>
          <w:color w:val="FF0000"/>
          <w:spacing w:val="-4"/>
          <w:w w:val="5"/>
          <w:position w:val="77"/>
        </w:rPr>
        <w:t>3</w:t>
      </w:r>
      <w:r>
        <w:rPr>
          <w:rFonts w:ascii="宋体"/>
          <w:color w:val="FF0000"/>
          <w:spacing w:val="-4"/>
          <w:w w:val="5"/>
          <w:position w:val="52"/>
        </w:rPr>
        <w:t>3</w:t>
      </w:r>
      <w:r>
        <w:rPr>
          <w:rFonts w:ascii="宋体"/>
          <w:color w:val="FF0000"/>
          <w:spacing w:val="-4"/>
          <w:w w:val="5"/>
          <w:position w:val="27"/>
        </w:rPr>
        <w:t>2</w:t>
      </w:r>
      <w:r>
        <w:rPr>
          <w:rFonts w:ascii="宋体"/>
          <w:color w:val="FF0000"/>
          <w:spacing w:val="-4"/>
          <w:w w:val="5"/>
          <w:position w:val="128"/>
        </w:rPr>
        <w:t>4</w:t>
      </w:r>
      <w:r>
        <w:rPr>
          <w:rFonts w:ascii="宋体"/>
          <w:color w:val="FF0000"/>
          <w:spacing w:val="-4"/>
          <w:w w:val="5"/>
          <w:position w:val="-98"/>
        </w:rPr>
        <w:t>-</w:t>
      </w:r>
      <w:r>
        <w:rPr>
          <w:rFonts w:ascii="宋体"/>
          <w:color w:val="FF0000"/>
          <w:spacing w:val="1"/>
          <w:w w:val="5"/>
          <w:position w:val="1"/>
        </w:rPr>
        <w:t>1</w:t>
      </w:r>
      <w:r>
        <w:rPr>
          <w:rFonts w:ascii="宋体"/>
          <w:color w:val="FF0000"/>
          <w:spacing w:val="-4"/>
          <w:w w:val="5"/>
          <w:position w:val="102"/>
        </w:rPr>
        <w:t>2</w:t>
      </w:r>
      <w:r>
        <w:rPr>
          <w:rFonts w:ascii="宋体"/>
          <w:color w:val="FF0000"/>
          <w:spacing w:val="-4"/>
          <w:w w:val="5"/>
          <w:position w:val="77"/>
        </w:rPr>
        <w:t>6</w:t>
      </w:r>
      <w:r>
        <w:rPr>
          <w:rFonts w:ascii="宋体"/>
          <w:color w:val="FF0000"/>
          <w:spacing w:val="-4"/>
          <w:w w:val="5"/>
          <w:position w:val="52"/>
        </w:rPr>
        <w:t>0</w:t>
      </w:r>
      <w:r>
        <w:rPr>
          <w:rFonts w:ascii="宋体"/>
          <w:color w:val="FF0000"/>
          <w:spacing w:val="-4"/>
          <w:w w:val="5"/>
          <w:position w:val="27"/>
        </w:rPr>
        <w:t>4</w:t>
      </w:r>
      <w:r>
        <w:rPr>
          <w:rFonts w:ascii="宋体"/>
          <w:color w:val="FF0000"/>
          <w:spacing w:val="-4"/>
          <w:w w:val="5"/>
          <w:position w:val="128"/>
        </w:rPr>
        <w:t>8</w:t>
      </w:r>
      <w:r>
        <w:rPr>
          <w:rFonts w:ascii="宋体"/>
          <w:color w:val="FF0000"/>
          <w:spacing w:val="-1"/>
          <w:w w:val="5"/>
          <w:position w:val="1"/>
        </w:rPr>
        <w:t>8</w:t>
      </w:r>
      <w:r>
        <w:rPr>
          <w:rFonts w:ascii="宋体"/>
          <w:color w:val="FF0000"/>
          <w:spacing w:val="-4"/>
          <w:w w:val="5"/>
          <w:position w:val="102"/>
        </w:rPr>
        <w:t>0</w:t>
      </w:r>
      <w:r>
        <w:rPr>
          <w:rFonts w:ascii="宋体"/>
          <w:color w:val="FF0000"/>
          <w:spacing w:val="-4"/>
          <w:w w:val="5"/>
          <w:position w:val="77"/>
        </w:rPr>
        <w:t>0</w:t>
      </w:r>
      <w:r>
        <w:rPr>
          <w:rFonts w:ascii="宋体"/>
          <w:color w:val="FF0000"/>
          <w:spacing w:val="-4"/>
          <w:w w:val="5"/>
          <w:position w:val="52"/>
        </w:rPr>
        <w:t>0</w:t>
      </w:r>
      <w:r>
        <w:rPr>
          <w:rFonts w:ascii="宋体"/>
          <w:color w:val="FF0000"/>
          <w:spacing w:val="-4"/>
          <w:w w:val="5"/>
          <w:position w:val="27"/>
        </w:rPr>
        <w:t>0</w:t>
      </w:r>
      <w:r>
        <w:rPr>
          <w:rFonts w:ascii="宋体"/>
          <w:color w:val="FF0000"/>
          <w:spacing w:val="-4"/>
          <w:w w:val="5"/>
          <w:position w:val="128"/>
        </w:rPr>
        <w:t>0</w:t>
      </w:r>
      <w:r>
        <w:rPr>
          <w:rFonts w:ascii="宋体"/>
          <w:color w:val="FF0000"/>
          <w:spacing w:val="-4"/>
          <w:w w:val="5"/>
          <w:position w:val="1"/>
        </w:rPr>
        <w:t>0</w:t>
      </w:r>
      <w:r>
        <w:rPr>
          <w:rFonts w:ascii="宋体"/>
          <w:color w:val="FF0000"/>
          <w:spacing w:val="-4"/>
          <w:w w:val="5"/>
          <w:position w:val="-22"/>
        </w:rPr>
        <w:t>0</w:t>
      </w:r>
      <w:r>
        <w:rPr>
          <w:rFonts w:ascii="宋体"/>
        </w:rPr>
      </w:r>
    </w:p>
    <w:p>
      <w:pPr>
        <w:pStyle w:val="BodyText"/>
        <w:spacing w:line="2198" w:lineRule="exact"/>
        <w:ind w:left="356" w:right="0"/>
        <w:jc w:val="left"/>
        <w:rPr>
          <w:rFonts w:ascii="宋体" w:hAnsi="宋体" w:cs="宋体" w:eastAsia="宋体"/>
        </w:rPr>
      </w:pPr>
      <w:r>
        <w:rPr>
          <w:rFonts w:ascii="宋体"/>
          <w:color w:val="FF0000"/>
          <w:spacing w:val="1"/>
          <w:w w:val="5"/>
        </w:rPr>
        <w:t>-</w:t>
      </w:r>
      <w:r>
        <w:rPr>
          <w:rFonts w:ascii="宋体"/>
          <w:color w:val="FF0000"/>
          <w:spacing w:val="-1"/>
          <w:w w:val="5"/>
        </w:rPr>
        <w:t>36</w:t>
      </w:r>
      <w:r>
        <w:rPr>
          <w:rFonts w:ascii="宋体"/>
          <w:color w:val="FF0000"/>
          <w:spacing w:val="-4"/>
          <w:w w:val="5"/>
        </w:rPr>
        <w:t>0</w:t>
      </w:r>
      <w:r>
        <w:rPr>
          <w:rFonts w:ascii="宋体"/>
        </w:rPr>
      </w:r>
    </w:p>
    <w:p>
      <w:pPr>
        <w:spacing w:line="240" w:lineRule="auto" w:before="0"/>
        <w:rPr>
          <w:rFonts w:ascii="宋体" w:hAnsi="宋体" w:cs="宋体" w:eastAsia="宋体"/>
          <w:sz w:val="28"/>
          <w:szCs w:val="28"/>
        </w:rPr>
      </w:pPr>
      <w:r>
        <w:rPr/>
        <w:br w:type="column"/>
      </w:r>
      <w:r>
        <w:rPr>
          <w:rFonts w:ascii="宋体"/>
          <w:sz w:val="28"/>
        </w:rPr>
      </w:r>
    </w:p>
    <w:p>
      <w:pPr>
        <w:spacing w:line="240" w:lineRule="auto" w:before="0"/>
        <w:rPr>
          <w:rFonts w:ascii="宋体" w:hAnsi="宋体" w:cs="宋体" w:eastAsia="宋体"/>
          <w:sz w:val="28"/>
          <w:szCs w:val="28"/>
        </w:rPr>
      </w:pPr>
    </w:p>
    <w:p>
      <w:pPr>
        <w:spacing w:line="240" w:lineRule="auto" w:before="11"/>
        <w:rPr>
          <w:rFonts w:ascii="宋体" w:hAnsi="宋体" w:cs="宋体" w:eastAsia="宋体"/>
          <w:sz w:val="22"/>
          <w:szCs w:val="22"/>
        </w:rPr>
      </w:pPr>
    </w:p>
    <w:p>
      <w:pPr>
        <w:spacing w:line="33" w:lineRule="exact" w:before="0"/>
        <w:ind w:left="149" w:right="0" w:firstLine="0"/>
        <w:jc w:val="center"/>
        <w:rPr>
          <w:rFonts w:ascii="Arial" w:hAnsi="Arial" w:cs="Arial" w:eastAsia="Arial"/>
          <w:sz w:val="27"/>
          <w:szCs w:val="27"/>
        </w:rPr>
      </w:pPr>
      <w:r>
        <w:rPr>
          <w:rFonts w:ascii="Arial"/>
          <w:i/>
          <w:spacing w:val="2"/>
          <w:w w:val="90"/>
          <w:sz w:val="27"/>
        </w:rPr>
        <w:t>AF</w:t>
      </w:r>
      <w:r>
        <w:rPr>
          <w:rFonts w:ascii="Arial"/>
          <w:i/>
          <w:spacing w:val="-134"/>
          <w:w w:val="90"/>
          <w:sz w:val="27"/>
        </w:rPr>
        <w:t>T</w:t>
      </w:r>
      <w:r>
        <w:rPr>
          <w:rFonts w:ascii="Arial"/>
          <w:sz w:val="27"/>
        </w:rPr>
      </w:r>
    </w:p>
    <w:p>
      <w:pPr>
        <w:pStyle w:val="BodyText"/>
        <w:spacing w:line="4943" w:lineRule="exact"/>
        <w:ind w:left="334" w:right="0"/>
        <w:jc w:val="center"/>
        <w:rPr>
          <w:rFonts w:ascii="宋体" w:hAnsi="宋体" w:cs="宋体" w:eastAsia="宋体"/>
        </w:rPr>
      </w:pPr>
      <w:r>
        <w:rPr/>
        <w:pict>
          <v:shape style="position:absolute;margin-left:87.839516pt;margin-top:48.409542pt;width:129.0500pt;height:7.85pt;mso-position-horizontal-relative:page;mso-position-vertical-relative:paragraph;z-index:-57520" type="#_x0000_t202" filled="false" stroked="false">
            <v:textbox inset="0,0,0,0">
              <w:txbxContent>
                <w:p>
                  <w:pPr>
                    <w:tabs>
                      <w:tab w:pos="451" w:val="left" w:leader="none"/>
                      <w:tab w:pos="2580" w:val="left" w:leader="none"/>
                    </w:tabs>
                    <w:spacing w:line="15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00007F"/>
                      <w:w w:val="104"/>
                      <w:sz w:val="15"/>
                    </w:rPr>
                  </w:r>
                  <w:r>
                    <w:rPr>
                      <w:rFonts w:ascii="Times New Roman"/>
                      <w:strike/>
                      <w:color w:val="00007F"/>
                      <w:w w:val="104"/>
                      <w:sz w:val="15"/>
                    </w:rPr>
                    <w:t> </w:t>
                  </w:r>
                  <w:r>
                    <w:rPr>
                      <w:rFonts w:ascii="Times New Roman"/>
                      <w:strike/>
                      <w:color w:val="00007F"/>
                      <w:sz w:val="15"/>
                    </w:rPr>
                    <w:t>  </w:t>
                  </w:r>
                  <w:r>
                    <w:rPr>
                      <w:rFonts w:ascii="Times New Roman"/>
                      <w:strike/>
                      <w:color w:val="00007F"/>
                      <w:spacing w:val="-10"/>
                      <w:sz w:val="15"/>
                    </w:rPr>
                    <w:t> </w:t>
                  </w:r>
                  <w:r>
                    <w:rPr>
                      <w:rFonts w:ascii="Times New Roman"/>
                      <w:strike w:val="0"/>
                      <w:color w:val="00007F"/>
                      <w:spacing w:val="-10"/>
                      <w:sz w:val="15"/>
                    </w:rPr>
                  </w:r>
                  <w:r>
                    <w:rPr>
                      <w:rFonts w:ascii="Times New Roman"/>
                      <w:strike w:val="0"/>
                      <w:color w:val="00007F"/>
                      <w:sz w:val="15"/>
                    </w:rPr>
                    <w:tab/>
                  </w:r>
                  <w:r>
                    <w:rPr>
                      <w:rFonts w:ascii="Times New Roman"/>
                      <w:strike w:val="0"/>
                      <w:color w:val="00007F"/>
                      <w:w w:val="104"/>
                      <w:sz w:val="15"/>
                    </w:rPr>
                  </w:r>
                  <w:r>
                    <w:rPr>
                      <w:rFonts w:ascii="Times New Roman"/>
                      <w:strike/>
                      <w:color w:val="00007F"/>
                      <w:w w:val="104"/>
                      <w:sz w:val="15"/>
                    </w:rPr>
                    <w:t> </w:t>
                  </w:r>
                  <w:r>
                    <w:rPr>
                      <w:rFonts w:ascii="Times New Roman"/>
                      <w:strike/>
                      <w:color w:val="00007F"/>
                      <w:sz w:val="15"/>
                    </w:rPr>
                    <w:tab/>
                  </w:r>
                  <w:r>
                    <w:rPr>
                      <w:rFonts w:ascii="Times New Roman"/>
                      <w:strike w:val="0"/>
                      <w:color w:val="00007F"/>
                      <w:sz w:val="15"/>
                    </w:rPr>
                  </w:r>
                  <w:r>
                    <w:rPr>
                      <w:rFonts w:ascii="Times New Roman"/>
                      <w:strike w:val="0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839455pt;margin-top:97.587646pt;width:7.85pt;height:145.550pt;mso-position-horizontal-relative:page;mso-position-vertical-relative:paragraph;z-index:-57448" type="#_x0000_t202" filled="false" stroked="false">
            <v:textbox inset="0,0,0,0">
              <w:txbxContent>
                <w:p>
                  <w:pPr>
                    <w:pStyle w:val="BodyText"/>
                    <w:spacing w:line="2910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color w:val="00007F"/>
                      <w:spacing w:val="-1"/>
                      <w:w w:val="5"/>
                    </w:rPr>
                    <w:t>0</w:t>
                  </w:r>
                  <w:r>
                    <w:rPr>
                      <w:rFonts w:ascii="宋体"/>
                      <w:color w:val="00007F"/>
                      <w:spacing w:val="-4"/>
                      <w:w w:val="5"/>
                    </w:rPr>
                    <w:t>0</w:t>
                  </w:r>
                  <w:r>
                    <w:rPr>
                      <w:rFonts w:ascii="宋体"/>
                      <w:color w:val="00007F"/>
                      <w:spacing w:val="-4"/>
                      <w:w w:val="5"/>
                      <w:position w:val="25"/>
                    </w:rPr>
                    <w:t>0</w:t>
                  </w:r>
                  <w:r>
                    <w:rPr>
                      <w:rFonts w:ascii="宋体"/>
                      <w:color w:val="00007F"/>
                      <w:w w:val="5"/>
                      <w:position w:val="-24"/>
                    </w:rPr>
                    <w:t>0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color w:val="00007F"/>
          <w:spacing w:val="-5"/>
          <w:w w:val="5"/>
          <w:position w:val="-79"/>
        </w:rPr>
        <w:t>S</w:t>
      </w:r>
      <w:r>
        <w:rPr>
          <w:rFonts w:ascii="宋体"/>
          <w:color w:val="00007F"/>
          <w:spacing w:val="-5"/>
          <w:w w:val="5"/>
          <w:position w:val="-70"/>
        </w:rPr>
        <w:t>P</w:t>
      </w:r>
      <w:r>
        <w:rPr>
          <w:rFonts w:ascii="宋体"/>
          <w:color w:val="00007F"/>
          <w:spacing w:val="-5"/>
          <w:w w:val="5"/>
          <w:position w:val="-61"/>
        </w:rPr>
        <w:t>E</w:t>
      </w:r>
      <w:r>
        <w:rPr>
          <w:rFonts w:ascii="宋体"/>
          <w:color w:val="00007F"/>
          <w:spacing w:val="-5"/>
          <w:w w:val="5"/>
          <w:position w:val="-52"/>
        </w:rPr>
        <w:t>E</w:t>
      </w:r>
      <w:r>
        <w:rPr>
          <w:rFonts w:ascii="宋体"/>
          <w:color w:val="00007F"/>
          <w:spacing w:val="-5"/>
          <w:w w:val="5"/>
          <w:position w:val="-43"/>
        </w:rPr>
        <w:t>D</w:t>
      </w:r>
      <w:r>
        <w:rPr>
          <w:rFonts w:ascii="宋体"/>
          <w:color w:val="00007F"/>
          <w:spacing w:val="4"/>
          <w:w w:val="5"/>
          <w:position w:val="-43"/>
        </w:rPr>
        <w:t> </w:t>
      </w:r>
      <w:r>
        <w:rPr>
          <w:rFonts w:ascii="宋体"/>
          <w:color w:val="00007F"/>
          <w:spacing w:val="4"/>
          <w:w w:val="5"/>
          <w:position w:val="-35"/>
        </w:rPr>
      </w:r>
      <w:r>
        <w:rPr>
          <w:rFonts w:ascii="宋体"/>
          <w:color w:val="00007F"/>
          <w:spacing w:val="-5"/>
          <w:w w:val="5"/>
          <w:position w:val="-26"/>
        </w:rPr>
        <w:t>[</w:t>
      </w:r>
      <w:r>
        <w:rPr>
          <w:rFonts w:ascii="宋体"/>
          <w:color w:val="00007F"/>
          <w:spacing w:val="-5"/>
          <w:w w:val="5"/>
          <w:position w:val="-17"/>
        </w:rPr>
        <w:t>r</w:t>
      </w:r>
      <w:r>
        <w:rPr>
          <w:rFonts w:ascii="宋体"/>
          <w:color w:val="00007F"/>
          <w:spacing w:val="-5"/>
          <w:w w:val="5"/>
        </w:rPr>
        <w:t>m</w:t>
      </w:r>
      <w:r>
        <w:rPr>
          <w:rFonts w:ascii="宋体"/>
          <w:color w:val="00007F"/>
          <w:spacing w:val="-5"/>
          <w:w w:val="5"/>
          <w:position w:val="9"/>
        </w:rPr>
        <w:t>]</w:t>
      </w:r>
      <w:r>
        <w:rPr>
          <w:rFonts w:ascii="宋体"/>
          <w:color w:val="00007F"/>
          <w:spacing w:val="-38"/>
          <w:w w:val="5"/>
          <w:position w:val="-8"/>
        </w:rPr>
        <w:t>p</w:t>
      </w:r>
      <w:r>
        <w:rPr>
          <w:rFonts w:ascii="宋体"/>
          <w:color w:val="00007F"/>
          <w:spacing w:val="-4"/>
          <w:w w:val="5"/>
          <w:position w:val="-98"/>
        </w:rPr>
        <w:t>1</w:t>
      </w:r>
      <w:r>
        <w:rPr>
          <w:rFonts w:ascii="宋体"/>
          <w:color w:val="00007F"/>
          <w:spacing w:val="-4"/>
          <w:w w:val="5"/>
          <w:position w:val="-73"/>
        </w:rPr>
        <w:t>1</w:t>
      </w:r>
      <w:r>
        <w:rPr>
          <w:rFonts w:ascii="宋体"/>
          <w:color w:val="00007F"/>
          <w:spacing w:val="-4"/>
          <w:w w:val="5"/>
          <w:position w:val="1"/>
        </w:rPr>
        <w:t>2</w:t>
      </w:r>
      <w:r>
        <w:rPr>
          <w:rFonts w:ascii="宋体"/>
          <w:color w:val="00007F"/>
          <w:spacing w:val="-4"/>
          <w:w w:val="5"/>
          <w:position w:val="-22"/>
        </w:rPr>
        <w:t>2</w:t>
      </w:r>
      <w:r>
        <w:rPr>
          <w:rFonts w:ascii="宋体"/>
          <w:color w:val="00007F"/>
          <w:spacing w:val="-4"/>
          <w:w w:val="5"/>
          <w:position w:val="-47"/>
        </w:rPr>
        <w:t>2</w:t>
      </w:r>
      <w:r>
        <w:rPr>
          <w:rFonts w:ascii="宋体"/>
          <w:color w:val="00007F"/>
          <w:spacing w:val="1"/>
          <w:w w:val="5"/>
          <w:position w:val="-123"/>
        </w:rPr>
        <w:t>1</w:t>
      </w:r>
      <w:r>
        <w:rPr>
          <w:rFonts w:ascii="宋体"/>
          <w:color w:val="00007F"/>
          <w:spacing w:val="-4"/>
          <w:w w:val="5"/>
          <w:position w:val="-22"/>
        </w:rPr>
        <w:t>4</w:t>
      </w:r>
      <w:r>
        <w:rPr>
          <w:rFonts w:ascii="宋体"/>
          <w:color w:val="00007F"/>
          <w:spacing w:val="-4"/>
          <w:w w:val="5"/>
          <w:position w:val="-73"/>
        </w:rPr>
        <w:t>8</w:t>
      </w:r>
      <w:r>
        <w:rPr>
          <w:rFonts w:ascii="宋体"/>
          <w:color w:val="00007F"/>
          <w:spacing w:val="-4"/>
          <w:w w:val="5"/>
          <w:position w:val="-47"/>
        </w:rPr>
        <w:t>1</w:t>
      </w:r>
      <w:r>
        <w:rPr>
          <w:rFonts w:ascii="宋体"/>
          <w:color w:val="00007F"/>
          <w:spacing w:val="-4"/>
          <w:w w:val="5"/>
          <w:position w:val="-98"/>
        </w:rPr>
        <w:t>5</w:t>
      </w:r>
      <w:r>
        <w:rPr>
          <w:rFonts w:ascii="宋体"/>
          <w:color w:val="00007F"/>
          <w:spacing w:val="-4"/>
          <w:w w:val="5"/>
          <w:position w:val="1"/>
        </w:rPr>
        <w:t>7</w:t>
      </w:r>
      <w:r>
        <w:rPr>
          <w:rFonts w:ascii="宋体"/>
          <w:color w:val="00007F"/>
          <w:spacing w:val="-4"/>
          <w:w w:val="5"/>
          <w:position w:val="-123"/>
        </w:rPr>
        <w:t>2</w:t>
      </w:r>
      <w:r>
        <w:rPr>
          <w:rFonts w:ascii="宋体"/>
          <w:color w:val="00007F"/>
          <w:spacing w:val="-4"/>
          <w:w w:val="5"/>
          <w:position w:val="-173"/>
        </w:rPr>
        <w:t>6</w:t>
      </w:r>
      <w:r>
        <w:rPr>
          <w:rFonts w:ascii="宋体"/>
          <w:color w:val="00007F"/>
          <w:spacing w:val="-4"/>
          <w:w w:val="5"/>
          <w:position w:val="-148"/>
        </w:rPr>
        <w:t>9</w:t>
      </w:r>
      <w:r>
        <w:rPr>
          <w:rFonts w:ascii="宋体"/>
          <w:color w:val="00007F"/>
          <w:spacing w:val="-1"/>
          <w:w w:val="5"/>
          <w:position w:val="-198"/>
        </w:rPr>
        <w:t>3</w:t>
      </w:r>
      <w:r>
        <w:rPr>
          <w:rFonts w:ascii="宋体"/>
          <w:color w:val="00007F"/>
          <w:spacing w:val="-4"/>
          <w:w w:val="5"/>
          <w:position w:val="-73"/>
        </w:rPr>
        <w:t>0</w:t>
      </w:r>
      <w:r>
        <w:rPr>
          <w:rFonts w:ascii="宋体"/>
          <w:color w:val="00007F"/>
          <w:spacing w:val="-4"/>
          <w:w w:val="5"/>
          <w:position w:val="-47"/>
        </w:rPr>
        <w:t>0</w:t>
      </w:r>
      <w:r>
        <w:rPr>
          <w:rFonts w:ascii="宋体"/>
          <w:color w:val="00007F"/>
          <w:spacing w:val="-4"/>
          <w:w w:val="5"/>
          <w:position w:val="-98"/>
        </w:rPr>
        <w:t>0</w:t>
      </w:r>
      <w:r>
        <w:rPr>
          <w:rFonts w:ascii="宋体"/>
          <w:color w:val="00007F"/>
          <w:spacing w:val="-4"/>
          <w:w w:val="5"/>
          <w:position w:val="1"/>
        </w:rPr>
        <w:t>0</w:t>
      </w:r>
      <w:r>
        <w:rPr>
          <w:rFonts w:ascii="宋体"/>
          <w:color w:val="00007F"/>
          <w:spacing w:val="-4"/>
          <w:w w:val="5"/>
          <w:position w:val="-22"/>
        </w:rPr>
        <w:t>0</w:t>
      </w:r>
      <w:r>
        <w:rPr>
          <w:rFonts w:ascii="宋体"/>
          <w:color w:val="00007F"/>
          <w:spacing w:val="-4"/>
          <w:w w:val="5"/>
          <w:position w:val="-123"/>
        </w:rPr>
        <w:t>0</w:t>
      </w:r>
      <w:r>
        <w:rPr>
          <w:rFonts w:ascii="宋体"/>
          <w:color w:val="00007F"/>
          <w:spacing w:val="-4"/>
          <w:w w:val="5"/>
          <w:position w:val="-173"/>
        </w:rPr>
        <w:t>0</w:t>
      </w:r>
      <w:r>
        <w:rPr>
          <w:rFonts w:ascii="宋体"/>
          <w:color w:val="00007F"/>
          <w:spacing w:val="-3"/>
          <w:w w:val="5"/>
          <w:position w:val="-148"/>
        </w:rPr>
        <w:t>0</w:t>
      </w:r>
      <w:r>
        <w:rPr>
          <w:rFonts w:ascii="宋体"/>
          <w:color w:val="00007F"/>
          <w:spacing w:val="-4"/>
          <w:w w:val="5"/>
          <w:position w:val="-47"/>
        </w:rPr>
        <w:t>0</w:t>
      </w:r>
      <w:r>
        <w:rPr>
          <w:rFonts w:ascii="宋体"/>
          <w:color w:val="00007F"/>
          <w:spacing w:val="-4"/>
          <w:w w:val="5"/>
          <w:position w:val="-73"/>
        </w:rPr>
        <w:t>0</w:t>
      </w:r>
      <w:r>
        <w:rPr>
          <w:rFonts w:ascii="宋体"/>
          <w:color w:val="00007F"/>
          <w:spacing w:val="-4"/>
          <w:w w:val="5"/>
          <w:position w:val="-98"/>
        </w:rPr>
        <w:t>0</w:t>
      </w:r>
      <w:r>
        <w:rPr>
          <w:rFonts w:ascii="宋体"/>
          <w:color w:val="00007F"/>
          <w:spacing w:val="-4"/>
          <w:w w:val="5"/>
          <w:position w:val="1"/>
        </w:rPr>
        <w:t>0</w:t>
      </w:r>
      <w:r>
        <w:rPr>
          <w:rFonts w:ascii="宋体"/>
          <w:color w:val="00007F"/>
          <w:spacing w:val="-4"/>
          <w:w w:val="5"/>
          <w:position w:val="-22"/>
        </w:rPr>
        <w:t>0</w:t>
      </w:r>
      <w:r>
        <w:rPr>
          <w:rFonts w:ascii="宋体"/>
          <w:color w:val="00007F"/>
          <w:spacing w:val="-4"/>
          <w:w w:val="5"/>
          <w:position w:val="-123"/>
        </w:rPr>
        <w:t>0</w:t>
      </w:r>
      <w:r>
        <w:rPr>
          <w:rFonts w:ascii="宋体"/>
          <w:color w:val="00007F"/>
          <w:spacing w:val="-4"/>
          <w:w w:val="5"/>
          <w:position w:val="-148"/>
        </w:rPr>
        <w:t>0</w:t>
      </w:r>
      <w:r>
        <w:rPr>
          <w:rFonts w:ascii="宋体"/>
        </w:rPr>
      </w:r>
    </w:p>
    <w:p>
      <w:pPr>
        <w:spacing w:line="240" w:lineRule="auto" w:before="0"/>
        <w:rPr>
          <w:rFonts w:ascii="宋体" w:hAnsi="宋体" w:cs="宋体" w:eastAsia="宋体"/>
          <w:sz w:val="28"/>
          <w:szCs w:val="28"/>
        </w:rPr>
      </w:pPr>
      <w:r>
        <w:rPr/>
        <w:br w:type="column"/>
      </w:r>
      <w:r>
        <w:rPr>
          <w:rFonts w:ascii="宋体"/>
          <w:sz w:val="28"/>
        </w:rPr>
      </w:r>
    </w:p>
    <w:p>
      <w:pPr>
        <w:spacing w:line="240" w:lineRule="auto" w:before="0"/>
        <w:rPr>
          <w:rFonts w:ascii="宋体" w:hAnsi="宋体" w:cs="宋体" w:eastAsia="宋体"/>
          <w:sz w:val="28"/>
          <w:szCs w:val="28"/>
        </w:rPr>
      </w:pPr>
    </w:p>
    <w:p>
      <w:pPr>
        <w:spacing w:line="240" w:lineRule="auto" w:before="11"/>
        <w:rPr>
          <w:rFonts w:ascii="宋体" w:hAnsi="宋体" w:cs="宋体" w:eastAsia="宋体"/>
          <w:sz w:val="22"/>
          <w:szCs w:val="22"/>
        </w:rPr>
      </w:pPr>
    </w:p>
    <w:p>
      <w:pPr>
        <w:spacing w:before="0"/>
        <w:ind w:left="70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i/>
          <w:spacing w:val="1"/>
          <w:sz w:val="27"/>
        </w:rPr>
        <w:t>C</w:t>
      </w:r>
      <w:r>
        <w:rPr>
          <w:rFonts w:ascii="Arial"/>
          <w:i/>
          <w:sz w:val="27"/>
        </w:rPr>
        <w:t>ycl</w:t>
      </w:r>
      <w:r>
        <w:rPr>
          <w:rFonts w:ascii="Arial"/>
          <w:i/>
          <w:spacing w:val="1"/>
          <w:sz w:val="27"/>
        </w:rPr>
        <w:t>e</w:t>
      </w:r>
      <w:r>
        <w:rPr>
          <w:rFonts w:ascii="Arial"/>
          <w:i/>
          <w:sz w:val="27"/>
        </w:rPr>
        <w:t> </w:t>
      </w:r>
      <w:r>
        <w:rPr>
          <w:rFonts w:ascii="Arial"/>
          <w:i/>
          <w:spacing w:val="10"/>
          <w:sz w:val="27"/>
        </w:rPr>
        <w:t> </w:t>
      </w:r>
      <w:r>
        <w:rPr>
          <w:rFonts w:ascii="Arial"/>
          <w:i/>
          <w:spacing w:val="1"/>
          <w:sz w:val="27"/>
        </w:rPr>
        <w:t>Re</w:t>
      </w:r>
      <w:r>
        <w:rPr>
          <w:rFonts w:ascii="Arial"/>
          <w:i/>
          <w:sz w:val="27"/>
        </w:rPr>
        <w:t>c</w:t>
      </w:r>
      <w:r>
        <w:rPr>
          <w:rFonts w:ascii="Arial"/>
          <w:i/>
          <w:spacing w:val="1"/>
          <w:sz w:val="27"/>
        </w:rPr>
        <w:t>o</w:t>
      </w:r>
      <w:r>
        <w:rPr>
          <w:rFonts w:ascii="Arial"/>
          <w:i/>
          <w:sz w:val="27"/>
        </w:rPr>
        <w:t>r</w:t>
      </w:r>
      <w:r>
        <w:rPr>
          <w:rFonts w:ascii="Arial"/>
          <w:i/>
          <w:spacing w:val="1"/>
          <w:sz w:val="27"/>
        </w:rPr>
        <w:t>de</w:t>
      </w:r>
      <w:r>
        <w:rPr>
          <w:rFonts w:ascii="Arial"/>
          <w:i/>
          <w:sz w:val="27"/>
        </w:rPr>
        <w:t>r</w:t>
      </w:r>
      <w:r>
        <w:rPr>
          <w:rFonts w:ascii="Arial"/>
          <w:sz w:val="27"/>
        </w:rPr>
      </w:r>
    </w:p>
    <w:p>
      <w:pPr>
        <w:spacing w:line="240" w:lineRule="auto" w:before="0"/>
        <w:rPr>
          <w:rFonts w:ascii="Arial" w:hAnsi="Arial" w:cs="Arial" w:eastAsia="Arial"/>
          <w:i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i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i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i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i/>
          <w:sz w:val="28"/>
          <w:szCs w:val="28"/>
        </w:rPr>
      </w:pPr>
    </w:p>
    <w:p>
      <w:pPr>
        <w:spacing w:line="240" w:lineRule="auto" w:before="8"/>
        <w:rPr>
          <w:rFonts w:ascii="Arial" w:hAnsi="Arial" w:cs="Arial" w:eastAsia="Arial"/>
          <w:i/>
          <w:sz w:val="33"/>
          <w:szCs w:val="33"/>
        </w:rPr>
      </w:pPr>
    </w:p>
    <w:p>
      <w:pPr>
        <w:pStyle w:val="BodyText"/>
        <w:spacing w:line="240" w:lineRule="auto"/>
        <w:ind w:left="1390" w:right="0"/>
        <w:jc w:val="left"/>
        <w:rPr>
          <w:rFonts w:ascii="宋体" w:hAnsi="宋体" w:cs="宋体" w:eastAsia="宋体"/>
        </w:rPr>
      </w:pPr>
      <w:r>
        <w:rPr>
          <w:rFonts w:ascii="宋体"/>
          <w:spacing w:val="-5"/>
          <w:w w:val="15"/>
        </w:rPr>
        <w:t>40</w:t>
      </w:r>
      <w:r>
        <w:rPr>
          <w:rFonts w:ascii="宋体"/>
          <w:w w:val="15"/>
        </w:rPr>
        <w:t>   </w:t>
      </w:r>
      <w:r>
        <w:rPr>
          <w:rFonts w:ascii="宋体"/>
          <w:spacing w:val="50"/>
          <w:w w:val="15"/>
        </w:rPr>
        <w:t> </w:t>
      </w:r>
      <w:r>
        <w:rPr>
          <w:rFonts w:ascii="宋体"/>
          <w:spacing w:val="-5"/>
          <w:w w:val="15"/>
        </w:rPr>
        <w:t>80</w:t>
      </w:r>
      <w:r>
        <w:rPr>
          <w:rFonts w:ascii="宋体"/>
        </w:rPr>
      </w:r>
    </w:p>
    <w:p>
      <w:pPr>
        <w:spacing w:line="240" w:lineRule="auto" w:before="3"/>
        <w:rPr>
          <w:rFonts w:ascii="宋体" w:hAnsi="宋体" w:cs="宋体" w:eastAsia="宋体"/>
          <w:sz w:val="255"/>
          <w:szCs w:val="255"/>
        </w:rPr>
      </w:pPr>
      <w:r>
        <w:rPr/>
        <w:br w:type="column"/>
      </w:r>
      <w:r>
        <w:rPr>
          <w:rFonts w:ascii="宋体"/>
          <w:sz w:val="255"/>
        </w:rPr>
      </w:r>
    </w:p>
    <w:p>
      <w:pPr>
        <w:pStyle w:val="BodyText"/>
        <w:tabs>
          <w:tab w:pos="4026" w:val="right" w:leader="none"/>
        </w:tabs>
        <w:spacing w:line="240" w:lineRule="auto"/>
        <w:ind w:left="318" w:right="0"/>
        <w:jc w:val="left"/>
        <w:rPr>
          <w:rFonts w:ascii="宋体" w:hAnsi="宋体" w:cs="宋体" w:eastAsia="宋体"/>
        </w:rPr>
      </w:pPr>
      <w:r>
        <w:rPr>
          <w:rFonts w:ascii="宋体"/>
          <w:spacing w:val="2"/>
          <w:w w:val="10"/>
          <w:position w:val="-17"/>
        </w:rPr>
        <w:t>Time</w:t>
      </w:r>
      <w:r>
        <w:rPr>
          <w:rFonts w:ascii="宋体"/>
          <w:spacing w:val="-60"/>
          <w:w w:val="10"/>
          <w:position w:val="-17"/>
        </w:rPr>
        <w:t> </w:t>
      </w:r>
      <w:r>
        <w:rPr>
          <w:rFonts w:ascii="宋体"/>
          <w:spacing w:val="2"/>
          <w:w w:val="10"/>
          <w:position w:val="-17"/>
        </w:rPr>
        <w:t>[s</w:t>
      </w:r>
      <w:r>
        <w:rPr>
          <w:rFonts w:ascii="宋体"/>
          <w:spacing w:val="85"/>
          <w:w w:val="10"/>
          <w:position w:val="-17"/>
        </w:rPr>
        <w:t>]</w:t>
      </w:r>
      <w:r>
        <w:rPr>
          <w:rFonts w:ascii="宋体"/>
          <w:spacing w:val="3"/>
          <w:w w:val="10"/>
        </w:rPr>
        <w:t>1</w:t>
      </w:r>
      <w:r>
        <w:rPr>
          <w:rFonts w:ascii="宋体"/>
          <w:spacing w:val="-2"/>
          <w:w w:val="10"/>
        </w:rPr>
        <w:t>2</w:t>
      </w:r>
      <w:r>
        <w:rPr>
          <w:rFonts w:ascii="宋体"/>
          <w:w w:val="10"/>
        </w:rPr>
        <w:t>0     </w:t>
      </w:r>
      <w:r>
        <w:rPr>
          <w:rFonts w:ascii="宋体"/>
          <w:spacing w:val="64"/>
          <w:w w:val="10"/>
        </w:rPr>
        <w:t> </w:t>
      </w:r>
      <w:r>
        <w:rPr>
          <w:rFonts w:ascii="宋体"/>
          <w:w w:val="10"/>
        </w:rPr>
        <w:t>160</w:t>
      </w:r>
      <w:r>
        <w:rPr>
          <w:rFonts w:ascii="Times New Roman"/>
          <w:w w:val="10"/>
          <w:sz w:val="15"/>
        </w:rPr>
        <w:tab/>
      </w:r>
      <w:r>
        <w:rPr>
          <w:rFonts w:ascii="宋体"/>
          <w:w w:val="10"/>
        </w:rPr>
        <w:t>200</w:t>
      </w:r>
      <w:r>
        <w:rPr>
          <w:rFonts w:ascii="宋体"/>
        </w:rPr>
      </w:r>
    </w:p>
    <w:p>
      <w:pPr>
        <w:spacing w:line="1802" w:lineRule="exact" w:before="0"/>
        <w:ind w:left="310" w:right="0" w:firstLine="0"/>
        <w:jc w:val="left"/>
        <w:rPr>
          <w:rFonts w:ascii="宋体" w:hAnsi="宋体" w:cs="宋体" w:eastAsia="宋体"/>
          <w:sz w:val="240"/>
          <w:szCs w:val="240"/>
        </w:rPr>
      </w:pPr>
      <w:r>
        <w:rPr>
          <w:w w:val="10"/>
        </w:rPr>
        <w:br w:type="column"/>
      </w:r>
      <w:r>
        <w:rPr>
          <w:rFonts w:ascii="宋体"/>
          <w:color w:val="007F00"/>
          <w:spacing w:val="3"/>
          <w:w w:val="10"/>
          <w:sz w:val="240"/>
        </w:rPr>
        <w:t>4</w:t>
      </w:r>
      <w:r>
        <w:rPr>
          <w:rFonts w:ascii="宋体"/>
          <w:color w:val="007F00"/>
          <w:spacing w:val="-2"/>
          <w:w w:val="10"/>
          <w:sz w:val="240"/>
        </w:rPr>
        <w:t>.</w:t>
      </w:r>
      <w:r>
        <w:rPr>
          <w:rFonts w:ascii="宋体"/>
          <w:color w:val="007F00"/>
          <w:spacing w:val="-8"/>
          <w:w w:val="10"/>
          <w:sz w:val="240"/>
        </w:rPr>
        <w:t>4</w:t>
      </w:r>
      <w:r>
        <w:rPr>
          <w:rFonts w:ascii="宋体"/>
          <w:sz w:val="240"/>
        </w:rPr>
      </w:r>
    </w:p>
    <w:p>
      <w:pPr>
        <w:pStyle w:val="BodyText"/>
        <w:spacing w:line="1258" w:lineRule="exact"/>
        <w:ind w:left="389" w:right="0"/>
        <w:jc w:val="left"/>
        <w:rPr>
          <w:rFonts w:ascii="宋体" w:hAnsi="宋体" w:cs="宋体" w:eastAsia="宋体"/>
        </w:rPr>
      </w:pPr>
      <w:r>
        <w:rPr>
          <w:rFonts w:ascii="宋体"/>
          <w:color w:val="007F00"/>
          <w:spacing w:val="-1"/>
          <w:w w:val="5"/>
        </w:rPr>
        <w:t>.4</w:t>
      </w:r>
      <w:r>
        <w:rPr>
          <w:rFonts w:ascii="宋体"/>
        </w:rPr>
      </w:r>
    </w:p>
    <w:p>
      <w:pPr>
        <w:pStyle w:val="BodyText"/>
        <w:spacing w:line="3208" w:lineRule="exact"/>
        <w:ind w:left="310" w:right="0"/>
        <w:jc w:val="left"/>
        <w:rPr>
          <w:rFonts w:ascii="宋体" w:hAnsi="宋体" w:cs="宋体" w:eastAsia="宋体"/>
        </w:rPr>
      </w:pPr>
      <w:r>
        <w:rPr>
          <w:rFonts w:ascii="宋体"/>
          <w:color w:val="007F00"/>
          <w:spacing w:val="-4"/>
          <w:w w:val="5"/>
          <w:position w:val="-50"/>
        </w:rPr>
        <w:t>-</w:t>
      </w:r>
      <w:r>
        <w:rPr>
          <w:rFonts w:ascii="宋体"/>
          <w:color w:val="007F00"/>
          <w:spacing w:val="-4"/>
          <w:w w:val="5"/>
        </w:rPr>
        <w:t>-</w:t>
      </w:r>
      <w:r>
        <w:rPr>
          <w:rFonts w:ascii="宋体"/>
          <w:color w:val="007F00"/>
          <w:spacing w:val="-4"/>
          <w:w w:val="5"/>
          <w:position w:val="-24"/>
        </w:rPr>
        <w:t>-</w:t>
      </w:r>
      <w:r>
        <w:rPr>
          <w:rFonts w:ascii="宋体"/>
          <w:color w:val="007F00"/>
          <w:spacing w:val="-4"/>
          <w:w w:val="5"/>
          <w:position w:val="25"/>
        </w:rPr>
        <w:t>0</w:t>
      </w:r>
      <w:r>
        <w:rPr>
          <w:rFonts w:ascii="宋体"/>
          <w:color w:val="007F00"/>
          <w:spacing w:val="1"/>
          <w:w w:val="5"/>
          <w:position w:val="50"/>
        </w:rPr>
        <w:t>0</w:t>
      </w:r>
      <w:r>
        <w:rPr>
          <w:rFonts w:ascii="宋体"/>
          <w:color w:val="007F00"/>
          <w:spacing w:val="-4"/>
          <w:w w:val="5"/>
          <w:position w:val="-50"/>
        </w:rPr>
        <w:t>1</w:t>
      </w:r>
      <w:r>
        <w:rPr>
          <w:rFonts w:ascii="宋体"/>
          <w:color w:val="007F00"/>
          <w:spacing w:val="-4"/>
          <w:w w:val="5"/>
          <w:position w:val="25"/>
        </w:rPr>
        <w:t>.</w:t>
      </w:r>
      <w:r>
        <w:rPr>
          <w:rFonts w:ascii="宋体"/>
          <w:color w:val="007F00"/>
          <w:spacing w:val="-4"/>
          <w:w w:val="5"/>
          <w:position w:val="-24"/>
        </w:rPr>
        <w:t>0</w:t>
      </w:r>
      <w:r>
        <w:rPr>
          <w:rFonts w:ascii="宋体"/>
          <w:color w:val="007F00"/>
          <w:spacing w:val="-4"/>
          <w:w w:val="5"/>
        </w:rPr>
        <w:t>0</w:t>
      </w:r>
      <w:r>
        <w:rPr>
          <w:rFonts w:ascii="宋体"/>
          <w:color w:val="007F00"/>
          <w:spacing w:val="-1"/>
          <w:w w:val="5"/>
          <w:position w:val="50"/>
        </w:rPr>
        <w:t>.</w:t>
      </w:r>
      <w:r>
        <w:rPr>
          <w:rFonts w:ascii="宋体"/>
          <w:color w:val="007F00"/>
          <w:spacing w:val="-4"/>
          <w:w w:val="5"/>
        </w:rPr>
        <w:t>.</w:t>
      </w:r>
      <w:r>
        <w:rPr>
          <w:rFonts w:ascii="宋体"/>
          <w:color w:val="007F00"/>
          <w:spacing w:val="-4"/>
          <w:w w:val="5"/>
          <w:position w:val="25"/>
        </w:rPr>
        <w:t>0</w:t>
      </w:r>
      <w:r>
        <w:rPr>
          <w:rFonts w:ascii="宋体"/>
          <w:color w:val="007F00"/>
          <w:spacing w:val="-4"/>
          <w:w w:val="5"/>
          <w:position w:val="-50"/>
        </w:rPr>
        <w:t>.</w:t>
      </w:r>
      <w:r>
        <w:rPr>
          <w:rFonts w:ascii="宋体"/>
          <w:color w:val="007F00"/>
          <w:spacing w:val="-4"/>
          <w:w w:val="5"/>
          <w:position w:val="-24"/>
        </w:rPr>
        <w:t>.</w:t>
      </w:r>
      <w:r>
        <w:rPr>
          <w:rFonts w:ascii="宋体"/>
          <w:color w:val="007F00"/>
          <w:spacing w:val="-1"/>
          <w:w w:val="5"/>
          <w:position w:val="50"/>
        </w:rPr>
        <w:t>4</w:t>
      </w:r>
      <w:r>
        <w:rPr>
          <w:rFonts w:ascii="宋体"/>
          <w:color w:val="007F00"/>
          <w:spacing w:val="-4"/>
          <w:w w:val="5"/>
          <w:position w:val="-24"/>
        </w:rPr>
        <w:t>8</w:t>
      </w:r>
      <w:r>
        <w:rPr>
          <w:rFonts w:ascii="宋体"/>
          <w:color w:val="007F00"/>
          <w:spacing w:val="-4"/>
          <w:w w:val="5"/>
          <w:position w:val="-50"/>
        </w:rPr>
        <w:t>2</w:t>
      </w:r>
      <w:r>
        <w:rPr>
          <w:rFonts w:ascii="宋体"/>
          <w:color w:val="007F00"/>
          <w:w w:val="5"/>
        </w:rPr>
        <w:t>4</w:t>
      </w:r>
      <w:r>
        <w:rPr>
          <w:rFonts w:ascii="宋体"/>
        </w:rPr>
      </w:r>
    </w:p>
    <w:p>
      <w:pPr>
        <w:pStyle w:val="BodyText"/>
        <w:spacing w:line="240" w:lineRule="auto" w:before="664"/>
        <w:ind w:left="55" w:right="0"/>
        <w:jc w:val="left"/>
        <w:rPr>
          <w:rFonts w:ascii="宋体" w:hAnsi="宋体" w:cs="宋体" w:eastAsia="宋体"/>
        </w:rPr>
      </w:pPr>
      <w:r>
        <w:rPr>
          <w:w w:val="5"/>
        </w:rPr>
        <w:br w:type="column"/>
      </w:r>
      <w:r>
        <w:rPr>
          <w:rFonts w:ascii="宋体"/>
          <w:color w:val="007F00"/>
          <w:spacing w:val="-5"/>
          <w:w w:val="5"/>
          <w:position w:val="-106"/>
        </w:rPr>
        <w:t>L</w:t>
      </w:r>
      <w:r>
        <w:rPr>
          <w:rFonts w:ascii="宋体"/>
          <w:color w:val="007F00"/>
          <w:spacing w:val="-5"/>
          <w:w w:val="5"/>
          <w:position w:val="-97"/>
        </w:rPr>
        <w:t>O</w:t>
      </w:r>
      <w:r>
        <w:rPr>
          <w:rFonts w:ascii="宋体"/>
          <w:color w:val="007F00"/>
          <w:spacing w:val="-5"/>
          <w:w w:val="5"/>
          <w:position w:val="-88"/>
        </w:rPr>
        <w:t>W</w:t>
      </w:r>
      <w:r>
        <w:rPr>
          <w:rFonts w:ascii="宋体"/>
          <w:color w:val="007F00"/>
          <w:spacing w:val="-5"/>
          <w:w w:val="5"/>
          <w:position w:val="-79"/>
        </w:rPr>
        <w:t>_</w:t>
      </w:r>
      <w:r>
        <w:rPr>
          <w:rFonts w:ascii="宋体"/>
          <w:color w:val="007F00"/>
          <w:spacing w:val="-5"/>
          <w:w w:val="5"/>
          <w:position w:val="-70"/>
        </w:rPr>
        <w:t>V</w:t>
      </w:r>
      <w:r>
        <w:rPr>
          <w:rFonts w:ascii="宋体"/>
          <w:color w:val="007F00"/>
          <w:spacing w:val="-5"/>
          <w:w w:val="5"/>
          <w:position w:val="-61"/>
        </w:rPr>
        <w:t>A</w:t>
      </w:r>
      <w:r>
        <w:rPr>
          <w:rFonts w:ascii="宋体"/>
          <w:color w:val="007F00"/>
          <w:spacing w:val="-5"/>
          <w:w w:val="5"/>
          <w:position w:val="-52"/>
        </w:rPr>
        <w:t>L</w:t>
      </w:r>
      <w:r>
        <w:rPr>
          <w:rFonts w:ascii="宋体"/>
          <w:color w:val="007F00"/>
          <w:spacing w:val="-27"/>
          <w:w w:val="5"/>
          <w:position w:val="-52"/>
        </w:rPr>
        <w:t> </w:t>
      </w:r>
      <w:r>
        <w:rPr>
          <w:rFonts w:ascii="宋体"/>
          <w:color w:val="007F00"/>
          <w:spacing w:val="-27"/>
          <w:w w:val="5"/>
          <w:position w:val="-43"/>
        </w:rPr>
      </w:r>
      <w:r>
        <w:rPr>
          <w:rFonts w:ascii="宋体"/>
          <w:color w:val="007F00"/>
          <w:spacing w:val="-5"/>
          <w:w w:val="5"/>
          <w:position w:val="-35"/>
        </w:rPr>
        <w:t>[</w:t>
      </w:r>
      <w:r>
        <w:rPr>
          <w:rFonts w:ascii="宋体"/>
          <w:color w:val="007F00"/>
          <w:spacing w:val="-5"/>
          <w:w w:val="5"/>
          <w:position w:val="-26"/>
        </w:rPr>
        <w:t>k</w:t>
      </w:r>
      <w:r>
        <w:rPr>
          <w:rFonts w:ascii="宋体"/>
          <w:color w:val="007F00"/>
          <w:spacing w:val="-5"/>
          <w:w w:val="5"/>
          <w:position w:val="-17"/>
        </w:rPr>
        <w:t>P</w:t>
      </w:r>
      <w:r>
        <w:rPr>
          <w:rFonts w:ascii="宋体"/>
          <w:color w:val="007F00"/>
          <w:spacing w:val="-5"/>
          <w:w w:val="5"/>
          <w:position w:val="-8"/>
        </w:rPr>
        <w:t>a</w:t>
      </w:r>
      <w:r>
        <w:rPr>
          <w:rFonts w:ascii="宋体"/>
          <w:color w:val="007F00"/>
          <w:spacing w:val="-5"/>
          <w:w w:val="5"/>
        </w:rPr>
        <w:t>]</w:t>
      </w:r>
      <w:r>
        <w:rPr>
          <w:rFonts w:ascii="宋体"/>
          <w:color w:val="007F00"/>
          <w:w w:val="5"/>
          <w:position w:val="-114"/>
        </w:rPr>
        <w:t>B</w:t>
      </w:r>
      <w:r>
        <w:rPr>
          <w:rFonts w:ascii="宋体"/>
        </w:rPr>
      </w:r>
    </w:p>
    <w:p>
      <w:pPr>
        <w:spacing w:line="1802" w:lineRule="exact" w:before="0"/>
        <w:ind w:left="92" w:right="0" w:firstLine="0"/>
        <w:jc w:val="left"/>
        <w:rPr>
          <w:rFonts w:ascii="宋体" w:hAnsi="宋体" w:cs="宋体" w:eastAsia="宋体"/>
          <w:sz w:val="240"/>
          <w:szCs w:val="240"/>
        </w:rPr>
      </w:pPr>
      <w:r>
        <w:rPr>
          <w:w w:val="5"/>
        </w:rPr>
        <w:br w:type="column"/>
      </w:r>
      <w:r>
        <w:rPr>
          <w:rFonts w:ascii="宋体"/>
          <w:color w:val="FF00FF"/>
          <w:spacing w:val="1"/>
          <w:w w:val="5"/>
          <w:sz w:val="240"/>
        </w:rPr>
        <w:t>7</w:t>
      </w:r>
      <w:r>
        <w:rPr>
          <w:rFonts w:ascii="宋体"/>
          <w:color w:val="FF00FF"/>
          <w:spacing w:val="-1"/>
          <w:w w:val="5"/>
          <w:sz w:val="240"/>
        </w:rPr>
        <w:t>8</w:t>
      </w:r>
      <w:r>
        <w:rPr>
          <w:rFonts w:ascii="宋体"/>
          <w:color w:val="FF00FF"/>
          <w:spacing w:val="-4"/>
          <w:w w:val="5"/>
          <w:sz w:val="240"/>
        </w:rPr>
        <w:t>0</w:t>
      </w:r>
      <w:r>
        <w:rPr>
          <w:rFonts w:ascii="宋体"/>
          <w:sz w:val="240"/>
        </w:rPr>
      </w:r>
    </w:p>
    <w:p>
      <w:pPr>
        <w:pStyle w:val="BodyText"/>
        <w:spacing w:line="1258" w:lineRule="exact"/>
        <w:ind w:left="92" w:right="0"/>
        <w:jc w:val="left"/>
        <w:rPr>
          <w:rFonts w:ascii="宋体" w:hAnsi="宋体" w:cs="宋体" w:eastAsia="宋体"/>
        </w:rPr>
      </w:pPr>
      <w:r>
        <w:rPr/>
        <w:pict>
          <v:shape style="position:absolute;margin-left:509.279785pt;margin-top:-77.387497pt;width:7.8pt;height:220.65pt;mso-position-horizontal-relative:page;mso-position-vertical-relative:paragraph;z-index:-57376" type="#_x0000_t202" filled="false" stroked="false">
            <v:textbox inset="0,0,0,0">
              <w:txbxContent>
                <w:p>
                  <w:pPr>
                    <w:pStyle w:val="BodyText"/>
                    <w:spacing w:line="4413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color w:val="FF00FF"/>
                      <w:spacing w:val="-4"/>
                      <w:w w:val="5"/>
                      <w:position w:val="-74"/>
                    </w:rPr>
                    <w:t>5</w:t>
                  </w:r>
                  <w:r>
                    <w:rPr>
                      <w:rFonts w:ascii="宋体"/>
                      <w:color w:val="FF00FF"/>
                      <w:spacing w:val="-4"/>
                      <w:w w:val="5"/>
                      <w:position w:val="-49"/>
                    </w:rPr>
                    <w:t>6</w:t>
                  </w:r>
                  <w:r>
                    <w:rPr>
                      <w:rFonts w:ascii="宋体"/>
                      <w:color w:val="FF00FF"/>
                      <w:spacing w:val="-4"/>
                      <w:w w:val="5"/>
                    </w:rPr>
                    <w:t>7</w:t>
                  </w:r>
                  <w:r>
                    <w:rPr>
                      <w:rFonts w:ascii="宋体"/>
                      <w:color w:val="FF00FF"/>
                      <w:spacing w:val="-4"/>
                      <w:w w:val="5"/>
                      <w:position w:val="-24"/>
                    </w:rPr>
                    <w:t>6</w:t>
                  </w:r>
                  <w:r>
                    <w:rPr>
                      <w:rFonts w:ascii="宋体"/>
                      <w:color w:val="FF00FF"/>
                      <w:spacing w:val="-4"/>
                      <w:w w:val="5"/>
                      <w:position w:val="-200"/>
                    </w:rPr>
                    <w:t>2</w:t>
                  </w:r>
                  <w:r>
                    <w:rPr>
                      <w:rFonts w:ascii="宋体"/>
                      <w:color w:val="FF00FF"/>
                      <w:spacing w:val="-4"/>
                      <w:w w:val="5"/>
                      <w:position w:val="-175"/>
                    </w:rPr>
                    <w:t>3</w:t>
                  </w:r>
                  <w:r>
                    <w:rPr>
                      <w:rFonts w:ascii="宋体"/>
                      <w:color w:val="FF00FF"/>
                      <w:spacing w:val="-4"/>
                      <w:w w:val="5"/>
                      <w:position w:val="-150"/>
                    </w:rPr>
                    <w:t>3</w:t>
                  </w:r>
                  <w:r>
                    <w:rPr>
                      <w:rFonts w:ascii="宋体"/>
                      <w:color w:val="FF00FF"/>
                      <w:spacing w:val="1"/>
                      <w:w w:val="5"/>
                      <w:position w:val="-125"/>
                    </w:rPr>
                    <w:t>4</w:t>
                  </w:r>
                  <w:r>
                    <w:rPr>
                      <w:rFonts w:ascii="宋体"/>
                      <w:color w:val="FF00FF"/>
                      <w:spacing w:val="-4"/>
                      <w:w w:val="5"/>
                      <w:position w:val="-74"/>
                    </w:rPr>
                    <w:t>4</w:t>
                  </w:r>
                  <w:r>
                    <w:rPr>
                      <w:rFonts w:ascii="宋体"/>
                      <w:color w:val="FF00FF"/>
                      <w:spacing w:val="-4"/>
                      <w:w w:val="5"/>
                      <w:position w:val="-24"/>
                    </w:rPr>
                    <w:t>6</w:t>
                  </w:r>
                  <w:r>
                    <w:rPr>
                      <w:rFonts w:ascii="宋体"/>
                      <w:color w:val="FF00FF"/>
                      <w:spacing w:val="-4"/>
                      <w:w w:val="5"/>
                      <w:position w:val="-49"/>
                    </w:rPr>
                    <w:t>0</w:t>
                  </w:r>
                  <w:r>
                    <w:rPr>
                      <w:rFonts w:ascii="宋体"/>
                      <w:color w:val="FF00FF"/>
                      <w:spacing w:val="-4"/>
                      <w:w w:val="5"/>
                    </w:rPr>
                    <w:t>2</w:t>
                  </w:r>
                  <w:r>
                    <w:rPr>
                      <w:rFonts w:ascii="宋体"/>
                      <w:color w:val="FF00FF"/>
                      <w:spacing w:val="-4"/>
                      <w:w w:val="5"/>
                      <w:position w:val="-200"/>
                    </w:rPr>
                    <w:t>4</w:t>
                  </w:r>
                  <w:r>
                    <w:rPr>
                      <w:rFonts w:ascii="宋体"/>
                      <w:color w:val="FF00FF"/>
                      <w:spacing w:val="-4"/>
                      <w:w w:val="5"/>
                      <w:position w:val="-175"/>
                    </w:rPr>
                    <w:t>0</w:t>
                  </w:r>
                  <w:r>
                    <w:rPr>
                      <w:rFonts w:ascii="宋体"/>
                      <w:color w:val="FF00FF"/>
                      <w:spacing w:val="-4"/>
                      <w:w w:val="5"/>
                      <w:position w:val="-150"/>
                    </w:rPr>
                    <w:t>6</w:t>
                  </w:r>
                  <w:r>
                    <w:rPr>
                      <w:rFonts w:ascii="宋体"/>
                      <w:color w:val="FF00FF"/>
                      <w:spacing w:val="-1"/>
                      <w:w w:val="5"/>
                      <w:position w:val="-125"/>
                    </w:rPr>
                    <w:t>2</w:t>
                  </w:r>
                  <w:r>
                    <w:rPr>
                      <w:rFonts w:ascii="宋体"/>
                      <w:color w:val="FF00FF"/>
                      <w:spacing w:val="-4"/>
                      <w:w w:val="5"/>
                      <w:position w:val="-74"/>
                    </w:rPr>
                    <w:t>0</w:t>
                  </w:r>
                  <w:r>
                    <w:rPr>
                      <w:rFonts w:ascii="宋体"/>
                      <w:color w:val="FF00FF"/>
                      <w:spacing w:val="-4"/>
                      <w:w w:val="5"/>
                      <w:position w:val="-49"/>
                    </w:rPr>
                    <w:t>0</w:t>
                  </w:r>
                  <w:r>
                    <w:rPr>
                      <w:rFonts w:ascii="宋体"/>
                      <w:color w:val="FF00FF"/>
                      <w:spacing w:val="-4"/>
                      <w:w w:val="5"/>
                      <w:position w:val="-24"/>
                    </w:rPr>
                    <w:t>0</w:t>
                  </w:r>
                  <w:r>
                    <w:rPr>
                      <w:rFonts w:ascii="宋体"/>
                      <w:color w:val="FF00FF"/>
                      <w:spacing w:val="-4"/>
                      <w:w w:val="5"/>
                    </w:rPr>
                    <w:t>0</w:t>
                  </w:r>
                  <w:r>
                    <w:rPr>
                      <w:rFonts w:ascii="宋体"/>
                      <w:color w:val="FF00FF"/>
                      <w:spacing w:val="-4"/>
                      <w:w w:val="5"/>
                      <w:position w:val="-200"/>
                    </w:rPr>
                    <w:t>0</w:t>
                  </w:r>
                  <w:r>
                    <w:rPr>
                      <w:rFonts w:ascii="宋体"/>
                      <w:color w:val="FF00FF"/>
                      <w:spacing w:val="-4"/>
                      <w:w w:val="5"/>
                      <w:position w:val="-175"/>
                    </w:rPr>
                    <w:t>0</w:t>
                  </w:r>
                  <w:r>
                    <w:rPr>
                      <w:rFonts w:ascii="宋体"/>
                      <w:color w:val="FF00FF"/>
                      <w:spacing w:val="-4"/>
                      <w:w w:val="5"/>
                      <w:position w:val="-150"/>
                    </w:rPr>
                    <w:t>0</w:t>
                  </w:r>
                  <w:r>
                    <w:rPr>
                      <w:rFonts w:ascii="宋体"/>
                      <w:color w:val="FF00FF"/>
                      <w:spacing w:val="-4"/>
                      <w:w w:val="5"/>
                      <w:position w:val="-125"/>
                    </w:rPr>
                    <w:t>0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color w:val="FF00FF"/>
          <w:w w:val="5"/>
        </w:rPr>
        <w:t>480</w:t>
      </w:r>
      <w:r>
        <w:rPr>
          <w:rFonts w:ascii="宋体"/>
        </w:rPr>
      </w:r>
    </w:p>
    <w:p>
      <w:pPr>
        <w:pStyle w:val="BodyText"/>
        <w:spacing w:line="3207" w:lineRule="exact"/>
        <w:ind w:left="92" w:right="0"/>
        <w:jc w:val="left"/>
        <w:rPr>
          <w:rFonts w:ascii="宋体" w:hAnsi="宋体" w:cs="宋体" w:eastAsia="宋体"/>
        </w:rPr>
      </w:pPr>
      <w:r>
        <w:rPr>
          <w:rFonts w:ascii="宋体"/>
          <w:color w:val="FF00FF"/>
          <w:spacing w:val="-4"/>
          <w:w w:val="5"/>
          <w:position w:val="-100"/>
        </w:rPr>
        <w:t>-</w:t>
      </w:r>
      <w:r>
        <w:rPr>
          <w:rFonts w:ascii="宋体"/>
          <w:color w:val="FF00FF"/>
          <w:spacing w:val="-4"/>
          <w:w w:val="5"/>
          <w:position w:val="-75"/>
        </w:rPr>
        <w:t>0</w:t>
      </w:r>
      <w:r>
        <w:rPr>
          <w:rFonts w:ascii="宋体"/>
          <w:color w:val="FF00FF"/>
          <w:spacing w:val="-4"/>
          <w:w w:val="5"/>
          <w:position w:val="-49"/>
        </w:rPr>
        <w:t>6</w:t>
      </w:r>
      <w:r>
        <w:rPr>
          <w:rFonts w:ascii="宋体"/>
          <w:color w:val="FF00FF"/>
          <w:spacing w:val="-4"/>
          <w:w w:val="5"/>
          <w:position w:val="-24"/>
        </w:rPr>
        <w:t>1</w:t>
      </w:r>
      <w:r>
        <w:rPr>
          <w:rFonts w:ascii="宋体"/>
          <w:color w:val="FF00FF"/>
          <w:spacing w:val="-3"/>
          <w:w w:val="5"/>
        </w:rPr>
        <w:t>1</w:t>
      </w:r>
      <w:r>
        <w:rPr>
          <w:rFonts w:ascii="宋体"/>
          <w:color w:val="FF00FF"/>
          <w:spacing w:val="-4"/>
          <w:w w:val="5"/>
          <w:position w:val="-49"/>
        </w:rPr>
        <w:t>0</w:t>
      </w:r>
      <w:r>
        <w:rPr>
          <w:rFonts w:ascii="宋体"/>
          <w:color w:val="FF00FF"/>
          <w:spacing w:val="-4"/>
          <w:w w:val="5"/>
          <w:position w:val="-100"/>
        </w:rPr>
        <w:t>6</w:t>
      </w:r>
      <w:r>
        <w:rPr>
          <w:rFonts w:ascii="宋体"/>
          <w:color w:val="FF00FF"/>
          <w:spacing w:val="-4"/>
          <w:w w:val="5"/>
          <w:position w:val="-24"/>
        </w:rPr>
        <w:t>2</w:t>
      </w:r>
      <w:r>
        <w:rPr>
          <w:rFonts w:ascii="宋体"/>
          <w:color w:val="FF00FF"/>
          <w:spacing w:val="-1"/>
          <w:w w:val="5"/>
        </w:rPr>
        <w:t>8</w:t>
      </w:r>
      <w:r>
        <w:rPr>
          <w:rFonts w:ascii="宋体"/>
          <w:color w:val="FF00FF"/>
          <w:spacing w:val="-4"/>
          <w:w w:val="5"/>
          <w:position w:val="-100"/>
        </w:rPr>
        <w:t>0</w:t>
      </w:r>
      <w:r>
        <w:rPr>
          <w:rFonts w:ascii="宋体"/>
          <w:color w:val="FF00FF"/>
          <w:spacing w:val="-4"/>
          <w:w w:val="5"/>
          <w:position w:val="-24"/>
        </w:rPr>
        <w:t>0</w:t>
      </w:r>
      <w:r>
        <w:rPr>
          <w:rFonts w:ascii="宋体"/>
          <w:color w:val="FF00FF"/>
          <w:w w:val="5"/>
        </w:rPr>
        <w:t>0</w:t>
      </w:r>
      <w:r>
        <w:rPr>
          <w:rFonts w:ascii="宋体"/>
        </w:rPr>
      </w:r>
    </w:p>
    <w:p>
      <w:pPr>
        <w:pStyle w:val="BodyText"/>
        <w:spacing w:line="240" w:lineRule="auto" w:before="788"/>
        <w:ind w:left="269" w:right="0"/>
        <w:jc w:val="left"/>
        <w:rPr>
          <w:rFonts w:ascii="宋体" w:hAnsi="宋体" w:cs="宋体" w:eastAsia="宋体"/>
        </w:rPr>
      </w:pPr>
      <w:r>
        <w:rPr>
          <w:w w:val="5"/>
        </w:rPr>
        <w:br w:type="column"/>
      </w:r>
      <w:r>
        <w:rPr>
          <w:rFonts w:ascii="宋体"/>
          <w:color w:val="FF00FF"/>
          <w:spacing w:val="-5"/>
          <w:w w:val="5"/>
          <w:position w:val="-88"/>
        </w:rPr>
        <w:t>P</w:t>
      </w:r>
      <w:r>
        <w:rPr>
          <w:rFonts w:ascii="宋体"/>
          <w:color w:val="FF00FF"/>
          <w:spacing w:val="-5"/>
          <w:w w:val="5"/>
          <w:position w:val="-79"/>
        </w:rPr>
        <w:t>_</w:t>
      </w:r>
      <w:r>
        <w:rPr>
          <w:rFonts w:ascii="宋体"/>
          <w:color w:val="FF00FF"/>
          <w:spacing w:val="-5"/>
          <w:w w:val="5"/>
          <w:position w:val="-70"/>
        </w:rPr>
        <w:t>O</w:t>
      </w:r>
      <w:r>
        <w:rPr>
          <w:rFonts w:ascii="宋体"/>
          <w:color w:val="FF00FF"/>
          <w:spacing w:val="-5"/>
          <w:w w:val="5"/>
          <w:position w:val="-61"/>
        </w:rPr>
        <w:t>I</w:t>
      </w:r>
      <w:r>
        <w:rPr>
          <w:rFonts w:ascii="宋体"/>
          <w:color w:val="FF00FF"/>
          <w:spacing w:val="-5"/>
          <w:w w:val="5"/>
          <w:position w:val="-52"/>
        </w:rPr>
        <w:t>L</w:t>
      </w:r>
      <w:r>
        <w:rPr>
          <w:rFonts w:ascii="宋体"/>
          <w:color w:val="FF00FF"/>
          <w:spacing w:val="-29"/>
          <w:w w:val="5"/>
          <w:position w:val="-52"/>
        </w:rPr>
        <w:t> </w:t>
      </w:r>
      <w:r>
        <w:rPr>
          <w:rFonts w:ascii="宋体"/>
          <w:color w:val="FF00FF"/>
          <w:spacing w:val="-29"/>
          <w:w w:val="5"/>
          <w:position w:val="-43"/>
        </w:rPr>
      </w:r>
      <w:r>
        <w:rPr>
          <w:rFonts w:ascii="宋体"/>
          <w:color w:val="FF00FF"/>
          <w:spacing w:val="-5"/>
          <w:w w:val="5"/>
          <w:position w:val="-35"/>
        </w:rPr>
        <w:t>[</w:t>
      </w:r>
      <w:r>
        <w:rPr>
          <w:rFonts w:ascii="宋体"/>
          <w:color w:val="FF00FF"/>
          <w:spacing w:val="-5"/>
          <w:w w:val="5"/>
          <w:position w:val="-26"/>
        </w:rPr>
        <w:t>k</w:t>
      </w:r>
      <w:r>
        <w:rPr>
          <w:rFonts w:ascii="宋体"/>
          <w:color w:val="FF00FF"/>
          <w:spacing w:val="-5"/>
          <w:w w:val="5"/>
          <w:position w:val="-17"/>
        </w:rPr>
        <w:t>P</w:t>
      </w:r>
      <w:r>
        <w:rPr>
          <w:rFonts w:ascii="宋体"/>
          <w:color w:val="FF00FF"/>
          <w:spacing w:val="-5"/>
          <w:w w:val="5"/>
          <w:position w:val="-8"/>
        </w:rPr>
        <w:t>a</w:t>
      </w:r>
      <w:r>
        <w:rPr>
          <w:rFonts w:ascii="宋体"/>
          <w:color w:val="FF00FF"/>
          <w:w w:val="5"/>
        </w:rPr>
        <w:t>]</w:t>
      </w:r>
      <w:r>
        <w:rPr>
          <w:rFonts w:ascii="宋体"/>
        </w:rPr>
      </w:r>
    </w:p>
    <w:p>
      <w:pPr>
        <w:spacing w:after="0" w:line="240" w:lineRule="auto"/>
        <w:jc w:val="left"/>
        <w:rPr>
          <w:rFonts w:ascii="宋体" w:hAnsi="宋体" w:cs="宋体" w:eastAsia="宋体"/>
        </w:rPr>
        <w:sectPr>
          <w:type w:val="continuous"/>
          <w:pgSz w:w="12240" w:h="15840"/>
          <w:pgMar w:top="0" w:bottom="280" w:left="740" w:right="1320"/>
          <w:cols w:num="8" w:equalWidth="0">
            <w:col w:w="669" w:space="40"/>
            <w:col w:w="765" w:space="40"/>
            <w:col w:w="2884" w:space="46"/>
            <w:col w:w="4027" w:space="40"/>
            <w:col w:w="620" w:space="40"/>
            <w:col w:w="145" w:space="40"/>
            <w:col w:w="325" w:space="40"/>
            <w:col w:w="459"/>
          </w:cols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group style="position:absolute;margin-left:42.35952pt;margin-top:42.360016pt;width:496.35pt;height:709.2pt;mso-position-horizontal-relative:page;mso-position-vertical-relative:page;z-index:-57544" coordorigin="847,847" coordsize="9927,14184">
            <v:group style="position:absolute;left:4130;top:1639;width:3;height:389" coordorigin="4130,1639" coordsize="3,389">
              <v:shape style="position:absolute;left:4130;top:1639;width:3;height:389" coordorigin="4130,1639" coordsize="3,389" path="m4130,2028l4133,2028,4133,1639,4130,1639,4130,2028xe" filled="true" fillcolor="#ffffff" stroked="false">
                <v:path arrowok="t"/>
                <v:fill type="solid"/>
              </v:shape>
            </v:group>
            <v:group style="position:absolute;left:3228;top:1639;width:903;height:387" coordorigin="3228,1639" coordsize="903,387">
              <v:shape style="position:absolute;left:3228;top:1639;width:903;height:387" coordorigin="3228,1639" coordsize="903,387" path="m3228,2026l4130,2026,4130,1639,3228,1639,3228,2026xe" filled="true" fillcolor="#ffffff" stroked="false">
                <v:path arrowok="t"/>
                <v:fill type="solid"/>
              </v:shape>
            </v:group>
            <v:group style="position:absolute;left:8758;top:1342;width:200;height:228" coordorigin="8758,1342" coordsize="200,228">
              <v:shape style="position:absolute;left:8758;top:1342;width:200;height:228" coordorigin="8758,1342" coordsize="200,228" path="m8758,1570l8957,1570,8957,1342,8758,1342,8758,1570xe" filled="true" fillcolor="#ffffff" stroked="false">
                <v:path arrowok="t"/>
                <v:fill type="solid"/>
              </v:shape>
            </v:group>
            <v:group style="position:absolute;left:960;top:960;width:9639;height:1248" coordorigin="960,960" coordsize="9639,1248">
              <v:shape style="position:absolute;left:960;top:960;width:9639;height:1248" coordorigin="960,960" coordsize="9639,1248" path="m10598,2208l960,2208,960,960,10598,960,10598,2208,5726,2208,5726,960,10598,960,10598,2208e" filled="false" stroked="true" strokeweight=".24pt" strokecolor="#000000">
                <v:path arrowok="t"/>
              </v:shape>
            </v:group>
            <v:group style="position:absolute;left:1190;top:1073;width:2484;height:336" coordorigin="1190,1073" coordsize="2484,336">
              <v:shape style="position:absolute;left:1190;top:1073;width:2484;height:336" coordorigin="1190,1073" coordsize="2484,336" path="m1190,1409l3674,1409,3674,1073,1190,1073,1190,1409xe" filled="true" fillcolor="#ffffff" stroked="false">
                <v:path arrowok="t"/>
                <v:fill type="solid"/>
              </v:shape>
            </v:group>
            <v:group style="position:absolute;left:850;top:14798;width:5748;height:233" coordorigin="850,14798" coordsize="5748,233">
              <v:shape style="position:absolute;left:850;top:14798;width:5748;height:233" coordorigin="850,14798" coordsize="5748,233" path="m850,14798l850,15031,6598,15031,6598,14798,850,14798xe" filled="true" fillcolor="#ffffff" stroked="false">
                <v:path arrowok="t"/>
                <v:fill type="solid"/>
              </v:shape>
            </v:group>
            <v:group style="position:absolute;left:1757;top:12418;width:2;height:2" coordorigin="1757,12418" coordsize="2,2">
              <v:shape style="position:absolute;left:1757;top:12418;width:2;height:2" coordorigin="1757,12418" coordsize="0,0" path="m1757,12418l1757,12418e" filled="false" stroked="true" strokeweight=".24pt" strokecolor="#000000">
                <v:path arrowok="t"/>
              </v:shape>
            </v:group>
            <v:group style="position:absolute;left:2383;top:8760;width:6968;height:2" coordorigin="2383,8760" coordsize="6968,2">
              <v:shape style="position:absolute;left:2383;top:8760;width:6968;height:2" coordorigin="2383,8760" coordsize="6968,0" path="m2383,8760l9350,8760e" filled="false" stroked="true" strokeweight=".24pt" strokecolor="#000000">
                <v:path arrowok="t"/>
              </v:shape>
            </v:group>
            <v:group style="position:absolute;left:3722;top:8760;width:2;height:75" coordorigin="3722,8760" coordsize="2,75">
              <v:shape style="position:absolute;left:3722;top:8760;width:2;height:75" coordorigin="3722,8760" coordsize="0,75" path="m3722,8760l3722,8834e" filled="false" stroked="true" strokeweight=".24pt" strokecolor="#000000">
                <v:path arrowok="t"/>
              </v:shape>
            </v:group>
            <v:group style="position:absolute;left:3722;top:4946;width:2;height:3754" coordorigin="3722,4946" coordsize="2,3754">
              <v:shape style="position:absolute;left:3722;top:4946;width:2;height:3754" coordorigin="3722,4946" coordsize="0,3754" path="m3722,4946l3722,8700e" filled="false" stroked="true" strokeweight=".24pt" strokecolor="#000000">
                <v:path arrowok="t"/>
                <v:stroke dashstyle="longDash"/>
              </v:shape>
            </v:group>
            <v:group style="position:absolute;left:5064;top:8760;width:2;height:75" coordorigin="5064,8760" coordsize="2,75">
              <v:shape style="position:absolute;left:5064;top:8760;width:2;height:75" coordorigin="5064,8760" coordsize="0,75" path="m5064,8760l5064,8834e" filled="false" stroked="true" strokeweight=".24pt" strokecolor="#000000">
                <v:path arrowok="t"/>
              </v:shape>
            </v:group>
            <v:group style="position:absolute;left:5064;top:4946;width:2;height:3754" coordorigin="5064,4946" coordsize="2,3754">
              <v:shape style="position:absolute;left:5064;top:4946;width:2;height:3754" coordorigin="5064,4946" coordsize="0,3754" path="m5064,4946l5064,8700e" filled="false" stroked="true" strokeweight=".24pt" strokecolor="#000000">
                <v:path arrowok="t"/>
                <v:stroke dashstyle="longDash"/>
              </v:shape>
            </v:group>
            <v:group style="position:absolute;left:6403;top:8760;width:2;height:75" coordorigin="6403,8760" coordsize="2,75">
              <v:shape style="position:absolute;left:6403;top:8760;width:2;height:75" coordorigin="6403,8760" coordsize="0,75" path="m6403,8760l6403,8834e" filled="false" stroked="true" strokeweight=".24pt" strokecolor="#000000">
                <v:path arrowok="t"/>
              </v:shape>
            </v:group>
            <v:group style="position:absolute;left:6403;top:4946;width:2;height:3754" coordorigin="6403,4946" coordsize="2,3754">
              <v:shape style="position:absolute;left:6403;top:4946;width:2;height:3754" coordorigin="6403,4946" coordsize="0,3754" path="m6403,4946l6403,8700e" filled="false" stroked="true" strokeweight=".24pt" strokecolor="#000000">
                <v:path arrowok="t"/>
                <v:stroke dashstyle="longDash"/>
              </v:shape>
            </v:group>
            <v:group style="position:absolute;left:7750;top:8760;width:2;height:75" coordorigin="7750,8760" coordsize="2,75">
              <v:shape style="position:absolute;left:7750;top:8760;width:2;height:75" coordorigin="7750,8760" coordsize="0,75" path="m7750,8760l7750,8834e" filled="false" stroked="true" strokeweight=".24pt" strokecolor="#000000">
                <v:path arrowok="t"/>
              </v:shape>
            </v:group>
            <v:group style="position:absolute;left:7750;top:4946;width:2;height:3754" coordorigin="7750,4946" coordsize="2,3754">
              <v:shape style="position:absolute;left:7750;top:4946;width:2;height:3754" coordorigin="7750,4946" coordsize="0,3754" path="m7750,4946l7750,8700e" filled="false" stroked="true" strokeweight=".24pt" strokecolor="#000000">
                <v:path arrowok="t"/>
                <v:stroke dashstyle="longDash"/>
              </v:shape>
            </v:group>
            <v:group style="position:absolute;left:9091;top:8760;width:2;height:75" coordorigin="9091,8760" coordsize="2,75">
              <v:shape style="position:absolute;left:9091;top:8760;width:2;height:75" coordorigin="9091,8760" coordsize="0,75" path="m9091,8760l9091,8834e" filled="false" stroked="true" strokeweight=".24pt" strokecolor="#000000">
                <v:path arrowok="t"/>
              </v:shape>
            </v:group>
            <v:group style="position:absolute;left:9091;top:4946;width:2;height:3754" coordorigin="9091,4946" coordsize="2,3754">
              <v:shape style="position:absolute;left:9091;top:4946;width:2;height:3754" coordorigin="9091,4946" coordsize="0,3754" path="m9091,4946l9091,8700e" filled="false" stroked="true" strokeweight=".24pt" strokecolor="#000000">
                <v:path arrowok="t"/>
                <v:stroke dashstyle="longDash"/>
              </v:shape>
            </v:group>
            <v:group style="position:absolute;left:2388;top:5184;width:6960;height:2" coordorigin="2388,5184" coordsize="6960,2">
              <v:shape style="position:absolute;left:2388;top:5184;width:6960;height:2" coordorigin="2388,5184" coordsize="6960,0" path="m2388,5184l9348,5184e" filled="false" stroked="true" strokeweight=".24pt" strokecolor="#000000">
                <v:path arrowok="t"/>
                <v:stroke dashstyle="longDash"/>
              </v:shape>
            </v:group>
            <v:group style="position:absolute;left:2388;top:5438;width:6960;height:2" coordorigin="2388,5438" coordsize="6960,2">
              <v:shape style="position:absolute;left:2388;top:5438;width:6960;height:2" coordorigin="2388,5438" coordsize="6960,0" path="m2388,5438l9348,5438e" filled="false" stroked="true" strokeweight=".24pt" strokecolor="#000000">
                <v:path arrowok="t"/>
                <v:stroke dashstyle="longDash"/>
              </v:shape>
            </v:group>
            <v:group style="position:absolute;left:2388;top:5693;width:6960;height:2" coordorigin="2388,5693" coordsize="6960,2">
              <v:shape style="position:absolute;left:2388;top:5693;width:6960;height:2" coordorigin="2388,5693" coordsize="6960,0" path="m2388,5693l9348,5693e" filled="false" stroked="true" strokeweight=".24pt" strokecolor="#000000">
                <v:path arrowok="t"/>
                <v:stroke dashstyle="longDash"/>
              </v:shape>
            </v:group>
            <v:group style="position:absolute;left:2388;top:5940;width:6960;height:2" coordorigin="2388,5940" coordsize="6960,2">
              <v:shape style="position:absolute;left:2388;top:5940;width:6960;height:2" coordorigin="2388,5940" coordsize="6960,0" path="m2388,5940l9348,5940e" filled="false" stroked="true" strokeweight=".24pt" strokecolor="#000000">
                <v:path arrowok="t"/>
                <v:stroke dashstyle="longDash"/>
              </v:shape>
            </v:group>
            <v:group style="position:absolute;left:2388;top:6192;width:6960;height:2" coordorigin="2388,6192" coordsize="6960,2">
              <v:shape style="position:absolute;left:2388;top:6192;width:6960;height:2" coordorigin="2388,6192" coordsize="6960,0" path="m2388,6192l9348,6192e" filled="false" stroked="true" strokeweight=".24pt" strokecolor="#000000">
                <v:path arrowok="t"/>
                <v:stroke dashstyle="longDash"/>
              </v:shape>
            </v:group>
            <v:group style="position:absolute;left:2388;top:6446;width:6960;height:2" coordorigin="2388,6446" coordsize="6960,2">
              <v:shape style="position:absolute;left:2388;top:6446;width:6960;height:2" coordorigin="2388,6446" coordsize="6960,0" path="m2388,6446l9348,6446e" filled="false" stroked="true" strokeweight=".24pt" strokecolor="#000000">
                <v:path arrowok="t"/>
                <v:stroke dashstyle="longDash"/>
              </v:shape>
            </v:group>
            <v:group style="position:absolute;left:2388;top:6694;width:6960;height:2" coordorigin="2388,6694" coordsize="6960,2">
              <v:shape style="position:absolute;left:2388;top:6694;width:6960;height:2" coordorigin="2388,6694" coordsize="6960,0" path="m2388,6694l9348,6694e" filled="false" stroked="true" strokeweight=".24pt" strokecolor="#000000">
                <v:path arrowok="t"/>
                <v:stroke dashstyle="longDash"/>
              </v:shape>
            </v:group>
            <v:group style="position:absolute;left:2388;top:6946;width:6960;height:2" coordorigin="2388,6946" coordsize="6960,2">
              <v:shape style="position:absolute;left:2388;top:6946;width:6960;height:2" coordorigin="2388,6946" coordsize="6960,0" path="m2388,6946l9348,6946e" filled="false" stroked="true" strokeweight=".24pt" strokecolor="#000000">
                <v:path arrowok="t"/>
                <v:stroke dashstyle="longDash"/>
              </v:shape>
            </v:group>
            <v:group style="position:absolute;left:2388;top:7200;width:6960;height:2" coordorigin="2388,7200" coordsize="6960,2">
              <v:shape style="position:absolute;left:2388;top:7200;width:6960;height:2" coordorigin="2388,7200" coordsize="6960,0" path="m2388,7200l9348,7200e" filled="false" stroked="true" strokeweight=".24pt" strokecolor="#000000">
                <v:path arrowok="t"/>
                <v:stroke dashstyle="longDash"/>
              </v:shape>
            </v:group>
            <v:group style="position:absolute;left:2388;top:7447;width:6960;height:2" coordorigin="2388,7447" coordsize="6960,2">
              <v:shape style="position:absolute;left:2388;top:7447;width:6960;height:2" coordorigin="2388,7447" coordsize="6960,0" path="m2388,7447l9348,7447e" filled="false" stroked="true" strokeweight=".24pt" strokecolor="#000000">
                <v:path arrowok="t"/>
                <v:stroke dashstyle="longDash"/>
              </v:shape>
            </v:group>
            <v:group style="position:absolute;left:2388;top:7702;width:6960;height:2" coordorigin="2388,7702" coordsize="6960,2">
              <v:shape style="position:absolute;left:2388;top:7702;width:6960;height:2" coordorigin="2388,7702" coordsize="6960,0" path="m2388,7702l9348,7702e" filled="false" stroked="true" strokeweight=".24pt" strokecolor="#000000">
                <v:path arrowok="t"/>
                <v:stroke dashstyle="longDash"/>
              </v:shape>
            </v:group>
            <v:group style="position:absolute;left:2388;top:7954;width:6960;height:2" coordorigin="2388,7954" coordsize="6960,2">
              <v:shape style="position:absolute;left:2388;top:7954;width:6960;height:2" coordorigin="2388,7954" coordsize="6960,0" path="m2388,7954l9348,7954e" filled="false" stroked="true" strokeweight=".24pt" strokecolor="#000000">
                <v:path arrowok="t"/>
                <v:stroke dashstyle="longDash"/>
              </v:shape>
            </v:group>
            <v:group style="position:absolute;left:2388;top:8201;width:6960;height:2" coordorigin="2388,8201" coordsize="6960,2">
              <v:shape style="position:absolute;left:2388;top:8201;width:6960;height:2" coordorigin="2388,8201" coordsize="6960,0" path="m2388,8201l9348,8201e" filled="false" stroked="true" strokeweight=".24pt" strokecolor="#000000">
                <v:path arrowok="t"/>
                <v:stroke dashstyle="longDash"/>
              </v:shape>
            </v:group>
            <v:group style="position:absolute;left:2388;top:8455;width:6960;height:2" coordorigin="2388,8455" coordsize="6960,2">
              <v:shape style="position:absolute;left:2388;top:8455;width:6960;height:2" coordorigin="2388,8455" coordsize="6960,0" path="m2388,8455l9348,8455e" filled="false" stroked="true" strokeweight=".24pt" strokecolor="#000000">
                <v:path arrowok="t"/>
                <v:stroke dashstyle="longDash"/>
              </v:shape>
            </v:group>
            <v:group style="position:absolute;left:2383;top:4939;width:6968;height:3768" coordorigin="2383,4939" coordsize="6968,3768">
              <v:shape style="position:absolute;left:2383;top:4939;width:6968;height:3768" coordorigin="2383,4939" coordsize="6968,3768" path="m9350,8707l2383,8707,2383,4939,9350,4939,9350,8707e" filled="false" stroked="true" strokeweight=".24pt" strokecolor="#000000">
                <v:path arrowok="t"/>
              </v:shape>
            </v:group>
            <v:group style="position:absolute;left:2251;top:8707;width:80;height:2" coordorigin="2251,8707" coordsize="80,2">
              <v:shape style="position:absolute;left:2251;top:8707;width:80;height:2" coordorigin="2251,8707" coordsize="80,0" path="m2330,8707l2251,8707e" filled="false" stroked="true" strokeweight=".24pt" strokecolor="#00007f">
                <v:path arrowok="t"/>
              </v:shape>
            </v:group>
            <v:group style="position:absolute;left:2251;top:8455;width:80;height:2" coordorigin="2251,8455" coordsize="80,2">
              <v:shape style="position:absolute;left:2251;top:8455;width:80;height:2" coordorigin="2251,8455" coordsize="80,0" path="m2330,8455l2251,8455e" filled="false" stroked="true" strokeweight=".24pt" strokecolor="#00007f">
                <v:path arrowok="t"/>
              </v:shape>
            </v:group>
            <v:group style="position:absolute;left:2251;top:8201;width:80;height:2" coordorigin="2251,8201" coordsize="80,2">
              <v:shape style="position:absolute;left:2251;top:8201;width:80;height:2" coordorigin="2251,8201" coordsize="80,0" path="m2330,8201l2251,8201e" filled="false" stroked="true" strokeweight=".24pt" strokecolor="#00007f">
                <v:path arrowok="t"/>
              </v:shape>
            </v:group>
            <v:group style="position:absolute;left:2251;top:7954;width:80;height:2" coordorigin="2251,7954" coordsize="80,2">
              <v:shape style="position:absolute;left:2251;top:7954;width:80;height:2" coordorigin="2251,7954" coordsize="80,0" path="m2330,7954l2251,7954e" filled="false" stroked="true" strokeweight=".24pt" strokecolor="#00007f">
                <v:path arrowok="t"/>
              </v:shape>
            </v:group>
            <v:group style="position:absolute;left:2251;top:7702;width:80;height:2" coordorigin="2251,7702" coordsize="80,2">
              <v:shape style="position:absolute;left:2251;top:7702;width:80;height:2" coordorigin="2251,7702" coordsize="80,0" path="m2330,7702l2251,7702e" filled="false" stroked="true" strokeweight=".24pt" strokecolor="#00007f">
                <v:path arrowok="t"/>
              </v:shape>
            </v:group>
            <v:group style="position:absolute;left:2251;top:7447;width:80;height:2" coordorigin="2251,7447" coordsize="80,2">
              <v:shape style="position:absolute;left:2251;top:7447;width:80;height:2" coordorigin="2251,7447" coordsize="80,0" path="m2330,7447l2251,7447e" filled="false" stroked="true" strokeweight=".24pt" strokecolor="#00007f">
                <v:path arrowok="t"/>
              </v:shape>
            </v:group>
            <v:group style="position:absolute;left:2251;top:7200;width:80;height:2" coordorigin="2251,7200" coordsize="80,2">
              <v:shape style="position:absolute;left:2251;top:7200;width:80;height:2" coordorigin="2251,7200" coordsize="80,0" path="m2330,7200l2251,7200e" filled="false" stroked="true" strokeweight=".24pt" strokecolor="#00007f">
                <v:path arrowok="t"/>
              </v:shape>
            </v:group>
            <v:group style="position:absolute;left:2251;top:6946;width:80;height:2" coordorigin="2251,6946" coordsize="80,2">
              <v:shape style="position:absolute;left:2251;top:6946;width:80;height:2" coordorigin="2251,6946" coordsize="80,0" path="m2330,6946l2251,6946e" filled="false" stroked="true" strokeweight=".24pt" strokecolor="#00007f">
                <v:path arrowok="t"/>
              </v:shape>
            </v:group>
            <v:group style="position:absolute;left:2251;top:6694;width:80;height:2" coordorigin="2251,6694" coordsize="80,2">
              <v:shape style="position:absolute;left:2251;top:6694;width:80;height:2" coordorigin="2251,6694" coordsize="80,0" path="m2330,6694l2251,6694e" filled="false" stroked="true" strokeweight=".24pt" strokecolor="#00007f">
                <v:path arrowok="t"/>
              </v:shape>
            </v:group>
            <v:group style="position:absolute;left:2251;top:6446;width:80;height:2" coordorigin="2251,6446" coordsize="80,2">
              <v:shape style="position:absolute;left:2251;top:6446;width:80;height:2" coordorigin="2251,6446" coordsize="80,0" path="m2330,6446l2251,6446e" filled="false" stroked="true" strokeweight=".24pt" strokecolor="#00007f">
                <v:path arrowok="t"/>
              </v:shape>
            </v:group>
            <v:group style="position:absolute;left:2251;top:6192;width:80;height:2" coordorigin="2251,6192" coordsize="80,2">
              <v:shape style="position:absolute;left:2251;top:6192;width:80;height:2" coordorigin="2251,6192" coordsize="80,0" path="m2330,6192l2251,6192e" filled="false" stroked="true" strokeweight=".24pt" strokecolor="#00007f">
                <v:path arrowok="t"/>
              </v:shape>
            </v:group>
            <v:group style="position:absolute;left:2251;top:5940;width:80;height:2" coordorigin="2251,5940" coordsize="80,2">
              <v:shape style="position:absolute;left:2251;top:5940;width:80;height:2" coordorigin="2251,5940" coordsize="80,0" path="m2330,5940l2251,5940e" filled="false" stroked="true" strokeweight=".24pt" strokecolor="#00007f">
                <v:path arrowok="t"/>
              </v:shape>
            </v:group>
            <v:group style="position:absolute;left:2251;top:5693;width:80;height:2" coordorigin="2251,5693" coordsize="80,2">
              <v:shape style="position:absolute;left:2251;top:5693;width:80;height:2" coordorigin="2251,5693" coordsize="80,0" path="m2330,5693l2251,5693e" filled="false" stroked="true" strokeweight=".24pt" strokecolor="#00007f">
                <v:path arrowok="t"/>
              </v:shape>
            </v:group>
            <v:group style="position:absolute;left:2251;top:5438;width:80;height:2" coordorigin="2251,5438" coordsize="80,2">
              <v:shape style="position:absolute;left:2251;top:5438;width:80;height:2" coordorigin="2251,5438" coordsize="80,0" path="m2330,5438l2251,5438e" filled="false" stroked="true" strokeweight=".24pt" strokecolor="#00007f">
                <v:path arrowok="t"/>
              </v:shape>
            </v:group>
            <v:group style="position:absolute;left:2251;top:5184;width:80;height:2" coordorigin="2251,5184" coordsize="80,2">
              <v:shape style="position:absolute;left:2251;top:5184;width:80;height:2" coordorigin="2251,5184" coordsize="80,0" path="m2330,5184l2251,5184e" filled="false" stroked="true" strokeweight=".24pt" strokecolor="#00007f">
                <v:path arrowok="t"/>
              </v:shape>
            </v:group>
            <v:group style="position:absolute;left:2251;top:4939;width:80;height:2" coordorigin="2251,4939" coordsize="80,2">
              <v:shape style="position:absolute;left:2251;top:4939;width:80;height:2" coordorigin="2251,4939" coordsize="80,0" path="m2330,4939l2251,4939e" filled="false" stroked="true" strokeweight=".24pt" strokecolor="#00007f">
                <v:path arrowok="t"/>
              </v:shape>
            </v:group>
            <v:group style="position:absolute;left:2330;top:4939;width:2;height:3768" coordorigin="2330,4939" coordsize="2,3768">
              <v:shape style="position:absolute;left:2330;top:4939;width:2;height:3768" coordorigin="2330,4939" coordsize="0,3768" path="m2330,4939l2330,8707e" filled="false" stroked="true" strokeweight=".24pt" strokecolor="#00007f">
                <v:path arrowok="t"/>
              </v:shape>
            </v:group>
            <v:group style="position:absolute;left:2383;top:7812;width:1676;height:896" coordorigin="2383,7812" coordsize="1676,896">
              <v:shape style="position:absolute;left:2383;top:7812;width:1676;height:896" coordorigin="2383,7812" coordsize="1676,896" path="m2383,8707l2383,8707,3264,8707,3269,8693,3271,8611,3276,8484,3278,8424,3278,8364,3283,8282,3288,8222,3290,8179,3295,8148,3298,8134,3302,8119,3307,8102,3310,8095,3314,8095,3319,8088,3329,8088,3358,8088,3360,8095,3379,8095,3384,8095,3389,8052,3391,7985,3396,7946,3398,7932,3403,7939,3408,7946,3408,7954,3410,7954,3415,7968,3420,7985,3422,7992,3427,8006,3430,8006,3430,8014,3434,8021,3439,8028,3442,8035,3449,8035,3454,8045,3454,8052,3458,8059,3461,8059,3466,8045,3470,7961,3473,7886,3478,7836,3480,7826,3480,7819,3485,7812,3490,7819,3497,7819,3499,7826,3504,7826,3504,7836,3509,7836,3511,7843,3516,7850,3521,7858,3523,7865,3528,7872,3530,7879,3530,7886,3535,7894,3540,7903,3542,7910,3547,7910,3550,7918,3554,7918,3554,7925,3559,7932,3562,7932,3566,7939,3571,7939,3574,7946,3578,7946,3581,7954,3590,7954,3593,7961,3605,7961,3624,7961,3629,7954,3631,7954,3794,7954,3799,7946,3802,7954,3806,7954,3806,7946,3811,7946,3814,7954,3818,7946,3830,7946,3857,7946,3862,7939,3864,7939,3869,7946,3874,7939,3876,7939,3881,7946,3883,7939,3888,7939,3893,7946,3895,7939,3900,7939,3902,7946,3902,7939,3924,7939,3926,7946,3931,7939,3934,7946,3938,7939,3943,7939,3946,7946,3950,7946,3953,7939,3953,7946,3977,7946,3982,7954,3982,7946,4003,7946,4013,7946,4015,7939,4020,7946,4032,7946,4046,7946,4051,7939,4054,7946,4058,7946e" filled="false" stroked="true" strokeweight=".48pt" strokecolor="#00007f">
                <v:path arrowok="t"/>
              </v:shape>
            </v:group>
            <v:group style="position:absolute;left:4058;top:6857;width:5038;height:1097" coordorigin="4058,6857" coordsize="5038,1097">
              <v:shape style="position:absolute;left:4058;top:6857;width:5038;height:1097" coordorigin="4058,6857" coordsize="5038,1097" path="m4058,7946l4078,7946,4104,7946,4128,7946,4133,7946,4135,7939,4140,7946,4145,7946,4147,7939,4152,7946,4157,7946,4178,7946,4207,7946,4214,7946,4217,7954,4222,7946,4226,7946,4229,7954,4229,7946,4234,7946,4236,7954,4241,7946,4258,7946,4279,7946,4298,7946,4303,7939,4303,7910,4308,7865,4310,7812,4315,7752,4318,7692,4322,7618,4327,7536,4330,7454,4330,7366,4334,7274,4337,7207,4342,7171,4346,7140,4349,7118,4354,7097,4354,7080,4358,7073,4361,7058,4366,7051,4368,7037,4373,7030,4378,7013,4380,6998,4380,6991,4385,6984,4387,6977,4392,6970,4397,6970,4399,6962,4404,6955,4409,6946,4411,6946,4416,6938,4418,6931,4423,6931,4428,6924,4430,6917,4435,6910,4442,6910,4447,6902,4450,6902,4454,6910,4459,6910,4462,6917,4469,6917,4474,6924,4481,6924,4505,6924,4510,6924,4512,6931,4517,6931,4519,6938,4524,6938,4529,6946,4531,6946,4536,6955,4555,6955,4579,6955,4582,6946,4598,6946,4601,6938,4606,6938,4606,6931,4625,6931,4630,6946,4630,6984,4632,7044,4637,7104,4639,7171,4644,7231,4649,7289,4651,7349,4656,7402,4656,7433,4661,7447,4663,7462,4668,7469,4670,7476,4675,7476,4680,7483,4680,7490,4682,7500,4687,7507,4690,7514,4694,7514,4699,7507,4702,7500,4706,7490,4706,7483,4711,7476,4714,7469,4718,7462,4721,7454,4726,7447,4730,7440,4733,7433,4738,7423,4740,7423,4745,7416,4750,7416,4752,7409,4757,7402,4764,7402,4769,7394,4776,7394,4781,7387,4788,7387,4790,7380,4802,7380,4812,7380,4814,7373,4831,7373,4853,7373,4858,7366,4882,7366,4903,7366,4903,7356,4922,7356,4927,7349,4942,7349,4946,7342,4954,7342,4978,7342,4990,7342,4992,7334,5004,7334,5016,7334,5021,7327,5028,7327,5054,7327,5074,7327,5078,7334,5105,7334,5129,7334,5134,7334,5136,7342,5141,7334,5153,7334,5179,7334,5184,7334,5186,7327,5203,7327,5366,7327,5369,7320,5374,7320,5376,7327,5381,7320,5386,7320,5388,7327,5393,7327,5395,7320,5400,7320,5405,7327,5417,7327,5419,7320,5426,7320,5443,7320,5446,7327,5455,7327,5462,7327,5467,7334,5477,7334,5496,7334,5501,7342,5506,7342,5527,7342,5546,7342,5551,7349,5578,7349,5594,7349,5597,7356,5602,7356,5628,7356,5652,7356,5652,7366,5678,7366,5702,7366,5702,7356,5719,7356,5722,7366,5726,7356,5729,7356,5734,7366,5738,7366,5753,7366,5758,7366,5760,7356,5770,7356,5772,7366,5777,7366,5803,7366,5808,7366,5810,7356,5815,7366,5827,7366,5849,7366,5854,7356,5854,7366,5878,7366,6082,7366,6086,7356,6091,7366,6101,7366,6125,7366,6130,7356,6130,7366,6151,7366,6163,7366,6168,7356,6173,7366,6180,7366,6202,7366,6202,7356,6206,7366,6214,7366,6218,7356,6223,7366,6226,7366,6252,7366,6262,7366,6264,7356,6269,7366,6276,7366,6302,7366,6302,7356,6307,7356,6312,7366,6326,7366,6353,7366,6377,7366,6401,7366,6427,7366,6451,7366,6478,7366,6502,7366,6528,7366,6552,7366,6554,7356,6559,7349,6564,7342,6566,7334,6571,7327,6576,7313,6578,7306,6578,7289,6583,7282,6586,7267,6590,7260,6595,7253,6598,7238,6602,7231,6602,7214,6605,7207,6610,7193,6614,7186,6617,7171,6622,7164,6626,7154,6626,7147,6629,7140,6634,7133,6636,7118,6641,7111,6646,7104,6648,7090,6653,7080,6653,7066,6655,7058,6660,7044,6665,7037,6667,7030,6672,7013,6677,7006,6677,6998,6679,6991,6684,6984,6686,6977,6691,6962,6696,6955,6698,6946,6703,6938,6703,6924,6706,6910,6710,6902,6715,6888,6718,6878,6722,6871,6727,6864,6754,6864,6756,6864,6761,6857,6766,6864,6778,6864,6797,6864,6799,6857,6804,6857,6804,6864,6806,6857,6811,6864,6816,6857,6823,6857,6828,6864,6850,6864,6850,6857,6854,6864,6857,6857,6862,6857,6866,6864,6878,6864,6878,6857,6881,6864,6900,6864,6929,6864,6948,6864,6950,6857,6967,6857,6970,6864,6974,6857,6979,6857,6982,6857,6986,6864,6989,6864,6994,6857,6998,6864,7001,6857,7013,6857,7018,6864,7020,6857,7025,6857,7030,6864,7037,6864,7039,6857,7049,6857,7051,6864,7051,6857,7058,6857,7063,6864,7068,6857,7070,6864,7075,6864,7080,6857,7082,6864,7087,6864,7090,6857,7102,6857,7114,6857,7118,6864,7126,6864,7138,6864,7140,6857,7152,6857,7159,6857,7164,6864,7169,6857,7171,6864,7176,6864,7183,6864,7188,6857,7190,6864,7195,6857,7202,6857,7214,6857,7219,6864,7226,6864,7238,6864,7241,6857,7250,6857,7260,6857,7265,6864,7277,6864,7284,6864,7289,6857,7301,6857,7303,6857,7308,6864,7327,6864,7339,6864,7342,6857,7346,6864,7351,6864,7378,6864,7390,6864,7392,6857,7397,6857,7402,6864,7416,6864,7428,6864,7440,6864,7442,6857,7447,6864,7452,6864,7452,6857,7454,6864,8040,6864,8045,6878,8047,6998,8052,7066,8052,7097,8057,7118,8059,7118,8064,7140,8069,7140,8071,7147,8076,7154,8076,7164,8078,7178,8083,7178,8088,7200,8090,7200,8095,7222,8098,7222,8098,7246,8102,7253,8107,7267,8110,7289,8114,7298,8119,7320,8122,7334,8126,7349,8126,7373,8129,7387,8134,7402,8138,7423,8141,7440,8146,7454,8148,7469,8148,7500,8153,7514,8158,7536,8160,7550,8165,7567,8170,7589,8172,7610,8177,7625,8177,7649,8179,7663,8184,7685,8189,7709,8191,7723,8196,7745,8198,7759,8198,7783,8203,7798,8208,7819,8210,7843,8215,7858,8220,7872,8222,7886,8227,7903,8227,7910,8242,7910,8246,7903,8249,7903,8254,7894,8261,7894,8266,7886,8273,7886,8278,7879,8280,7879,8285,7886,8290,7879,8299,7879,8304,7879,8309,7886,8316,7886,8321,7879,8323,7879,8347,7879,8350,7872,8374,7872,8400,7872,8424,7872,8429,7865,8431,7872,8436,7872,8441,7865,8450,7865,9077,7865,9096,7865e" filled="false" stroked="true" strokeweight=".48pt" strokecolor="#00007f">
                <v:path arrowok="t"/>
              </v:shape>
            </v:group>
            <v:group style="position:absolute;left:9096;top:7865;width:255;height:843" coordorigin="9096,7865" coordsize="255,843">
              <v:shape style="position:absolute;left:9096;top:7865;width:255;height:843" coordorigin="9096,7865" coordsize="255,843" path="m9096,7865l9098,7865,9103,7865,9106,7872,9110,7872,9115,7886,9118,7894,9122,7910,9127,7925,9127,7939,9130,7946,9134,7954,9137,7968,9142,7978,9146,7992,9149,8006,9149,8014,9154,8014,9156,8021,9166,8021,9168,8014,9173,8014,9192,8014,9197,8006,9199,8006,9199,7999,9204,7999,9206,7992,9211,7985,9216,7978,9218,7968,9223,7968,9223,7961,9250,7961,9274,7961,9278,7954,9300,7954,9312,7954,9317,7961,9319,8081,9324,8246,9324,8417,9329,8597,9331,8686,9336,8700,9338,8707,9343,8700,9348,8700,9350,8707e" filled="false" stroked="true" strokeweight=".48pt" strokecolor="#00007f">
                <v:path arrowok="t"/>
              </v:shape>
            </v:group>
            <v:group style="position:absolute;left:2383;top:6358;width:1676;height:2091" coordorigin="2383,6358" coordsize="1676,2091">
              <v:shape style="position:absolute;left:2383;top:6358;width:1676;height:2091" coordorigin="2383,6358" coordsize="1676,2091" path="m2383,7200l2383,7200,3257,7200,3257,7207,3259,7231,3264,7334,3269,7433,3271,8066,3276,8448,3278,8006,3278,7759,3283,7961,3288,7759,3290,7752,3295,7730,3298,7685,3302,7642,3307,7656,3307,7618,3310,7625,3314,7618,3319,7596,3322,7618,3326,7589,3329,7625,3329,7582,3334,7610,3338,7582,3341,7603,3346,7596,3348,7589,3353,7603,3358,7582,3358,7610,3360,7574,3365,7610,3370,7589,3372,7603,3377,7618,3379,7589,3379,7625,3384,7596,3389,6924,3391,6581,3396,6521,3398,6528,3403,6542,3408,6499,3408,6439,3410,6394,3415,6461,3420,6454,3422,6446,3427,6446,3430,6372,3430,6454,3434,6446,3439,6468,3442,6461,3446,6358,3449,6425,3454,6475,3454,6446,3458,6514,3461,6439,3466,6626,3470,6761,3473,6828,3478,7154,3480,7193,3480,7147,3485,7178,3490,7207,3492,7193,3497,7186,3499,7214,3504,7238,3504,7231,3509,7238,3511,7238,3516,7222,3521,7214,3523,7238,3528,7253,3530,7260,3530,7214,3535,7222,3540,7214,3542,7222,3547,7231,3550,7207,3554,7207,3554,7231,3559,7214,3562,7222,3566,7200,3571,7214,3574,7207,3578,7214,3581,7193,3581,7200,3586,7200,3590,7193,3593,7186,3598,7200,3605,7200,3605,7186,3610,7207,3612,7207,3617,7200,3622,7193,3624,7207,3629,7207,3631,7200,3631,7193,3636,7207,3641,7200,3643,7193,3648,7193,3650,7200,3655,7200,3655,7193,3660,7178,3662,7214,3667,7200,3672,7186,3674,7186,3679,7207,3679,7193,3682,7186,3686,7186,3691,7207,3694,7193,3698,7186,3701,7186,3706,7200,3706,7193,3710,7186,3713,7186,3718,7200,3722,7193,3730,7193,3730,7171,3732,7200,3737,7186,3742,7186,3744,7193,3749,7193,3751,7186,3756,7193,3756,7186,3761,7193,3763,7186,3768,7193,3773,7193,3775,7207,3780,7171,3780,7200,3782,7193,3787,7186,3792,7200,3794,7186,3799,7186,3802,7207,3806,7171,3806,7186,3811,7214,3814,7171,3818,7178,3823,7207,3826,7178,3830,7178,3830,7200,3833,7200,3838,7164,3842,7200,3845,7200,3850,7171,3852,7200,3857,7214,3857,7164,3862,7200,3864,7207,3869,7186,3874,7178,3876,7207,3881,7214,3881,7178,3883,7193,3888,7207,3893,7186,3895,7193,3900,7207,3902,7214,3902,7186,3907,7222,3912,7214,3914,7178,3919,7193,3924,7222,3926,7214,3931,7171,3931,7207,3934,7222,3938,7171,3943,7207,3946,7207,3950,7164,3953,7200,3953,7214,3958,7164,3962,7193,3965,7214,3970,7186,3974,7186,3977,7200,3982,7193,3982,7178,3984,7193,3989,7200,3994,7171,3996,7207,4001,7193,4003,7171,4003,7207,4008,7231,4013,7147,4015,7207,4020,7214,4025,7186,4027,7186,4032,7207,4032,7193,4034,7186,4039,7207,4044,7200,4046,7178,4051,7214,4054,7222,4054,7171,4058,7200e" filled="false" stroked="true" strokeweight=".24pt" strokecolor="#ff0000">
                <v:path arrowok="t"/>
              </v:shape>
            </v:group>
            <v:group style="position:absolute;left:4058;top:5006;width:5038;height:2933" coordorigin="4058,5006" coordsize="5038,2933">
              <v:shape style="position:absolute;left:4058;top:5006;width:5038;height:2933" coordorigin="4058,5006" coordsize="5038,2933" path="m4058,7200l4063,7214,4066,7200,4070,7186,4075,7214,4078,7222,4078,7171,4082,7207,4085,7207,4090,7186,4094,7200,4097,7207,4102,7171,4104,7214,4104,7207,4109,7171,4114,7193,4116,7207,4121,7193,4126,7171,4128,7200,4128,7214,4133,7164,4135,7200,4140,7207,4145,7178,4147,7207,4152,7207,4157,7178,4157,7207,4159,7214,4164,7186,4166,7186,4171,7214,4176,7200,4178,7186,4178,7200,4183,7207,4186,7186,4190,7214,4195,7214,4198,7171,4202,7207,4207,7214,4207,7178,4210,7214,4214,7222,4217,7186,4222,7193,4226,7207,4229,7214,4229,7186,4234,7207,4236,7200,4241,7193,4246,7207,4248,7214,4253,7164,4258,7207,4260,7186,4265,7207,4267,7222,4272,7171,4277,7193,4279,7207,4279,7200,4284,7186,4286,7200,4291,7193,4296,7193,4298,7200,4303,7246,4303,7313,4308,7469,4310,7610,4315,7783,4318,7894,4322,7925,4327,7939,4330,7939,4330,7918,4334,7872,4337,7730,4342,7649,4346,7582,4349,7490,4354,7447,4354,7394,4358,7342,4361,7289,4366,7207,4368,7140,4373,7058,4378,6998,4380,6917,4380,6842,4385,6790,4387,6730,4392,6686,4397,6626,4399,6574,4404,6521,4404,6461,4409,6418,4411,6350,4416,6266,4418,6223,4423,6149,4428,6074,4430,6014,4430,5969,4435,5887,4438,5842,4442,5789,4447,5753,4450,5707,4454,5686,4454,5640,4459,5654,4462,5618,4466,5594,4469,5573,4474,5544,4478,5520,4481,5520,4481,5491,4486,5477,4488,5462,4493,5453,4498,5431,4500,5424,4505,5410,4505,5395,4510,5395,4512,5386,4517,5395,4519,5395,4524,5410,4529,5410,4529,5431,4531,5424,4536,5438,4538,5431,4543,5438,4548,5438,4550,5446,4555,5431,4555,5438,4567,5438,4570,5446,4574,5431,4579,5438,4582,5446,4598,5446,4601,5431,4606,5424,4606,5417,4610,5402,4613,5402,4618,5395,4620,5378,4625,5357,4630,5386,4630,5640,4632,5947,4637,6170,4639,6446,4644,6715,4649,7030,4651,7260,4656,7416,4656,7490,4661,7529,4663,7543,4668,7558,4680,7558,4682,7550,4687,7550,4690,7567,4694,7589,4699,7603,4702,7610,4706,7618,4711,7625,4730,7625,4730,7618,4752,7618,4776,7618,4781,7610,4781,7618,4783,7618,4788,7610,4800,7610,4802,7618,4802,7610,4831,7610,4853,7610,4882,7610,4889,7610,4891,7596,4896,7603,4901,7589,4903,7582,4903,7574,4908,7574,4913,7558,4915,7550,4920,7543,4922,7522,4927,7514,4927,7490,4932,7490,4934,7469,4939,7469,4942,7454,4946,7433,4951,7416,4954,7416,4954,7402,4958,7387,4963,7387,4966,7366,4970,7356,4973,7349,4978,7327,4978,7320,4982,7313,4985,7306,4990,7274,4992,7260,4997,7253,5002,7231,5004,7207,5004,7193,5009,7171,5014,7154,5016,7140,5021,7118,5023,7111,5028,7090,5033,7073,5035,7044,5040,7037,5042,7030,5047,7006,5052,6991,5054,6970,5054,6955,5059,6946,5064,6931,5066,6902,5071,6902,5074,6895,5078,6902,5078,6895,5083,6888,5086,6871,5090,6864,5093,6842,5098,6842,5102,6835,5105,6828,5105,6811,5110,6790,5114,6790,5117,6782,5122,6775,5124,6761,5129,6737,5134,6737,5136,6722,5141,6701,5143,6686,5148,6677,5153,6670,5153,6648,5155,6619,5160,6619,5165,6602,5167,6581,5172,6566,5174,6559,5179,6535,5179,6521,5184,6506,5186,6475,5191,6461,5194,6439,5198,6418,5203,6401,5206,6379,5210,6365,5215,6358,5218,6343,5222,6334,5225,6319,5230,6298,5230,6283,5234,6266,5237,6252,5242,6238,5244,6223,5249,6216,5254,6209,5254,6178,5256,6163,5261,6156,5266,6156,5268,6132,5273,6110,5275,6103,5280,6089,5280,6074,5285,6058,5287,6058,5292,6029,5294,6007,5299,5990,5304,5983,5306,5969,5311,5947,5316,5923,5318,5916,5323,5894,5326,5887,5330,5863,5335,5849,5338,5827,5342,5796,5345,5789,5350,5767,5354,5760,5354,5738,5357,5738,5362,5700,5366,5707,5369,5671,5374,5671,5376,5654,5376,5640,5381,5594,5386,5594,5388,5587,5393,5566,5395,5537,5400,5537,5405,5520,5405,5530,5407,5491,5412,5491,5417,5470,5419,5453,5424,5438,5426,5424,5426,5402,5431,5402,5436,5371,5438,5364,5443,5350,5446,5342,5450,5318,5455,5318,5455,5311,5458,5304,5462,5304,5467,5290,5470,5297,5474,5290,5477,5275,5486,5275,5489,5261,5494,5244,5496,5244,5501,5230,5506,5244,5506,5222,5508,5237,5513,5230,5518,5222,5520,5215,5525,5201,5527,5201,5532,5201,5537,5194,5539,5170,5544,5155,5546,5155,5551,5177,5551,5162,5556,5141,5558,5162,5563,5141,5568,5162,5570,5148,5575,5134,5578,5141,5578,5148,5582,5155,5587,5134,5590,5134,5594,5126,5597,5134,5602,5134,5602,5141,5606,5134,5609,5141,5614,5117,5618,5126,5621,5141,5626,5134,5628,5117,5628,5126,5633,5126,5638,5134,5640,5126,5645,5134,5647,5126,5652,5110,5652,5126,5657,5134,5659,5126,5664,5126,5669,5141,5671,5141,5676,5126,5678,5148,5678,5110,5683,5117,5688,5117,5690,5126,5695,5110,5698,5134,5702,5110,5710,5110,5714,5102,5719,5126,5722,5110,5726,5088,5729,5095,5729,5102,5738,5102,5741,5117,5746,5102,5748,5088,5753,5102,5753,5110,5758,5088,5760,5095,5765,5102,5770,5088,5772,5095,5777,5102,5777,5088,5791,5088,5796,5110,5798,5102,5803,5088,5803,5102,5808,5088,5810,5074,5815,5102,5820,5095,5822,5081,5827,5088,5830,5081,5834,5088,5839,5088,5842,5081,5846,5081,5849,5102,5854,5081,5858,5081,5861,5088,5866,5066,5870,5088,5873,5095,5878,5095,5878,5074,5880,5095,5885,5081,5890,5095,5892,5095,5897,5081,5899,5088,5904,5088,5904,5074,5909,5081,5911,5088,5928,5088,5928,5102,5930,5088,5935,5081,5940,5088,5942,5095,5947,5066,5950,5074,5954,5095,5954,5074,5959,5081,5962,5095,5966,5081,5971,5095,5978,5095,5978,5081,5981,5102,5986,5081,5990,5095,5993,5088,5998,5081,6000,5088,6000,5095,6005,5074,6010,5088,6012,5095,6017,5088,6022,5088,6024,5095,6029,5074,6029,5095,6031,5110,6036,5095,6041,5088,6043,5081,6048,5066,6050,5088,6055,5081,6060,5074,6062,5088,6067,5066,6072,5081,6074,5095,6079,5095,6079,5081,6082,5074,6086,5066,6091,5081,6094,5074,6098,5081,6101,5074,6106,5066,6110,5074,6113,5088,6118,5066,6122,5074,6125,5059,6130,5050,6130,5059,6132,5074,6137,5066,6142,5050,6144,5050,6149,5074,6151,5050,6151,5074,6156,5059,6161,5050,6163,5059,6168,5066,6173,5059,6175,5074,6180,5042,6180,5059,6182,5042,6187,5050,6192,5059,6194,5050,6199,5042,6202,5050,6202,5035,6206,5059,6211,5059,6214,5035,6218,5050,6223,5059,6226,5028,6226,5042,6230,5050,6233,5042,6238,5035,6250,5035,6252,5059,6252,5050,6257,5042,6262,5042,6264,5028,6269,5028,6274,5050,6276,5035,6276,5050,6281,5021,6283,5035,6288,5035,6293,5050,6295,5035,6300,5035,6302,5028,6302,5021,6307,5028,6312,5035,6314,5028,6319,5035,6324,5014,6326,5042,6326,5021,6331,5042,6334,5035,6338,5028,6343,5014,6346,5028,6350,5028,6353,5014,6353,5021,6358,5028,6362,5014,6365,5021,6370,5028,6374,5035,6377,5014,6377,5028,6382,5028,6384,5035,6389,5042,6394,5021,6396,5014,6401,5028,6401,5014,6403,5021,6413,5021,6415,5014,6420,5021,6427,5021,6427,5042,6432,5014,6434,5014,6439,5028,6444,5006,6446,5006,6451,5028,6451,5014,6454,5006,6458,5006,6463,5014,6466,5006,6470,5035,6475,5014,6478,5006,6478,5021,6482,5021,6485,5014,6490,5028,6494,5028,6497,5006,6502,5014,6502,5035,6504,5014,6509,5035,6514,5021,6516,5021,6521,5035,6526,5028,6528,5014,6528,5028,6533,5021,6535,5021,6540,5006,6545,5042,6547,5035,6552,5050,6552,5028,6554,5050,6559,5059,6564,5081,6566,5074,6571,5088,6576,5081,6578,5074,6578,5081,6586,5081,6590,5088,6595,5081,6598,5081,6602,5095,6602,5074,6605,5095,6610,5066,6614,5088,6617,5081,6622,5102,6626,5095,6626,5126,6629,5126,6634,5141,6636,5148,6641,5162,6646,5162,6648,5155,6653,5170,6655,5170,6660,5155,6665,5162,6667,5170,6672,5184,6677,5184,6677,5194,6679,5215,6684,5230,6686,5237,6691,5261,6696,5282,6698,5282,6703,5290,6703,5268,6706,5282,6710,5297,6715,5275,6718,5268,6722,5297,6727,5275,6730,5282,6734,5290,6737,5261,6742,5275,6746,5275,6749,5282,6754,5290,6754,5282,6756,5275,6761,5282,6768,5282,6773,5297,6778,5275,6778,5268,6780,5275,6785,5282,6787,5275,6792,5275,6797,5282,6799,5261,6804,5282,6806,5275,6811,5290,6816,5275,6818,5261,6823,5282,6828,5282,6828,5268,6830,5275,6835,5282,6838,5275,6842,5268,6850,5268,6850,5275,6854,5282,6857,5251,6862,5290,6866,5268,6869,5275,6874,5282,6878,5268,6878,5244,6881,5275,6886,5251,6888,5268,6893,5268,6898,5282,6900,5261,6900,5290,6905,5268,6907,5275,6912,5282,6917,5282,6919,5261,6924,5282,6929,5261,6929,5268,6931,5268,6936,5261,6938,5261,6943,5275,6948,5268,6950,5268,6950,5282,6955,5275,6958,5251,6962,5275,6967,5268,6970,5268,6974,5251,6979,5261,6979,5237,6982,5251,6986,5261,6994,5261,6998,5268,7001,5244,7001,5268,7006,5268,7008,5261,7013,5261,7018,5275,7020,5244,7025,5261,7030,5261,7030,5268,7032,5251,7037,5251,7039,5237,7044,5261,7049,5268,7051,5268,7051,5251,7056,5275,7058,5244,7063,5268,7068,5268,7070,5261,7075,5251,7080,5244,7082,5261,7087,5261,7090,5251,7094,5244,7099,5261,7102,5251,7102,5268,7109,5268,7114,5251,7118,5261,7121,5261,7126,5251,7130,5268,7133,5244,7138,5251,7140,5237,7145,5261,7150,5268,7152,5261,7152,5244,7157,5261,7159,5244,7164,5268,7169,5251,7171,5251,7176,5244,7176,5237,7181,5244,7183,5251,7188,5261,7190,5251,7195,5244,7200,5251,7202,5251,7202,5261,7207,5251,7210,5251,7214,5244,7219,5251,7226,5251,7226,5237,7231,5244,7241,5244,7246,5261,7250,5251,7253,5244,7258,5244,7260,5251,7265,5251,7270,5237,7272,5244,7277,5237,7282,5237,7284,5251,7289,5244,7296,5244,7301,5251,7301,5237,7303,5237,7308,5251,7310,5237,7315,5237,7320,5244,7327,5244,7332,5244,7334,5237,7339,5251,7342,5237,7346,5261,7351,5251,7354,5237,7358,5244,7361,5244,7366,5237,7370,5244,7373,5230,7378,5237,7378,5244,7382,5237,7385,5244,7390,5251,7392,5237,7397,5244,7402,5251,7402,5237,7404,5244,7409,5244,7411,5237,7416,5237,7423,5237,7428,5230,7428,5237,7435,5237,7440,5244,7452,5244,7452,5237,7454,5237,7459,5244,7464,5237,7471,5237,7474,5230,7474,5222,7478,5251,7483,5230,7486,5244,7490,5251,7493,5244,7498,5230,7502,5251,7502,5237,7505,5244,7510,5244,7514,5230,7517,5222,7522,5237,7524,5237,7536,5237,7541,5251,7543,5237,7548,5237,7553,5244,7553,5237,7555,5237,7560,5230,7565,5237,7567,5237,7572,5244,7574,5230,7579,5251,7584,5230,7586,5244,7591,5237,7594,5244,7598,5237,7603,5244,7603,5237,7618,5237,7622,5244,7625,5230,7625,5237,7630,5244,7634,5244,7637,5237,7642,5251,7644,5237,7649,5244,7654,5244,7656,5237,7661,5244,7666,5230,7668,5244,7675,5244,7675,5237,7680,5251,7685,5237,7687,5244,7692,5244,7694,5237,7699,5244,7704,5237,7706,5237,7711,5244,7716,5251,7718,5237,7723,5244,7726,5237,7726,5244,7730,5251,7735,5251,7738,5237,7742,5251,7745,5244,7750,5244,7754,5237,7757,5237,7762,5244,7766,5237,7769,5237,7774,5251,7776,5244,7781,5261,7786,5251,7793,5251,7795,5244,7800,5244,7819,5244,7824,5251,7826,5251,7831,5261,7836,5261,7838,5244,7843,5261,7846,5251,7850,5251,7858,5251,7862,5261,7867,5237,7870,5261,7874,5261,7874,5251,7877,5251,7882,5261,7889,5261,7894,5251,7901,5251,7901,5261,7906,5237,7908,5251,7913,5261,7918,5251,7920,5261,7925,5261,7925,5251,7927,5261,7939,5261,7944,5251,7946,5251,7951,5261,7951,5251,7956,5244,7958,5261,7963,5251,7968,5251,7970,5268,7975,5268,7975,5251,7978,5261,7982,5261,7987,5268,7990,5261,7994,5261,7997,5251,8002,5251,8002,5261,8006,5244,8009,5268,8014,5268,8018,5261,8026,5261,8026,5268,8028,5268,8033,5261,8038,5268,8040,5261,8045,5834,8047,6610,8052,6970,8052,6686,8057,7118,8059,6828,8064,6984,8069,7058,8071,6782,8076,7246,8076,6686,8078,7320,8083,6641,8088,7342,8090,6634,8095,7342,8098,6655,8098,7327,8102,6730,8107,7200,8110,6984,8114,6955,8119,7238,8122,6871,8126,7111,8126,7200,8129,6946,8134,7097,8138,7246,8141,7080,8146,7006,8148,7171,8148,7260,8153,7214,8158,7140,8160,7118,8165,7171,8170,7231,8172,7282,8177,7306,8177,7320,8179,7327,8189,7327,8191,7342,8196,7349,8198,7349,8203,7342,8208,7356,8210,7366,8215,7267,8220,7349,8222,7349,8227,7356,8227,7366,8230,7313,8234,7416,8239,7423,8242,7394,8246,7373,8249,7342,8249,7447,8254,7423,8258,7402,8261,7380,8266,7274,8270,7402,8273,7433,8278,7402,8278,7387,8280,7349,8285,7366,8290,7462,8292,7423,8297,7402,8299,7402,8299,7366,8304,7454,8309,7447,8311,7469,8316,7462,8321,7454,8323,7462,8323,7469,8328,7469,8330,7462,8335,7469,8340,7469,8342,7454,8347,7462,8350,7476,8350,7462,8354,7462,8359,7469,8362,7462,8366,7462,8371,7469,8374,7462,8378,7462,8381,7469,8386,7462,8390,7469,8393,7469,8398,7462,8400,7469,8405,7469,8410,7462,8412,7469,8417,7469,8422,7462,8424,7469,8424,7462,8429,7462,8431,7469,8436,7462,8441,7462,8443,7469,8448,7469,8450,7462,8450,7469,8455,7469,8460,7454,8462,7469,8467,7476,8472,7462,8474,7469,8479,7454,8482,7469,8486,7469,8491,7462,8494,7476,8498,7469,8501,7462,8501,7469,8506,7469,8510,7462,8513,7469,8518,7469,8522,7462,8525,7469,8530,7462,8532,7469,8537,7476,8542,7462,8544,7469,8549,7476,8549,7462,8551,7469,8556,7476,8561,7462,8563,7469,8568,7476,8573,7462,8575,7469,8580,7462,8582,7469,8587,7476,8592,7462,8594,7469,8599,7476,8599,7462,8602,7469,8606,7469,8611,7462,8614,7469,8626,7469,8633,7469,8638,7476,8642,7462,8645,7469,8650,7476,8650,7462,8652,7469,8657,7476,8662,7462,8664,7469,8669,7476,8674,7462,8676,7469,8676,7476,8681,7462,8683,7469,8688,7476,8693,7462,8695,7469,8700,7476,8700,7462,8702,7469,8707,7476,8712,7462,8714,7469,8719,7476,8724,7469,8726,7476,8731,7462,8734,7469,8738,7476,8743,7462,8746,7469,8750,7476,8750,7462,8753,7469,8758,7476,8762,7462,8765,7469,8770,7476,8774,7462,8774,7469,8777,7476,8782,7462,8784,7469,8789,7476,8794,7462,8796,7469,8801,7476,8801,7462,8803,7469,8808,7483,8813,7462,8815,7469,8820,7476,8825,7462,8825,7469,8827,7476,8832,7462,8834,7462,8839,7476,8844,7462,8846,7469,8851,7476,8851,7462,8854,7462,8858,7476,8863,7462,8866,7469,8870,7476,8875,7462,8878,7476,8882,7462,8885,7462,8890,7476,8894,7462,8897,7462,8902,7476,8902,7462,8904,7469,8909,7476,8914,7462,8916,7462,8921,7476,8926,7462,8926,7469,8928,7476,8933,7462,8935,7462,8940,7476,8945,7462,8947,7469,8947,7476,8952,7462,8954,7469,8959,7476,8964,7462,8966,7469,8971,7476,8976,7462,8976,7469,8978,7476,8983,7462,8986,7469,8990,7476,8995,7462,8998,7462,8998,7476,9002,7462,9005,7469,9010,7476,9014,7462,9017,7469,9022,7476,9026,7462,9026,7469,9029,7476,9034,7462,9036,7462,9041,7476,9046,7462,9048,7469,9048,7476,9053,7462,9055,7462,9060,7476,9065,7462,9067,7469,9072,7476,9077,7469,9079,7476,9084,7462,9086,7469,9091,7476,9096,7462e" filled="false" stroked="true" strokeweight=".24pt" strokecolor="#ff0000">
                <v:path arrowok="t"/>
              </v:shape>
            </v:group>
            <v:group style="position:absolute;left:9096;top:6149;width:255;height:1328" coordorigin="9096,6149" coordsize="255,1328">
              <v:shape style="position:absolute;left:9096;top:6149;width:255;height:1328" coordorigin="9096,6149" coordsize="255,1328" path="m9096,7462l9098,7469,9098,7476,9103,7462,9106,7454,9110,7440,9115,7416,9118,7409,9122,7402,9127,7416,9127,7402,9130,7306,9134,7320,9137,7274,9142,7289,9146,7267,9149,7253,9149,7246,9154,7231,9156,7238,9161,7231,9166,7214,9168,7207,9173,7147,9173,7164,9178,7171,9180,7133,9185,7154,9187,7154,9192,7171,9197,7186,9199,7171,9199,7164,9204,7178,9211,7178,9216,7147,9218,7154,9223,7164,9223,7186,9228,7193,9230,7193,9235,7200,9238,7193,9247,7193,9250,7200,9250,7193,9254,7207,9257,7193,9262,7200,9266,7193,9269,7200,9274,7200,9278,7186,9281,7200,9288,7200,9293,7193,9298,7200,9300,7200,9300,7193,9305,7186,9307,7193,9312,7193,9317,7080,9319,6514,9324,6662,9324,6610,9329,6149,9331,7006,9336,7274,9338,7171,9343,7222,9348,7178,9350,7207e" filled="false" stroked="true" strokeweight=".24pt" strokecolor="#ff0000">
                <v:path arrowok="t"/>
              </v:shape>
            </v:group>
            <v:group style="position:absolute;left:2383;top:7483;width:1676;height:516" coordorigin="2383,7483" coordsize="1676,516">
              <v:shape style="position:absolute;left:2383;top:7483;width:1676;height:516" coordorigin="2383,7483" coordsize="1676,516" path="m2383,7985l2383,7985,3271,7985,3276,7826,3278,7826,3278,7879,3283,7886,3288,7918,3290,7925,3295,7925,3298,7910,3302,7939,3307,7939,3307,7910,3310,7939,3314,7894,3319,7925,3322,7903,3326,7903,3329,7910,3329,7879,3334,7918,3338,7865,3341,7918,3346,7865,3348,7903,3353,7872,3358,7886,3358,7894,3360,7865,3365,7903,3370,7858,3372,7925,3377,7918,3379,7946,3379,7961,3384,7954,3389,7999,3391,7961,3396,7910,3398,7886,3403,7894,3408,7894,3408,7879,3410,7850,3415,7819,3420,7776,3422,7723,3427,7745,3430,7798,3430,7776,3434,7678,3439,7678,3442,7759,3446,7670,3449,7656,3454,7730,3454,7618,3458,7663,3461,7625,3466,7582,3470,7642,3473,7625,3478,7536,3480,7536,3480,7514,3485,7514,3490,7483,3492,7529,3497,7490,3499,7550,3504,7514,3504,7574,3509,7558,3511,7589,3516,7634,3521,7582,3523,7678,3528,7649,3530,7610,3530,7685,3535,7738,3540,7685,3542,7642,3547,7663,3550,7730,3554,7776,3554,7790,3559,7776,3562,7752,3566,7730,3571,7716,3574,7709,3581,7709,3581,7716,3586,7723,3590,7730,3593,7745,3598,7759,3600,7776,3605,7790,3605,7805,3610,7812,3612,7826,3617,7826,3622,7836,3629,7836,3631,7826,3636,7819,3641,7812,3643,7805,3648,7790,3650,7783,3655,7776,3655,7769,3660,7759,3662,7752,3667,7752,3672,7745,3674,7730,3679,7723,3679,7716,3682,7709,3686,7709,3691,7702,3706,7702,3710,7692,3730,7692,3730,7702,3737,7702,3742,7709,3749,7709,3751,7716,3756,7716,3761,7723,3775,7723,3780,7730,3782,7730,3787,7738,3806,7738,3826,7738,3830,7730,3830,7723,3833,7723,3838,7716,3842,7716,3845,7709,3850,7709,3852,7702,3857,7692,3857,7702,3864,7702,3869,7709,3874,7709,3876,7716,3881,7723,3881,7738,3883,7745,3888,7759,3893,7769,3895,7783,3900,7790,3902,7805,3902,7812,3907,7819,3919,7819,3924,7805,3926,7798,3931,7790,3931,7769,3934,7759,3938,7745,3943,7738,3946,7723,3950,7716,3953,7709,3958,7702,3965,7702,3970,7709,3982,7709,3984,7709,3989,7716,4001,7716,4003,7723,4003,7730,4008,7738,4013,7738,4015,7745,4020,7752,4025,7769,4027,7769,4032,7776,4032,7783,4034,7790,4039,7798,4044,7805,4046,7805,4051,7812,4054,7819,4058,7819e" filled="false" stroked="true" strokeweight=".48pt" strokecolor="#007f00">
                <v:path arrowok="t"/>
              </v:shape>
            </v:group>
            <v:group style="position:absolute;left:4058;top:6588;width:5038;height:1344" coordorigin="4058,6588" coordsize="5038,1344">
              <v:shape style="position:absolute;left:4058;top:6588;width:5038;height:1344" coordorigin="4058,6588" coordsize="5038,1344" path="m4058,7819l4063,7826,4075,7826,4078,7819,4082,7812,4085,7812,4090,7805,4094,7798,4097,7790,4102,7783,4104,7776,4104,7769,4109,7759,4114,7752,4116,7745,4121,7738,4126,7730,4128,7723,4128,7716,4133,7709,4145,7709,4147,7716,4152,7716,4157,7723,4159,7730,4164,7738,4166,7738,4171,7745,4176,7752,4178,7759,4183,7769,4186,7776,4190,7783,4195,7790,4202,7790,4207,7798,4210,7805,4217,7805,4222,7812,4229,7812,4241,7812,4246,7819,4258,7819,4258,7826,4277,7826,4279,7819,4284,7812,4286,7805,4291,7798,4296,7790,4298,7783,4303,7776,4303,7759,4308,7723,4310,7776,4315,7769,4318,7798,4322,7805,4327,7826,4330,7843,4334,7843,4337,7850,4342,7843,4349,7843,4354,7836,4354,7819,4358,7826,4361,7819,4366,7805,4368,7790,4373,7790,4378,7783,4380,7759,4380,7752,4385,7723,4387,7716,4392,7692,4397,7685,4399,7678,4404,7656,4404,7649,4409,7625,4411,7610,4416,7582,4418,7558,4423,7529,4428,7500,4430,7462,4430,7416,4435,7394,4438,7349,4442,7327,4447,7274,4450,7222,4454,7186,4454,7126,4459,7097,4462,7051,4466,7030,4469,6984,4474,6955,4478,6917,4481,6871,4481,6850,4486,6804,4488,6790,4493,6761,4498,6754,4500,6722,4505,6715,4505,6694,4510,6677,4512,6655,4517,6641,4519,6634,4524,6619,4529,6610,4529,6595,4531,6595,4536,6588,4538,6595,4543,6588,4548,6595,4550,6602,4555,6595,4555,6602,4560,6602,4562,6610,4567,6610,4570,6626,4574,6619,4579,6634,4579,6626,4582,6634,4586,6626,4589,6641,4594,6634,4598,6655,4601,6648,4606,6662,4606,6655,4610,6670,4613,6670,4618,6677,4630,6677,4630,6686,4632,6701,4637,6730,4639,6768,4644,6804,4649,6864,4651,6931,4656,6998,4656,7097,4661,7154,4663,7246,4668,7306,4670,7387,4675,7433,4680,7500,4680,7550,4682,7596,4687,7656,4690,7692,4694,7730,4699,7759,4702,7798,4706,7826,4706,7836,4711,7850,4714,7865,4718,7879,4721,7886,4726,7894,4730,7903,4730,7910,4733,7903,4738,7910,4740,7910,4745,7918,4752,7918,4757,7918,4762,7925,4764,7918,4769,7925,4771,7925,4776,7918,4781,7925,4783,7925,4788,7918,4790,7918,4795,7925,4800,7918,4802,7918,4807,7918,4812,7925,4814,7918,4819,7918,4822,7925,4826,7918,4831,7918,4831,7925,4834,7918,4838,7918,4841,7925,4846,7925,4850,7918,4853,7925,4853,7918,4858,7918,4862,7925,4870,7925,4872,7932,4877,7925,4882,7925,4891,7925,4896,7918,4901,7918,4903,7925,4903,7918,4908,7910,4913,7918,4915,7910,4922,7910,4927,7903,4932,7903,4934,7894,4946,7894,4951,7879,4954,7879,4954,7886,4958,7872,4963,7872,4966,7879,4970,7872,4973,7865,4978,7865,4978,7872,4982,7858,4985,7858,4990,7865,4992,7850,5004,7850,5004,7836,5014,7836,5016,7826,5021,7819,5023,7812,5028,7819,5028,7805,5033,7805,5035,7798,5040,7805,5042,7790,5054,7790,5054,7776,5059,7776,5064,7769,5066,7769,5071,7752,5078,7752,5083,7745,5086,7738,5090,7745,5093,7730,5105,7730,5105,7716,5110,7716,5114,7723,5117,7709,5129,7709,5129,7692,5134,7692,5136,7702,5141,7692,5143,7685,5148,7685,5153,7692,5153,7670,5160,7670,5165,7663,5167,7656,5172,7649,5174,7656,5179,7642,5179,7634,5184,7634,5186,7642,5191,7618,5194,7618,5198,7610,5203,7618,5203,7596,5215,7596,5218,7574,5225,7574,5230,7567,5230,7550,5237,7550,5242,7536,5244,7529,5249,7522,5254,7536,5254,7514,5256,7514,5261,7507,5266,7507,5268,7483,5275,7483,5280,7476,5280,7462,5285,7454,5287,7454,5292,7447,5294,7433,5299,7423,5304,7433,5304,7409,5306,7402,5311,7394,5316,7402,5318,7380,5323,7380,5326,7373,5330,7380,5330,7349,5335,7356,5338,7349,5342,7349,5345,7327,5350,7327,5354,7320,5357,7298,5366,7298,5369,7289,5374,7267,5376,7267,5381,7260,5386,7246,5393,7246,5395,7231,5400,7207,5405,7207,5407,7200,5412,7186,5419,7186,5424,7178,5426,7164,5431,7164,5436,7154,5438,7140,5446,7140,5450,7126,5455,7111,5455,7104,5458,7111,5462,7090,5467,7080,5470,7080,5474,7090,5477,7058,5477,7066,5486,7066,5489,7044,5494,7051,5496,7058,5501,7037,5506,7044,5508,7044,5513,7030,5518,7030,5520,7044,5525,7022,5527,7030,5532,7022,5539,7022,5544,7037,5546,7013,5551,7030,5551,7037,5556,7022,5558,7030,5575,7030,5578,7044,5578,7030,5582,7037,5587,7051,5590,7037,5594,7044,5597,7058,5602,7044,5602,7051,5606,7066,5614,7066,5618,7073,5621,7080,5626,7073,5628,7073,5628,7080,5633,7073,5638,7073,5640,7090,5645,7073,5647,7080,5652,7097,5652,7080,5657,7090,5659,7111,5664,7097,5669,7104,5671,7118,5676,7104,5678,7111,5678,7126,5683,7104,5688,7111,5690,7126,5695,7104,5698,7118,5702,7133,5702,7111,5707,7126,5710,7133,5714,7118,5719,7126,5722,7140,5726,7126,5729,7133,5734,7133,5738,7140,5741,7147,5746,7140,5748,7147,5753,7147,5758,7147,5760,7154,5777,7154,5784,7154,5789,7147,5791,7147,5796,7154,5798,7147,5803,7147,5808,7147,5810,7154,5815,7164,5820,7154,5822,7154,5827,7171,5827,7154,5830,7154,5834,7164,5839,7154,5842,7154,5846,7164,5849,7154,5854,7154,5854,7171,5858,7164,5861,7171,5866,7186,5870,7171,5873,7178,5878,7193,5878,7178,5880,7186,5885,7200,5890,7186,5892,7193,5897,7200,5899,7186,5904,7193,5904,7200,5909,7186,5911,7186,5916,7193,5921,7171,5923,7178,5928,7186,5928,7171,5930,7171,5935,7186,5940,7178,5942,7186,5947,7200,5950,7186,5954,7193,5954,7207,5959,7193,5962,7200,5966,7222,5971,7207,5974,7214,5978,7231,5978,7214,5981,7214,5986,7231,5990,7207,5993,7207,5998,7222,6000,7200,6005,7214,6010,7200,6012,7200,6017,7214,6022,7200,6024,7200,6029,7207,6029,7193,6031,7193,6036,7207,6041,7193,6043,7200,6048,7207,6050,7193,6050,7200,6055,7214,6060,7200,6062,7207,6067,7222,6072,7207,6074,7207,6079,7222,6079,7200,6082,7207,6086,7214,6091,7200,6094,7207,6098,7222,6101,7207,6106,7222,6110,7207,6113,7214,6118,7222,6122,7200,6125,7207,6130,7222,6130,7207,6132,7214,6137,7231,6142,7207,6144,7214,6149,7231,6151,7207,6151,7214,6156,7231,6161,7207,6163,7214,6168,7231,6173,7214,6175,7222,6180,7231,6180,7214,6182,7222,6187,7231,6192,7214,6194,7214,6199,7231,6202,7214,6206,7222,6211,7222,6214,7231,6223,7231,6226,7238,6226,7231,6238,7231,6242,7222,6245,7231,6252,7231,6252,7238,6257,7238,6262,7231,6264,7238,6276,7238,6281,7238,6283,7231,6288,7238,6302,7238,6302,7231,6307,7231,6312,7238,6314,7231,6319,7231,6324,7238,6326,7238,6331,7246,6334,7238,6338,7238,6343,7246,6346,7238,6350,7238,6353,7253,6353,7246,6358,7253,6362,7260,6365,7238,6370,7246,6374,7260,6377,7246,6377,7253,6382,7260,6384,7246,6389,7246,6394,7260,6396,7246,6401,7246,6401,7253,6403,7246,6408,7246,6413,7260,6415,7253,6420,7253,6425,7267,6427,7253,6432,7267,6434,7253,6439,7253,6444,7267,6446,7246,6451,7253,6451,7267,6454,7253,6458,7253,6463,7267,6466,7253,6470,7253,6475,7267,6478,7253,6478,7260,6482,7274,6485,7260,6490,7260,6494,7274,6497,7260,6502,7260,6502,7274,6504,7260,6509,7260,6514,7274,6516,7260,6521,7274,6526,7289,6528,7267,6533,7289,6535,7267,6540,7274,6545,7289,6547,7267,6552,7274,6552,7289,6554,7274,6559,7282,6564,7289,6566,7267,6571,7274,6576,7274,6578,7282,6578,7267,6583,7260,6586,7267,6602,7267,6602,7260,6605,7253,6610,7246,6614,7238,6617,7231,6622,7222,6626,7222,6626,7214,6629,7214,6634,7207,6636,7193,6641,7193,6646,7207,6648,7200,6653,7214,6653,7193,6655,7200,6660,7193,6672,7193,6677,7186,6679,7193,6684,7178,6686,7186,6691,7178,6696,7186,6698,7186,6703,7193,6703,7178,6706,7193,6710,7186,6715,7207,6718,7200,6722,7186,6727,7207,6727,7214,6730,7200,6734,7214,6737,7222,6742,7214,6746,7231,6749,7238,6754,7222,6754,7238,6756,7246,6761,7231,6766,7246,6768,7253,6773,7238,6778,7253,6778,7260,6780,7246,6785,7246,6787,7253,6792,7246,6797,7253,6799,7260,6804,7253,6804,7260,6806,7260,6811,7246,6816,7260,6818,7267,6823,7253,6828,7267,6828,7274,6830,7260,6835,7267,6838,7267,6842,7253,6847,7260,6850,7260,6850,7246,6854,7260,6857,7260,6862,7253,6866,7260,6869,7267,6874,7260,6878,7267,6878,7274,6881,7253,6886,7267,6888,7267,6893,7253,6898,7260,6900,7267,6900,7260,6905,7282,6907,7274,6912,7260,6917,7274,6919,7274,6924,7260,6929,7274,6931,7260,6936,7274,6938,7274,6943,7267,6948,7282,6950,7274,6950,7260,6955,7274,6958,7274,6962,7260,6967,7274,6970,7274,6974,7260,6979,7282,6982,7260,6986,7282,6989,7274,6994,7253,6998,7274,7001,7274,7001,7260,7006,7282,7008,7274,7013,7260,7018,7289,7020,7274,7025,7260,7030,7289,7030,7282,7032,7260,7037,7282,7039,7274,7044,7267,7049,7289,7051,7274,7051,7260,7056,7282,7058,7274,7063,7267,7068,7298,7070,7282,7075,7267,7075,7298,7080,7282,7082,7267,7087,7289,7090,7282,7094,7267,7099,7289,7102,7274,7102,7267,7106,7298,7109,7282,7114,7274,7118,7298,7121,7274,7126,7260,7126,7289,7130,7274,7133,7260,7138,7289,7140,7274,7145,7260,7150,7282,7152,7267,7152,7260,7157,7282,7159,7267,7164,7260,7169,7282,7171,7260,7176,7253,7176,7274,7181,7267,7183,7260,7188,7282,7190,7267,7195,7260,7200,7282,7202,7267,7202,7260,7207,7282,7210,7267,7214,7260,7219,7274,7222,7260,7226,7253,7226,7274,7231,7260,7234,7253,7238,7274,7241,7260,7246,7253,7250,7267,7250,7260,7253,7253,7258,7274,7260,7260,7265,7260,7270,7274,7272,7260,7277,7260,7277,7274,7282,7260,7284,7260,7289,7267,7291,7253,7296,7253,7301,7267,7301,7253,7303,7260,7308,7274,7310,7260,7315,7260,7320,7274,7322,7260,7327,7260,7327,7274,7332,7260,7334,7260,7339,7282,7342,7260,7346,7260,7351,7274,7351,7260,7354,7267,7358,7274,7361,7260,7366,7260,7370,7274,7373,7260,7378,7267,7378,7282,7382,7260,7385,7267,7390,7274,7392,7267,7397,7267,7402,7274,7402,7260,7404,7260,7409,7267,7411,7253,7416,7267,7421,7282,7423,7260,7428,7267,7428,7274,7433,7260,7435,7267,7440,7274,7442,7260,7447,7267,7452,7274,7452,7267,7454,7267,7459,7274,7464,7267,7466,7267,7471,7274,7474,7267,7478,7274,7483,7260,7486,7267,7490,7274,7502,7274,7502,7260,7505,7267,7510,7274,7514,7267,7517,7267,7522,7274,7524,7260,7524,7267,7529,7274,7534,7260,7536,7267,7541,7274,7543,7267,7548,7267,7553,7282,7553,7274,7555,7282,7560,7289,7565,7267,7567,7274,7572,7282,7574,7274,7579,7282,7584,7267,7586,7267,7591,7274,7594,7260,7598,7260,7603,7274,7603,7260,7606,7260,7610,7274,7615,7267,7618,7267,7622,7274,7625,7260,7630,7274,7634,7260,7637,7253,7642,7274,7644,7267,7649,7260,7654,7274,7654,7260,7656,7260,7661,7282,7666,7267,7668,7260,7673,7274,7675,7260,7675,7253,7680,7274,7685,7260,7687,7253,7692,7267,7694,7253,7699,7260,7699,7267,7704,7260,7706,7260,7711,7274,7716,7267,7718,7260,7723,7274,7726,7260,7730,7274,7735,7260,7738,7253,7742,7274,7745,7260,7750,7253,7750,7274,7754,7260,7757,7253,7762,7267,7766,7253,7769,7253,7774,7282,7776,7260,7781,7282,7786,7267,7788,7260,7793,7282,7795,7267,7800,7267,7800,7289,7805,7267,7807,7260,7812,7282,7817,7267,7819,7267,7824,7298,7826,7274,7831,7298,7836,7282,7838,7267,7843,7289,7846,7274,7850,7267,7850,7282,7855,7267,7858,7267,7862,7289,7867,7274,7870,7267,7874,7289,7874,7274,7877,7267,7882,7282,7886,7267,7889,7260,7894,7289,7896,7274,7901,7260,7901,7289,7906,7274,7908,7260,7913,7289,7918,7274,7920,7260,7925,7282,7925,7267,7927,7260,7932,7289,7937,7274,7939,7260,7944,7289,7946,7274,7951,7260,7951,7289,7956,7274,7958,7260,7963,7282,7968,7274,7970,7260,7975,7289,7975,7274,7978,7260,7982,7282,7987,7274,7990,7260,7994,7282,7997,7267,8002,7253,8002,7274,8006,7267,8009,7260,8014,7282,8018,7274,8021,7260,8026,7282,8026,7274,8028,7267,8033,7289,8038,7274,8040,7260,8045,7282,8047,7289,8052,7327,8052,7373,8057,7387,8059,7423,8064,7462,8069,7507,8071,7543,8076,7574,8076,7596,8078,7610,8083,7642,8088,7663,8090,7678,8095,7685,8098,7702,8098,7723,8102,7738,8107,7759,8110,7759,8114,7769,8119,7783,8122,7790,8126,7805,8129,7819,8134,7826,8138,7836,8141,7850,8146,7858,8148,7865,8153,7872,8158,7879,8160,7872,8165,7879,8170,7879,8172,7886,8177,7872,8177,7879,8179,7886,8184,7894,8191,7894,8196,7886,8198,7872,8203,7903,8208,7858,8210,7903,8215,7843,8220,7894,8222,7879,8227,7812,8227,7826,8230,7872,8234,7903,8239,7879,8242,7826,8246,7790,8249,7805,8249,7865,8254,7886,8258,7843,8261,7790,8266,7819,8270,7879,8273,7858,8278,7790,8278,7819,8280,7879,8285,7843,8290,7790,8292,7836,8297,7879,8299,7819,8299,7798,8304,7865,8309,7872,8311,7798,8316,7819,8321,7886,8323,7858,8323,7798,8328,7843,8330,7886,8335,7826,8340,7805,8342,7879,8347,7872,8350,7805,8350,7850,8354,7886,8359,7812,8362,7819,8366,7886,8371,7826,8374,7812,8374,7879,8378,7850,8381,7805,8386,7865,8390,7865,8393,7798,8398,7858,8400,7872,8400,7805,8405,7850,8410,7879,8412,7805,8417,7843,8422,7879,8424,7805,8424,7836,8429,7886,8431,7812,8436,7826,8441,7879,8443,7812,8448,7819,8450,7886,8450,7819,8455,7819,8460,7886,8462,7819,8467,7819,8472,7879,8474,7819,8474,7812,8479,7879,8482,7826,8486,7812,8491,7879,8494,7826,8498,7812,8501,7879,8501,7826,8506,7805,8510,7872,8513,7826,8518,7805,8522,7879,8525,7826,8525,7812,8530,7879,8532,7826,8537,7805,8542,7879,8544,7826,8549,7805,8549,7879,8551,7826,8556,7805,8561,7879,8563,7826,8568,7805,8573,7872,8575,7819,8575,7805,8580,7879,8582,7819,8587,7805,8592,7872,8594,7819,8599,7805,8599,7872,8602,7819,8606,7805,8611,7872,8614,7819,8618,7805,8623,7872,8626,7819,8626,7805,8630,7872,8633,7819,8638,7805,8642,7872,8645,7819,8650,7805,8650,7872,8652,7819,8657,7805,8662,7879,8664,7819,8669,7805,8674,7872,8676,7819,8676,7805,8681,7872,8683,7812,8688,7805,8693,7872,8695,7812,8700,7805,8700,7872,8702,7819,8707,7805,8712,7872,8714,7812,8719,7805,8724,7872,8724,7819,8726,7805,8731,7872,8734,7819,8738,7805,8743,7872,8746,7819,8750,7805,8750,7872,8753,7819,8758,7805,8762,7872,8765,7819,8770,7798,8774,7872,8774,7819,8777,7798,8782,7872,8784,7819,8789,7798,8794,7872,8796,7826,8801,7798,8801,7865,8803,7826,8808,7798,8813,7865,8815,7826,8820,7798,8825,7865,8825,7826,8827,7798,8832,7865,8834,7826,8839,7798,8844,7865,8846,7826,8851,7798,8851,7865,8854,7826,8858,7798,8863,7865,8866,7819,8870,7790,8875,7865,8875,7819,8878,7798,8882,7865,8885,7819,8890,7798,8894,7865,8897,7819,8902,7798,8902,7865,8904,7812,8909,7798,8914,7865,8916,7812,8921,7790,8926,7865,8926,7812,8928,7798,8933,7865,8935,7812,8940,7798,8945,7865,8947,7812,8947,7798,8952,7865,8954,7819,8959,7790,8964,7865,8966,7819,8971,7798,8976,7865,8976,7819,8978,7798,8983,7865,8986,7819,8990,7798,8995,7865,8998,7819,8998,7798,9002,7865,9005,7819,9010,7798,9014,7865,9017,7819,9022,7798,9026,7865,9026,7812,9029,7790,9034,7865,9036,7812,9041,7790,9046,7865,9048,7812,9048,7790,9053,7865,9055,7812,9060,7790,9065,7858,9067,7812,9072,7790,9077,7865,9077,7812,9079,7790,9084,7865,9086,7819,9091,7790,9096,7858e" filled="false" stroked="true" strokeweight=".48pt" strokecolor="#007f00">
                <v:path arrowok="t"/>
              </v:shape>
            </v:group>
            <v:group style="position:absolute;left:9096;top:7723;width:255;height:209" coordorigin="9096,7723" coordsize="255,209">
              <v:shape style="position:absolute;left:9096;top:7723;width:255;height:209" coordorigin="9096,7723" coordsize="255,209" path="m9096,7858l9098,7819,9098,7790,9103,7858,9106,7819,9110,7790,9115,7858,9118,7858,9122,7790,9127,7769,9127,7783,9130,7805,9134,7805,9137,7798,9142,7783,9146,7759,9149,7783,9149,7850,9154,7850,9156,7783,9161,7790,9166,7858,9168,7836,9173,7769,9173,7805,9178,7850,9180,7819,9185,7759,9187,7798,9192,7850,9197,7812,9199,7752,9199,7783,9204,7836,9206,7850,9211,7812,9216,7769,9218,7745,9223,7738,9223,7745,9228,7759,9230,7776,9235,7798,9238,7812,9242,7826,9247,7843,9250,7843,9254,7843,9257,7826,9262,7819,9266,7812,9269,7798,9274,7790,9274,7776,9278,7769,9281,7752,9286,7745,9288,7745,9293,7738,9298,7738,9300,7730,9307,7730,9312,7723,9317,7723,9319,7745,9324,7790,9324,7836,9329,7879,9331,7783,9336,7752,9338,7798,9343,7850,9348,7903,9350,7932e" filled="false" stroked="true" strokeweight=".48pt" strokecolor="#007f00">
                <v:path arrowok="t"/>
              </v:shape>
            </v:group>
            <v:group style="position:absolute;left:2383;top:6386;width:1676;height:2062" coordorigin="2383,6386" coordsize="1676,2062">
              <v:shape style="position:absolute;left:2383;top:6386;width:1676;height:2062" coordorigin="2383,6386" coordsize="1676,2062" path="m2383,8438l2383,8438,2640,8438,2642,8448,3334,8448,3338,8438,3358,8438,3379,8438,3396,8438,3398,8431,3408,8431,3410,8424,3415,8417,3420,8402,3422,8364,3427,8328,3430,8290,3430,8237,3434,8179,3439,8102,3442,8045,3446,7985,3449,7932,3454,7865,3454,7805,3458,7738,3461,7670,3466,7603,3470,7543,3473,7483,3478,7433,3480,7366,3480,7306,3485,7238,3490,7164,3492,7090,3497,7013,3499,6931,3504,6857,3504,6782,3509,6715,3511,6655,3516,6595,3521,6542,3523,6499,3528,6461,3530,6439,3530,6418,3535,6401,3540,6394,3542,6386,3550,6386,3554,6394,3559,6401,3562,6401,3566,6408,3571,6418,3574,6425,3578,6432,3581,6439,3581,6446,3586,6454,3590,6454,3593,6461,3598,6468,3600,6468,3605,6475,3605,6485,3612,6485,3617,6492,3622,6492,3624,6499,3631,6499,3631,6506,3643,6506,3648,6514,3655,6514,3672,6514,3674,6521,3679,6521,3682,6521,3686,6528,3691,6528,3694,6535,3698,6535,3701,6542,3706,6542,3710,6552,3713,6559,3718,6559,3722,6566,3725,6566,3730,6574,3730,6581,3732,6581,3737,6588,3742,6588,3744,6595,3749,6595,3751,6602,3756,6602,3761,6610,3773,6610,3775,6619,3780,6619,3782,6619,3787,6626,3799,6626,3802,6634,3806,6634,3811,6634,3814,6641,3826,6641,3830,6648,3838,6648,3842,6655,3857,6655,3857,6662,3881,6662,3881,6670,3902,6670,3907,6677,3931,6677,3946,6677,3950,6686,3953,6686,3965,6686,3970,6694,3982,6694,3984,6694,3989,6701,4003,6701,4032,6701,4054,6701,4058,6701e" filled="false" stroked="true" strokeweight=".48pt" strokecolor="#ff00ff">
                <v:path arrowok="t"/>
              </v:shape>
            </v:group>
            <v:group style="position:absolute;left:4058;top:6065;width:5038;height:711" coordorigin="4058,6065" coordsize="5038,711">
              <v:shape style="position:absolute;left:4058;top:6065;width:5038;height:711" coordorigin="4058,6065" coordsize="5038,711" path="m4058,6701l4063,6694,4078,6694,4094,6694,4097,6701,4102,6694,4104,6694,4128,6694,4145,6694,4147,6686,4157,6686,4178,6686,4207,6686,4229,6686,4258,6686,4279,6686,4284,6677,4303,6677,4308,6677,4310,6670,4315,6655,4318,6634,4322,6595,4327,6559,4330,6514,4330,6475,4334,6432,4337,6394,4342,6358,4346,6326,4349,6290,4354,6259,4354,6238,4358,6209,4361,6185,4366,6170,4368,6156,4373,6142,4378,6132,4380,6118,4380,6103,4385,6096,4387,6089,4392,6082,4397,6082,4399,6074,4404,6074,4404,6065,4430,6065,4430,6074,4438,6074,4442,6082,4447,6089,4450,6089,4454,6096,4454,6103,4459,6110,4462,6110,4466,6118,4469,6125,4474,6132,4478,6142,4481,6142,4481,6149,4486,6156,4488,6156,4493,6163,4498,6163,4500,6170,4505,6170,4510,6178,4519,6178,4524,6185,4529,6185,4529,6192,4531,6192,4536,6199,4538,6209,4543,6209,4548,6216,4550,6216,4555,6223,4560,6223,4562,6230,4579,6230,4606,6230,4613,6230,4618,6223,4630,6223,4632,6223,4637,6230,4639,6252,4644,6276,4649,6312,4651,6343,4656,6372,4656,6401,4661,6432,4663,6454,4668,6468,4670,6485,4675,6499,4680,6506,4680,6514,4682,6506,4687,6506,4690,6499,4694,6492,4699,6492,4702,6485,4706,6485,4706,6475,4711,6475,4714,6468,4718,6454,4721,6446,4726,6425,4730,6408,4730,6394,4733,6379,4738,6372,4740,6365,4745,6358,4750,6350,4752,6343,4752,6334,4757,6334,4762,6326,4764,6319,4781,6319,4781,6312,4802,6312,4814,6312,4819,6319,4831,6319,4853,6319,4865,6319,4870,6326,4882,6326,4896,6326,4901,6319,4903,6319,4927,6319,4954,6319,4970,6319,4973,6326,4978,6326,5004,6326,5028,6326,5047,6326,5052,6334,5054,6334,5078,6334,5086,6334,5090,6343,5105,6343,5105,6350,5129,6350,5129,6358,5153,6358,5179,6358,5198,6358,5203,6350,5218,6350,5222,6358,5230,6358,5254,6358,5280,6358,5304,6358,5311,6358,5316,6365,5330,6365,5335,6365,5338,6372,5354,6372,5376,6372,5405,6372,5419,6372,5424,6379,5426,6379,5455,6379,5458,6386,5470,6386,5474,6394,5477,6394,5482,6394,5486,6401,5506,6401,5527,6401,5551,6401,5563,6401,5568,6408,5578,6408,5587,6408,5590,6418,5602,6418,5606,6418,5609,6425,5626,6425,5628,6432,5652,6432,5652,6425,5657,6425,5659,6418,5664,6418,5669,6408,5678,6408,5683,6408,5688,6401,5702,6401,5719,6401,5722,6408,5729,6408,5738,6408,5753,6408,5777,6408,5803,6408,5808,6418,5827,6418,5854,6418,5878,6418,5878,6425,5892,6425,5897,6418,5904,6418,5928,6418,5954,6418,5974,6418,5978,6425,6000,6425,6010,6425,6012,6432,6029,6432,6048,6432,6050,6439,6079,6439,6094,6439,6098,6432,6101,6432,6110,6432,6113,6425,6125,6425,6130,6418,6151,6418,6180,6418,6182,6418,6187,6425,6202,6425,6226,6425,6242,6425,6245,6432,6252,6432,6264,6432,6269,6439,6276,6439,6293,6439,6295,6446,6302,6446,6319,6446,6324,6439,6326,6439,6334,6439,6338,6432,6353,6432,6362,6432,6365,6439,6377,6439,6394,6439,6396,6432,6401,6432,6403,6432,6408,6425,6413,6425,6415,6432,6427,6432,6432,6439,6451,6439,6451,6446,6463,6446,6466,6454,6478,6454,6502,6454,6526,6454,6528,6446,6540,6446,6545,6454,6552,6454,6571,6454,6576,6446,6578,6446,6578,6439,6583,6432,6586,6425,6590,6418,6595,6418,6598,6408,6602,6408,6602,6401,6605,6394,6610,6394,6614,6386,6617,6386,6622,6379,6626,6379,6629,6372,6634,6372,6636,6365,6641,6365,6646,6358,6648,6358,6653,6350,6655,6343,6660,6343,6665,6334,6667,6334,6672,6326,6677,6326,6677,6319,6679,6319,6684,6312,6686,6312,6691,6305,6698,6305,6703,6298,6706,6290,6715,6290,6718,6283,6727,6283,6727,6276,6754,6276,6754,6283,6768,6283,6773,6290,6778,6290,6780,6290,6785,6298,6804,6298,6828,6298,6830,6298,6835,6290,6838,6290,6842,6298,6850,6298,6854,6298,6857,6305,6862,6305,6866,6298,6869,6298,6874,6305,6878,6305,6893,6305,6898,6312,6900,6312,6929,6312,6929,6319,6938,6319,6943,6326,6950,6326,6974,6326,6979,6334,6994,6334,6998,6343,7001,6343,7025,6343,7030,6350,7051,6350,7056,6350,7058,6358,7068,6358,7070,6350,7075,6350,7082,6350,7087,6358,7102,6358,7126,6358,7130,6365,7152,6365,7157,6365,7159,6372,7176,6372,7181,6372,7183,6379,7190,6379,7195,6372,7202,6372,7202,6365,7222,6365,7226,6358,7238,6358,7241,6350,7250,6350,7277,6350,7289,6350,7291,6358,7301,6358,7315,6358,7320,6365,7327,6365,7332,6365,7334,6372,7346,6372,7351,6365,7378,6365,7382,6372,7385,6372,7390,6365,7402,6365,7416,6365,7428,6365,7452,6365,7452,6372,7474,6372,7474,6379,7490,6379,7493,6386,7502,6386,7517,6386,7522,6394,7524,6394,7541,6394,7543,6401,7548,6394,7553,6394,7553,6386,7574,6386,7579,6386,7584,6394,7603,6394,7606,6401,7625,6401,7630,6401,7634,6408,7654,6408,7668,6408,7673,6418,7675,6418,7699,6418,7706,6418,7711,6425,7716,6418,7726,6418,7726,6408,7750,6408,7757,6408,7762,6418,7776,6418,7795,6418,7800,6425,7817,6425,7819,6418,7824,6418,7826,6408,7826,6401,7831,6401,7836,6394,7846,6394,7850,6401,7855,6401,7858,6408,7874,6408,7874,6418,7896,6418,7901,6425,7925,6425,7925,6432,7939,6432,7944,6425,7951,6425,7951,6418,7975,6418,7975,6425,8002,6425,8002,6432,8026,6432,8033,6432,8038,6439,8047,6439,8052,6446,8052,6461,8057,6485,8059,6506,8064,6521,8069,6528,8071,6521,8076,6521,8076,6514,8088,6514,8090,6521,8095,6528,8098,6528,8098,6535,8102,6552,8107,6559,8110,6574,8114,6581,8119,6595,8122,6610,8126,6626,8126,6641,8129,6655,8134,6670,8138,6677,8141,6677,8146,6670,8148,6655,8148,6648,8153,6648,8158,6641,8170,6641,8172,6648,8177,6655,8177,6662,8179,6670,8184,6686,8189,6701,8191,6708,8196,6722,8198,6730,8210,6730,8215,6737,8220,6744,8222,6754,8227,6761,8230,6761,8234,6768,8246,6768,8249,6775,8258,6775,8261,6768,8273,6768,8278,6761,8278,6754,8285,6754,8290,6744,8292,6744,8297,6737,8299,6737,8304,6730,8323,6730,8328,6730,8330,6722,8350,6722,8350,6715,8371,6715,8374,6708,8390,6708,8393,6701,8400,6701,8422,6701,8424,6694,8450,6694,8474,6694,8498,6694,8501,6686,8702,6686,8707,6694,8866,6694,8870,6686,9077,6686,9096,6686e" filled="false" stroked="true" strokeweight=".48pt" strokecolor="#ff00ff">
                <v:path arrowok="t"/>
              </v:shape>
            </v:group>
            <v:group style="position:absolute;left:9096;top:6686;width:255;height:687" coordorigin="9096,6686" coordsize="255,687">
              <v:shape style="position:absolute;left:9096;top:6686;width:255;height:687" coordorigin="9096,6686" coordsize="255,687" path="m9096,6686l9098,6686,9118,6686,9122,6694,9127,6694,9127,6701,9130,6715,9134,6722,9137,6737,9142,6754,9146,6768,9149,6782,9149,6797,9154,6821,9156,6835,9161,6850,9166,6864,9168,6878,9173,6895,9173,6902,9178,6910,9180,6917,9185,6924,9187,6931,9192,6938,9197,6946,9199,6946,9199,6955,9218,6955,9223,6946,9223,6938,9228,6938,9230,6931,9235,6924,9238,6917,9242,6917,9247,6910,9250,6910,9250,6902,9254,6902,9257,6895,9262,6895,9266,6888,9274,6888,9274,6878,9281,6878,9286,6871,9298,6871,9300,6864,9312,6864,9317,6857,9319,6857,9324,6864,9324,6878,9329,6924,9331,6984,9336,7066,9338,7147,9343,7231,9348,7306,9350,7373e" filled="false" stroked="true" strokeweight=".48pt" strokecolor="#ff00ff">
                <v:path arrowok="t"/>
              </v:shape>
            </v:group>
            <v:group style="position:absolute;left:1450;top:8707;width:77;height:2" coordorigin="1450,8707" coordsize="77,2">
              <v:shape style="position:absolute;left:1450;top:8707;width:77;height:2" coordorigin="1450,8707" coordsize="77,0" path="m1526,8707l1450,8707e" filled="false" stroked="true" strokeweight=".24pt" strokecolor="#ff0000">
                <v:path arrowok="t"/>
              </v:shape>
            </v:group>
            <v:group style="position:absolute;left:1450;top:8455;width:77;height:2" coordorigin="1450,8455" coordsize="77,2">
              <v:shape style="position:absolute;left:1450;top:8455;width:77;height:2" coordorigin="1450,8455" coordsize="77,0" path="m1526,8455l1450,8455e" filled="false" stroked="true" strokeweight=".24pt" strokecolor="#ff0000">
                <v:path arrowok="t"/>
              </v:shape>
            </v:group>
            <v:group style="position:absolute;left:1450;top:8201;width:77;height:2" coordorigin="1450,8201" coordsize="77,2">
              <v:shape style="position:absolute;left:1450;top:8201;width:77;height:2" coordorigin="1450,8201" coordsize="77,0" path="m1526,8201l1450,8201e" filled="false" stroked="true" strokeweight=".24pt" strokecolor="#ff0000">
                <v:path arrowok="t"/>
              </v:shape>
            </v:group>
            <v:group style="position:absolute;left:1450;top:7954;width:77;height:2" coordorigin="1450,7954" coordsize="77,2">
              <v:shape style="position:absolute;left:1450;top:7954;width:77;height:2" coordorigin="1450,7954" coordsize="77,0" path="m1526,7954l1450,7954e" filled="false" stroked="true" strokeweight=".24pt" strokecolor="#ff0000">
                <v:path arrowok="t"/>
              </v:shape>
            </v:group>
            <v:group style="position:absolute;left:1450;top:7702;width:77;height:2" coordorigin="1450,7702" coordsize="77,2">
              <v:shape style="position:absolute;left:1450;top:7702;width:77;height:2" coordorigin="1450,7702" coordsize="77,0" path="m1526,7702l1450,7702e" filled="false" stroked="true" strokeweight=".24pt" strokecolor="#ff0000">
                <v:path arrowok="t"/>
              </v:shape>
            </v:group>
            <v:group style="position:absolute;left:1450;top:7447;width:77;height:2" coordorigin="1450,7447" coordsize="77,2">
              <v:shape style="position:absolute;left:1450;top:7447;width:77;height:2" coordorigin="1450,7447" coordsize="77,0" path="m1526,7447l1450,7447e" filled="false" stroked="true" strokeweight=".24pt" strokecolor="#ff0000">
                <v:path arrowok="t"/>
              </v:shape>
            </v:group>
            <v:group style="position:absolute;left:1450;top:7200;width:77;height:2" coordorigin="1450,7200" coordsize="77,2">
              <v:shape style="position:absolute;left:1450;top:7200;width:77;height:2" coordorigin="1450,7200" coordsize="77,0" path="m1526,7200l1450,7200e" filled="false" stroked="true" strokeweight=".24pt" strokecolor="#ff0000">
                <v:path arrowok="t"/>
              </v:shape>
            </v:group>
            <v:group style="position:absolute;left:1450;top:6946;width:77;height:2" coordorigin="1450,6946" coordsize="77,2">
              <v:shape style="position:absolute;left:1450;top:6946;width:77;height:2" coordorigin="1450,6946" coordsize="77,0" path="m1526,6946l1450,6946e" filled="false" stroked="true" strokeweight=".24pt" strokecolor="#ff0000">
                <v:path arrowok="t"/>
              </v:shape>
            </v:group>
            <v:group style="position:absolute;left:1450;top:6694;width:77;height:2" coordorigin="1450,6694" coordsize="77,2">
              <v:shape style="position:absolute;left:1450;top:6694;width:77;height:2" coordorigin="1450,6694" coordsize="77,0" path="m1526,6694l1450,6694e" filled="false" stroked="true" strokeweight=".24pt" strokecolor="#ff0000">
                <v:path arrowok="t"/>
              </v:shape>
            </v:group>
            <v:group style="position:absolute;left:1450;top:6446;width:77;height:2" coordorigin="1450,6446" coordsize="77,2">
              <v:shape style="position:absolute;left:1450;top:6446;width:77;height:2" coordorigin="1450,6446" coordsize="77,0" path="m1526,6446l1450,6446e" filled="false" stroked="true" strokeweight=".24pt" strokecolor="#ff0000">
                <v:path arrowok="t"/>
              </v:shape>
            </v:group>
            <v:group style="position:absolute;left:1450;top:6192;width:77;height:2" coordorigin="1450,6192" coordsize="77,2">
              <v:shape style="position:absolute;left:1450;top:6192;width:77;height:2" coordorigin="1450,6192" coordsize="77,0" path="m1526,6192l1450,6192e" filled="false" stroked="true" strokeweight=".24pt" strokecolor="#ff0000">
                <v:path arrowok="t"/>
              </v:shape>
            </v:group>
            <v:group style="position:absolute;left:1450;top:5940;width:77;height:2" coordorigin="1450,5940" coordsize="77,2">
              <v:shape style="position:absolute;left:1450;top:5940;width:77;height:2" coordorigin="1450,5940" coordsize="77,0" path="m1526,5940l1450,5940e" filled="false" stroked="true" strokeweight=".24pt" strokecolor="#ff0000">
                <v:path arrowok="t"/>
              </v:shape>
            </v:group>
            <v:group style="position:absolute;left:1450;top:5693;width:77;height:2" coordorigin="1450,5693" coordsize="77,2">
              <v:shape style="position:absolute;left:1450;top:5693;width:77;height:2" coordorigin="1450,5693" coordsize="77,0" path="m1526,5693l1450,5693e" filled="false" stroked="true" strokeweight=".24pt" strokecolor="#ff0000">
                <v:path arrowok="t"/>
              </v:shape>
            </v:group>
            <v:group style="position:absolute;left:1450;top:5438;width:77;height:2" coordorigin="1450,5438" coordsize="77,2">
              <v:shape style="position:absolute;left:1450;top:5438;width:77;height:2" coordorigin="1450,5438" coordsize="77,0" path="m1526,5438l1450,5438e" filled="false" stroked="true" strokeweight=".24pt" strokecolor="#ff0000">
                <v:path arrowok="t"/>
              </v:shape>
            </v:group>
            <v:group style="position:absolute;left:1450;top:5184;width:77;height:2" coordorigin="1450,5184" coordsize="77,2">
              <v:shape style="position:absolute;left:1450;top:5184;width:77;height:2" coordorigin="1450,5184" coordsize="77,0" path="m1526,5184l1450,5184e" filled="false" stroked="true" strokeweight=".24pt" strokecolor="#ff0000">
                <v:path arrowok="t"/>
              </v:shape>
            </v:group>
            <v:group style="position:absolute;left:1450;top:4939;width:77;height:2" coordorigin="1450,4939" coordsize="77,2">
              <v:shape style="position:absolute;left:1450;top:4939;width:77;height:2" coordorigin="1450,4939" coordsize="77,0" path="m1526,4939l1450,4939e" filled="false" stroked="true" strokeweight=".24pt" strokecolor="#ff0000">
                <v:path arrowok="t"/>
              </v:shape>
            </v:group>
            <v:group style="position:absolute;left:1526;top:4939;width:2;height:3768" coordorigin="1526,4939" coordsize="2,3768">
              <v:shape style="position:absolute;left:1526;top:4939;width:2;height:3768" coordorigin="1526,4939" coordsize="0,3768" path="m1526,4939l1526,8707e" filled="false" stroked="true" strokeweight=".24pt" strokecolor="#ff0000">
                <v:path arrowok="t"/>
              </v:shape>
            </v:group>
            <v:group style="position:absolute;left:9444;top:8707;width:77;height:2" coordorigin="9444,8707" coordsize="77,2">
              <v:shape style="position:absolute;left:9444;top:8707;width:77;height:2" coordorigin="9444,8707" coordsize="77,0" path="m9444,8707l9521,8707e" filled="false" stroked="true" strokeweight=".24pt" strokecolor="#007f00">
                <v:path arrowok="t"/>
              </v:shape>
            </v:group>
            <v:group style="position:absolute;left:9444;top:8455;width:77;height:2" coordorigin="9444,8455" coordsize="77,2">
              <v:shape style="position:absolute;left:9444;top:8455;width:77;height:2" coordorigin="9444,8455" coordsize="77,0" path="m9444,8455l9521,8455e" filled="false" stroked="true" strokeweight=".24pt" strokecolor="#007f00">
                <v:path arrowok="t"/>
              </v:shape>
            </v:group>
            <v:group style="position:absolute;left:9444;top:8201;width:77;height:2" coordorigin="9444,8201" coordsize="77,2">
              <v:shape style="position:absolute;left:9444;top:8201;width:77;height:2" coordorigin="9444,8201" coordsize="77,0" path="m9444,8201l9521,8201e" filled="false" stroked="true" strokeweight=".24pt" strokecolor="#007f00">
                <v:path arrowok="t"/>
              </v:shape>
            </v:group>
            <v:group style="position:absolute;left:9444;top:7954;width:77;height:2" coordorigin="9444,7954" coordsize="77,2">
              <v:shape style="position:absolute;left:9444;top:7954;width:77;height:2" coordorigin="9444,7954" coordsize="77,0" path="m9444,7954l9521,7954e" filled="false" stroked="true" strokeweight=".24pt" strokecolor="#007f00">
                <v:path arrowok="t"/>
              </v:shape>
            </v:group>
            <v:group style="position:absolute;left:9444;top:7702;width:77;height:2" coordorigin="9444,7702" coordsize="77,2">
              <v:shape style="position:absolute;left:9444;top:7702;width:77;height:2" coordorigin="9444,7702" coordsize="77,0" path="m9444,7702l9521,7702e" filled="false" stroked="true" strokeweight=".24pt" strokecolor="#007f00">
                <v:path arrowok="t"/>
              </v:shape>
            </v:group>
            <v:group style="position:absolute;left:9444;top:7447;width:77;height:2" coordorigin="9444,7447" coordsize="77,2">
              <v:shape style="position:absolute;left:9444;top:7447;width:77;height:2" coordorigin="9444,7447" coordsize="77,0" path="m9444,7447l9521,7447e" filled="false" stroked="true" strokeweight=".24pt" strokecolor="#007f00">
                <v:path arrowok="t"/>
              </v:shape>
            </v:group>
            <v:group style="position:absolute;left:9444;top:7200;width:77;height:2" coordorigin="9444,7200" coordsize="77,2">
              <v:shape style="position:absolute;left:9444;top:7200;width:77;height:2" coordorigin="9444,7200" coordsize="77,0" path="m9444,7200l9521,7200e" filled="false" stroked="true" strokeweight=".24pt" strokecolor="#007f00">
                <v:path arrowok="t"/>
              </v:shape>
            </v:group>
            <v:group style="position:absolute;left:9444;top:6946;width:77;height:2" coordorigin="9444,6946" coordsize="77,2">
              <v:shape style="position:absolute;left:9444;top:6946;width:77;height:2" coordorigin="9444,6946" coordsize="77,0" path="m9444,6946l9521,6946e" filled="false" stroked="true" strokeweight=".24pt" strokecolor="#007f00">
                <v:path arrowok="t"/>
              </v:shape>
            </v:group>
            <v:group style="position:absolute;left:9444;top:6694;width:77;height:2" coordorigin="9444,6694" coordsize="77,2">
              <v:shape style="position:absolute;left:9444;top:6694;width:77;height:2" coordorigin="9444,6694" coordsize="77,0" path="m9444,6694l9521,6694e" filled="false" stroked="true" strokeweight=".24pt" strokecolor="#007f00">
                <v:path arrowok="t"/>
              </v:shape>
            </v:group>
            <v:group style="position:absolute;left:9444;top:6446;width:77;height:2" coordorigin="9444,6446" coordsize="77,2">
              <v:shape style="position:absolute;left:9444;top:6446;width:77;height:2" coordorigin="9444,6446" coordsize="77,0" path="m9444,6446l9521,6446e" filled="false" stroked="true" strokeweight=".24pt" strokecolor="#007f00">
                <v:path arrowok="t"/>
              </v:shape>
            </v:group>
            <v:group style="position:absolute;left:9444;top:6192;width:77;height:2" coordorigin="9444,6192" coordsize="77,2">
              <v:shape style="position:absolute;left:9444;top:6192;width:77;height:2" coordorigin="9444,6192" coordsize="77,0" path="m9444,6192l9521,6192e" filled="false" stroked="true" strokeweight=".24pt" strokecolor="#007f00">
                <v:path arrowok="t"/>
              </v:shape>
            </v:group>
            <v:group style="position:absolute;left:9444;top:5940;width:77;height:2" coordorigin="9444,5940" coordsize="77,2">
              <v:shape style="position:absolute;left:9444;top:5940;width:77;height:2" coordorigin="9444,5940" coordsize="77,0" path="m9444,5940l9521,5940e" filled="false" stroked="true" strokeweight=".24pt" strokecolor="#007f00">
                <v:path arrowok="t"/>
              </v:shape>
            </v:group>
            <v:group style="position:absolute;left:9444;top:5693;width:77;height:2" coordorigin="9444,5693" coordsize="77,2">
              <v:shape style="position:absolute;left:9444;top:5693;width:77;height:2" coordorigin="9444,5693" coordsize="77,0" path="m9444,5693l9521,5693e" filled="false" stroked="true" strokeweight=".24pt" strokecolor="#007f00">
                <v:path arrowok="t"/>
              </v:shape>
            </v:group>
            <v:group style="position:absolute;left:9444;top:5438;width:77;height:2" coordorigin="9444,5438" coordsize="77,2">
              <v:shape style="position:absolute;left:9444;top:5438;width:77;height:2" coordorigin="9444,5438" coordsize="77,0" path="m9444,5438l9521,5438e" filled="false" stroked="true" strokeweight=".24pt" strokecolor="#007f00">
                <v:path arrowok="t"/>
              </v:shape>
            </v:group>
            <v:group style="position:absolute;left:9444;top:5184;width:77;height:2" coordorigin="9444,5184" coordsize="77,2">
              <v:shape style="position:absolute;left:9444;top:5184;width:77;height:2" coordorigin="9444,5184" coordsize="77,0" path="m9444,5184l9521,5184e" filled="false" stroked="true" strokeweight=".24pt" strokecolor="#007f00">
                <v:path arrowok="t"/>
              </v:shape>
            </v:group>
            <v:group style="position:absolute;left:9444;top:4939;width:77;height:2" coordorigin="9444,4939" coordsize="77,2">
              <v:shape style="position:absolute;left:9444;top:4939;width:77;height:2" coordorigin="9444,4939" coordsize="77,0" path="m9444,4939l9521,4939e" filled="false" stroked="true" strokeweight=".24pt" strokecolor="#007f00">
                <v:path arrowok="t"/>
              </v:shape>
            </v:group>
            <v:group style="position:absolute;left:9444;top:4939;width:2;height:3768" coordorigin="9444,4939" coordsize="2,3768">
              <v:shape style="position:absolute;left:9444;top:4939;width:2;height:3768" coordorigin="9444,4939" coordsize="0,3768" path="m9444,4939l9444,8707e" filled="false" stroked="true" strokeweight=".24pt" strokecolor="#007f00">
                <v:path arrowok="t"/>
              </v:shape>
            </v:group>
            <v:group style="position:absolute;left:10068;top:8707;width:77;height:2" coordorigin="10068,8707" coordsize="77,2">
              <v:shape style="position:absolute;left:10068;top:8707;width:77;height:2" coordorigin="10068,8707" coordsize="77,0" path="m10068,8707l10145,8707e" filled="false" stroked="true" strokeweight=".24pt" strokecolor="#ff00ff">
                <v:path arrowok="t"/>
              </v:shape>
            </v:group>
            <v:group style="position:absolute;left:10068;top:8455;width:77;height:2" coordorigin="10068,8455" coordsize="77,2">
              <v:shape style="position:absolute;left:10068;top:8455;width:77;height:2" coordorigin="10068,8455" coordsize="77,0" path="m10068,8455l10145,8455e" filled="false" stroked="true" strokeweight=".24pt" strokecolor="#ff00ff">
                <v:path arrowok="t"/>
              </v:shape>
            </v:group>
            <v:group style="position:absolute;left:10068;top:8201;width:77;height:2" coordorigin="10068,8201" coordsize="77,2">
              <v:shape style="position:absolute;left:10068;top:8201;width:77;height:2" coordorigin="10068,8201" coordsize="77,0" path="m10068,8201l10145,8201e" filled="false" stroked="true" strokeweight=".24pt" strokecolor="#ff00ff">
                <v:path arrowok="t"/>
              </v:shape>
            </v:group>
            <v:group style="position:absolute;left:10068;top:7954;width:77;height:2" coordorigin="10068,7954" coordsize="77,2">
              <v:shape style="position:absolute;left:10068;top:7954;width:77;height:2" coordorigin="10068,7954" coordsize="77,0" path="m10068,7954l10145,7954e" filled="false" stroked="true" strokeweight=".24pt" strokecolor="#ff00ff">
                <v:path arrowok="t"/>
              </v:shape>
            </v:group>
            <v:group style="position:absolute;left:10068;top:7702;width:77;height:2" coordorigin="10068,7702" coordsize="77,2">
              <v:shape style="position:absolute;left:10068;top:7702;width:77;height:2" coordorigin="10068,7702" coordsize="77,0" path="m10068,7702l10145,7702e" filled="false" stroked="true" strokeweight=".24pt" strokecolor="#ff00ff">
                <v:path arrowok="t"/>
              </v:shape>
            </v:group>
            <v:group style="position:absolute;left:10068;top:7447;width:77;height:2" coordorigin="10068,7447" coordsize="77,2">
              <v:shape style="position:absolute;left:10068;top:7447;width:77;height:2" coordorigin="10068,7447" coordsize="77,0" path="m10068,7447l10145,7447e" filled="false" stroked="true" strokeweight=".24pt" strokecolor="#ff00ff">
                <v:path arrowok="t"/>
              </v:shape>
            </v:group>
            <v:group style="position:absolute;left:10068;top:7200;width:77;height:2" coordorigin="10068,7200" coordsize="77,2">
              <v:shape style="position:absolute;left:10068;top:7200;width:77;height:2" coordorigin="10068,7200" coordsize="77,0" path="m10068,7200l10145,7200e" filled="false" stroked="true" strokeweight=".24pt" strokecolor="#ff00ff">
                <v:path arrowok="t"/>
              </v:shape>
            </v:group>
            <v:group style="position:absolute;left:10068;top:6946;width:77;height:2" coordorigin="10068,6946" coordsize="77,2">
              <v:shape style="position:absolute;left:10068;top:6946;width:77;height:2" coordorigin="10068,6946" coordsize="77,0" path="m10068,6946l10145,6946e" filled="false" stroked="true" strokeweight=".24pt" strokecolor="#ff00ff">
                <v:path arrowok="t"/>
              </v:shape>
            </v:group>
            <v:group style="position:absolute;left:10068;top:6694;width:77;height:2" coordorigin="10068,6694" coordsize="77,2">
              <v:shape style="position:absolute;left:10068;top:6694;width:77;height:2" coordorigin="10068,6694" coordsize="77,0" path="m10068,6694l10145,6694e" filled="false" stroked="true" strokeweight=".24pt" strokecolor="#ff00ff">
                <v:path arrowok="t"/>
              </v:shape>
            </v:group>
            <v:group style="position:absolute;left:10068;top:6446;width:77;height:2" coordorigin="10068,6446" coordsize="77,2">
              <v:shape style="position:absolute;left:10068;top:6446;width:77;height:2" coordorigin="10068,6446" coordsize="77,0" path="m10068,6446l10145,6446e" filled="false" stroked="true" strokeweight=".24pt" strokecolor="#ff00ff">
                <v:path arrowok="t"/>
              </v:shape>
            </v:group>
            <v:group style="position:absolute;left:10068;top:6192;width:77;height:2" coordorigin="10068,6192" coordsize="77,2">
              <v:shape style="position:absolute;left:10068;top:6192;width:77;height:2" coordorigin="10068,6192" coordsize="77,0" path="m10068,6192l10145,6192e" filled="false" stroked="true" strokeweight=".24pt" strokecolor="#ff00ff">
                <v:path arrowok="t"/>
              </v:shape>
            </v:group>
            <v:group style="position:absolute;left:10068;top:5940;width:77;height:2" coordorigin="10068,5940" coordsize="77,2">
              <v:shape style="position:absolute;left:10068;top:5940;width:77;height:2" coordorigin="10068,5940" coordsize="77,0" path="m10068,5940l10145,5940e" filled="false" stroked="true" strokeweight=".24pt" strokecolor="#ff00ff">
                <v:path arrowok="t"/>
              </v:shape>
            </v:group>
            <v:group style="position:absolute;left:10068;top:5693;width:77;height:2" coordorigin="10068,5693" coordsize="77,2">
              <v:shape style="position:absolute;left:10068;top:5693;width:77;height:2" coordorigin="10068,5693" coordsize="77,0" path="m10068,5693l10145,5693e" filled="false" stroked="true" strokeweight=".24pt" strokecolor="#ff00ff">
                <v:path arrowok="t"/>
              </v:shape>
            </v:group>
            <v:group style="position:absolute;left:10068;top:5438;width:77;height:2" coordorigin="10068,5438" coordsize="77,2">
              <v:shape style="position:absolute;left:10068;top:5438;width:77;height:2" coordorigin="10068,5438" coordsize="77,0" path="m10068,5438l10145,5438e" filled="false" stroked="true" strokeweight=".24pt" strokecolor="#ff00ff">
                <v:path arrowok="t"/>
              </v:shape>
            </v:group>
            <v:group style="position:absolute;left:10068;top:5184;width:77;height:2" coordorigin="10068,5184" coordsize="77,2">
              <v:shape style="position:absolute;left:10068;top:5184;width:77;height:2" coordorigin="10068,5184" coordsize="77,0" path="m10068,5184l10145,5184e" filled="false" stroked="true" strokeweight=".24pt" strokecolor="#ff00ff">
                <v:path arrowok="t"/>
              </v:shape>
            </v:group>
            <v:group style="position:absolute;left:10068;top:4939;width:77;height:2" coordorigin="10068,4939" coordsize="77,2">
              <v:shape style="position:absolute;left:10068;top:4939;width:77;height:2" coordorigin="10068,4939" coordsize="77,0" path="m10068,4939l10145,4939e" filled="false" stroked="true" strokeweight=".24pt" strokecolor="#ff00ff">
                <v:path arrowok="t"/>
              </v:shape>
            </v:group>
            <v:group style="position:absolute;left:10068;top:4939;width:2;height:3768" coordorigin="10068,4939" coordsize="2,3768">
              <v:shape style="position:absolute;left:10068;top:4939;width:2;height:3768" coordorigin="10068,4939" coordsize="0,3768" path="m10068,4939l10068,8707e" filled="false" stroked="true" strokeweight=".24pt" strokecolor="#ff00ff">
                <v:path arrowok="t"/>
              </v:shape>
            </v:group>
            <v:group style="position:absolute;left:850;top:850;width:9922;height:14175" coordorigin="850,850" coordsize="9922,14175">
              <v:shape style="position:absolute;left:850;top:850;width:9922;height:14175" coordorigin="850,850" coordsize="9922,14175" path="m10771,15024l850,15024,850,850,10771,850,10771,15024e" filled="false" stroked="true" strokeweight=".24pt" strokecolor="#000000">
                <v:path arrowok="t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/>
          <w:sz w:val="28"/>
          <w:szCs w:val="28"/>
        </w:rPr>
      </w:pPr>
    </w:p>
    <w:p>
      <w:pPr>
        <w:pStyle w:val="BodyText"/>
        <w:spacing w:line="2836" w:lineRule="exact"/>
        <w:ind w:left="150" w:right="0"/>
        <w:jc w:val="left"/>
        <w:rPr>
          <w:rFonts w:ascii="宋体" w:hAnsi="宋体" w:cs="宋体" w:eastAsia="宋体"/>
        </w:rPr>
      </w:pPr>
      <w:r>
        <w:rPr>
          <w:rFonts w:ascii="宋体"/>
          <w:spacing w:val="1"/>
          <w:w w:val="5"/>
        </w:rPr>
        <w:t>Database</w:t>
      </w:r>
      <w:r>
        <w:rPr>
          <w:rFonts w:ascii="宋体"/>
          <w:w w:val="5"/>
        </w:rPr>
        <w:t>    </w:t>
      </w:r>
      <w:r>
        <w:rPr>
          <w:rFonts w:ascii="宋体"/>
          <w:spacing w:val="1"/>
          <w:w w:val="5"/>
        </w:rPr>
        <w:t> Filename</w:t>
      </w:r>
      <w:r>
        <w:rPr>
          <w:rFonts w:ascii="宋体"/>
          <w:w w:val="5"/>
        </w:rPr>
        <w:t>    </w:t>
      </w:r>
      <w:r>
        <w:rPr>
          <w:rFonts w:ascii="宋体"/>
          <w:spacing w:val="2"/>
          <w:w w:val="5"/>
        </w:rPr>
        <w:t> </w:t>
      </w:r>
      <w:r>
        <w:rPr>
          <w:rFonts w:ascii="宋体"/>
          <w:spacing w:val="1"/>
          <w:w w:val="5"/>
        </w:rPr>
        <w:t>:</w:t>
      </w:r>
      <w:r>
        <w:rPr>
          <w:rFonts w:ascii="宋体"/>
          <w:w w:val="5"/>
        </w:rPr>
        <w:t>    </w:t>
      </w:r>
      <w:r>
        <w:rPr>
          <w:rFonts w:ascii="宋体"/>
          <w:spacing w:val="1"/>
          <w:w w:val="5"/>
        </w:rPr>
        <w:t> 6_4484409.atf</w:t>
      </w:r>
      <w:r>
        <w:rPr>
          <w:rFonts w:ascii="宋体"/>
          <w:w w:val="5"/>
        </w:rPr>
        <w:t>    </w:t>
      </w:r>
      <w:r>
        <w:rPr>
          <w:rFonts w:ascii="宋体"/>
          <w:spacing w:val="2"/>
          <w:w w:val="5"/>
        </w:rPr>
        <w:t> </w:t>
      </w:r>
      <w:r>
        <w:rPr>
          <w:rFonts w:ascii="宋体"/>
          <w:spacing w:val="1"/>
          <w:w w:val="5"/>
        </w:rPr>
        <w:t>AVL.2</w:t>
      </w:r>
      <w:r>
        <w:rPr>
          <w:rFonts w:ascii="宋体"/>
          <w:w w:val="5"/>
        </w:rPr>
        <w:t>    </w:t>
      </w:r>
      <w:r>
        <w:rPr>
          <w:rFonts w:ascii="宋体"/>
          <w:spacing w:val="1"/>
          <w:w w:val="5"/>
        </w:rPr>
        <w:t> 76454.370</w:t>
      </w:r>
      <w:r>
        <w:rPr>
          <w:rFonts w:ascii="宋体"/>
          <w:spacing w:val="-16"/>
          <w:w w:val="5"/>
        </w:rPr>
        <w:t>0</w:t>
      </w:r>
      <w:r>
        <w:rPr>
          <w:rFonts w:ascii="宋体"/>
          <w:spacing w:val="-47"/>
          <w:w w:val="5"/>
        </w:rPr>
        <w:t>P</w:t>
      </w:r>
      <w:r>
        <w:rPr>
          <w:rFonts w:ascii="宋体"/>
          <w:w w:val="5"/>
        </w:rPr>
        <w:t>  </w:t>
      </w:r>
      <w:r>
        <w:rPr>
          <w:rFonts w:ascii="宋体"/>
          <w:spacing w:val="38"/>
          <w:w w:val="5"/>
        </w:rPr>
        <w:t> </w:t>
      </w:r>
      <w:r>
        <w:rPr>
          <w:rFonts w:ascii="宋体"/>
          <w:spacing w:val="-47"/>
          <w:w w:val="5"/>
        </w:rPr>
        <w:t>a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-47"/>
          <w:w w:val="5"/>
        </w:rPr>
        <w:t>g</w:t>
      </w:r>
      <w:r>
        <w:rPr>
          <w:rFonts w:ascii="宋体"/>
          <w:spacing w:val="-16"/>
          <w:w w:val="5"/>
        </w:rPr>
        <w:t>1</w:t>
      </w:r>
      <w:r>
        <w:rPr>
          <w:rFonts w:ascii="宋体"/>
          <w:spacing w:val="-47"/>
          <w:w w:val="5"/>
        </w:rPr>
        <w:t>e</w:t>
      </w:r>
      <w:r>
        <w:rPr>
          <w:rFonts w:ascii="宋体"/>
          <w:spacing w:val="-16"/>
          <w:w w:val="5"/>
        </w:rPr>
        <w:t>3</w:t>
      </w:r>
      <w:r>
        <w:rPr>
          <w:rFonts w:ascii="宋体"/>
          <w:spacing w:val="6"/>
          <w:w w:val="5"/>
        </w:rPr>
        <w:t> </w:t>
      </w:r>
      <w:r>
        <w:rPr>
          <w:rFonts w:ascii="宋体"/>
          <w:spacing w:val="-16"/>
          <w:w w:val="5"/>
        </w:rPr>
        <w:t>.</w:t>
      </w:r>
      <w:r>
        <w:rPr>
          <w:rFonts w:ascii="宋体"/>
          <w:spacing w:val="-47"/>
          <w:w w:val="5"/>
        </w:rPr>
        <w:t>1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-47"/>
          <w:w w:val="5"/>
        </w:rPr>
        <w:t>0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7"/>
          <w:w w:val="5"/>
        </w:rPr>
        <w:t> </w:t>
      </w:r>
      <w:r>
        <w:rPr>
          <w:rFonts w:ascii="宋体"/>
          <w:spacing w:val="-16"/>
          <w:w w:val="5"/>
        </w:rPr>
        <w:t>8</w:t>
      </w:r>
      <w:r>
        <w:rPr>
          <w:rFonts w:ascii="宋体"/>
          <w:spacing w:val="-47"/>
          <w:w w:val="5"/>
        </w:rPr>
        <w:t>/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7"/>
          <w:w w:val="5"/>
        </w:rPr>
        <w:t> </w:t>
      </w:r>
      <w:r>
        <w:rPr>
          <w:rFonts w:ascii="宋体"/>
          <w:spacing w:val="-16"/>
          <w:w w:val="5"/>
        </w:rPr>
        <w:t>4</w:t>
      </w:r>
      <w:r>
        <w:rPr>
          <w:rFonts w:ascii="宋体"/>
          <w:spacing w:val="-47"/>
          <w:w w:val="5"/>
        </w:rPr>
        <w:t>1</w:t>
      </w:r>
      <w:r>
        <w:rPr>
          <w:rFonts w:ascii="宋体"/>
          <w:spacing w:val="-16"/>
          <w:w w:val="5"/>
        </w:rPr>
        <w:t>0</w:t>
      </w:r>
      <w:r>
        <w:rPr>
          <w:rFonts w:ascii="宋体"/>
          <w:spacing w:val="-47"/>
          <w:w w:val="5"/>
        </w:rPr>
        <w:t>0</w:t>
      </w:r>
      <w:r>
        <w:rPr>
          <w:rFonts w:ascii="宋体"/>
          <w:w w:val="5"/>
        </w:rPr>
        <w:t>9</w:t>
      </w:r>
      <w:r>
        <w:rPr>
          <w:rFonts w:ascii="宋体"/>
        </w:rPr>
      </w:r>
    </w:p>
    <w:sectPr>
      <w:type w:val="continuous"/>
      <w:pgSz w:w="12240" w:h="15840"/>
      <w:pgMar w:top="0" w:bottom="280" w:left="7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Microsoft Sans Serif">
    <w:altName w:val="Microsoft Sans Serif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/>
    <w:rPr>
      <w:rFonts w:ascii="宋体" w:hAnsi="宋体" w:eastAsia="宋体"/>
      <w:sz w:val="240"/>
      <w:szCs w:val="24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ot044</dc:creator>
  <dc:title>AFT_new_BFCEC_layout_5min.cly</dc:title>
  <dcterms:created xsi:type="dcterms:W3CDTF">2019-12-04T16:59:54Z</dcterms:created>
  <dcterms:modified xsi:type="dcterms:W3CDTF">2019-12-04T16:59:54Z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2019-12-02T00:00:00Z</vt:filetime>
  </property>
  <property fmtid="{D5CDD505-2E9C-101B-9397-08002B2CF9AE}" pid="3" name="LastSaved">
    <vt:filetime>2019-12-04T00:00:00Z</vt:filetime>
  </property>
</Properties>
</file>